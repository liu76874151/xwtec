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65637F" w14:textId="77777777" w:rsidR="00F420E6" w:rsidRDefault="00F420E6" w:rsidP="00B76F6C">
      <w:bookmarkStart w:id="0" w:name="_GoBack"/>
      <w:bookmarkEnd w:id="0"/>
    </w:p>
    <w:p w14:paraId="70A705EE" w14:textId="77777777" w:rsidR="00D23A99" w:rsidRPr="00D06E89" w:rsidRDefault="00D23A99" w:rsidP="00B76F6C"/>
    <w:p w14:paraId="529B72F9" w14:textId="4085833B" w:rsidR="00D23A99" w:rsidRDefault="006668EC" w:rsidP="00B76F6C">
      <w:r>
        <w:rPr>
          <w:noProof/>
        </w:rPr>
        <w:drawing>
          <wp:anchor distT="0" distB="0" distL="114300" distR="114300" simplePos="0" relativeHeight="251656704" behindDoc="0" locked="0" layoutInCell="1" allowOverlap="1" wp14:anchorId="2279DB34" wp14:editId="7111520C">
            <wp:simplePos x="0" y="0"/>
            <wp:positionH relativeFrom="column">
              <wp:posOffset>304800</wp:posOffset>
            </wp:positionH>
            <wp:positionV relativeFrom="paragraph">
              <wp:posOffset>0</wp:posOffset>
            </wp:positionV>
            <wp:extent cx="2743200" cy="902970"/>
            <wp:effectExtent l="0" t="0" r="0" b="0"/>
            <wp:wrapNone/>
            <wp:docPr id="6" name="图片 129" descr="企业Logo南京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企业Logo南京版"/>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902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968982" w14:textId="77777777" w:rsidR="00D23A99" w:rsidRDefault="00D23A99" w:rsidP="00B76F6C"/>
    <w:p w14:paraId="1A260BE8" w14:textId="77777777" w:rsidR="00D23A99" w:rsidRPr="00D06E89" w:rsidRDefault="00D23A99" w:rsidP="00B76F6C"/>
    <w:p w14:paraId="40A3884A" w14:textId="77777777" w:rsidR="00D23A99" w:rsidRDefault="00D23A99" w:rsidP="00B76F6C"/>
    <w:p w14:paraId="5CB063E2" w14:textId="77777777" w:rsidR="00D23A99" w:rsidRDefault="00D23A99" w:rsidP="00B76F6C"/>
    <w:p w14:paraId="75F4CF9B" w14:textId="77777777" w:rsidR="00D23A99" w:rsidRDefault="00D23A99" w:rsidP="00B76F6C"/>
    <w:p w14:paraId="4BCD6CD6" w14:textId="77777777" w:rsidR="00D23A99" w:rsidRDefault="00D23A99" w:rsidP="00B76F6C"/>
    <w:p w14:paraId="22D52D94" w14:textId="77777777" w:rsidR="00D23A99" w:rsidRPr="00D06E89" w:rsidRDefault="00D23A99" w:rsidP="00B76F6C"/>
    <w:p w14:paraId="67424674" w14:textId="77777777" w:rsidR="00D23A99" w:rsidRDefault="00D23A99" w:rsidP="00B76F6C"/>
    <w:p w14:paraId="7495B91D" w14:textId="77777777" w:rsidR="00D23A99" w:rsidRDefault="00D23A99" w:rsidP="00B76F6C"/>
    <w:p w14:paraId="2EEB79BC" w14:textId="77777777" w:rsidR="00D23A99" w:rsidRPr="00F471D2" w:rsidRDefault="00AA7E36" w:rsidP="00B76F6C">
      <w:pPr>
        <w:rPr>
          <w:rFonts w:ascii="黑体" w:eastAsia="黑体"/>
          <w:b/>
          <w:sz w:val="48"/>
          <w:szCs w:val="48"/>
        </w:rPr>
      </w:pPr>
      <w:proofErr w:type="gramStart"/>
      <w:r>
        <w:rPr>
          <w:rFonts w:ascii="黑体" w:eastAsia="黑体" w:hint="eastAsia"/>
          <w:b/>
          <w:sz w:val="48"/>
          <w:szCs w:val="48"/>
        </w:rPr>
        <w:t>沃</w:t>
      </w:r>
      <w:proofErr w:type="gramEnd"/>
      <w:r>
        <w:rPr>
          <w:rFonts w:ascii="黑体" w:eastAsia="黑体" w:hint="eastAsia"/>
          <w:b/>
          <w:sz w:val="48"/>
          <w:szCs w:val="48"/>
        </w:rPr>
        <w:t>玩家门户</w:t>
      </w:r>
      <w:r w:rsidR="00F14A72">
        <w:rPr>
          <w:rFonts w:ascii="黑体" w:eastAsia="黑体" w:hint="eastAsia"/>
          <w:b/>
          <w:sz w:val="48"/>
          <w:szCs w:val="48"/>
        </w:rPr>
        <w:t>系统方案</w:t>
      </w:r>
    </w:p>
    <w:p w14:paraId="1AA9DFDD" w14:textId="2EF5A19F" w:rsidR="00D23A99" w:rsidRPr="00D06E89" w:rsidRDefault="006668EC" w:rsidP="00B76F6C">
      <w:r w:rsidRPr="00D06E89">
        <w:rPr>
          <w:noProof/>
        </w:rPr>
        <w:drawing>
          <wp:inline distT="0" distB="0" distL="0" distR="0" wp14:anchorId="37DB2904" wp14:editId="76FEFB25">
            <wp:extent cx="5183505" cy="217170"/>
            <wp:effectExtent l="0" t="0" r="0" b="0"/>
            <wp:docPr id="1" name="图片 1" descr="BD2131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D21315_"/>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3505" cy="217170"/>
                    </a:xfrm>
                    <a:prstGeom prst="rect">
                      <a:avLst/>
                    </a:prstGeom>
                    <a:noFill/>
                    <a:ln>
                      <a:noFill/>
                    </a:ln>
                  </pic:spPr>
                </pic:pic>
              </a:graphicData>
            </a:graphic>
          </wp:inline>
        </w:drawing>
      </w:r>
    </w:p>
    <w:p w14:paraId="01FDEE77" w14:textId="77777777" w:rsidR="00D23A99" w:rsidRPr="00F471D2" w:rsidRDefault="00D23A99" w:rsidP="00402EA4">
      <w:pPr>
        <w:jc w:val="right"/>
        <w:rPr>
          <w:rFonts w:ascii="楷体_GB2312" w:eastAsia="楷体_GB2312"/>
          <w:b/>
          <w:sz w:val="44"/>
          <w:szCs w:val="44"/>
        </w:rPr>
      </w:pPr>
    </w:p>
    <w:p w14:paraId="05B20228" w14:textId="77777777" w:rsidR="00D23A99" w:rsidRDefault="00D23A99" w:rsidP="00B76F6C"/>
    <w:p w14:paraId="1909717B" w14:textId="77777777" w:rsidR="00D23A99" w:rsidRDefault="00D23A99" w:rsidP="00B76F6C"/>
    <w:p w14:paraId="1A5347F4" w14:textId="77777777" w:rsidR="00D23A99" w:rsidRDefault="00D23A99" w:rsidP="00B76F6C"/>
    <w:p w14:paraId="07FC22CA" w14:textId="77777777" w:rsidR="00D23A99" w:rsidRPr="00D06E89" w:rsidRDefault="00D23A99" w:rsidP="00B76F6C"/>
    <w:p w14:paraId="6ECF519F" w14:textId="77777777" w:rsidR="00D23A99" w:rsidRDefault="00D23A99" w:rsidP="00B76F6C"/>
    <w:p w14:paraId="227B25BB" w14:textId="77777777" w:rsidR="00D23A99" w:rsidRDefault="00D23A99" w:rsidP="00B76F6C"/>
    <w:p w14:paraId="69633473" w14:textId="77777777" w:rsidR="00D23A99" w:rsidRDefault="00D23A99" w:rsidP="00B76F6C"/>
    <w:p w14:paraId="1DDFFE7D" w14:textId="77777777" w:rsidR="00D23A99" w:rsidRDefault="00D23A99" w:rsidP="00B76F6C"/>
    <w:p w14:paraId="3532CBAA" w14:textId="77777777" w:rsidR="00D23A99" w:rsidRPr="00D06E89" w:rsidRDefault="00D23A99" w:rsidP="00B76F6C"/>
    <w:p w14:paraId="78BC12D2" w14:textId="77777777" w:rsidR="00D23A99" w:rsidRDefault="00D23A99" w:rsidP="00B76F6C"/>
    <w:p w14:paraId="622AE8DD" w14:textId="77777777" w:rsidR="00D23A99" w:rsidRDefault="00D23A99" w:rsidP="00B76F6C"/>
    <w:p w14:paraId="233459C0" w14:textId="77777777" w:rsidR="00D23A99" w:rsidRDefault="00D23A99" w:rsidP="00B76F6C"/>
    <w:p w14:paraId="2A63F112" w14:textId="77777777" w:rsidR="00D23A99" w:rsidRDefault="00D23A99" w:rsidP="00B76F6C"/>
    <w:p w14:paraId="5723FC9B" w14:textId="77777777" w:rsidR="00D23A99" w:rsidRDefault="00D23A99" w:rsidP="00B76F6C"/>
    <w:p w14:paraId="1A9EA193" w14:textId="77777777" w:rsidR="00D23A99" w:rsidRPr="009F456D" w:rsidRDefault="002834A5" w:rsidP="009F456D">
      <w:pPr>
        <w:jc w:val="center"/>
        <w:rPr>
          <w:rFonts w:ascii="隶书" w:eastAsia="隶书"/>
          <w:sz w:val="36"/>
          <w:szCs w:val="36"/>
        </w:rPr>
      </w:pPr>
      <w:r>
        <w:rPr>
          <w:rFonts w:ascii="隶书" w:eastAsia="隶书" w:hint="eastAsia"/>
          <w:sz w:val="36"/>
          <w:szCs w:val="36"/>
        </w:rPr>
        <w:t>南京</w:t>
      </w:r>
      <w:r w:rsidR="00402EA4" w:rsidRPr="00402EA4">
        <w:rPr>
          <w:rFonts w:ascii="隶书" w:eastAsia="隶书" w:hint="eastAsia"/>
          <w:sz w:val="36"/>
          <w:szCs w:val="36"/>
        </w:rPr>
        <w:t>皓都信息科技有限公司</w:t>
      </w:r>
    </w:p>
    <w:p w14:paraId="52A94105" w14:textId="77777777" w:rsidR="00D23A99" w:rsidRDefault="009F456D" w:rsidP="00B76F6C">
      <w:r>
        <w:rPr>
          <w:rFonts w:hint="eastAsia"/>
        </w:rPr>
        <w:t xml:space="preserve">                          </w:t>
      </w:r>
      <w:r>
        <w:t>2013/3/</w:t>
      </w:r>
      <w:r w:rsidR="00AA7E36">
        <w:rPr>
          <w:rFonts w:hint="eastAsia"/>
        </w:rPr>
        <w:t>2</w:t>
      </w:r>
      <w:r>
        <w:t>9</w:t>
      </w:r>
    </w:p>
    <w:p w14:paraId="423034A2" w14:textId="77777777" w:rsidR="00D23A99" w:rsidRDefault="00D23A99" w:rsidP="00B76F6C"/>
    <w:p w14:paraId="4E600032" w14:textId="77777777" w:rsidR="00D23A99" w:rsidRDefault="00D23A99" w:rsidP="00B76F6C"/>
    <w:p w14:paraId="53F453BB" w14:textId="77777777" w:rsidR="00D23A99" w:rsidRDefault="00D23A99" w:rsidP="00B76F6C"/>
    <w:p w14:paraId="5F3D1768" w14:textId="77777777" w:rsidR="00D23A99" w:rsidRDefault="00D23A99" w:rsidP="00B76F6C"/>
    <w:p w14:paraId="45B7CEE4" w14:textId="77777777" w:rsidR="00112B79" w:rsidRDefault="00112B79" w:rsidP="00112B79">
      <w:pPr>
        <w:rPr>
          <w:b/>
          <w:bCs/>
          <w:sz w:val="28"/>
        </w:rPr>
      </w:pPr>
      <w:r>
        <w:rPr>
          <w:rFonts w:hint="eastAsia"/>
          <w:b/>
          <w:bCs/>
          <w:sz w:val="28"/>
        </w:rPr>
        <w:lastRenderedPageBreak/>
        <w:t>文档信息</w:t>
      </w:r>
    </w:p>
    <w:tbl>
      <w:tblPr>
        <w:tblW w:w="8760" w:type="dxa"/>
        <w:tblInd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4200"/>
        <w:gridCol w:w="1560"/>
        <w:gridCol w:w="1560"/>
      </w:tblGrid>
      <w:tr w:rsidR="00112B79" w14:paraId="7A1B4443" w14:textId="77777777">
        <w:trPr>
          <w:cantSplit/>
          <w:trHeight w:val="310"/>
        </w:trPr>
        <w:tc>
          <w:tcPr>
            <w:tcW w:w="1440" w:type="dxa"/>
          </w:tcPr>
          <w:p w14:paraId="3788E010" w14:textId="77777777" w:rsidR="00112B79" w:rsidRDefault="00112B79" w:rsidP="00112B79">
            <w:pPr>
              <w:ind w:firstLine="0"/>
              <w:rPr>
                <w:b/>
                <w:bCs/>
              </w:rPr>
            </w:pPr>
            <w:r>
              <w:rPr>
                <w:rFonts w:hint="eastAsia"/>
                <w:b/>
                <w:bCs/>
              </w:rPr>
              <w:t>适用范围</w:t>
            </w:r>
          </w:p>
        </w:tc>
        <w:tc>
          <w:tcPr>
            <w:tcW w:w="7320" w:type="dxa"/>
            <w:gridSpan w:val="3"/>
          </w:tcPr>
          <w:p w14:paraId="19089A7C" w14:textId="77777777" w:rsidR="00112B79" w:rsidRDefault="00112B79" w:rsidP="00112B79">
            <w:pPr>
              <w:ind w:firstLine="0"/>
            </w:pPr>
          </w:p>
        </w:tc>
      </w:tr>
      <w:tr w:rsidR="00112B79" w14:paraId="7BFFFD31" w14:textId="77777777">
        <w:tc>
          <w:tcPr>
            <w:tcW w:w="1440" w:type="dxa"/>
          </w:tcPr>
          <w:p w14:paraId="0316A78B" w14:textId="77777777" w:rsidR="00112B79" w:rsidRDefault="00112B79" w:rsidP="00112B79">
            <w:pPr>
              <w:ind w:firstLine="0"/>
              <w:rPr>
                <w:b/>
                <w:bCs/>
              </w:rPr>
            </w:pPr>
            <w:r>
              <w:rPr>
                <w:rFonts w:hint="eastAsia"/>
                <w:b/>
                <w:bCs/>
              </w:rPr>
              <w:t>文档编号</w:t>
            </w:r>
          </w:p>
        </w:tc>
        <w:tc>
          <w:tcPr>
            <w:tcW w:w="4200" w:type="dxa"/>
          </w:tcPr>
          <w:p w14:paraId="172633E0" w14:textId="77777777" w:rsidR="00112B79" w:rsidRDefault="00112B79" w:rsidP="00112B79">
            <w:pPr>
              <w:ind w:firstLine="0"/>
            </w:pPr>
          </w:p>
        </w:tc>
        <w:tc>
          <w:tcPr>
            <w:tcW w:w="1560" w:type="dxa"/>
          </w:tcPr>
          <w:p w14:paraId="2FA0CA95" w14:textId="77777777" w:rsidR="00112B79" w:rsidRDefault="00112B79" w:rsidP="00112B79">
            <w:pPr>
              <w:ind w:firstLine="0"/>
              <w:rPr>
                <w:b/>
                <w:bCs/>
              </w:rPr>
            </w:pPr>
            <w:r>
              <w:rPr>
                <w:rFonts w:hint="eastAsia"/>
                <w:b/>
                <w:bCs/>
              </w:rPr>
              <w:t>文档版本号</w:t>
            </w:r>
          </w:p>
        </w:tc>
        <w:tc>
          <w:tcPr>
            <w:tcW w:w="1560" w:type="dxa"/>
          </w:tcPr>
          <w:p w14:paraId="46887512" w14:textId="68BA05C3" w:rsidR="00112B79" w:rsidRDefault="002A7E64" w:rsidP="00112B79">
            <w:pPr>
              <w:ind w:firstLine="0"/>
            </w:pPr>
            <w:r>
              <w:rPr>
                <w:rFonts w:hint="eastAsia"/>
              </w:rPr>
              <w:t>V1.</w:t>
            </w:r>
            <w:r w:rsidR="00BC00DF">
              <w:rPr>
                <w:rFonts w:hint="eastAsia"/>
              </w:rPr>
              <w:t>5</w:t>
            </w:r>
          </w:p>
        </w:tc>
      </w:tr>
      <w:tr w:rsidR="00112B79" w14:paraId="17365A71" w14:textId="77777777">
        <w:trPr>
          <w:cantSplit/>
        </w:trPr>
        <w:tc>
          <w:tcPr>
            <w:tcW w:w="1440" w:type="dxa"/>
          </w:tcPr>
          <w:p w14:paraId="26A12FD9" w14:textId="77777777" w:rsidR="00112B79" w:rsidRDefault="00112B79" w:rsidP="00112B79">
            <w:pPr>
              <w:ind w:firstLine="0"/>
              <w:rPr>
                <w:b/>
                <w:bCs/>
              </w:rPr>
            </w:pPr>
            <w:r>
              <w:rPr>
                <w:rFonts w:hint="eastAsia"/>
                <w:b/>
                <w:bCs/>
              </w:rPr>
              <w:t>文档用途</w:t>
            </w:r>
          </w:p>
        </w:tc>
        <w:tc>
          <w:tcPr>
            <w:tcW w:w="7320" w:type="dxa"/>
            <w:gridSpan w:val="3"/>
          </w:tcPr>
          <w:p w14:paraId="10B552CE" w14:textId="77777777" w:rsidR="00112B79" w:rsidRDefault="002A7E64" w:rsidP="00112B79">
            <w:pPr>
              <w:ind w:firstLine="0"/>
              <w:rPr>
                <w:rFonts w:ascii="Arial" w:hAnsi="Arial" w:cs="Arial"/>
              </w:rPr>
            </w:pPr>
            <w:r>
              <w:rPr>
                <w:rFonts w:ascii="Wingdings" w:hAnsi="Wingdings" w:cs="Arial"/>
              </w:rPr>
              <w:t></w:t>
            </w:r>
            <w:r w:rsidR="00112B79">
              <w:rPr>
                <w:rFonts w:ascii="Arial" w:hAnsi="Arial" w:cs="Arial" w:hint="eastAsia"/>
              </w:rPr>
              <w:t>技术规范</w:t>
            </w:r>
            <w:r w:rsidR="00112B79">
              <w:rPr>
                <w:rFonts w:ascii="Arial" w:hAnsi="Arial" w:cs="Arial" w:hint="eastAsia"/>
              </w:rPr>
              <w:t xml:space="preserve"> </w:t>
            </w:r>
            <w:r w:rsidR="00112B79">
              <w:rPr>
                <w:rFonts w:ascii="Arial" w:hAnsi="Arial" w:cs="Arial"/>
              </w:rPr>
              <w:fldChar w:fldCharType="begin"/>
            </w:r>
            <w:r w:rsidR="00112B79">
              <w:rPr>
                <w:rFonts w:ascii="Arial" w:hAnsi="Arial" w:cs="Arial"/>
              </w:rPr>
              <w:instrText xml:space="preserve"> MACROBUTTON CheckIt </w:instrText>
            </w:r>
            <w:r w:rsidR="00112B79">
              <w:rPr>
                <w:rFonts w:ascii="Arial" w:hAnsi="Arial" w:cs="Arial"/>
              </w:rPr>
              <w:sym w:font="Wingdings" w:char="F0A8"/>
            </w:r>
            <w:r w:rsidR="00112B79">
              <w:rPr>
                <w:rFonts w:ascii="Arial" w:hAnsi="Arial" w:cs="Arial"/>
              </w:rPr>
              <w:fldChar w:fldCharType="end"/>
            </w:r>
            <w:r w:rsidR="00112B79">
              <w:rPr>
                <w:rFonts w:ascii="Arial" w:hAnsi="Arial" w:cs="Arial" w:hint="eastAsia"/>
              </w:rPr>
              <w:t>管理规范</w:t>
            </w:r>
            <w:r w:rsidR="00112B79">
              <w:rPr>
                <w:rFonts w:ascii="Arial" w:hAnsi="Arial" w:cs="Arial" w:hint="eastAsia"/>
              </w:rPr>
              <w:t xml:space="preserve"> </w:t>
            </w:r>
            <w:r w:rsidR="00112B79">
              <w:rPr>
                <w:rFonts w:ascii="Arial" w:hAnsi="Arial" w:cs="Arial"/>
              </w:rPr>
              <w:fldChar w:fldCharType="begin"/>
            </w:r>
            <w:r w:rsidR="00112B79">
              <w:rPr>
                <w:rFonts w:ascii="Arial" w:hAnsi="Arial" w:cs="Arial"/>
              </w:rPr>
              <w:instrText xml:space="preserve"> MACROBUTTON CheckIt </w:instrText>
            </w:r>
            <w:r w:rsidR="00112B79">
              <w:rPr>
                <w:rFonts w:ascii="Arial" w:hAnsi="Arial" w:cs="Arial"/>
              </w:rPr>
              <w:sym w:font="Wingdings" w:char="F0A8"/>
            </w:r>
            <w:r w:rsidR="00112B79">
              <w:rPr>
                <w:rFonts w:ascii="Arial" w:hAnsi="Arial" w:cs="Arial"/>
              </w:rPr>
              <w:fldChar w:fldCharType="end"/>
            </w:r>
            <w:r w:rsidR="00112B79">
              <w:rPr>
                <w:rFonts w:ascii="Arial" w:hAnsi="Arial" w:cs="Arial" w:hint="eastAsia"/>
              </w:rPr>
              <w:t>信息发布</w:t>
            </w:r>
          </w:p>
        </w:tc>
      </w:tr>
      <w:tr w:rsidR="00112B79" w14:paraId="45D7B418" w14:textId="77777777">
        <w:trPr>
          <w:cantSplit/>
        </w:trPr>
        <w:tc>
          <w:tcPr>
            <w:tcW w:w="1440" w:type="dxa"/>
          </w:tcPr>
          <w:p w14:paraId="1B385DF8" w14:textId="77777777" w:rsidR="00112B79" w:rsidRDefault="00112B79" w:rsidP="00112B79">
            <w:pPr>
              <w:ind w:firstLine="0"/>
              <w:rPr>
                <w:b/>
                <w:bCs/>
              </w:rPr>
            </w:pPr>
            <w:r>
              <w:rPr>
                <w:rFonts w:hint="eastAsia"/>
                <w:b/>
                <w:bCs/>
              </w:rPr>
              <w:t>保密级别</w:t>
            </w:r>
          </w:p>
        </w:tc>
        <w:tc>
          <w:tcPr>
            <w:tcW w:w="7320" w:type="dxa"/>
            <w:gridSpan w:val="3"/>
          </w:tcPr>
          <w:p w14:paraId="5C79C06B" w14:textId="77777777" w:rsidR="00112B79" w:rsidRDefault="00112B79" w:rsidP="002A7E64">
            <w:pPr>
              <w:ind w:firstLine="0"/>
            </w:pPr>
            <w:r>
              <w:rPr>
                <w:rFonts w:ascii="Arial" w:hAnsi="Arial" w:cs="Arial"/>
              </w:rPr>
              <w:fldChar w:fldCharType="begin"/>
            </w:r>
            <w:r>
              <w:rPr>
                <w:rFonts w:ascii="Arial" w:hAnsi="Arial" w:cs="Arial"/>
              </w:rPr>
              <w:instrText xml:space="preserve"> MACROBUTTON CheckIt </w:instrText>
            </w:r>
            <w:r>
              <w:rPr>
                <w:rFonts w:ascii="Arial" w:hAnsi="Arial" w:cs="Arial"/>
              </w:rPr>
              <w:sym w:font="Wingdings" w:char="F0A8"/>
            </w:r>
            <w:r>
              <w:rPr>
                <w:rFonts w:ascii="Arial" w:hAnsi="Arial" w:cs="Arial"/>
              </w:rPr>
              <w:fldChar w:fldCharType="end"/>
            </w:r>
            <w:r>
              <w:rPr>
                <w:rFonts w:ascii="Arial" w:hAnsi="Arial" w:cs="Arial" w:hint="eastAsia"/>
              </w:rPr>
              <w:t>公开资料</w:t>
            </w:r>
            <w:r>
              <w:rPr>
                <w:rFonts w:ascii="Arial" w:hAnsi="Arial" w:cs="Arial" w:hint="eastAsia"/>
              </w:rPr>
              <w:t xml:space="preserve"> </w:t>
            </w:r>
            <w:r>
              <w:rPr>
                <w:rFonts w:ascii="Arial" w:hAnsi="Arial" w:cs="Arial"/>
              </w:rPr>
              <w:fldChar w:fldCharType="begin"/>
            </w:r>
            <w:r>
              <w:rPr>
                <w:rFonts w:ascii="Arial" w:hAnsi="Arial" w:cs="Arial"/>
              </w:rPr>
              <w:instrText xml:space="preserve"> MACROBUTTON CheckIt </w:instrText>
            </w:r>
            <w:r>
              <w:rPr>
                <w:rFonts w:ascii="Arial" w:hAnsi="Arial" w:cs="Arial"/>
              </w:rPr>
              <w:sym w:font="Wingdings" w:char="F0A8"/>
            </w:r>
            <w:r>
              <w:rPr>
                <w:rFonts w:ascii="Arial" w:hAnsi="Arial" w:cs="Arial"/>
              </w:rPr>
              <w:fldChar w:fldCharType="end"/>
            </w:r>
            <w:r>
              <w:rPr>
                <w:rFonts w:ascii="Arial" w:hAnsi="Arial" w:cs="Arial" w:hint="eastAsia"/>
              </w:rPr>
              <w:t>内部资料</w:t>
            </w:r>
            <w:r>
              <w:rPr>
                <w:rFonts w:ascii="Arial" w:hAnsi="Arial" w:cs="Arial" w:hint="eastAsia"/>
              </w:rPr>
              <w:t xml:space="preserve"> </w:t>
            </w:r>
            <w:r>
              <w:rPr>
                <w:rFonts w:ascii="Arial" w:hAnsi="Arial" w:cs="Arial"/>
              </w:rPr>
              <w:fldChar w:fldCharType="begin"/>
            </w:r>
            <w:r>
              <w:rPr>
                <w:rFonts w:ascii="Arial" w:hAnsi="Arial" w:cs="Arial"/>
              </w:rPr>
              <w:instrText xml:space="preserve"> MACROBUTTON CheckIt </w:instrText>
            </w:r>
            <w:r>
              <w:rPr>
                <w:rFonts w:ascii="Arial" w:hAnsi="Arial" w:cs="Arial"/>
              </w:rPr>
              <w:sym w:font="Wingdings" w:char="F0A8"/>
            </w:r>
            <w:r>
              <w:rPr>
                <w:rFonts w:ascii="Arial" w:hAnsi="Arial" w:cs="Arial"/>
              </w:rPr>
              <w:fldChar w:fldCharType="end"/>
            </w:r>
            <w:r>
              <w:rPr>
                <w:rFonts w:ascii="Arial" w:hAnsi="Arial" w:cs="Arial" w:hint="eastAsia"/>
              </w:rPr>
              <w:t>保密资料</w:t>
            </w:r>
            <w:r w:rsidR="002A7E64">
              <w:rPr>
                <w:rFonts w:ascii="Wingdings" w:hAnsi="Wingdings" w:cs="Arial"/>
              </w:rPr>
              <w:t></w:t>
            </w:r>
            <w:r>
              <w:rPr>
                <w:rFonts w:ascii="Arial" w:hAnsi="Arial" w:cs="Arial" w:hint="eastAsia"/>
              </w:rPr>
              <w:t>机密资料</w:t>
            </w:r>
          </w:p>
        </w:tc>
      </w:tr>
      <w:tr w:rsidR="00112B79" w14:paraId="4BAC4845" w14:textId="77777777">
        <w:trPr>
          <w:cantSplit/>
        </w:trPr>
        <w:tc>
          <w:tcPr>
            <w:tcW w:w="1440" w:type="dxa"/>
          </w:tcPr>
          <w:p w14:paraId="7F24D3C8" w14:textId="77777777" w:rsidR="00112B79" w:rsidRDefault="00112B79" w:rsidP="00112B79">
            <w:pPr>
              <w:ind w:firstLine="0"/>
              <w:rPr>
                <w:b/>
                <w:bCs/>
              </w:rPr>
            </w:pPr>
            <w:r>
              <w:rPr>
                <w:rFonts w:hint="eastAsia"/>
                <w:b/>
                <w:bCs/>
              </w:rPr>
              <w:t>文档状态</w:t>
            </w:r>
          </w:p>
        </w:tc>
        <w:tc>
          <w:tcPr>
            <w:tcW w:w="7320" w:type="dxa"/>
            <w:gridSpan w:val="3"/>
          </w:tcPr>
          <w:p w14:paraId="42DDA268" w14:textId="77777777" w:rsidR="00112B79" w:rsidRDefault="00112B79" w:rsidP="002A7E64">
            <w:pPr>
              <w:ind w:firstLine="0"/>
            </w:pPr>
            <w:r>
              <w:rPr>
                <w:rFonts w:ascii="Arial" w:hAnsi="Arial" w:cs="Arial"/>
              </w:rPr>
              <w:fldChar w:fldCharType="begin"/>
            </w:r>
            <w:r>
              <w:rPr>
                <w:rFonts w:ascii="Arial" w:hAnsi="Arial" w:cs="Arial"/>
              </w:rPr>
              <w:instrText xml:space="preserve"> MACROBUTTON CheckIt </w:instrText>
            </w:r>
            <w:r>
              <w:rPr>
                <w:rFonts w:ascii="Arial" w:hAnsi="Arial" w:cs="Arial"/>
              </w:rPr>
              <w:sym w:font="Wingdings" w:char="F0A8"/>
            </w:r>
            <w:r>
              <w:rPr>
                <w:rFonts w:ascii="Arial" w:hAnsi="Arial" w:cs="Arial"/>
              </w:rPr>
              <w:fldChar w:fldCharType="end"/>
            </w:r>
            <w:r>
              <w:rPr>
                <w:rFonts w:hint="eastAsia"/>
              </w:rPr>
              <w:t>初稿</w:t>
            </w:r>
            <w:r>
              <w:rPr>
                <w:rFonts w:hint="eastAsia"/>
              </w:rPr>
              <w:t xml:space="preserve">     </w:t>
            </w:r>
            <w:r w:rsidR="002A7E64">
              <w:rPr>
                <w:rFonts w:ascii="Wingdings" w:hAnsi="Wingdings" w:cs="Arial"/>
              </w:rPr>
              <w:t></w:t>
            </w:r>
            <w:r>
              <w:rPr>
                <w:rFonts w:hint="eastAsia"/>
              </w:rPr>
              <w:t>讨论稿</w:t>
            </w:r>
            <w:r>
              <w:rPr>
                <w:rFonts w:hint="eastAsia"/>
              </w:rPr>
              <w:t xml:space="preserve">   </w:t>
            </w:r>
            <w:r>
              <w:fldChar w:fldCharType="begin"/>
            </w:r>
            <w:r>
              <w:instrText xml:space="preserve"> MACROBUTTON CheckIt </w:instrText>
            </w:r>
            <w:r>
              <w:sym w:font="Wingdings" w:char="F0A8"/>
            </w:r>
            <w:r>
              <w:fldChar w:fldCharType="end"/>
            </w:r>
            <w:r>
              <w:rPr>
                <w:rFonts w:hint="eastAsia"/>
              </w:rPr>
              <w:t>发布</w:t>
            </w:r>
          </w:p>
        </w:tc>
      </w:tr>
    </w:tbl>
    <w:p w14:paraId="2B5D6CC3" w14:textId="77777777" w:rsidR="00112B79" w:rsidRDefault="00112B79" w:rsidP="00112B79">
      <w:pPr>
        <w:rPr>
          <w:rFonts w:ascii="Arial" w:hAnsi="Arial" w:cs="Arial"/>
        </w:rPr>
      </w:pPr>
      <w:r>
        <w:rPr>
          <w:rFonts w:ascii="Arial" w:hAnsi="Arial" w:cs="Arial"/>
        </w:rPr>
        <w:fldChar w:fldCharType="begin"/>
      </w:r>
      <w:r>
        <w:rPr>
          <w:rFonts w:ascii="Arial" w:hAnsi="Arial" w:cs="Arial"/>
        </w:rPr>
        <w:instrText xml:space="preserve"> MACROBUTTON UncheckIt </w:instrText>
      </w:r>
      <w:r>
        <w:rPr>
          <w:rFonts w:ascii="Arial" w:hAnsi="Arial" w:cs="Arial"/>
        </w:rPr>
        <w:sym w:font="Wingdings" w:char="F0FE"/>
      </w:r>
      <w:r>
        <w:rPr>
          <w:rFonts w:ascii="Arial" w:hAnsi="Arial" w:cs="Arial"/>
        </w:rPr>
        <w:fldChar w:fldCharType="end"/>
      </w:r>
      <w:r>
        <w:rPr>
          <w:rFonts w:ascii="Arial" w:hAnsi="Arial" w:cs="Arial" w:hint="eastAsia"/>
        </w:rPr>
        <w:t>表示选中，</w:t>
      </w:r>
      <w:r>
        <w:rPr>
          <w:rFonts w:ascii="Arial" w:hAnsi="Arial" w:cs="Arial"/>
        </w:rPr>
        <w:fldChar w:fldCharType="begin"/>
      </w:r>
      <w:r>
        <w:rPr>
          <w:rFonts w:ascii="Arial" w:hAnsi="Arial" w:cs="Arial"/>
        </w:rPr>
        <w:instrText xml:space="preserve"> MACROBUTTON CheckIt </w:instrText>
      </w:r>
      <w:r>
        <w:rPr>
          <w:rFonts w:ascii="Arial" w:hAnsi="Arial" w:cs="Arial"/>
        </w:rPr>
        <w:sym w:font="Wingdings" w:char="F0A8"/>
      </w:r>
      <w:r>
        <w:rPr>
          <w:rFonts w:ascii="Arial" w:hAnsi="Arial" w:cs="Arial"/>
        </w:rPr>
        <w:fldChar w:fldCharType="end"/>
      </w:r>
      <w:r>
        <w:rPr>
          <w:rFonts w:ascii="Arial" w:hAnsi="Arial" w:cs="Arial" w:hint="eastAsia"/>
        </w:rPr>
        <w:t>表示未选中</w:t>
      </w:r>
    </w:p>
    <w:p w14:paraId="3A224BAF" w14:textId="77777777" w:rsidR="00112B79" w:rsidRDefault="00112B79" w:rsidP="00112B79"/>
    <w:p w14:paraId="50BE400E" w14:textId="77777777" w:rsidR="00112B79" w:rsidRDefault="00112B79" w:rsidP="00112B79">
      <w:pPr>
        <w:rPr>
          <w:b/>
          <w:bCs/>
          <w:sz w:val="28"/>
        </w:rPr>
      </w:pPr>
      <w:r>
        <w:rPr>
          <w:rFonts w:hint="eastAsia"/>
          <w:b/>
          <w:bCs/>
          <w:sz w:val="28"/>
        </w:rPr>
        <w:t>文档变更记录</w:t>
      </w:r>
    </w:p>
    <w:tbl>
      <w:tblPr>
        <w:tblW w:w="8760" w:type="dxa"/>
        <w:tblInd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0"/>
        <w:gridCol w:w="1440"/>
        <w:gridCol w:w="1416"/>
        <w:gridCol w:w="4704"/>
      </w:tblGrid>
      <w:tr w:rsidR="00112B79" w14:paraId="06421110" w14:textId="77777777" w:rsidTr="00F570F2">
        <w:tc>
          <w:tcPr>
            <w:tcW w:w="1200" w:type="dxa"/>
          </w:tcPr>
          <w:p w14:paraId="2DAC3DDE" w14:textId="77777777" w:rsidR="00112B79" w:rsidRDefault="00112B79" w:rsidP="00112B79">
            <w:pPr>
              <w:ind w:firstLine="0"/>
              <w:jc w:val="center"/>
              <w:rPr>
                <w:b/>
                <w:bCs/>
              </w:rPr>
            </w:pPr>
            <w:r>
              <w:rPr>
                <w:rFonts w:hint="eastAsia"/>
                <w:b/>
                <w:bCs/>
              </w:rPr>
              <w:t>版本编号</w:t>
            </w:r>
          </w:p>
        </w:tc>
        <w:tc>
          <w:tcPr>
            <w:tcW w:w="1440" w:type="dxa"/>
          </w:tcPr>
          <w:p w14:paraId="43CE2CE3" w14:textId="77777777" w:rsidR="00112B79" w:rsidRDefault="00112B79" w:rsidP="00112B79">
            <w:pPr>
              <w:ind w:firstLine="0"/>
              <w:jc w:val="center"/>
              <w:rPr>
                <w:b/>
                <w:bCs/>
              </w:rPr>
            </w:pPr>
            <w:r>
              <w:rPr>
                <w:rFonts w:hint="eastAsia"/>
                <w:b/>
                <w:bCs/>
              </w:rPr>
              <w:t>版本日期</w:t>
            </w:r>
          </w:p>
        </w:tc>
        <w:tc>
          <w:tcPr>
            <w:tcW w:w="1416" w:type="dxa"/>
          </w:tcPr>
          <w:p w14:paraId="579CE5FE" w14:textId="77777777" w:rsidR="00112B79" w:rsidRDefault="00112B79" w:rsidP="00112B79">
            <w:pPr>
              <w:ind w:firstLine="0"/>
              <w:jc w:val="center"/>
              <w:rPr>
                <w:b/>
                <w:bCs/>
              </w:rPr>
            </w:pPr>
            <w:r>
              <w:rPr>
                <w:rFonts w:hint="eastAsia"/>
                <w:b/>
                <w:bCs/>
              </w:rPr>
              <w:t>作</w:t>
            </w:r>
            <w:r>
              <w:rPr>
                <w:rFonts w:hint="eastAsia"/>
                <w:b/>
                <w:bCs/>
              </w:rPr>
              <w:t xml:space="preserve">   </w:t>
            </w:r>
            <w:r>
              <w:rPr>
                <w:rFonts w:hint="eastAsia"/>
                <w:b/>
                <w:bCs/>
              </w:rPr>
              <w:t>者</w:t>
            </w:r>
          </w:p>
        </w:tc>
        <w:tc>
          <w:tcPr>
            <w:tcW w:w="4704" w:type="dxa"/>
          </w:tcPr>
          <w:p w14:paraId="39301FD5" w14:textId="77777777" w:rsidR="00112B79" w:rsidRDefault="00112B79" w:rsidP="00112B79">
            <w:pPr>
              <w:ind w:firstLine="0"/>
              <w:jc w:val="center"/>
              <w:rPr>
                <w:b/>
                <w:bCs/>
              </w:rPr>
            </w:pPr>
            <w:r>
              <w:rPr>
                <w:rFonts w:hint="eastAsia"/>
                <w:b/>
                <w:bCs/>
              </w:rPr>
              <w:t>说</w:t>
            </w:r>
            <w:r>
              <w:rPr>
                <w:rFonts w:hint="eastAsia"/>
                <w:b/>
                <w:bCs/>
              </w:rPr>
              <w:t xml:space="preserve">    </w:t>
            </w:r>
            <w:r>
              <w:rPr>
                <w:rFonts w:hint="eastAsia"/>
                <w:b/>
                <w:bCs/>
              </w:rPr>
              <w:t>明</w:t>
            </w:r>
          </w:p>
        </w:tc>
      </w:tr>
      <w:tr w:rsidR="00112B79" w14:paraId="53B987E2" w14:textId="77777777" w:rsidTr="00F570F2">
        <w:tc>
          <w:tcPr>
            <w:tcW w:w="1200" w:type="dxa"/>
          </w:tcPr>
          <w:p w14:paraId="2F954EC2" w14:textId="77777777" w:rsidR="00112B79" w:rsidRDefault="00F570F2" w:rsidP="00112B79">
            <w:pPr>
              <w:ind w:firstLine="0"/>
              <w:jc w:val="center"/>
            </w:pPr>
            <w:r>
              <w:rPr>
                <w:rFonts w:hint="eastAsia"/>
              </w:rPr>
              <w:t>1.1</w:t>
            </w:r>
          </w:p>
        </w:tc>
        <w:tc>
          <w:tcPr>
            <w:tcW w:w="1440" w:type="dxa"/>
          </w:tcPr>
          <w:p w14:paraId="0DFB27F2" w14:textId="77777777" w:rsidR="00112B79" w:rsidRDefault="005C33BE" w:rsidP="00112B79">
            <w:pPr>
              <w:ind w:firstLine="0"/>
              <w:jc w:val="center"/>
            </w:pPr>
            <w:r>
              <w:rPr>
                <w:rFonts w:hint="eastAsia"/>
              </w:rPr>
              <w:t>2013-5-16</w:t>
            </w:r>
          </w:p>
        </w:tc>
        <w:tc>
          <w:tcPr>
            <w:tcW w:w="1416" w:type="dxa"/>
          </w:tcPr>
          <w:p w14:paraId="77381C9E" w14:textId="77777777" w:rsidR="00112B79" w:rsidRDefault="00F570F2" w:rsidP="00112B79">
            <w:pPr>
              <w:ind w:firstLine="0"/>
              <w:jc w:val="center"/>
            </w:pPr>
            <w:r>
              <w:rPr>
                <w:rFonts w:hint="eastAsia"/>
              </w:rPr>
              <w:t>吴鹏</w:t>
            </w:r>
          </w:p>
        </w:tc>
        <w:tc>
          <w:tcPr>
            <w:tcW w:w="4704" w:type="dxa"/>
          </w:tcPr>
          <w:p w14:paraId="3EAED1F5" w14:textId="77777777" w:rsidR="00112B79" w:rsidRDefault="00F570F2" w:rsidP="005C33BE">
            <w:pPr>
              <w:ind w:firstLine="0"/>
              <w:jc w:val="left"/>
            </w:pPr>
            <w:r>
              <w:rPr>
                <w:rFonts w:hint="eastAsia"/>
              </w:rPr>
              <w:t>正式发布第一稿</w:t>
            </w:r>
          </w:p>
        </w:tc>
      </w:tr>
      <w:tr w:rsidR="00112B79" w14:paraId="5ED71B83" w14:textId="77777777" w:rsidTr="00F570F2">
        <w:tc>
          <w:tcPr>
            <w:tcW w:w="1200" w:type="dxa"/>
          </w:tcPr>
          <w:p w14:paraId="0F9EC7D0" w14:textId="77777777" w:rsidR="00112B79" w:rsidRDefault="00F570F2" w:rsidP="00112B79">
            <w:pPr>
              <w:ind w:firstLine="0"/>
              <w:jc w:val="center"/>
            </w:pPr>
            <w:r>
              <w:rPr>
                <w:rFonts w:hint="eastAsia"/>
              </w:rPr>
              <w:t>1.1.1</w:t>
            </w:r>
          </w:p>
        </w:tc>
        <w:tc>
          <w:tcPr>
            <w:tcW w:w="1440" w:type="dxa"/>
          </w:tcPr>
          <w:p w14:paraId="596440D1" w14:textId="77777777" w:rsidR="00112B79" w:rsidRDefault="00112B79" w:rsidP="00112B79">
            <w:pPr>
              <w:ind w:firstLine="0"/>
              <w:jc w:val="center"/>
            </w:pPr>
          </w:p>
        </w:tc>
        <w:tc>
          <w:tcPr>
            <w:tcW w:w="1416" w:type="dxa"/>
          </w:tcPr>
          <w:p w14:paraId="76176BFD" w14:textId="77777777" w:rsidR="00112B79" w:rsidRDefault="00F570F2" w:rsidP="00112B79">
            <w:pPr>
              <w:ind w:firstLine="0"/>
              <w:jc w:val="center"/>
            </w:pPr>
            <w:r>
              <w:rPr>
                <w:rFonts w:hint="eastAsia"/>
              </w:rPr>
              <w:t>吴鹏</w:t>
            </w:r>
          </w:p>
        </w:tc>
        <w:tc>
          <w:tcPr>
            <w:tcW w:w="4704" w:type="dxa"/>
          </w:tcPr>
          <w:p w14:paraId="7B96AF7C" w14:textId="77777777" w:rsidR="00112B79" w:rsidRDefault="00F570F2" w:rsidP="005C33BE">
            <w:pPr>
              <w:ind w:firstLine="0"/>
              <w:jc w:val="left"/>
            </w:pPr>
            <w:r>
              <w:rPr>
                <w:rFonts w:hint="eastAsia"/>
              </w:rPr>
              <w:t>调整了</w:t>
            </w:r>
            <w:r w:rsidR="005C33BE">
              <w:rPr>
                <w:rFonts w:hint="eastAsia"/>
              </w:rPr>
              <w:t>2</w:t>
            </w:r>
            <w:r w:rsidR="005C33BE">
              <w:rPr>
                <w:rFonts w:hint="eastAsia"/>
              </w:rPr>
              <w:t>章节信息架构，增加了业务</w:t>
            </w:r>
            <w:proofErr w:type="gramStart"/>
            <w:r w:rsidR="005C33BE">
              <w:rPr>
                <w:rFonts w:hint="eastAsia"/>
              </w:rPr>
              <w:t>主数据</w:t>
            </w:r>
            <w:proofErr w:type="gramEnd"/>
            <w:r w:rsidR="005C33BE">
              <w:rPr>
                <w:rFonts w:hint="eastAsia"/>
              </w:rPr>
              <w:t>的描述。</w:t>
            </w:r>
            <w:r w:rsidR="00030F7A">
              <w:rPr>
                <w:rFonts w:hint="eastAsia"/>
              </w:rPr>
              <w:t>扩展了展现信息架构描述</w:t>
            </w:r>
          </w:p>
        </w:tc>
      </w:tr>
      <w:tr w:rsidR="00112B79" w14:paraId="3A53A188" w14:textId="77777777" w:rsidTr="00F570F2">
        <w:tc>
          <w:tcPr>
            <w:tcW w:w="1200" w:type="dxa"/>
          </w:tcPr>
          <w:p w14:paraId="7D4746FB" w14:textId="77D29E7B" w:rsidR="00112B79" w:rsidRDefault="00ED3CDF" w:rsidP="00112B79">
            <w:pPr>
              <w:ind w:firstLine="0"/>
              <w:jc w:val="center"/>
            </w:pPr>
            <w:r>
              <w:rPr>
                <w:rFonts w:hint="eastAsia"/>
              </w:rPr>
              <w:t>1.5</w:t>
            </w:r>
          </w:p>
        </w:tc>
        <w:tc>
          <w:tcPr>
            <w:tcW w:w="1440" w:type="dxa"/>
          </w:tcPr>
          <w:p w14:paraId="327AF595" w14:textId="73CD98A5" w:rsidR="00112B79" w:rsidRDefault="00ED3CDF" w:rsidP="00112B79">
            <w:pPr>
              <w:ind w:firstLine="0"/>
              <w:jc w:val="center"/>
            </w:pPr>
            <w:r>
              <w:rPr>
                <w:rFonts w:hint="eastAsia"/>
              </w:rPr>
              <w:t>2013-05-23</w:t>
            </w:r>
          </w:p>
        </w:tc>
        <w:tc>
          <w:tcPr>
            <w:tcW w:w="1416" w:type="dxa"/>
          </w:tcPr>
          <w:p w14:paraId="322C2C46" w14:textId="61ED7DAC" w:rsidR="00112B79" w:rsidRDefault="009A478A" w:rsidP="00112B79">
            <w:pPr>
              <w:ind w:firstLine="0"/>
              <w:jc w:val="center"/>
            </w:pPr>
            <w:r>
              <w:rPr>
                <w:rFonts w:hint="eastAsia"/>
              </w:rPr>
              <w:t>吴鹏</w:t>
            </w:r>
          </w:p>
        </w:tc>
        <w:tc>
          <w:tcPr>
            <w:tcW w:w="4704" w:type="dxa"/>
          </w:tcPr>
          <w:p w14:paraId="63AB366B" w14:textId="4FB167E0" w:rsidR="00112B79" w:rsidRDefault="009A478A" w:rsidP="005C33BE">
            <w:pPr>
              <w:ind w:firstLine="0"/>
              <w:jc w:val="left"/>
            </w:pPr>
            <w:r>
              <w:rPr>
                <w:rFonts w:hint="eastAsia"/>
              </w:rPr>
              <w:t>完善并且提交</w:t>
            </w:r>
            <w:proofErr w:type="gramStart"/>
            <w:r>
              <w:rPr>
                <w:rFonts w:hint="eastAsia"/>
              </w:rPr>
              <w:t>正式稿</w:t>
            </w:r>
            <w:proofErr w:type="gramEnd"/>
          </w:p>
        </w:tc>
      </w:tr>
      <w:tr w:rsidR="00112B79" w14:paraId="3FDA3E98" w14:textId="77777777" w:rsidTr="00F570F2">
        <w:tc>
          <w:tcPr>
            <w:tcW w:w="1200" w:type="dxa"/>
          </w:tcPr>
          <w:p w14:paraId="35689F25" w14:textId="63EAEC17" w:rsidR="00112B79" w:rsidRDefault="009A478A" w:rsidP="00112B79">
            <w:pPr>
              <w:ind w:firstLine="0"/>
              <w:jc w:val="center"/>
            </w:pPr>
            <w:r>
              <w:rPr>
                <w:rFonts w:hint="eastAsia"/>
              </w:rPr>
              <w:t>1.5.1</w:t>
            </w:r>
          </w:p>
        </w:tc>
        <w:tc>
          <w:tcPr>
            <w:tcW w:w="1440" w:type="dxa"/>
          </w:tcPr>
          <w:p w14:paraId="09AE25E3" w14:textId="781AFA9A" w:rsidR="00112B79" w:rsidRDefault="009A478A" w:rsidP="009A478A">
            <w:pPr>
              <w:ind w:firstLine="0"/>
              <w:jc w:val="center"/>
            </w:pPr>
            <w:r>
              <w:rPr>
                <w:rFonts w:hint="eastAsia"/>
              </w:rPr>
              <w:t>2013-05-31</w:t>
            </w:r>
          </w:p>
        </w:tc>
        <w:tc>
          <w:tcPr>
            <w:tcW w:w="1416" w:type="dxa"/>
          </w:tcPr>
          <w:p w14:paraId="78F027F7" w14:textId="5591E1DA" w:rsidR="00112B79" w:rsidRDefault="009A478A" w:rsidP="00112B79">
            <w:pPr>
              <w:ind w:firstLine="0"/>
              <w:jc w:val="center"/>
            </w:pPr>
            <w:r>
              <w:rPr>
                <w:rFonts w:hint="eastAsia"/>
              </w:rPr>
              <w:t>吴鹏</w:t>
            </w:r>
          </w:p>
        </w:tc>
        <w:tc>
          <w:tcPr>
            <w:tcW w:w="4704" w:type="dxa"/>
          </w:tcPr>
          <w:p w14:paraId="303A18E8" w14:textId="26283FDC" w:rsidR="00112B79" w:rsidRDefault="009A478A" w:rsidP="005C33BE">
            <w:pPr>
              <w:ind w:firstLine="0"/>
              <w:jc w:val="left"/>
            </w:pPr>
            <w:r>
              <w:rPr>
                <w:rFonts w:hint="eastAsia"/>
              </w:rPr>
              <w:t>根据评审意见进行修过</w:t>
            </w:r>
          </w:p>
        </w:tc>
      </w:tr>
      <w:tr w:rsidR="00112B79" w14:paraId="6C606314" w14:textId="77777777" w:rsidTr="00F570F2">
        <w:tc>
          <w:tcPr>
            <w:tcW w:w="1200" w:type="dxa"/>
          </w:tcPr>
          <w:p w14:paraId="32A01D8B" w14:textId="71269AE8" w:rsidR="00112B79" w:rsidRDefault="009A478A" w:rsidP="00112B79">
            <w:pPr>
              <w:ind w:firstLine="0"/>
              <w:jc w:val="center"/>
            </w:pPr>
            <w:r>
              <w:rPr>
                <w:rFonts w:hint="eastAsia"/>
              </w:rPr>
              <w:t>1.5.2</w:t>
            </w:r>
          </w:p>
        </w:tc>
        <w:tc>
          <w:tcPr>
            <w:tcW w:w="1440" w:type="dxa"/>
          </w:tcPr>
          <w:p w14:paraId="439A2C8C" w14:textId="6605E06B" w:rsidR="00112B79" w:rsidRDefault="009A478A" w:rsidP="000D0C48">
            <w:pPr>
              <w:ind w:firstLine="0"/>
              <w:jc w:val="center"/>
            </w:pPr>
            <w:r>
              <w:rPr>
                <w:rFonts w:hint="eastAsia"/>
              </w:rPr>
              <w:t>2013-</w:t>
            </w:r>
            <w:r w:rsidR="000D0C48">
              <w:rPr>
                <w:rFonts w:hint="eastAsia"/>
              </w:rPr>
              <w:t>6</w:t>
            </w:r>
            <w:r>
              <w:rPr>
                <w:rFonts w:hint="eastAsia"/>
              </w:rPr>
              <w:t>-7</w:t>
            </w:r>
          </w:p>
        </w:tc>
        <w:tc>
          <w:tcPr>
            <w:tcW w:w="1416" w:type="dxa"/>
          </w:tcPr>
          <w:p w14:paraId="0CABC28A" w14:textId="5044BCC6" w:rsidR="00112B79" w:rsidRDefault="009A478A" w:rsidP="00112B79">
            <w:pPr>
              <w:ind w:firstLine="0"/>
              <w:jc w:val="center"/>
            </w:pPr>
            <w:r>
              <w:rPr>
                <w:rFonts w:hint="eastAsia"/>
              </w:rPr>
              <w:t>吴鹏</w:t>
            </w:r>
          </w:p>
        </w:tc>
        <w:tc>
          <w:tcPr>
            <w:tcW w:w="4704" w:type="dxa"/>
          </w:tcPr>
          <w:p w14:paraId="3452ED25" w14:textId="7C426B35" w:rsidR="00112B79" w:rsidRPr="009A478A" w:rsidRDefault="009A478A" w:rsidP="005C33BE">
            <w:pPr>
              <w:ind w:firstLine="0"/>
              <w:jc w:val="left"/>
            </w:pPr>
            <w:r>
              <w:rPr>
                <w:rFonts w:hint="eastAsia"/>
              </w:rPr>
              <w:t>修过</w:t>
            </w:r>
            <w:r>
              <w:rPr>
                <w:rFonts w:hint="eastAsia"/>
              </w:rPr>
              <w:t>SP</w:t>
            </w:r>
            <w:r>
              <w:rPr>
                <w:rFonts w:hint="eastAsia"/>
              </w:rPr>
              <w:t>功能，增加了</w:t>
            </w:r>
            <w:r>
              <w:rPr>
                <w:rFonts w:hint="eastAsia"/>
              </w:rPr>
              <w:t>SP</w:t>
            </w:r>
            <w:r>
              <w:rPr>
                <w:rFonts w:hint="eastAsia"/>
              </w:rPr>
              <w:t>客服</w:t>
            </w:r>
          </w:p>
        </w:tc>
      </w:tr>
      <w:tr w:rsidR="000D0C48" w14:paraId="27765DD1" w14:textId="77777777" w:rsidTr="00F570F2">
        <w:tc>
          <w:tcPr>
            <w:tcW w:w="1200" w:type="dxa"/>
          </w:tcPr>
          <w:p w14:paraId="10AF3077" w14:textId="02F9D96C" w:rsidR="000D0C48" w:rsidRDefault="000D0C48" w:rsidP="00112B79">
            <w:pPr>
              <w:ind w:firstLine="0"/>
              <w:jc w:val="center"/>
            </w:pPr>
            <w:r>
              <w:rPr>
                <w:rFonts w:hint="eastAsia"/>
              </w:rPr>
              <w:t>1.5.3</w:t>
            </w:r>
          </w:p>
        </w:tc>
        <w:tc>
          <w:tcPr>
            <w:tcW w:w="1440" w:type="dxa"/>
          </w:tcPr>
          <w:p w14:paraId="2BE2FEC7" w14:textId="4616A414" w:rsidR="000D0C48" w:rsidRDefault="000D0C48" w:rsidP="00112B79">
            <w:pPr>
              <w:ind w:firstLine="0"/>
              <w:jc w:val="center"/>
            </w:pPr>
            <w:r>
              <w:rPr>
                <w:rFonts w:hint="eastAsia"/>
              </w:rPr>
              <w:t>2013-6-18</w:t>
            </w:r>
          </w:p>
        </w:tc>
        <w:tc>
          <w:tcPr>
            <w:tcW w:w="1416" w:type="dxa"/>
          </w:tcPr>
          <w:p w14:paraId="3E54EA74" w14:textId="0A7F6555" w:rsidR="000D0C48" w:rsidRDefault="000D0C48" w:rsidP="00112B79">
            <w:pPr>
              <w:ind w:firstLine="0"/>
              <w:jc w:val="center"/>
            </w:pPr>
            <w:r>
              <w:rPr>
                <w:rFonts w:hint="eastAsia"/>
              </w:rPr>
              <w:t>吴鹏</w:t>
            </w:r>
          </w:p>
        </w:tc>
        <w:tc>
          <w:tcPr>
            <w:tcW w:w="4704" w:type="dxa"/>
          </w:tcPr>
          <w:p w14:paraId="5AB33147" w14:textId="077BD28E" w:rsidR="000D0C48" w:rsidRDefault="000D0C48" w:rsidP="005C33BE">
            <w:pPr>
              <w:ind w:firstLine="0"/>
              <w:jc w:val="left"/>
            </w:pPr>
            <w:proofErr w:type="gramStart"/>
            <w:r>
              <w:rPr>
                <w:rFonts w:hint="eastAsia"/>
              </w:rPr>
              <w:t>增加微信公共</w:t>
            </w:r>
            <w:proofErr w:type="gramEnd"/>
            <w:r>
              <w:rPr>
                <w:rFonts w:hint="eastAsia"/>
              </w:rPr>
              <w:t>账号运营需求</w:t>
            </w:r>
          </w:p>
        </w:tc>
      </w:tr>
    </w:tbl>
    <w:p w14:paraId="48C5F0C6" w14:textId="77777777" w:rsidR="00112B79" w:rsidRDefault="00112B79" w:rsidP="00112B79">
      <w:pPr>
        <w:pStyle w:val="af5"/>
        <w:rPr>
          <w:rFonts w:eastAsia="仿宋_GB2312"/>
        </w:rPr>
      </w:pPr>
    </w:p>
    <w:p w14:paraId="6CB2B52B" w14:textId="77777777" w:rsidR="00CA3CE6" w:rsidRDefault="00CA3CE6" w:rsidP="00CA3CE6">
      <w:pPr>
        <w:rPr>
          <w:b/>
          <w:bCs/>
          <w:sz w:val="28"/>
        </w:rPr>
      </w:pPr>
      <w:r>
        <w:rPr>
          <w:rFonts w:hint="eastAsia"/>
          <w:b/>
          <w:bCs/>
          <w:sz w:val="28"/>
        </w:rPr>
        <w:t>本版本更新的章节</w:t>
      </w:r>
    </w:p>
    <w:tbl>
      <w:tblPr>
        <w:tblW w:w="9159" w:type="dxa"/>
        <w:tblInd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57"/>
        <w:gridCol w:w="1866"/>
        <w:gridCol w:w="4536"/>
      </w:tblGrid>
      <w:tr w:rsidR="00CA3CE6" w14:paraId="0003105D" w14:textId="77777777" w:rsidTr="00AB2FCB">
        <w:tc>
          <w:tcPr>
            <w:tcW w:w="2757" w:type="dxa"/>
          </w:tcPr>
          <w:p w14:paraId="1EDD1946" w14:textId="77777777" w:rsidR="00CA3CE6" w:rsidRDefault="00CA3CE6" w:rsidP="00AB2FCB">
            <w:pPr>
              <w:ind w:firstLine="0"/>
              <w:jc w:val="center"/>
              <w:rPr>
                <w:b/>
                <w:bCs/>
              </w:rPr>
            </w:pPr>
            <w:r>
              <w:rPr>
                <w:rFonts w:hint="eastAsia"/>
                <w:b/>
                <w:bCs/>
              </w:rPr>
              <w:t>章节名称</w:t>
            </w:r>
          </w:p>
        </w:tc>
        <w:tc>
          <w:tcPr>
            <w:tcW w:w="1866" w:type="dxa"/>
          </w:tcPr>
          <w:p w14:paraId="231F6694" w14:textId="77777777" w:rsidR="00CA3CE6" w:rsidRDefault="00CA3CE6" w:rsidP="00AB2FCB">
            <w:pPr>
              <w:ind w:firstLine="0"/>
              <w:jc w:val="center"/>
              <w:rPr>
                <w:b/>
                <w:bCs/>
              </w:rPr>
            </w:pPr>
            <w:r>
              <w:rPr>
                <w:rFonts w:hint="eastAsia"/>
                <w:b/>
                <w:bCs/>
              </w:rPr>
              <w:t>章节编码</w:t>
            </w:r>
          </w:p>
        </w:tc>
        <w:tc>
          <w:tcPr>
            <w:tcW w:w="4536" w:type="dxa"/>
          </w:tcPr>
          <w:p w14:paraId="06AEEE92" w14:textId="77777777" w:rsidR="00CA3CE6" w:rsidRDefault="00CA3CE6" w:rsidP="00AB2FCB">
            <w:pPr>
              <w:ind w:firstLine="0"/>
              <w:jc w:val="center"/>
              <w:rPr>
                <w:b/>
                <w:bCs/>
              </w:rPr>
            </w:pPr>
            <w:r>
              <w:rPr>
                <w:rFonts w:hint="eastAsia"/>
                <w:b/>
                <w:bCs/>
              </w:rPr>
              <w:t>更新总结</w:t>
            </w:r>
          </w:p>
        </w:tc>
      </w:tr>
      <w:tr w:rsidR="00CA3CE6" w14:paraId="559EF762" w14:textId="77777777" w:rsidTr="00AB2FCB">
        <w:tc>
          <w:tcPr>
            <w:tcW w:w="2757" w:type="dxa"/>
          </w:tcPr>
          <w:p w14:paraId="1097718A" w14:textId="77777777" w:rsidR="00CA3CE6" w:rsidRDefault="00CA3CE6" w:rsidP="00AB2FCB">
            <w:pPr>
              <w:ind w:firstLine="0"/>
              <w:jc w:val="center"/>
            </w:pPr>
          </w:p>
        </w:tc>
        <w:tc>
          <w:tcPr>
            <w:tcW w:w="1866" w:type="dxa"/>
          </w:tcPr>
          <w:p w14:paraId="1CEB85FD" w14:textId="77777777" w:rsidR="00CA3CE6" w:rsidRDefault="00CA3CE6" w:rsidP="00AB2FCB">
            <w:pPr>
              <w:ind w:firstLine="0"/>
              <w:jc w:val="center"/>
            </w:pPr>
          </w:p>
        </w:tc>
        <w:tc>
          <w:tcPr>
            <w:tcW w:w="4536" w:type="dxa"/>
          </w:tcPr>
          <w:p w14:paraId="12800DD2" w14:textId="77777777" w:rsidR="00CA3CE6" w:rsidRDefault="00CA3CE6" w:rsidP="00AB2FCB">
            <w:pPr>
              <w:ind w:firstLine="0"/>
              <w:jc w:val="center"/>
            </w:pPr>
          </w:p>
        </w:tc>
      </w:tr>
      <w:tr w:rsidR="00CA3CE6" w14:paraId="75DC32ED" w14:textId="77777777" w:rsidTr="00AB2FCB">
        <w:tc>
          <w:tcPr>
            <w:tcW w:w="2757" w:type="dxa"/>
          </w:tcPr>
          <w:p w14:paraId="4E8554BD" w14:textId="77777777" w:rsidR="00CA3CE6" w:rsidRDefault="00CA3CE6" w:rsidP="00AB2FCB">
            <w:pPr>
              <w:ind w:firstLine="0"/>
              <w:jc w:val="center"/>
            </w:pPr>
          </w:p>
        </w:tc>
        <w:tc>
          <w:tcPr>
            <w:tcW w:w="1866" w:type="dxa"/>
          </w:tcPr>
          <w:p w14:paraId="6C10A8A1" w14:textId="77777777" w:rsidR="00CA3CE6" w:rsidRDefault="00CA3CE6" w:rsidP="00AB2FCB">
            <w:pPr>
              <w:ind w:firstLine="0"/>
              <w:jc w:val="center"/>
            </w:pPr>
          </w:p>
        </w:tc>
        <w:tc>
          <w:tcPr>
            <w:tcW w:w="4536" w:type="dxa"/>
          </w:tcPr>
          <w:p w14:paraId="56221DC0" w14:textId="77777777" w:rsidR="00CA3CE6" w:rsidRDefault="00CA3CE6" w:rsidP="00AB2FCB">
            <w:pPr>
              <w:ind w:firstLine="0"/>
              <w:jc w:val="center"/>
            </w:pPr>
          </w:p>
        </w:tc>
      </w:tr>
      <w:tr w:rsidR="00CA3CE6" w14:paraId="067A4BE7" w14:textId="77777777" w:rsidTr="00AB2FCB">
        <w:tc>
          <w:tcPr>
            <w:tcW w:w="2757" w:type="dxa"/>
          </w:tcPr>
          <w:p w14:paraId="1B9AA8AF" w14:textId="77777777" w:rsidR="00CA3CE6" w:rsidRDefault="00CA3CE6" w:rsidP="00AB2FCB">
            <w:pPr>
              <w:ind w:firstLine="0"/>
              <w:jc w:val="center"/>
            </w:pPr>
          </w:p>
        </w:tc>
        <w:tc>
          <w:tcPr>
            <w:tcW w:w="1866" w:type="dxa"/>
          </w:tcPr>
          <w:p w14:paraId="1745FB59" w14:textId="77777777" w:rsidR="00CA3CE6" w:rsidRDefault="00CA3CE6" w:rsidP="00AB2FCB">
            <w:pPr>
              <w:ind w:firstLine="0"/>
              <w:jc w:val="center"/>
            </w:pPr>
          </w:p>
        </w:tc>
        <w:tc>
          <w:tcPr>
            <w:tcW w:w="4536" w:type="dxa"/>
          </w:tcPr>
          <w:p w14:paraId="72C83A87" w14:textId="77777777" w:rsidR="00CA3CE6" w:rsidRDefault="00CA3CE6" w:rsidP="00AB2FCB">
            <w:pPr>
              <w:ind w:firstLine="0"/>
              <w:jc w:val="center"/>
            </w:pPr>
          </w:p>
        </w:tc>
      </w:tr>
      <w:tr w:rsidR="00CA3CE6" w14:paraId="5A9EE3B1" w14:textId="77777777" w:rsidTr="00AB2FCB">
        <w:tc>
          <w:tcPr>
            <w:tcW w:w="2757" w:type="dxa"/>
          </w:tcPr>
          <w:p w14:paraId="1CBE7DF7" w14:textId="77777777" w:rsidR="00CA3CE6" w:rsidRDefault="00CA3CE6" w:rsidP="00AB2FCB">
            <w:pPr>
              <w:ind w:firstLine="0"/>
              <w:jc w:val="center"/>
            </w:pPr>
          </w:p>
        </w:tc>
        <w:tc>
          <w:tcPr>
            <w:tcW w:w="1866" w:type="dxa"/>
          </w:tcPr>
          <w:p w14:paraId="52F3242D" w14:textId="77777777" w:rsidR="00CA3CE6" w:rsidRDefault="00CA3CE6" w:rsidP="00AB2FCB">
            <w:pPr>
              <w:ind w:firstLine="0"/>
              <w:jc w:val="center"/>
            </w:pPr>
          </w:p>
        </w:tc>
        <w:tc>
          <w:tcPr>
            <w:tcW w:w="4536" w:type="dxa"/>
          </w:tcPr>
          <w:p w14:paraId="54BFBC12" w14:textId="77777777" w:rsidR="00CA3CE6" w:rsidRDefault="00CA3CE6" w:rsidP="00AB2FCB">
            <w:pPr>
              <w:ind w:firstLine="0"/>
              <w:jc w:val="center"/>
            </w:pPr>
          </w:p>
        </w:tc>
      </w:tr>
      <w:tr w:rsidR="00CA3CE6" w14:paraId="4291059C" w14:textId="77777777" w:rsidTr="00AB2FCB">
        <w:tc>
          <w:tcPr>
            <w:tcW w:w="2757" w:type="dxa"/>
          </w:tcPr>
          <w:p w14:paraId="1C91DF62" w14:textId="77777777" w:rsidR="00CA3CE6" w:rsidRDefault="00CA3CE6" w:rsidP="00AB2FCB">
            <w:pPr>
              <w:ind w:firstLine="0"/>
              <w:jc w:val="center"/>
            </w:pPr>
          </w:p>
        </w:tc>
        <w:tc>
          <w:tcPr>
            <w:tcW w:w="1866" w:type="dxa"/>
          </w:tcPr>
          <w:p w14:paraId="23338387" w14:textId="77777777" w:rsidR="00CA3CE6" w:rsidRDefault="00CA3CE6" w:rsidP="00AB2FCB">
            <w:pPr>
              <w:ind w:firstLine="0"/>
              <w:jc w:val="center"/>
            </w:pPr>
          </w:p>
        </w:tc>
        <w:tc>
          <w:tcPr>
            <w:tcW w:w="4536" w:type="dxa"/>
          </w:tcPr>
          <w:p w14:paraId="0A498C1E" w14:textId="77777777" w:rsidR="00CA3CE6" w:rsidRDefault="00CA3CE6" w:rsidP="00AB2FCB">
            <w:pPr>
              <w:ind w:firstLine="0"/>
              <w:jc w:val="center"/>
            </w:pPr>
          </w:p>
        </w:tc>
      </w:tr>
    </w:tbl>
    <w:p w14:paraId="5090F9AD" w14:textId="77777777" w:rsidR="00112B79" w:rsidRDefault="00112B79" w:rsidP="00112B79"/>
    <w:p w14:paraId="64C7510A" w14:textId="77777777" w:rsidR="00112B79" w:rsidRDefault="00112B79" w:rsidP="00112B79"/>
    <w:p w14:paraId="4D7CDBC0" w14:textId="77777777" w:rsidR="00112B79" w:rsidRDefault="00112B79" w:rsidP="00112B79">
      <w:pPr>
        <w:jc w:val="center"/>
        <w:rPr>
          <w:b/>
          <w:bCs/>
          <w:color w:val="993366"/>
          <w:sz w:val="28"/>
        </w:rPr>
      </w:pPr>
      <w:r>
        <w:rPr>
          <w:rFonts w:hint="eastAsia"/>
          <w:b/>
          <w:bCs/>
          <w:color w:val="993366"/>
          <w:sz w:val="28"/>
        </w:rPr>
        <w:t>版权声明</w:t>
      </w:r>
    </w:p>
    <w:p w14:paraId="4A073CE6" w14:textId="77777777" w:rsidR="00112B79" w:rsidRDefault="002D639D" w:rsidP="002834A5">
      <w:pPr>
        <w:jc w:val="center"/>
      </w:pPr>
      <w:hyperlink r:id="rId11" w:history="1">
        <w:r w:rsidR="00112B79">
          <w:rPr>
            <w:rFonts w:hint="eastAsia"/>
            <w:b/>
            <w:bCs/>
            <w:color w:val="993366"/>
          </w:rPr>
          <w:t>皓都信息</w:t>
        </w:r>
        <w:r w:rsidR="00112B79">
          <w:rPr>
            <w:rFonts w:hint="eastAsia"/>
            <w:b/>
            <w:bCs/>
            <w:color w:val="993366"/>
          </w:rPr>
          <w:t>@20</w:t>
        </w:r>
        <w:r w:rsidR="00395276">
          <w:rPr>
            <w:rFonts w:hint="eastAsia"/>
            <w:b/>
            <w:bCs/>
            <w:color w:val="993366"/>
          </w:rPr>
          <w:t>13</w:t>
        </w:r>
      </w:hyperlink>
      <w:r w:rsidR="00112B79">
        <w:rPr>
          <w:rFonts w:hint="eastAsia"/>
          <w:b/>
          <w:bCs/>
          <w:color w:val="993366"/>
        </w:rPr>
        <w:t>，版权所有，保留一切权利。</w:t>
      </w:r>
    </w:p>
    <w:p w14:paraId="12B82FD4" w14:textId="77777777" w:rsidR="00D23A99" w:rsidRDefault="00D23A99" w:rsidP="00B76F6C"/>
    <w:p w14:paraId="3F0F9D8D" w14:textId="77777777" w:rsidR="00D23A99" w:rsidRDefault="00D23A99" w:rsidP="00B76F6C"/>
    <w:p w14:paraId="551BF347" w14:textId="77777777" w:rsidR="00D23A99" w:rsidRDefault="00D23A99" w:rsidP="00B76F6C"/>
    <w:p w14:paraId="2C50C874" w14:textId="77777777" w:rsidR="00D23A99" w:rsidRDefault="00D23A99" w:rsidP="00B76F6C"/>
    <w:p w14:paraId="3226E5EE" w14:textId="77777777" w:rsidR="00D23A99" w:rsidRDefault="00D23A99" w:rsidP="00B76F6C"/>
    <w:p w14:paraId="194FA27F" w14:textId="77777777" w:rsidR="00D23A99" w:rsidRDefault="00D23A99" w:rsidP="00B76F6C"/>
    <w:p w14:paraId="1F199D1C" w14:textId="77777777" w:rsidR="00CA3CE6" w:rsidRDefault="00CA3CE6" w:rsidP="00B76F6C"/>
    <w:p w14:paraId="34ACECC7" w14:textId="77777777" w:rsidR="00D23A99" w:rsidRDefault="00D23A99" w:rsidP="00B76F6C"/>
    <w:p w14:paraId="69044B35" w14:textId="77777777" w:rsidR="00D20359" w:rsidRDefault="00D20359" w:rsidP="002872A1">
      <w:pPr>
        <w:pStyle w:val="1"/>
      </w:pPr>
      <w:r>
        <w:rPr>
          <w:rFonts w:hint="eastAsia"/>
        </w:rPr>
        <w:lastRenderedPageBreak/>
        <w:t>概述</w:t>
      </w:r>
    </w:p>
    <w:p w14:paraId="64C623F1" w14:textId="77777777" w:rsidR="00F31E13" w:rsidRDefault="00D20359" w:rsidP="002872A1">
      <w:r w:rsidRPr="00D20359">
        <w:rPr>
          <w:rFonts w:hint="eastAsia"/>
        </w:rPr>
        <w:t>本文</w:t>
      </w:r>
      <w:r w:rsidR="009779AB">
        <w:rPr>
          <w:rFonts w:hint="eastAsia"/>
        </w:rPr>
        <w:t>简要</w:t>
      </w:r>
      <w:r w:rsidRPr="00D20359">
        <w:rPr>
          <w:rFonts w:hint="eastAsia"/>
        </w:rPr>
        <w:t>描述</w:t>
      </w:r>
      <w:r w:rsidR="00F31E13">
        <w:rPr>
          <w:rFonts w:hint="eastAsia"/>
        </w:rPr>
        <w:t>了</w:t>
      </w:r>
      <w:r w:rsidR="00AA7E36">
        <w:rPr>
          <w:rFonts w:hint="eastAsia"/>
        </w:rPr>
        <w:t>沃玩家门户系统</w:t>
      </w:r>
      <w:r>
        <w:rPr>
          <w:rFonts w:hint="eastAsia"/>
        </w:rPr>
        <w:t>方案</w:t>
      </w:r>
      <w:r w:rsidR="0083137A">
        <w:rPr>
          <w:rFonts w:hint="eastAsia"/>
        </w:rPr>
        <w:t>设计，包括系统整体架构、系统流程图</w:t>
      </w:r>
      <w:r>
        <w:rPr>
          <w:rFonts w:hint="eastAsia"/>
        </w:rPr>
        <w:t>、</w:t>
      </w:r>
      <w:r w:rsidR="006A19D3">
        <w:rPr>
          <w:rFonts w:hint="eastAsia"/>
        </w:rPr>
        <w:t>系统组网设计、系统部署环境</w:t>
      </w:r>
      <w:r w:rsidR="006A6CA6">
        <w:rPr>
          <w:rFonts w:hint="eastAsia"/>
        </w:rPr>
        <w:t>。</w:t>
      </w:r>
    </w:p>
    <w:p w14:paraId="205DBFC7" w14:textId="77777777" w:rsidR="000968D1" w:rsidRDefault="00967AF1" w:rsidP="00967AF1">
      <w:pPr>
        <w:pStyle w:val="1"/>
      </w:pPr>
      <w:r>
        <w:rPr>
          <w:rFonts w:hint="eastAsia"/>
        </w:rPr>
        <w:t>系统总体描述</w:t>
      </w:r>
    </w:p>
    <w:p w14:paraId="4792E5FF" w14:textId="77777777" w:rsidR="00241114" w:rsidRDefault="00241114" w:rsidP="00241114">
      <w:pPr>
        <w:pStyle w:val="20"/>
      </w:pPr>
      <w:r>
        <w:rPr>
          <w:rFonts w:hint="eastAsia"/>
        </w:rPr>
        <w:t>系统</w:t>
      </w:r>
      <w:r w:rsidR="00FB3E11">
        <w:rPr>
          <w:rFonts w:hint="eastAsia"/>
        </w:rPr>
        <w:t>描述</w:t>
      </w:r>
    </w:p>
    <w:p w14:paraId="698E4405" w14:textId="77777777" w:rsidR="00C732A0" w:rsidRDefault="00D35F02" w:rsidP="005D16C7">
      <w:pPr>
        <w:ind w:firstLine="480"/>
      </w:pPr>
      <w:r>
        <w:rPr>
          <w:rFonts w:hint="eastAsia"/>
        </w:rPr>
        <w:t>对现有的</w:t>
      </w:r>
      <w:r w:rsidR="00AA7E36">
        <w:rPr>
          <w:rFonts w:hint="eastAsia"/>
        </w:rPr>
        <w:t>沃玩家和如意网的功能</w:t>
      </w:r>
      <w:r>
        <w:rPr>
          <w:rFonts w:hint="eastAsia"/>
        </w:rPr>
        <w:t>进行整合</w:t>
      </w:r>
      <w:r w:rsidR="00AA7E36">
        <w:rPr>
          <w:rFonts w:hint="eastAsia"/>
        </w:rPr>
        <w:t>，</w:t>
      </w:r>
      <w:r>
        <w:rPr>
          <w:rFonts w:hint="eastAsia"/>
        </w:rPr>
        <w:t>并提供完善的运营管理平台，</w:t>
      </w:r>
      <w:r w:rsidR="007D43E2">
        <w:rPr>
          <w:rFonts w:hint="eastAsia"/>
        </w:rPr>
        <w:t>对后期</w:t>
      </w:r>
      <w:r w:rsidR="00AA7E36">
        <w:rPr>
          <w:rFonts w:hint="eastAsia"/>
        </w:rPr>
        <w:t>运营</w:t>
      </w:r>
      <w:r w:rsidR="007D43E2">
        <w:rPr>
          <w:rFonts w:hint="eastAsia"/>
        </w:rPr>
        <w:t>进行</w:t>
      </w:r>
      <w:r>
        <w:rPr>
          <w:rFonts w:hint="eastAsia"/>
        </w:rPr>
        <w:t>支撑</w:t>
      </w:r>
      <w:r w:rsidR="00C732A0">
        <w:rPr>
          <w:rFonts w:hint="eastAsia"/>
        </w:rPr>
        <w:t>。</w:t>
      </w:r>
    </w:p>
    <w:p w14:paraId="11D47299" w14:textId="77777777" w:rsidR="00010A8F" w:rsidRDefault="00010A8F" w:rsidP="005D16C7">
      <w:pPr>
        <w:ind w:firstLine="480"/>
      </w:pPr>
    </w:p>
    <w:p w14:paraId="1E3D17F3" w14:textId="77777777" w:rsidR="00662FD1" w:rsidRDefault="00010A8F" w:rsidP="00662FD1">
      <w:pPr>
        <w:pStyle w:val="20"/>
      </w:pPr>
      <w:r>
        <w:rPr>
          <w:rFonts w:hint="eastAsia"/>
        </w:rPr>
        <w:t>系统架构</w:t>
      </w:r>
    </w:p>
    <w:p w14:paraId="28CC79E1" w14:textId="4101030E" w:rsidR="00D35F02" w:rsidRDefault="000314C4" w:rsidP="000E363D">
      <w:r>
        <w:object w:dxaOrig="13656" w:dyaOrig="8228" w14:anchorId="6DC151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5pt;height:274.35pt" o:ole="">
            <v:imagedata r:id="rId12" o:title=""/>
          </v:shape>
          <o:OLEObject Type="Embed" ProgID="Visio.Drawing.11" ShapeID="_x0000_i1025" DrawAspect="Content" ObjectID="_1436967582" r:id="rId13"/>
        </w:object>
      </w:r>
    </w:p>
    <w:p w14:paraId="476C73D8" w14:textId="77777777" w:rsidR="001D7D89" w:rsidRDefault="001D7D89" w:rsidP="009A236E">
      <w:pPr>
        <w:numPr>
          <w:ilvl w:val="0"/>
          <w:numId w:val="8"/>
        </w:numPr>
      </w:pPr>
      <w:r>
        <w:rPr>
          <w:rFonts w:hint="eastAsia"/>
        </w:rPr>
        <w:t>展现</w:t>
      </w:r>
      <w:r w:rsidR="000E363D">
        <w:rPr>
          <w:rFonts w:hint="eastAsia"/>
        </w:rPr>
        <w:t>管理</w:t>
      </w:r>
      <w:r>
        <w:rPr>
          <w:rFonts w:hint="eastAsia"/>
        </w:rPr>
        <w:t>：承载网站的展现主体，由展现管理中的页面生成</w:t>
      </w:r>
      <w:r w:rsidR="007D43E2">
        <w:rPr>
          <w:rFonts w:hint="eastAsia"/>
        </w:rPr>
        <w:t>或</w:t>
      </w:r>
      <w:r>
        <w:rPr>
          <w:rFonts w:hint="eastAsia"/>
        </w:rPr>
        <w:t>二次开发</w:t>
      </w:r>
      <w:r w:rsidR="007D43E2">
        <w:rPr>
          <w:rFonts w:hint="eastAsia"/>
        </w:rPr>
        <w:t>的活动、专题等</w:t>
      </w:r>
      <w:r>
        <w:rPr>
          <w:rFonts w:hint="eastAsia"/>
        </w:rPr>
        <w:t>构成所有的展现页面。</w:t>
      </w:r>
      <w:r w:rsidR="000E363D">
        <w:rPr>
          <w:rFonts w:hint="eastAsia"/>
        </w:rPr>
        <w:t>门户</w:t>
      </w:r>
      <w:r w:rsidR="000E363D">
        <w:rPr>
          <w:rFonts w:hint="eastAsia"/>
        </w:rPr>
        <w:t>api</w:t>
      </w:r>
      <w:r w:rsidR="009E7F72">
        <w:rPr>
          <w:rFonts w:hint="eastAsia"/>
        </w:rPr>
        <w:t>存在展现前端的运行框架中，</w:t>
      </w:r>
      <w:r>
        <w:rPr>
          <w:rFonts w:hint="eastAsia"/>
        </w:rPr>
        <w:t>展现前端通过</w:t>
      </w:r>
      <w:r>
        <w:rPr>
          <w:rFonts w:hint="eastAsia"/>
        </w:rPr>
        <w:t>API</w:t>
      </w:r>
      <w:r>
        <w:rPr>
          <w:rFonts w:hint="eastAsia"/>
        </w:rPr>
        <w:t>和后端服务进行数据交互，后端对</w:t>
      </w:r>
      <w:r>
        <w:rPr>
          <w:rFonts w:hint="eastAsia"/>
        </w:rPr>
        <w:t>API</w:t>
      </w:r>
      <w:r>
        <w:rPr>
          <w:rFonts w:hint="eastAsia"/>
        </w:rPr>
        <w:t>实现远程服务化，支持前端进行</w:t>
      </w:r>
      <w:r>
        <w:rPr>
          <w:rFonts w:hint="eastAsia"/>
        </w:rPr>
        <w:t>HTTP</w:t>
      </w:r>
      <w:r>
        <w:rPr>
          <w:rFonts w:hint="eastAsia"/>
        </w:rPr>
        <w:t>请求和使用</w:t>
      </w:r>
      <w:r>
        <w:rPr>
          <w:rFonts w:hint="eastAsia"/>
        </w:rPr>
        <w:t>JSON</w:t>
      </w:r>
      <w:r>
        <w:rPr>
          <w:rFonts w:hint="eastAsia"/>
        </w:rPr>
        <w:t>数据格式返回。</w:t>
      </w:r>
    </w:p>
    <w:p w14:paraId="26A50DC5" w14:textId="77777777" w:rsidR="001D7D89" w:rsidRDefault="000E363D" w:rsidP="009A236E">
      <w:pPr>
        <w:numPr>
          <w:ilvl w:val="0"/>
          <w:numId w:val="8"/>
        </w:numPr>
      </w:pPr>
      <w:r>
        <w:rPr>
          <w:rFonts w:hint="eastAsia"/>
        </w:rPr>
        <w:lastRenderedPageBreak/>
        <w:t>系统</w:t>
      </w:r>
      <w:r w:rsidR="001D7D89">
        <w:rPr>
          <w:rFonts w:hint="eastAsia"/>
        </w:rPr>
        <w:t>服务：</w:t>
      </w:r>
      <w:r w:rsidR="009E7F72">
        <w:rPr>
          <w:rFonts w:hint="eastAsia"/>
        </w:rPr>
        <w:t>主要指</w:t>
      </w:r>
      <w:r w:rsidR="001D7D89">
        <w:rPr>
          <w:rFonts w:hint="eastAsia"/>
        </w:rPr>
        <w:t>系统内部的页面生成服务</w:t>
      </w:r>
      <w:r>
        <w:rPr>
          <w:rFonts w:hint="eastAsia"/>
        </w:rPr>
        <w:t>和一些定时任务、告警服务等系统级的常态化运行的服务</w:t>
      </w:r>
      <w:r w:rsidR="001D7D89">
        <w:rPr>
          <w:rFonts w:hint="eastAsia"/>
        </w:rPr>
        <w:t>。</w:t>
      </w:r>
    </w:p>
    <w:p w14:paraId="250E126A" w14:textId="77777777" w:rsidR="001D7D89" w:rsidRDefault="000E363D" w:rsidP="009A236E">
      <w:pPr>
        <w:numPr>
          <w:ilvl w:val="0"/>
          <w:numId w:val="8"/>
        </w:numPr>
      </w:pPr>
      <w:r>
        <w:rPr>
          <w:rFonts w:hint="eastAsia"/>
        </w:rPr>
        <w:t>运营</w:t>
      </w:r>
      <w:r w:rsidR="001D7D89">
        <w:rPr>
          <w:rFonts w:hint="eastAsia"/>
        </w:rPr>
        <w:t>管理：支撑展现前端数据展现的主体，提供运营人员对页面栏目，排行榜、资源上下架等日常运营操作。</w:t>
      </w:r>
    </w:p>
    <w:p w14:paraId="27E529CD" w14:textId="77777777" w:rsidR="001D7D89" w:rsidRDefault="000E363D" w:rsidP="009A236E">
      <w:pPr>
        <w:numPr>
          <w:ilvl w:val="0"/>
          <w:numId w:val="8"/>
        </w:numPr>
      </w:pPr>
      <w:r>
        <w:rPr>
          <w:rFonts w:hint="eastAsia"/>
        </w:rPr>
        <w:t>系统</w:t>
      </w:r>
      <w:r w:rsidR="001D7D89">
        <w:rPr>
          <w:rFonts w:hint="eastAsia"/>
        </w:rPr>
        <w:t>接口：网站在运行过程中会使用到较多的外部数据，例如天气预报数据</w:t>
      </w:r>
      <w:r w:rsidR="009E7F72">
        <w:rPr>
          <w:rFonts w:hint="eastAsia"/>
        </w:rPr>
        <w:t>等</w:t>
      </w:r>
      <w:r w:rsidR="001D7D89">
        <w:rPr>
          <w:rFonts w:hint="eastAsia"/>
        </w:rPr>
        <w:t>，系统通过接口机与外部系统进行对接。接口机同时提供查询服务，也可由定时服务进行调度。</w:t>
      </w:r>
    </w:p>
    <w:p w14:paraId="1D816748" w14:textId="77777777" w:rsidR="000E363D" w:rsidRDefault="000E363D" w:rsidP="009A236E">
      <w:pPr>
        <w:numPr>
          <w:ilvl w:val="0"/>
          <w:numId w:val="8"/>
        </w:numPr>
      </w:pPr>
      <w:r>
        <w:rPr>
          <w:rFonts w:hint="eastAsia"/>
        </w:rPr>
        <w:t>采编：网站所需要的网路资源由采编系统统计进行管理，采编同时还提供资源的检索服务。</w:t>
      </w:r>
    </w:p>
    <w:p w14:paraId="0863E56A" w14:textId="6125430E" w:rsidR="000E363D" w:rsidRDefault="000E363D" w:rsidP="009A236E">
      <w:pPr>
        <w:numPr>
          <w:ilvl w:val="0"/>
          <w:numId w:val="8"/>
        </w:numPr>
      </w:pPr>
      <w:r>
        <w:rPr>
          <w:rFonts w:hint="eastAsia"/>
        </w:rPr>
        <w:t>网站流量统计分析：网站目前采用百度的流量分析系统进行网站流量统计分析。</w:t>
      </w:r>
      <w:r w:rsidR="007043A3">
        <w:rPr>
          <w:rFonts w:hint="eastAsia"/>
        </w:rPr>
        <w:t>后期统计内部的订购等相关数据需要使用自行开发的统计分析系统。</w:t>
      </w:r>
    </w:p>
    <w:p w14:paraId="7B64C615" w14:textId="77777777" w:rsidR="00662FD1" w:rsidRDefault="000E363D" w:rsidP="00662FD1">
      <w:pPr>
        <w:pStyle w:val="20"/>
      </w:pPr>
      <w:r>
        <w:rPr>
          <w:rFonts w:hint="eastAsia"/>
        </w:rPr>
        <w:t>网站页面</w:t>
      </w:r>
      <w:r w:rsidR="00662FD1">
        <w:rPr>
          <w:rFonts w:hint="eastAsia"/>
        </w:rPr>
        <w:t>架构</w:t>
      </w:r>
    </w:p>
    <w:p w14:paraId="641004C5" w14:textId="77777777" w:rsidR="00B35AFC" w:rsidRDefault="009E7F72" w:rsidP="00D35F02">
      <w:r>
        <w:rPr>
          <w:rFonts w:hint="eastAsia"/>
        </w:rPr>
        <w:t>门户类</w:t>
      </w:r>
      <w:r w:rsidR="00D35F02">
        <w:rPr>
          <w:rFonts w:hint="eastAsia"/>
        </w:rPr>
        <w:t>网站设计有视频、音频、资讯等多种形式的网络资源，这些资源属性和使用范围各不相同，为了简化</w:t>
      </w:r>
      <w:r w:rsidR="00942863">
        <w:rPr>
          <w:rFonts w:hint="eastAsia"/>
        </w:rPr>
        <w:t>资源的管理和更好的规划、描述网站信息结构，将网站信息结构做如下划分：</w:t>
      </w:r>
    </w:p>
    <w:p w14:paraId="5593DE32" w14:textId="44108698" w:rsidR="00654646" w:rsidRDefault="000314C4" w:rsidP="00D35F02">
      <w:r>
        <w:object w:dxaOrig="14156" w:dyaOrig="5156" w14:anchorId="2C511356">
          <v:shape id="_x0000_i1026" type="#_x0000_t75" style="width:454pt;height:165.2pt" o:ole="">
            <v:imagedata r:id="rId14" o:title=""/>
          </v:shape>
          <o:OLEObject Type="Embed" ProgID="Visio.Drawing.11" ShapeID="_x0000_i1026" DrawAspect="Content" ObjectID="_1436967583" r:id="rId15"/>
        </w:object>
      </w:r>
      <w:r w:rsidR="00635866" w:rsidRPr="00635866">
        <w:t xml:space="preserve"> </w:t>
      </w:r>
    </w:p>
    <w:p w14:paraId="24BFFBD5" w14:textId="77777777" w:rsidR="002D508E" w:rsidRDefault="002D508E" w:rsidP="00D35F02">
      <w:r>
        <w:rPr>
          <w:rFonts w:hint="eastAsia"/>
        </w:rPr>
        <w:t>网站的信息结构包含页面呈现和数据支持两个范畴，</w:t>
      </w:r>
      <w:r w:rsidR="001962E7">
        <w:rPr>
          <w:rFonts w:hint="eastAsia"/>
        </w:rPr>
        <w:t>共同作用完成网站页面展示和网站信息规划，</w:t>
      </w:r>
      <w:r>
        <w:rPr>
          <w:rFonts w:hint="eastAsia"/>
        </w:rPr>
        <w:t>以下分别介绍：</w:t>
      </w:r>
    </w:p>
    <w:p w14:paraId="742CE1C8" w14:textId="77777777" w:rsidR="00942863" w:rsidRDefault="00654646" w:rsidP="009A236E">
      <w:pPr>
        <w:numPr>
          <w:ilvl w:val="0"/>
          <w:numId w:val="9"/>
        </w:numPr>
      </w:pPr>
      <w:r>
        <w:rPr>
          <w:rFonts w:hint="eastAsia"/>
        </w:rPr>
        <w:t>网站页面层次结构：网站主要由首页、频道页、频道栏目页三层构成</w:t>
      </w:r>
      <w:r w:rsidR="00185EBE">
        <w:rPr>
          <w:rFonts w:hint="eastAsia"/>
        </w:rPr>
        <w:t>（页面层级可多层）</w:t>
      </w:r>
      <w:r>
        <w:rPr>
          <w:rFonts w:hint="eastAsia"/>
        </w:rPr>
        <w:t>。</w:t>
      </w:r>
      <w:r w:rsidR="00185EBE">
        <w:rPr>
          <w:rFonts w:hint="eastAsia"/>
        </w:rPr>
        <w:t>根据运营规划需要，</w:t>
      </w:r>
      <w:r>
        <w:rPr>
          <w:rFonts w:hint="eastAsia"/>
        </w:rPr>
        <w:t>活动页和</w:t>
      </w:r>
      <w:proofErr w:type="gramStart"/>
      <w:r>
        <w:rPr>
          <w:rFonts w:hint="eastAsia"/>
        </w:rPr>
        <w:t>专题页可与</w:t>
      </w:r>
      <w:proofErr w:type="gramEnd"/>
      <w:r>
        <w:rPr>
          <w:rFonts w:hint="eastAsia"/>
        </w:rPr>
        <w:t>频道</w:t>
      </w:r>
      <w:proofErr w:type="gramStart"/>
      <w:r>
        <w:rPr>
          <w:rFonts w:hint="eastAsia"/>
        </w:rPr>
        <w:t>页或者</w:t>
      </w:r>
      <w:proofErr w:type="gramEnd"/>
      <w:r>
        <w:rPr>
          <w:rFonts w:hint="eastAsia"/>
        </w:rPr>
        <w:t>频道栏目页平级</w:t>
      </w:r>
      <w:r w:rsidR="00185EBE">
        <w:rPr>
          <w:rFonts w:hint="eastAsia"/>
        </w:rPr>
        <w:t>，也可通过超链接的方式从某个频道页跳入</w:t>
      </w:r>
      <w:r>
        <w:rPr>
          <w:rFonts w:hint="eastAsia"/>
        </w:rPr>
        <w:t>。</w:t>
      </w:r>
      <w:r w:rsidR="00635866">
        <w:rPr>
          <w:rFonts w:hint="eastAsia"/>
        </w:rPr>
        <w:t>用户中心等功能性页面按照实际的功能层次结构排列。</w:t>
      </w:r>
      <w:r w:rsidR="00B07E42">
        <w:rPr>
          <w:rFonts w:hint="eastAsia"/>
        </w:rPr>
        <w:t>页面有页面组件构成，页面组件的数据通过</w:t>
      </w:r>
      <w:r w:rsidR="00B07E42">
        <w:rPr>
          <w:rFonts w:hint="eastAsia"/>
        </w:rPr>
        <w:t>API</w:t>
      </w:r>
      <w:r w:rsidR="00B07E42">
        <w:rPr>
          <w:rFonts w:hint="eastAsia"/>
        </w:rPr>
        <w:t>层与后层服务进行交互。</w:t>
      </w:r>
    </w:p>
    <w:p w14:paraId="78DEB9D4" w14:textId="77777777" w:rsidR="00635866" w:rsidRDefault="00635866" w:rsidP="009A236E">
      <w:pPr>
        <w:numPr>
          <w:ilvl w:val="0"/>
          <w:numId w:val="9"/>
        </w:numPr>
      </w:pPr>
      <w:r>
        <w:rPr>
          <w:rFonts w:hint="eastAsia"/>
        </w:rPr>
        <w:t>网站信息结构：为</w:t>
      </w:r>
      <w:r w:rsidR="00B07E42">
        <w:rPr>
          <w:rFonts w:hint="eastAsia"/>
        </w:rPr>
        <w:t>方便后期对频道、频道栏目进行扩展，展现管理中对页面上所使用到的数据都进行统一管理。</w:t>
      </w:r>
    </w:p>
    <w:p w14:paraId="138BE3BE" w14:textId="77777777" w:rsidR="00B07E42" w:rsidRDefault="00B07E42" w:rsidP="009A236E">
      <w:pPr>
        <w:numPr>
          <w:ilvl w:val="1"/>
          <w:numId w:val="9"/>
        </w:numPr>
      </w:pPr>
      <w:r>
        <w:rPr>
          <w:rFonts w:hint="eastAsia"/>
        </w:rPr>
        <w:t>目录：是资源物理存储的分类结构。</w:t>
      </w:r>
    </w:p>
    <w:p w14:paraId="78ACAEE3" w14:textId="77777777" w:rsidR="00B07E42" w:rsidRDefault="00B07E42" w:rsidP="009A236E">
      <w:pPr>
        <w:numPr>
          <w:ilvl w:val="1"/>
          <w:numId w:val="9"/>
        </w:numPr>
      </w:pPr>
      <w:r>
        <w:rPr>
          <w:rFonts w:hint="eastAsia"/>
        </w:rPr>
        <w:lastRenderedPageBreak/>
        <w:t>资源：系统将视频、音频、图片、资讯等都视为资源统一进行管理。不同的资源有不同的属性。也针对不同的</w:t>
      </w:r>
      <w:r>
        <w:rPr>
          <w:rFonts w:hint="eastAsia"/>
        </w:rPr>
        <w:t>API</w:t>
      </w:r>
      <w:r>
        <w:rPr>
          <w:rFonts w:hint="eastAsia"/>
        </w:rPr>
        <w:t>取数</w:t>
      </w:r>
    </w:p>
    <w:p w14:paraId="13BE2384" w14:textId="77777777" w:rsidR="00B07E42" w:rsidRDefault="00B07E42" w:rsidP="009A236E">
      <w:pPr>
        <w:numPr>
          <w:ilvl w:val="1"/>
          <w:numId w:val="9"/>
        </w:numPr>
      </w:pPr>
      <w:r>
        <w:rPr>
          <w:rFonts w:hint="eastAsia"/>
        </w:rPr>
        <w:t>页面栏目：网站页面上的每一块区域都可以独立看待成为页面区块，由页面组件通过</w:t>
      </w:r>
      <w:r>
        <w:rPr>
          <w:rFonts w:hint="eastAsia"/>
        </w:rPr>
        <w:t>API</w:t>
      </w:r>
      <w:r>
        <w:rPr>
          <w:rFonts w:hint="eastAsia"/>
        </w:rPr>
        <w:t>取数后按照产品展现要求填充到页面上。网站在进行改版时应首先规划出页面栏目，并指出其取数规则。</w:t>
      </w:r>
    </w:p>
    <w:p w14:paraId="00654BE9" w14:textId="77777777" w:rsidR="00B07E42" w:rsidRDefault="00B07E42" w:rsidP="009A236E">
      <w:pPr>
        <w:numPr>
          <w:ilvl w:val="1"/>
          <w:numId w:val="9"/>
        </w:numPr>
      </w:pPr>
      <w:r>
        <w:rPr>
          <w:rFonts w:hint="eastAsia"/>
        </w:rPr>
        <w:t>频道：频道是</w:t>
      </w:r>
      <w:r w:rsidR="00185EBE">
        <w:rPr>
          <w:rFonts w:hint="eastAsia"/>
        </w:rPr>
        <w:t>站点</w:t>
      </w:r>
      <w:r w:rsidR="000D459B">
        <w:rPr>
          <w:rFonts w:hint="eastAsia"/>
        </w:rPr>
        <w:t>的</w:t>
      </w:r>
      <w:r>
        <w:rPr>
          <w:rFonts w:hint="eastAsia"/>
        </w:rPr>
        <w:t>二级分类，运营管理人员可在运营管理系统中维护</w:t>
      </w:r>
      <w:r w:rsidR="000D459B">
        <w:rPr>
          <w:rFonts w:hint="eastAsia"/>
        </w:rPr>
        <w:t>频道数据进行扩展</w:t>
      </w:r>
      <w:r w:rsidR="00185EBE">
        <w:rPr>
          <w:rFonts w:hint="eastAsia"/>
        </w:rPr>
        <w:t>，也可操作</w:t>
      </w:r>
      <w:proofErr w:type="gramStart"/>
      <w:r w:rsidR="00185EBE">
        <w:rPr>
          <w:rFonts w:hint="eastAsia"/>
        </w:rPr>
        <w:t>频道外链地址</w:t>
      </w:r>
      <w:proofErr w:type="gramEnd"/>
      <w:r w:rsidR="00185EBE">
        <w:rPr>
          <w:rFonts w:hint="eastAsia"/>
        </w:rPr>
        <w:t>和上下线</w:t>
      </w:r>
      <w:r w:rsidR="000D459B">
        <w:rPr>
          <w:rFonts w:hint="eastAsia"/>
        </w:rPr>
        <w:t>。</w:t>
      </w:r>
    </w:p>
    <w:p w14:paraId="171AFE12" w14:textId="77777777" w:rsidR="00B35AFC" w:rsidRDefault="00B35AFC" w:rsidP="009A236E">
      <w:pPr>
        <w:numPr>
          <w:ilvl w:val="1"/>
          <w:numId w:val="9"/>
        </w:numPr>
      </w:pPr>
      <w:r>
        <w:rPr>
          <w:rFonts w:hint="eastAsia"/>
        </w:rPr>
        <w:t>专题、活动：专题和活动由</w:t>
      </w:r>
      <w:r w:rsidR="00B43ACF">
        <w:rPr>
          <w:rFonts w:hint="eastAsia"/>
        </w:rPr>
        <w:t>运营管理人员在展现管理进行集中上下架管理。</w:t>
      </w:r>
    </w:p>
    <w:p w14:paraId="0191BB14" w14:textId="77777777" w:rsidR="00BF5756" w:rsidRDefault="00BF5756" w:rsidP="00BF5756">
      <w:pPr>
        <w:ind w:left="902" w:firstLine="0"/>
      </w:pPr>
    </w:p>
    <w:p w14:paraId="4EC2AD21" w14:textId="77777777" w:rsidR="00BF5756" w:rsidRDefault="00EE0BC2" w:rsidP="00BF5756">
      <w:pPr>
        <w:ind w:left="902" w:firstLine="0"/>
      </w:pPr>
      <w:r>
        <w:rPr>
          <w:rFonts w:hint="eastAsia"/>
        </w:rPr>
        <w:t>约定：</w:t>
      </w:r>
      <w:r w:rsidR="00BF5756">
        <w:rPr>
          <w:rFonts w:hint="eastAsia"/>
        </w:rPr>
        <w:t>页面上所有数据均通过</w:t>
      </w:r>
      <w:r w:rsidR="00BF5756">
        <w:rPr>
          <w:rFonts w:hint="eastAsia"/>
        </w:rPr>
        <w:t>API</w:t>
      </w:r>
      <w:r w:rsidR="00BF5756">
        <w:rPr>
          <w:rFonts w:hint="eastAsia"/>
        </w:rPr>
        <w:t>与后端服务进行交互。</w:t>
      </w:r>
    </w:p>
    <w:p w14:paraId="1D78B40B" w14:textId="77777777" w:rsidR="00CB750E" w:rsidRDefault="004B767D" w:rsidP="00CB750E">
      <w:pPr>
        <w:pStyle w:val="20"/>
      </w:pPr>
      <w:r>
        <w:rPr>
          <w:rFonts w:hint="eastAsia"/>
        </w:rPr>
        <w:t>网站</w:t>
      </w:r>
      <w:r w:rsidR="00053D4F">
        <w:rPr>
          <w:rFonts w:hint="eastAsia"/>
        </w:rPr>
        <w:t>数据展现</w:t>
      </w:r>
      <w:r w:rsidR="00CB750E">
        <w:rPr>
          <w:rFonts w:hint="eastAsia"/>
        </w:rPr>
        <w:t>信息架构</w:t>
      </w:r>
    </w:p>
    <w:p w14:paraId="3A9FBBE6" w14:textId="77777777" w:rsidR="008850C8" w:rsidRDefault="008850C8" w:rsidP="008850C8">
      <w:pPr>
        <w:autoSpaceDE w:val="0"/>
        <w:autoSpaceDN w:val="0"/>
        <w:adjustRightInd w:val="0"/>
        <w:spacing w:line="288" w:lineRule="auto"/>
        <w:ind w:firstLine="0"/>
        <w:jc w:val="left"/>
        <w:rPr>
          <w:rFonts w:ascii="Calibri" w:eastAsia="宋体" w:hAnsi="Calibri" w:cs="Calibri"/>
          <w:b/>
          <w:bCs/>
          <w:color w:val="000000"/>
          <w:kern w:val="0"/>
          <w:sz w:val="20"/>
          <w:lang w:val="zh-CN"/>
        </w:rPr>
      </w:pPr>
      <w:proofErr w:type="gramStart"/>
      <w:r>
        <w:rPr>
          <w:rFonts w:hint="eastAsia"/>
        </w:rPr>
        <w:t>沃</w:t>
      </w:r>
      <w:proofErr w:type="gramEnd"/>
      <w:r>
        <w:rPr>
          <w:rFonts w:hint="eastAsia"/>
        </w:rPr>
        <w:t>玩家门户内部信息组织结构如下图所示：</w:t>
      </w:r>
    </w:p>
    <w:bookmarkStart w:id="1" w:name="_MON_1430242983"/>
    <w:bookmarkEnd w:id="1"/>
    <w:p w14:paraId="1CF83F59" w14:textId="71B6C488" w:rsidR="008850C8" w:rsidRDefault="000314C4" w:rsidP="000E363D">
      <w:pPr>
        <w:autoSpaceDE w:val="0"/>
        <w:autoSpaceDN w:val="0"/>
        <w:adjustRightInd w:val="0"/>
        <w:spacing w:line="288" w:lineRule="auto"/>
        <w:ind w:firstLine="0"/>
        <w:jc w:val="left"/>
      </w:pPr>
      <w:r>
        <w:object w:dxaOrig="12988" w:dyaOrig="9134" w14:anchorId="3D5F8968">
          <v:shape id="_x0000_i1027" type="#_x0000_t75" style="width:444.15pt;height:319.05pt" o:ole="">
            <v:imagedata r:id="rId16" o:title=""/>
          </v:shape>
          <o:OLEObject Type="Embed" ProgID="Visio.Drawing.11" ShapeID="_x0000_i1027" DrawAspect="Content" ObjectID="_1436967584" r:id="rId17"/>
        </w:object>
      </w:r>
      <w:r w:rsidR="008850C8">
        <w:rPr>
          <w:rFonts w:hint="eastAsia"/>
        </w:rPr>
        <w:t>其中：</w:t>
      </w:r>
    </w:p>
    <w:p w14:paraId="7AA2F62C" w14:textId="77777777" w:rsidR="000E363D" w:rsidRPr="000E363D" w:rsidRDefault="008850C8" w:rsidP="000E363D">
      <w:pPr>
        <w:autoSpaceDE w:val="0"/>
        <w:autoSpaceDN w:val="0"/>
        <w:adjustRightInd w:val="0"/>
        <w:spacing w:line="288" w:lineRule="auto"/>
        <w:ind w:firstLine="0"/>
        <w:jc w:val="left"/>
      </w:pPr>
      <w:r>
        <w:rPr>
          <w:rFonts w:hint="eastAsia"/>
        </w:rPr>
        <w:t>1</w:t>
      </w:r>
      <w:r w:rsidR="000E363D" w:rsidRPr="000E363D">
        <w:rPr>
          <w:rFonts w:hint="eastAsia"/>
        </w:rPr>
        <w:t>栏目</w:t>
      </w:r>
      <w:proofErr w:type="gramStart"/>
      <w:r w:rsidR="00185EBE">
        <w:rPr>
          <w:rFonts w:hint="eastAsia"/>
        </w:rPr>
        <w:t>做为</w:t>
      </w:r>
      <w:proofErr w:type="gramEnd"/>
      <w:r w:rsidR="00185EBE">
        <w:rPr>
          <w:rFonts w:hint="eastAsia"/>
        </w:rPr>
        <w:t>展现运营对于外部的唯一归口。</w:t>
      </w:r>
      <w:r w:rsidR="000E363D" w:rsidRPr="000E363D">
        <w:rPr>
          <w:rFonts w:hint="eastAsia"/>
        </w:rPr>
        <w:t>页面</w:t>
      </w:r>
      <w:r w:rsidR="00185EBE">
        <w:rPr>
          <w:rFonts w:hint="eastAsia"/>
        </w:rPr>
        <w:t>和栏目为一对多关系</w:t>
      </w:r>
      <w:r w:rsidR="000E363D" w:rsidRPr="000E363D">
        <w:rPr>
          <w:rFonts w:hint="eastAsia"/>
        </w:rPr>
        <w:t>，</w:t>
      </w:r>
      <w:r w:rsidR="00185EBE">
        <w:rPr>
          <w:rFonts w:hint="eastAsia"/>
        </w:rPr>
        <w:t>建站在维护完页面、组件、并且维护完组件－栏目映射关系后就完成了建站工作，运营所有的</w:t>
      </w:r>
      <w:r w:rsidR="00185EBE">
        <w:rPr>
          <w:rFonts w:hint="eastAsia"/>
        </w:rPr>
        <w:lastRenderedPageBreak/>
        <w:t>后期调整均在展现运营中完成，除非出现改版才需要再回到页面进行重新调整。</w:t>
      </w:r>
      <w:r w:rsidR="000E363D" w:rsidRPr="000E363D">
        <w:rPr>
          <w:rFonts w:hint="eastAsia"/>
        </w:rPr>
        <w:t>一个区块一个人负责维护</w:t>
      </w:r>
      <w:r w:rsidR="00961CC5">
        <w:rPr>
          <w:rFonts w:hint="eastAsia"/>
        </w:rPr>
        <w:t>，也便于分权分域管理</w:t>
      </w:r>
      <w:r w:rsidR="00185EBE">
        <w:rPr>
          <w:rFonts w:hint="eastAsia"/>
        </w:rPr>
        <w:t>。</w:t>
      </w:r>
    </w:p>
    <w:p w14:paraId="58CAE2B4" w14:textId="77777777" w:rsidR="000E363D" w:rsidRPr="000E363D" w:rsidRDefault="000E363D" w:rsidP="000E363D">
      <w:pPr>
        <w:autoSpaceDE w:val="0"/>
        <w:autoSpaceDN w:val="0"/>
        <w:adjustRightInd w:val="0"/>
        <w:spacing w:line="288" w:lineRule="auto"/>
        <w:ind w:firstLine="0"/>
        <w:jc w:val="left"/>
      </w:pPr>
      <w:r w:rsidRPr="000E363D">
        <w:t xml:space="preserve">2 </w:t>
      </w:r>
      <w:r w:rsidR="00961CC5">
        <w:rPr>
          <w:rFonts w:hint="eastAsia"/>
        </w:rPr>
        <w:t>界面上的每块区域都必须通过组件</w:t>
      </w:r>
      <w:r w:rsidRPr="000E363D">
        <w:rPr>
          <w:rFonts w:hint="eastAsia"/>
        </w:rPr>
        <w:t>显示数据，组件</w:t>
      </w:r>
      <w:r w:rsidR="00961CC5">
        <w:rPr>
          <w:rFonts w:hint="eastAsia"/>
        </w:rPr>
        <w:t>从唯一的一个栏目中取数，并负责</w:t>
      </w:r>
      <w:r w:rsidRPr="000E363D">
        <w:rPr>
          <w:rFonts w:hint="eastAsia"/>
        </w:rPr>
        <w:t>样式展现。</w:t>
      </w:r>
    </w:p>
    <w:p w14:paraId="7A6802CE" w14:textId="77777777" w:rsidR="000E363D" w:rsidRPr="000E363D" w:rsidRDefault="000E363D" w:rsidP="000E363D">
      <w:pPr>
        <w:autoSpaceDE w:val="0"/>
        <w:autoSpaceDN w:val="0"/>
        <w:adjustRightInd w:val="0"/>
        <w:spacing w:line="288" w:lineRule="auto"/>
        <w:ind w:firstLine="0"/>
        <w:jc w:val="left"/>
      </w:pPr>
    </w:p>
    <w:p w14:paraId="03409CDD" w14:textId="77777777" w:rsidR="000E363D" w:rsidRPr="000E363D" w:rsidRDefault="000E363D" w:rsidP="000E363D">
      <w:pPr>
        <w:autoSpaceDE w:val="0"/>
        <w:autoSpaceDN w:val="0"/>
        <w:adjustRightInd w:val="0"/>
        <w:spacing w:line="288" w:lineRule="auto"/>
        <w:ind w:firstLine="0"/>
        <w:jc w:val="left"/>
      </w:pPr>
      <w:r w:rsidRPr="000E363D">
        <w:rPr>
          <w:rFonts w:hint="eastAsia"/>
        </w:rPr>
        <w:t>对于资源</w:t>
      </w:r>
      <w:r w:rsidR="00E7251D">
        <w:rPr>
          <w:rFonts w:hint="eastAsia"/>
        </w:rPr>
        <w:t>和其它</w:t>
      </w:r>
      <w:proofErr w:type="gramStart"/>
      <w:r w:rsidR="00E7251D">
        <w:rPr>
          <w:rFonts w:hint="eastAsia"/>
        </w:rPr>
        <w:t>主数据</w:t>
      </w:r>
      <w:proofErr w:type="gramEnd"/>
      <w:r w:rsidRPr="000E363D">
        <w:rPr>
          <w:rFonts w:hint="eastAsia"/>
        </w:rPr>
        <w:t>展现：</w:t>
      </w:r>
    </w:p>
    <w:p w14:paraId="60CE7FDB" w14:textId="77777777" w:rsidR="000E363D" w:rsidRPr="000E363D" w:rsidRDefault="000E363D" w:rsidP="000E363D">
      <w:pPr>
        <w:autoSpaceDE w:val="0"/>
        <w:autoSpaceDN w:val="0"/>
        <w:adjustRightInd w:val="0"/>
        <w:spacing w:line="288" w:lineRule="auto"/>
        <w:ind w:firstLine="0"/>
        <w:jc w:val="left"/>
      </w:pPr>
      <w:r w:rsidRPr="000E363D">
        <w:t xml:space="preserve">3 </w:t>
      </w:r>
      <w:r w:rsidRPr="000E363D">
        <w:rPr>
          <w:rFonts w:hint="eastAsia"/>
        </w:rPr>
        <w:t>栏目－资源映射有多个映射分组，</w:t>
      </w:r>
      <w:r w:rsidR="009556C8">
        <w:rPr>
          <w:rFonts w:hint="eastAsia"/>
        </w:rPr>
        <w:t>分组完成在界面上展现窗口时间的控制工作。分组上可设置时间、状态等属性。分组可映射目录、资源包、资源，这个映射完成在窗口时间内展现资源范围的控制工作。同时映射关系上还需要完成资源展现排序的控制工作。</w:t>
      </w:r>
    </w:p>
    <w:p w14:paraId="6D0BEFE4" w14:textId="1FAC80D1" w:rsidR="000E363D" w:rsidRDefault="000E363D" w:rsidP="000E363D">
      <w:pPr>
        <w:autoSpaceDE w:val="0"/>
        <w:autoSpaceDN w:val="0"/>
        <w:adjustRightInd w:val="0"/>
        <w:spacing w:line="288" w:lineRule="auto"/>
        <w:ind w:firstLine="0"/>
        <w:jc w:val="left"/>
      </w:pPr>
      <w:r w:rsidRPr="000E363D">
        <w:t xml:space="preserve">4 </w:t>
      </w:r>
      <w:r w:rsidRPr="000E363D">
        <w:rPr>
          <w:rFonts w:hint="eastAsia"/>
        </w:rPr>
        <w:t>栏目－资源映射选定资源时可以根据情况编辑该资源的副本，例如有的标题很长但需要缩短显示，副本也是</w:t>
      </w:r>
      <w:r w:rsidR="00AC376C">
        <w:rPr>
          <w:rFonts w:hint="eastAsia"/>
        </w:rPr>
        <w:t>内容管理</w:t>
      </w:r>
      <w:r w:rsidRPr="000E363D">
        <w:rPr>
          <w:rFonts w:hint="eastAsia"/>
        </w:rPr>
        <w:t>的范畴。</w:t>
      </w:r>
    </w:p>
    <w:p w14:paraId="7DFEEDEB" w14:textId="77777777" w:rsidR="00F9626B" w:rsidRDefault="00F9626B" w:rsidP="000E363D">
      <w:pPr>
        <w:autoSpaceDE w:val="0"/>
        <w:autoSpaceDN w:val="0"/>
        <w:adjustRightInd w:val="0"/>
        <w:spacing w:line="288" w:lineRule="auto"/>
        <w:ind w:firstLine="0"/>
        <w:jc w:val="left"/>
      </w:pPr>
      <w:r>
        <w:rPr>
          <w:rFonts w:hint="eastAsia"/>
        </w:rPr>
        <w:t>以下</w:t>
      </w:r>
      <w:r>
        <w:rPr>
          <w:rFonts w:hint="eastAsia"/>
        </w:rPr>
        <w:t>3</w:t>
      </w:r>
      <w:r>
        <w:rPr>
          <w:rFonts w:hint="eastAsia"/>
        </w:rPr>
        <w:t>种业务场景</w:t>
      </w:r>
    </w:p>
    <w:p w14:paraId="37FA4662" w14:textId="77777777" w:rsidR="00F9626B" w:rsidRDefault="00F9626B" w:rsidP="000E363D">
      <w:pPr>
        <w:autoSpaceDE w:val="0"/>
        <w:autoSpaceDN w:val="0"/>
        <w:adjustRightInd w:val="0"/>
        <w:spacing w:line="288" w:lineRule="auto"/>
        <w:ind w:firstLine="0"/>
        <w:jc w:val="left"/>
      </w:pPr>
      <w:r>
        <w:rPr>
          <w:rFonts w:hint="eastAsia"/>
        </w:rPr>
        <w:t xml:space="preserve">1 </w:t>
      </w:r>
      <w:r>
        <w:rPr>
          <w:rFonts w:hint="eastAsia"/>
        </w:rPr>
        <w:t>页面区块显示单一资源，可通过栏目－资源分组取出同一类型的资源进行展现，列表，宫格图等。</w:t>
      </w:r>
    </w:p>
    <w:p w14:paraId="176AFABD" w14:textId="77777777" w:rsidR="00F9626B" w:rsidRDefault="00F9626B" w:rsidP="000E363D">
      <w:pPr>
        <w:autoSpaceDE w:val="0"/>
        <w:autoSpaceDN w:val="0"/>
        <w:adjustRightInd w:val="0"/>
        <w:spacing w:line="288" w:lineRule="auto"/>
        <w:ind w:firstLine="0"/>
        <w:jc w:val="left"/>
      </w:pPr>
      <w:r>
        <w:rPr>
          <w:rFonts w:hint="eastAsia"/>
        </w:rPr>
        <w:t xml:space="preserve">2 </w:t>
      </w:r>
      <w:r>
        <w:rPr>
          <w:rFonts w:hint="eastAsia"/>
        </w:rPr>
        <w:t>页面区块显示混合资源，例如原本显示资讯列表的，需要在首位插入一个广告，可在分组映射时不光映射资源，同时映射广告。由于广告有名称，地址等标准属性，也可满足展现，但这时对展现形式有一定要求，例如是列表</w:t>
      </w:r>
      <w:proofErr w:type="gramStart"/>
      <w:r>
        <w:rPr>
          <w:rFonts w:hint="eastAsia"/>
        </w:rPr>
        <w:t>状显示</w:t>
      </w:r>
      <w:proofErr w:type="gramEnd"/>
      <w:r>
        <w:rPr>
          <w:rFonts w:hint="eastAsia"/>
        </w:rPr>
        <w:t>数据的。</w:t>
      </w:r>
    </w:p>
    <w:p w14:paraId="7E21F607" w14:textId="77777777" w:rsidR="00F9626B" w:rsidRDefault="00F9626B" w:rsidP="000E363D">
      <w:pPr>
        <w:autoSpaceDE w:val="0"/>
        <w:autoSpaceDN w:val="0"/>
        <w:adjustRightInd w:val="0"/>
        <w:spacing w:line="288" w:lineRule="auto"/>
        <w:ind w:firstLine="0"/>
        <w:jc w:val="left"/>
      </w:pPr>
      <w:r>
        <w:rPr>
          <w:rFonts w:hint="eastAsia"/>
        </w:rPr>
        <w:t xml:space="preserve">3 </w:t>
      </w:r>
      <w:r>
        <w:rPr>
          <w:rFonts w:hint="eastAsia"/>
        </w:rPr>
        <w:t>页面区块显示非资讯内的其它业务主数据，例如产品列表，由于不同的业务</w:t>
      </w:r>
      <w:proofErr w:type="gramStart"/>
      <w:r>
        <w:rPr>
          <w:rFonts w:hint="eastAsia"/>
        </w:rPr>
        <w:t>主数据</w:t>
      </w:r>
      <w:proofErr w:type="gramEnd"/>
      <w:r>
        <w:rPr>
          <w:rFonts w:hint="eastAsia"/>
        </w:rPr>
        <w:t>也许存着不同资讯的控制方式，可在栏目</w:t>
      </w:r>
      <w:proofErr w:type="gramStart"/>
      <w:r>
        <w:rPr>
          <w:rFonts w:hint="eastAsia"/>
        </w:rPr>
        <w:t>上之间</w:t>
      </w:r>
      <w:proofErr w:type="gramEnd"/>
      <w:r>
        <w:rPr>
          <w:rFonts w:hint="eastAsia"/>
        </w:rPr>
        <w:t>映射广告位，再</w:t>
      </w:r>
      <w:r w:rsidR="00E7251D">
        <w:rPr>
          <w:rFonts w:hint="eastAsia"/>
        </w:rPr>
        <w:t>通过栏目取数出去。</w:t>
      </w:r>
    </w:p>
    <w:p w14:paraId="77E874C8" w14:textId="77777777" w:rsidR="00F9626B" w:rsidRDefault="00F9626B" w:rsidP="000E363D">
      <w:pPr>
        <w:autoSpaceDE w:val="0"/>
        <w:autoSpaceDN w:val="0"/>
        <w:adjustRightInd w:val="0"/>
        <w:spacing w:line="288" w:lineRule="auto"/>
        <w:ind w:firstLine="0"/>
        <w:jc w:val="left"/>
      </w:pPr>
      <w:r>
        <w:rPr>
          <w:rFonts w:hint="eastAsia"/>
        </w:rPr>
        <w:t>4</w:t>
      </w:r>
      <w:r w:rsidR="00E7251D">
        <w:rPr>
          <w:rFonts w:hint="eastAsia"/>
        </w:rPr>
        <w:t xml:space="preserve"> </w:t>
      </w:r>
      <w:r w:rsidR="00E7251D">
        <w:rPr>
          <w:rFonts w:hint="eastAsia"/>
        </w:rPr>
        <w:t>页面区块存着非常复杂的控制，例如同一块页面区域，用户登录后显示资讯列表，非登录状态下是广告列表。那在栏目上可同时映射资源列表和广告位，页面组件通过程序控制进行区分展现。</w:t>
      </w:r>
    </w:p>
    <w:p w14:paraId="2BD521CE" w14:textId="77777777" w:rsidR="00E7251D" w:rsidRDefault="00E7251D" w:rsidP="000E363D">
      <w:pPr>
        <w:autoSpaceDE w:val="0"/>
        <w:autoSpaceDN w:val="0"/>
        <w:adjustRightInd w:val="0"/>
        <w:spacing w:line="288" w:lineRule="auto"/>
        <w:ind w:firstLine="0"/>
        <w:jc w:val="left"/>
      </w:pPr>
      <w:r>
        <w:rPr>
          <w:rFonts w:hint="eastAsia"/>
        </w:rPr>
        <w:t>以上</w:t>
      </w:r>
      <w:r>
        <w:rPr>
          <w:rFonts w:hint="eastAsia"/>
        </w:rPr>
        <w:t>4</w:t>
      </w:r>
      <w:r>
        <w:rPr>
          <w:rFonts w:hint="eastAsia"/>
        </w:rPr>
        <w:t>种场景由浅到</w:t>
      </w:r>
      <w:proofErr w:type="gramStart"/>
      <w:r>
        <w:rPr>
          <w:rFonts w:hint="eastAsia"/>
        </w:rPr>
        <w:t>深逐步</w:t>
      </w:r>
      <w:proofErr w:type="gramEnd"/>
      <w:r>
        <w:rPr>
          <w:rFonts w:hint="eastAsia"/>
        </w:rPr>
        <w:t>深入，运营在规划时可根据需要采取不同的策略并开发相应的页面组件。</w:t>
      </w:r>
    </w:p>
    <w:p w14:paraId="2A7EAD23" w14:textId="77777777" w:rsidR="008850C8" w:rsidRDefault="008850C8" w:rsidP="000E363D">
      <w:pPr>
        <w:autoSpaceDE w:val="0"/>
        <w:autoSpaceDN w:val="0"/>
        <w:adjustRightInd w:val="0"/>
        <w:spacing w:line="288" w:lineRule="auto"/>
        <w:ind w:firstLine="0"/>
        <w:jc w:val="left"/>
      </w:pPr>
    </w:p>
    <w:p w14:paraId="58C4CE43" w14:textId="77777777" w:rsidR="008850C8" w:rsidRPr="000E363D" w:rsidRDefault="008850C8" w:rsidP="000E363D">
      <w:pPr>
        <w:autoSpaceDE w:val="0"/>
        <w:autoSpaceDN w:val="0"/>
        <w:adjustRightInd w:val="0"/>
        <w:spacing w:line="288" w:lineRule="auto"/>
        <w:ind w:firstLine="0"/>
        <w:jc w:val="left"/>
      </w:pPr>
      <w:r>
        <w:rPr>
          <w:rFonts w:hint="eastAsia"/>
        </w:rPr>
        <w:t>按照职能的角度划分如下：</w:t>
      </w:r>
    </w:p>
    <w:p w14:paraId="1129C32C" w14:textId="26D4E487" w:rsidR="000E363D" w:rsidRDefault="000314C4" w:rsidP="000E363D">
      <w:pPr>
        <w:autoSpaceDE w:val="0"/>
        <w:autoSpaceDN w:val="0"/>
        <w:adjustRightInd w:val="0"/>
        <w:spacing w:line="288" w:lineRule="auto"/>
        <w:ind w:firstLine="0"/>
        <w:jc w:val="left"/>
        <w:rPr>
          <w:rFonts w:ascii="Calibri" w:eastAsia="宋体" w:hAnsi="Calibri" w:cs="Calibri"/>
          <w:b/>
          <w:bCs/>
          <w:color w:val="000000"/>
          <w:kern w:val="0"/>
          <w:sz w:val="20"/>
          <w:lang w:val="zh-CN"/>
        </w:rPr>
      </w:pPr>
      <w:r>
        <w:object w:dxaOrig="14545" w:dyaOrig="9956" w14:anchorId="15273958">
          <v:shape id="_x0000_i1028" type="#_x0000_t75" style="width:497.2pt;height:353.95pt" o:ole="">
            <v:imagedata r:id="rId18" o:title=""/>
          </v:shape>
          <o:OLEObject Type="Embed" ProgID="Visio.Drawing.11" ShapeID="_x0000_i1028" DrawAspect="Content" ObjectID="_1436967585" r:id="rId19"/>
        </w:object>
      </w:r>
      <w:r w:rsidR="000E363D" w:rsidRPr="000E363D">
        <w:rPr>
          <w:rFonts w:ascii="Calibri" w:eastAsia="宋体" w:hAnsi="Calibri" w:cs="Calibri"/>
          <w:b/>
          <w:bCs/>
          <w:color w:val="000000"/>
          <w:kern w:val="0"/>
          <w:sz w:val="20"/>
          <w:lang w:val="zh-CN"/>
        </w:rPr>
        <w:t xml:space="preserve"> </w:t>
      </w:r>
    </w:p>
    <w:p w14:paraId="0A3138DE" w14:textId="77777777" w:rsidR="000C4D76" w:rsidRPr="000E363D" w:rsidRDefault="000C4D76" w:rsidP="000C4D76">
      <w:pPr>
        <w:autoSpaceDE w:val="0"/>
        <w:autoSpaceDN w:val="0"/>
        <w:adjustRightInd w:val="0"/>
        <w:spacing w:line="288" w:lineRule="auto"/>
        <w:ind w:firstLine="0"/>
        <w:jc w:val="left"/>
      </w:pPr>
      <w:r>
        <w:rPr>
          <w:rFonts w:hint="eastAsia"/>
        </w:rPr>
        <w:t>下面举一个具体实例说明：</w:t>
      </w:r>
    </w:p>
    <w:p w14:paraId="1D5F53DF" w14:textId="77777777" w:rsidR="00DD3066" w:rsidRPr="000C4D76" w:rsidRDefault="000C4D76" w:rsidP="000E363D">
      <w:pPr>
        <w:autoSpaceDE w:val="0"/>
        <w:autoSpaceDN w:val="0"/>
        <w:adjustRightInd w:val="0"/>
        <w:spacing w:line="288" w:lineRule="auto"/>
        <w:ind w:firstLine="0"/>
        <w:jc w:val="left"/>
      </w:pPr>
      <w:r w:rsidRPr="000C4D76">
        <w:rPr>
          <w:rFonts w:hint="eastAsia"/>
        </w:rPr>
        <w:t>第一页</w:t>
      </w:r>
      <w:r>
        <w:rPr>
          <w:rFonts w:hint="eastAsia"/>
        </w:rPr>
        <w:t>：《应用列表页》，运营设定了一个栏目并且选定了一些应用资源，前端按照栏目显示出所有的应用列表供用户查询和选择。用户选择完某个应用后跳转到第</w:t>
      </w:r>
      <w:r>
        <w:rPr>
          <w:rFonts w:hint="eastAsia"/>
        </w:rPr>
        <w:t>2</w:t>
      </w:r>
      <w:r>
        <w:rPr>
          <w:rFonts w:hint="eastAsia"/>
        </w:rPr>
        <w:t>页《应用详情》。</w:t>
      </w:r>
    </w:p>
    <w:p w14:paraId="6D2166D4" w14:textId="77777777" w:rsidR="000C4D76" w:rsidRDefault="000C4D76" w:rsidP="000E363D">
      <w:pPr>
        <w:autoSpaceDE w:val="0"/>
        <w:autoSpaceDN w:val="0"/>
        <w:adjustRightInd w:val="0"/>
        <w:spacing w:line="288" w:lineRule="auto"/>
        <w:ind w:firstLine="0"/>
        <w:jc w:val="left"/>
      </w:pPr>
    </w:p>
    <w:p w14:paraId="3572C488" w14:textId="77777777" w:rsidR="00DA05E1" w:rsidRDefault="000C4D76" w:rsidP="000E363D">
      <w:pPr>
        <w:autoSpaceDE w:val="0"/>
        <w:autoSpaceDN w:val="0"/>
        <w:adjustRightInd w:val="0"/>
        <w:spacing w:line="288" w:lineRule="auto"/>
        <w:ind w:firstLine="0"/>
        <w:jc w:val="left"/>
      </w:pPr>
      <w:r>
        <w:rPr>
          <w:rFonts w:hint="eastAsia"/>
        </w:rPr>
        <w:t>第二页：《应用详情》，跳入这页后一般会传入应用</w:t>
      </w:r>
      <w:r>
        <w:rPr>
          <w:rFonts w:hint="eastAsia"/>
        </w:rPr>
        <w:t>ID</w:t>
      </w:r>
      <w:r>
        <w:rPr>
          <w:rFonts w:hint="eastAsia"/>
        </w:rPr>
        <w:t>，组件读取应用</w:t>
      </w:r>
      <w:r>
        <w:rPr>
          <w:rFonts w:hint="eastAsia"/>
        </w:rPr>
        <w:t>ID</w:t>
      </w:r>
      <w:r>
        <w:rPr>
          <w:rFonts w:hint="eastAsia"/>
        </w:rPr>
        <w:t>的详细信息。应用业务</w:t>
      </w:r>
      <w:proofErr w:type="gramStart"/>
      <w:r>
        <w:rPr>
          <w:rFonts w:hint="eastAsia"/>
        </w:rPr>
        <w:t>主数据</w:t>
      </w:r>
      <w:proofErr w:type="gramEnd"/>
      <w:r>
        <w:rPr>
          <w:rFonts w:hint="eastAsia"/>
        </w:rPr>
        <w:t>有固定展现属性和展现属性两大类。固定</w:t>
      </w:r>
      <w:r w:rsidR="00DA05E1">
        <w:rPr>
          <w:rFonts w:hint="eastAsia"/>
        </w:rPr>
        <w:t>属性包括：名称，简介，图标等（不同的业务可能不同）。这些属性是会在后面的业务操作中可能起到控制作用的。展现属性是一个由富文本组成的</w:t>
      </w:r>
      <w:r w:rsidR="00DA05E1">
        <w:rPr>
          <w:rFonts w:hint="eastAsia"/>
        </w:rPr>
        <w:t>HTML</w:t>
      </w:r>
      <w:r w:rsidR="00DA05E1">
        <w:rPr>
          <w:rFonts w:hint="eastAsia"/>
        </w:rPr>
        <w:t>介绍，因为不清楚运营在最终給用户展现时如何宣传这个应用，也许对方同步过来的信息不满足运营推广的需要。这个地方的富文本可以直接使用文章资源，也可以把富文本信息保存在应用的展现属性大字段中（请设计从编辑，资源公共管理、静态化等实现较多进行考虑，个人倾向使用文章资源并且最终和该应用建立关联）。</w:t>
      </w:r>
    </w:p>
    <w:p w14:paraId="0EEA7671" w14:textId="3FD539EA" w:rsidR="00DA05E1" w:rsidRDefault="00DA05E1" w:rsidP="000E363D">
      <w:pPr>
        <w:autoSpaceDE w:val="0"/>
        <w:autoSpaceDN w:val="0"/>
        <w:adjustRightInd w:val="0"/>
        <w:spacing w:line="288" w:lineRule="auto"/>
        <w:ind w:firstLine="0"/>
        <w:jc w:val="left"/>
      </w:pPr>
      <w:r>
        <w:rPr>
          <w:rFonts w:hint="eastAsia"/>
        </w:rPr>
        <w:t>假设运营根据需要，将</w:t>
      </w:r>
      <w:r>
        <w:rPr>
          <w:rFonts w:hint="eastAsia"/>
        </w:rPr>
        <w:t>xx</w:t>
      </w:r>
      <w:r>
        <w:rPr>
          <w:rFonts w:hint="eastAsia"/>
        </w:rPr>
        <w:t>应用和</w:t>
      </w:r>
      <w:r>
        <w:rPr>
          <w:rFonts w:hint="eastAsia"/>
        </w:rPr>
        <w:t>xx</w:t>
      </w:r>
      <w:r>
        <w:rPr>
          <w:rFonts w:hint="eastAsia"/>
        </w:rPr>
        <w:t>产品两个</w:t>
      </w:r>
      <w:proofErr w:type="gramStart"/>
      <w:r>
        <w:rPr>
          <w:rFonts w:hint="eastAsia"/>
        </w:rPr>
        <w:t>主数据</w:t>
      </w:r>
      <w:proofErr w:type="gramEnd"/>
      <w:r>
        <w:rPr>
          <w:rFonts w:hint="eastAsia"/>
        </w:rPr>
        <w:t>建立关联，那该应用在使用时（必</w:t>
      </w:r>
      <w:r>
        <w:rPr>
          <w:rFonts w:hint="eastAsia"/>
        </w:rPr>
        <w:lastRenderedPageBreak/>
        <w:t>须下载）必须要检查用户是否</w:t>
      </w:r>
      <w:r w:rsidR="0092617E">
        <w:rPr>
          <w:rFonts w:hint="eastAsia"/>
        </w:rPr>
        <w:t>订购</w:t>
      </w:r>
      <w:r>
        <w:rPr>
          <w:rFonts w:hint="eastAsia"/>
        </w:rPr>
        <w:t>了该应用对应的产品，如果没有不允许下载，如有开放下载地址。</w:t>
      </w:r>
    </w:p>
    <w:p w14:paraId="53CE8924" w14:textId="77777777" w:rsidR="008761CB" w:rsidRDefault="008761CB" w:rsidP="000E363D">
      <w:pPr>
        <w:autoSpaceDE w:val="0"/>
        <w:autoSpaceDN w:val="0"/>
        <w:adjustRightInd w:val="0"/>
        <w:spacing w:line="288" w:lineRule="auto"/>
        <w:ind w:firstLine="0"/>
        <w:jc w:val="left"/>
      </w:pPr>
      <w:r>
        <w:rPr>
          <w:rFonts w:hint="eastAsia"/>
        </w:rPr>
        <w:t>因此，系统中除了基础的</w:t>
      </w:r>
      <w:proofErr w:type="gramStart"/>
      <w:r>
        <w:rPr>
          <w:rFonts w:hint="eastAsia"/>
        </w:rPr>
        <w:t>元资源</w:t>
      </w:r>
      <w:proofErr w:type="gramEnd"/>
      <w:r>
        <w:rPr>
          <w:rFonts w:hint="eastAsia"/>
        </w:rPr>
        <w:t>模型（即不能被继续拆解的资源）外。所有的业务主数据模型都受两重关系控制：</w:t>
      </w:r>
      <w:r>
        <w:rPr>
          <w:rFonts w:hint="eastAsia"/>
        </w:rPr>
        <w:t>1</w:t>
      </w:r>
      <w:r>
        <w:rPr>
          <w:rFonts w:hint="eastAsia"/>
        </w:rPr>
        <w:t>本业务</w:t>
      </w:r>
      <w:proofErr w:type="gramStart"/>
      <w:r>
        <w:rPr>
          <w:rFonts w:hint="eastAsia"/>
        </w:rPr>
        <w:t>主数据</w:t>
      </w:r>
      <w:proofErr w:type="gramEnd"/>
      <w:r>
        <w:rPr>
          <w:rFonts w:hint="eastAsia"/>
        </w:rPr>
        <w:t>和其它业务数据间的关系，</w:t>
      </w:r>
      <w:r>
        <w:rPr>
          <w:rFonts w:hint="eastAsia"/>
        </w:rPr>
        <w:t>2</w:t>
      </w:r>
      <w:r>
        <w:rPr>
          <w:rFonts w:hint="eastAsia"/>
        </w:rPr>
        <w:t>本应用的展现属性。前者用于进行业务逻辑控制，后者用于展现这个主数据。</w:t>
      </w:r>
    </w:p>
    <w:p w14:paraId="35701DD8" w14:textId="6B9A626D" w:rsidR="00DD3066" w:rsidRDefault="000314C4" w:rsidP="000E363D">
      <w:pPr>
        <w:autoSpaceDE w:val="0"/>
        <w:autoSpaceDN w:val="0"/>
        <w:adjustRightInd w:val="0"/>
        <w:spacing w:line="288" w:lineRule="auto"/>
        <w:ind w:firstLine="0"/>
        <w:jc w:val="left"/>
      </w:pPr>
      <w:r>
        <w:object w:dxaOrig="12623" w:dyaOrig="6159" w14:anchorId="1CCFA14A">
          <v:shape id="_x0000_i1029" type="#_x0000_t75" style="width:6in;height:220.55pt" o:ole="">
            <v:imagedata r:id="rId20" o:title=""/>
          </v:shape>
          <o:OLEObject Type="Embed" ProgID="Visio.Drawing.11" ShapeID="_x0000_i1029" DrawAspect="Content" ObjectID="_1436967586" r:id="rId21"/>
        </w:object>
      </w:r>
    </w:p>
    <w:p w14:paraId="2935B34C" w14:textId="77777777" w:rsidR="007A4FB9" w:rsidRDefault="007A4FB9" w:rsidP="000E363D">
      <w:pPr>
        <w:autoSpaceDE w:val="0"/>
        <w:autoSpaceDN w:val="0"/>
        <w:adjustRightInd w:val="0"/>
        <w:spacing w:line="288" w:lineRule="auto"/>
        <w:ind w:firstLine="0"/>
        <w:jc w:val="left"/>
        <w:rPr>
          <w:rFonts w:ascii="Calibri" w:eastAsia="宋体" w:hAnsi="Calibri" w:cs="Calibri"/>
          <w:b/>
          <w:bCs/>
          <w:color w:val="000000"/>
          <w:kern w:val="0"/>
          <w:sz w:val="20"/>
          <w:lang w:val="zh-CN"/>
        </w:rPr>
      </w:pPr>
    </w:p>
    <w:p w14:paraId="0C2C3D8F" w14:textId="77777777" w:rsidR="00EB13EE" w:rsidRDefault="001801B7" w:rsidP="00EB13EE">
      <w:pPr>
        <w:pStyle w:val="20"/>
      </w:pPr>
      <w:r>
        <w:rPr>
          <w:rFonts w:hint="eastAsia"/>
        </w:rPr>
        <w:t>网站业务主数据</w:t>
      </w:r>
      <w:r w:rsidR="004B767D">
        <w:rPr>
          <w:rFonts w:hint="eastAsia"/>
        </w:rPr>
        <w:t>结构</w:t>
      </w:r>
    </w:p>
    <w:p w14:paraId="18424D5A" w14:textId="77777777" w:rsidR="001801B7" w:rsidRDefault="001801B7" w:rsidP="001801B7">
      <w:r>
        <w:rPr>
          <w:rFonts w:hint="eastAsia"/>
        </w:rPr>
        <w:t>网站目前设计有以下业务主数据</w:t>
      </w:r>
    </w:p>
    <w:p w14:paraId="429E243A" w14:textId="77777777" w:rsidR="001801B7" w:rsidRDefault="001801B7" w:rsidP="009A236E">
      <w:pPr>
        <w:numPr>
          <w:ilvl w:val="0"/>
          <w:numId w:val="21"/>
        </w:numPr>
      </w:pPr>
      <w:r>
        <w:rPr>
          <w:rFonts w:hint="eastAsia"/>
        </w:rPr>
        <w:t>资源数据</w:t>
      </w:r>
    </w:p>
    <w:p w14:paraId="47E09731" w14:textId="56AE9B78" w:rsidR="001801B7" w:rsidRDefault="000314C4" w:rsidP="001801B7">
      <w:pPr>
        <w:ind w:left="902" w:firstLine="0"/>
      </w:pPr>
      <w:r>
        <w:object w:dxaOrig="6643" w:dyaOrig="4258" w14:anchorId="646B4FD3">
          <v:shape id="_x0000_i1030" type="#_x0000_t75" style="width:328.15pt;height:212.95pt" o:ole="">
            <v:imagedata r:id="rId22" o:title=""/>
          </v:shape>
          <o:OLEObject Type="Embed" ProgID="Visio.Drawing.11" ShapeID="_x0000_i1030" DrawAspect="Content" ObjectID="_1436967587" r:id="rId23"/>
        </w:object>
      </w:r>
    </w:p>
    <w:p w14:paraId="0E150FA4" w14:textId="4D0B7F0D" w:rsidR="003911D0" w:rsidRDefault="001801B7" w:rsidP="001801B7">
      <w:pPr>
        <w:ind w:left="902" w:firstLine="0"/>
      </w:pPr>
      <w:r>
        <w:rPr>
          <w:rFonts w:hint="eastAsia"/>
        </w:rPr>
        <w:t>资源是</w:t>
      </w:r>
      <w:r w:rsidR="007043A3">
        <w:rPr>
          <w:rFonts w:hint="eastAsia"/>
        </w:rPr>
        <w:t>系统</w:t>
      </w:r>
      <w:r>
        <w:rPr>
          <w:rFonts w:hint="eastAsia"/>
        </w:rPr>
        <w:t>主要的业务数据</w:t>
      </w:r>
    </w:p>
    <w:p w14:paraId="5905BC13" w14:textId="77777777" w:rsidR="001801B7" w:rsidRDefault="001801B7" w:rsidP="001801B7">
      <w:pPr>
        <w:ind w:left="902" w:firstLine="0"/>
      </w:pPr>
      <w:r>
        <w:rPr>
          <w:rFonts w:hint="eastAsia"/>
        </w:rPr>
        <w:t>资源具有副本的概念，可对一个资源编辑多个副本在不同的地方使用。</w:t>
      </w:r>
    </w:p>
    <w:p w14:paraId="4D15E85E" w14:textId="7375F7B7" w:rsidR="007043A3" w:rsidRDefault="007043A3" w:rsidP="001801B7">
      <w:pPr>
        <w:ind w:left="902" w:firstLine="0"/>
      </w:pPr>
      <w:r>
        <w:rPr>
          <w:rFonts w:hint="eastAsia"/>
        </w:rPr>
        <w:t>资源具有</w:t>
      </w:r>
      <w:r>
        <w:rPr>
          <w:rFonts w:hint="eastAsia"/>
        </w:rPr>
        <w:t>WAP</w:t>
      </w:r>
      <w:r>
        <w:rPr>
          <w:rFonts w:hint="eastAsia"/>
        </w:rPr>
        <w:t>、</w:t>
      </w:r>
      <w:r>
        <w:rPr>
          <w:rFonts w:hint="eastAsia"/>
        </w:rPr>
        <w:t>WEB</w:t>
      </w:r>
      <w:r>
        <w:rPr>
          <w:rFonts w:hint="eastAsia"/>
        </w:rPr>
        <w:t>等多个适配版本</w:t>
      </w:r>
    </w:p>
    <w:p w14:paraId="4C0D1944" w14:textId="77777777" w:rsidR="001801B7" w:rsidRDefault="003911D0" w:rsidP="001801B7">
      <w:pPr>
        <w:ind w:left="902" w:firstLine="0"/>
      </w:pPr>
      <w:r>
        <w:rPr>
          <w:rFonts w:hint="eastAsia"/>
        </w:rPr>
        <w:t>资源具有多种分类，不同的分类属性不同，</w:t>
      </w:r>
      <w:proofErr w:type="gramStart"/>
      <w:r>
        <w:rPr>
          <w:rFonts w:hint="eastAsia"/>
        </w:rPr>
        <w:t>通过子表控制</w:t>
      </w:r>
      <w:proofErr w:type="gramEnd"/>
      <w:r>
        <w:rPr>
          <w:rFonts w:hint="eastAsia"/>
        </w:rPr>
        <w:t>。</w:t>
      </w:r>
    </w:p>
    <w:p w14:paraId="2D8F22EA" w14:textId="77777777" w:rsidR="003911D0" w:rsidRDefault="003911D0" w:rsidP="001801B7">
      <w:pPr>
        <w:ind w:left="902" w:firstLine="0"/>
      </w:pPr>
      <w:r>
        <w:rPr>
          <w:rFonts w:hint="eastAsia"/>
        </w:rPr>
        <w:t>资源可以打包形成资源包。</w:t>
      </w:r>
    </w:p>
    <w:p w14:paraId="673B4359" w14:textId="77777777" w:rsidR="003911D0" w:rsidRPr="003911D0" w:rsidRDefault="003911D0" w:rsidP="001801B7">
      <w:pPr>
        <w:ind w:left="902" w:firstLine="0"/>
      </w:pPr>
      <w:r>
        <w:rPr>
          <w:rFonts w:hint="eastAsia"/>
        </w:rPr>
        <w:t>资源存着目录中进行管理。</w:t>
      </w:r>
    </w:p>
    <w:p w14:paraId="67938D17" w14:textId="17D57A39" w:rsidR="001801B7" w:rsidRDefault="001801B7" w:rsidP="009A236E">
      <w:pPr>
        <w:numPr>
          <w:ilvl w:val="0"/>
          <w:numId w:val="21"/>
        </w:numPr>
      </w:pPr>
      <w:r>
        <w:rPr>
          <w:rFonts w:hint="eastAsia"/>
        </w:rPr>
        <w:t>产品</w:t>
      </w:r>
      <w:r w:rsidR="007043A3">
        <w:rPr>
          <w:rFonts w:hint="eastAsia"/>
        </w:rPr>
        <w:t>与产品包</w:t>
      </w:r>
      <w:r>
        <w:rPr>
          <w:rFonts w:hint="eastAsia"/>
        </w:rPr>
        <w:t>数据</w:t>
      </w:r>
    </w:p>
    <w:p w14:paraId="22988A71" w14:textId="4648BE10" w:rsidR="003911D0" w:rsidRDefault="000314C4" w:rsidP="003911D0">
      <w:pPr>
        <w:ind w:left="902" w:firstLine="0"/>
      </w:pPr>
      <w:r>
        <w:object w:dxaOrig="4034" w:dyaOrig="2040" w14:anchorId="03E2377C">
          <v:shape id="_x0000_i1031" type="#_x0000_t75" style="width:199.35pt;height:102.3pt" o:ole="">
            <v:imagedata r:id="rId24" o:title=""/>
          </v:shape>
          <o:OLEObject Type="Embed" ProgID="Visio.Drawing.11" ShapeID="_x0000_i1031" DrawAspect="Content" ObjectID="_1436967588" r:id="rId25"/>
        </w:object>
      </w:r>
    </w:p>
    <w:p w14:paraId="5103D7C8" w14:textId="7C9CAD96" w:rsidR="003911D0" w:rsidRDefault="003911D0" w:rsidP="003911D0">
      <w:pPr>
        <w:ind w:left="902" w:firstLine="0"/>
      </w:pPr>
      <w:r>
        <w:rPr>
          <w:rFonts w:hint="eastAsia"/>
        </w:rPr>
        <w:t>产品归属于</w:t>
      </w:r>
      <w:r>
        <w:rPr>
          <w:rFonts w:hint="eastAsia"/>
        </w:rPr>
        <w:t>SP</w:t>
      </w:r>
      <w:r>
        <w:rPr>
          <w:rFonts w:hint="eastAsia"/>
        </w:rPr>
        <w:t>，产品可打包成</w:t>
      </w:r>
      <w:r w:rsidR="007043A3">
        <w:rPr>
          <w:rFonts w:hint="eastAsia"/>
        </w:rPr>
        <w:t>产品包</w:t>
      </w:r>
      <w:r>
        <w:rPr>
          <w:rFonts w:hint="eastAsia"/>
        </w:rPr>
        <w:t>。</w:t>
      </w:r>
    </w:p>
    <w:p w14:paraId="6C5247BE" w14:textId="77777777" w:rsidR="003911D0" w:rsidRPr="003911D0" w:rsidRDefault="003911D0" w:rsidP="003911D0">
      <w:pPr>
        <w:ind w:left="902" w:firstLine="0"/>
      </w:pPr>
    </w:p>
    <w:p w14:paraId="2B9734F1" w14:textId="438A49CE" w:rsidR="001801B7" w:rsidRDefault="007043A3" w:rsidP="009A236E">
      <w:pPr>
        <w:numPr>
          <w:ilvl w:val="0"/>
          <w:numId w:val="21"/>
        </w:numPr>
      </w:pPr>
      <w:r>
        <w:rPr>
          <w:rFonts w:hint="eastAsia"/>
        </w:rPr>
        <w:t>客户端</w:t>
      </w:r>
      <w:r w:rsidR="001801B7">
        <w:rPr>
          <w:rFonts w:hint="eastAsia"/>
        </w:rPr>
        <w:t>数据</w:t>
      </w:r>
    </w:p>
    <w:p w14:paraId="62D6D133" w14:textId="4B65349E" w:rsidR="001801B7" w:rsidRDefault="000314C4" w:rsidP="001801B7">
      <w:r>
        <w:object w:dxaOrig="3556" w:dyaOrig="1983" w14:anchorId="3188E750">
          <v:shape id="_x0000_i1032" type="#_x0000_t75" style="width:175.85pt;height:99.3pt" o:ole="">
            <v:imagedata r:id="rId26" o:title=""/>
          </v:shape>
          <o:OLEObject Type="Embed" ProgID="Visio.Drawing.11" ShapeID="_x0000_i1032" DrawAspect="Content" ObjectID="_1436967589" r:id="rId27"/>
        </w:object>
      </w:r>
    </w:p>
    <w:p w14:paraId="66246E96" w14:textId="77777777" w:rsidR="00F570F2" w:rsidRPr="001801B7" w:rsidRDefault="00F570F2" w:rsidP="001801B7">
      <w:r>
        <w:rPr>
          <w:rFonts w:hint="eastAsia"/>
        </w:rPr>
        <w:tab/>
      </w:r>
      <w:r>
        <w:rPr>
          <w:rFonts w:hint="eastAsia"/>
        </w:rPr>
        <w:t>应用存着多个版本，每个版本可能会支持不同的机型和操作系统，一般来说越到后面的版本应该适用性更广。</w:t>
      </w:r>
    </w:p>
    <w:p w14:paraId="613E95D9" w14:textId="5D27DF65" w:rsidR="007043A3" w:rsidRDefault="007043A3" w:rsidP="009A236E">
      <w:pPr>
        <w:numPr>
          <w:ilvl w:val="0"/>
          <w:numId w:val="21"/>
        </w:numPr>
      </w:pPr>
      <w:r>
        <w:rPr>
          <w:rFonts w:hint="eastAsia"/>
        </w:rPr>
        <w:lastRenderedPageBreak/>
        <w:t>门户应用数据</w:t>
      </w:r>
    </w:p>
    <w:p w14:paraId="5DB2073F" w14:textId="13EBB61E" w:rsidR="007043A3" w:rsidRDefault="007043A3" w:rsidP="007043A3">
      <w:pPr>
        <w:ind w:left="902" w:firstLine="0"/>
      </w:pPr>
      <w:r>
        <w:rPr>
          <w:rFonts w:hint="eastAsia"/>
        </w:rPr>
        <w:t>指门户系统为丰富网站业务而自行开发的各种小应用，例如车票查询等。</w:t>
      </w:r>
    </w:p>
    <w:p w14:paraId="39079CF8" w14:textId="22316CCE" w:rsidR="007043A3" w:rsidRDefault="007043A3" w:rsidP="009A236E">
      <w:pPr>
        <w:numPr>
          <w:ilvl w:val="0"/>
          <w:numId w:val="21"/>
        </w:numPr>
      </w:pPr>
      <w:r>
        <w:rPr>
          <w:rFonts w:hint="eastAsia"/>
        </w:rPr>
        <w:t>广告数据</w:t>
      </w:r>
    </w:p>
    <w:p w14:paraId="54B64E6D" w14:textId="643E89B8" w:rsidR="007043A3" w:rsidRDefault="007043A3" w:rsidP="007043A3">
      <w:pPr>
        <w:ind w:left="902" w:firstLine="0"/>
      </w:pPr>
      <w:r>
        <w:rPr>
          <w:rFonts w:hint="eastAsia"/>
        </w:rPr>
        <w:t>指在网站上投放的第三</w:t>
      </w:r>
      <w:proofErr w:type="gramStart"/>
      <w:r>
        <w:rPr>
          <w:rFonts w:hint="eastAsia"/>
        </w:rPr>
        <w:t>方广告</w:t>
      </w:r>
      <w:proofErr w:type="gramEnd"/>
      <w:r>
        <w:rPr>
          <w:rFonts w:hint="eastAsia"/>
        </w:rPr>
        <w:t>数据。</w:t>
      </w:r>
    </w:p>
    <w:p w14:paraId="1EB36143" w14:textId="77777777" w:rsidR="001801B7" w:rsidRPr="001801B7" w:rsidRDefault="001801B7" w:rsidP="001801B7"/>
    <w:p w14:paraId="62A708FA" w14:textId="77777777" w:rsidR="00503F39" w:rsidRDefault="00EB13EE" w:rsidP="00EB13EE">
      <w:pPr>
        <w:autoSpaceDE w:val="0"/>
        <w:autoSpaceDN w:val="0"/>
        <w:adjustRightInd w:val="0"/>
        <w:spacing w:line="288" w:lineRule="auto"/>
        <w:ind w:firstLine="425"/>
        <w:jc w:val="left"/>
      </w:pPr>
      <w:proofErr w:type="gramStart"/>
      <w:r>
        <w:rPr>
          <w:rFonts w:hint="eastAsia"/>
        </w:rPr>
        <w:t>沃</w:t>
      </w:r>
      <w:proofErr w:type="gramEnd"/>
      <w:r>
        <w:rPr>
          <w:rFonts w:hint="eastAsia"/>
        </w:rPr>
        <w:t>玩家门户内</w:t>
      </w:r>
      <w:r w:rsidR="00503F39">
        <w:rPr>
          <w:rFonts w:hint="eastAsia"/>
        </w:rPr>
        <w:t>的这些业务</w:t>
      </w:r>
      <w:proofErr w:type="gramStart"/>
      <w:r w:rsidR="00503F39">
        <w:rPr>
          <w:rFonts w:hint="eastAsia"/>
        </w:rPr>
        <w:t>主数据</w:t>
      </w:r>
      <w:proofErr w:type="gramEnd"/>
      <w:r w:rsidR="00503F39">
        <w:rPr>
          <w:rFonts w:hint="eastAsia"/>
        </w:rPr>
        <w:t>用手工编入或者第</w:t>
      </w:r>
      <w:r w:rsidR="00503F39">
        <w:rPr>
          <w:rFonts w:hint="eastAsia"/>
        </w:rPr>
        <w:t>3</w:t>
      </w:r>
      <w:r w:rsidR="00503F39">
        <w:rPr>
          <w:rFonts w:hint="eastAsia"/>
        </w:rPr>
        <w:t>方同步到系统中</w:t>
      </w:r>
      <w:r w:rsidR="00503F39">
        <w:rPr>
          <w:rFonts w:hint="eastAsia"/>
        </w:rPr>
        <w:t xml:space="preserve"> </w:t>
      </w:r>
      <w:r>
        <w:rPr>
          <w:rFonts w:hint="eastAsia"/>
        </w:rPr>
        <w:t>，</w:t>
      </w:r>
      <w:r w:rsidR="00503F39">
        <w:rPr>
          <w:rFonts w:hint="eastAsia"/>
        </w:rPr>
        <w:t>但这些</w:t>
      </w:r>
      <w:proofErr w:type="gramStart"/>
      <w:r w:rsidR="00503F39">
        <w:rPr>
          <w:rFonts w:hint="eastAsia"/>
        </w:rPr>
        <w:t>主数据来时相关</w:t>
      </w:r>
      <w:proofErr w:type="gramEnd"/>
      <w:r w:rsidR="00503F39">
        <w:rPr>
          <w:rFonts w:hint="eastAsia"/>
        </w:rPr>
        <w:t>描述信息会不全或者不满足本系统展现需求，因此存着对</w:t>
      </w:r>
      <w:r>
        <w:rPr>
          <w:rFonts w:hint="eastAsia"/>
        </w:rPr>
        <w:t>这些</w:t>
      </w:r>
      <w:r w:rsidR="00503F39">
        <w:rPr>
          <w:rFonts w:hint="eastAsia"/>
        </w:rPr>
        <w:t>业务</w:t>
      </w:r>
      <w:r>
        <w:rPr>
          <w:rFonts w:hint="eastAsia"/>
        </w:rPr>
        <w:t>数据</w:t>
      </w:r>
      <w:r w:rsidR="00503F39">
        <w:rPr>
          <w:rFonts w:hint="eastAsia"/>
        </w:rPr>
        <w:t>重新</w:t>
      </w:r>
      <w:r w:rsidR="00503F39">
        <w:rPr>
          <w:rFonts w:hint="eastAsia"/>
        </w:rPr>
        <w:t>2</w:t>
      </w:r>
      <w:r w:rsidR="00503F39">
        <w:rPr>
          <w:rFonts w:hint="eastAsia"/>
        </w:rPr>
        <w:t>次编辑的需要。</w:t>
      </w:r>
    </w:p>
    <w:p w14:paraId="3D103D28" w14:textId="77777777" w:rsidR="00503F39" w:rsidRDefault="00503F39" w:rsidP="00EB13EE">
      <w:pPr>
        <w:autoSpaceDE w:val="0"/>
        <w:autoSpaceDN w:val="0"/>
        <w:adjustRightInd w:val="0"/>
        <w:spacing w:line="288" w:lineRule="auto"/>
        <w:ind w:firstLine="425"/>
        <w:jc w:val="left"/>
      </w:pPr>
      <w:r>
        <w:rPr>
          <w:rFonts w:hint="eastAsia"/>
        </w:rPr>
        <w:t>资源分类中将资源划分成元模型和业务模型两大种类，元模型是指的音频、视频、图片，文字等原子性质的资源，这类资源一般来说没有单独使用的含义，必须要存着某个业务场景或者进行组合后才具有一定的业务含义并被使用。</w:t>
      </w:r>
    </w:p>
    <w:p w14:paraId="2CFDA002" w14:textId="11AA9C19" w:rsidR="00503F39" w:rsidRDefault="006E44B3" w:rsidP="00503F39">
      <w:pPr>
        <w:autoSpaceDE w:val="0"/>
        <w:autoSpaceDN w:val="0"/>
        <w:adjustRightInd w:val="0"/>
        <w:spacing w:line="288" w:lineRule="auto"/>
        <w:ind w:firstLine="425"/>
        <w:jc w:val="left"/>
      </w:pPr>
      <w:r>
        <w:rPr>
          <w:rFonts w:hint="eastAsia"/>
        </w:rPr>
        <w:t>文章、业务、产品</w:t>
      </w:r>
      <w:r w:rsidR="00503F39">
        <w:rPr>
          <w:rFonts w:hint="eastAsia"/>
        </w:rPr>
        <w:t>等也属于网站的资源，但带有一定的业务含义，</w:t>
      </w:r>
    </w:p>
    <w:p w14:paraId="18F02B12" w14:textId="237D9919" w:rsidR="00EB13EE" w:rsidRDefault="00503F39" w:rsidP="00503F39">
      <w:pPr>
        <w:autoSpaceDE w:val="0"/>
        <w:autoSpaceDN w:val="0"/>
        <w:adjustRightInd w:val="0"/>
        <w:spacing w:line="288" w:lineRule="auto"/>
        <w:ind w:firstLine="425"/>
        <w:jc w:val="left"/>
        <w:rPr>
          <w:rFonts w:ascii="Calibri" w:eastAsia="宋体" w:hAnsi="Calibri" w:cs="Calibri"/>
          <w:b/>
          <w:bCs/>
          <w:color w:val="000000"/>
          <w:kern w:val="0"/>
          <w:sz w:val="20"/>
          <w:lang w:val="zh-CN"/>
        </w:rPr>
      </w:pPr>
      <w:r>
        <w:rPr>
          <w:rFonts w:hint="eastAsia"/>
        </w:rPr>
        <w:t>需要使用在一些特定的业务场景，因此对这些非</w:t>
      </w:r>
      <w:r>
        <w:rPr>
          <w:rFonts w:hint="eastAsia"/>
        </w:rPr>
        <w:t xml:space="preserve"> </w:t>
      </w:r>
      <w:r w:rsidR="00EB13EE">
        <w:rPr>
          <w:rFonts w:hint="eastAsia"/>
        </w:rPr>
        <w:t>对这些资源也存着展现的需要，例如产品同步过来后有名称和简介，但在本门户展现时</w:t>
      </w:r>
      <w:r w:rsidR="00DB05FF">
        <w:rPr>
          <w:rFonts w:hint="eastAsia"/>
        </w:rPr>
        <w:t>可能需要写一篇文档甚至配图说明。可通过扩展资源类型和对业务</w:t>
      </w:r>
      <w:proofErr w:type="gramStart"/>
      <w:r w:rsidR="00DB05FF">
        <w:rPr>
          <w:rFonts w:hint="eastAsia"/>
        </w:rPr>
        <w:t>主数据</w:t>
      </w:r>
      <w:proofErr w:type="gramEnd"/>
      <w:r w:rsidR="00DB05FF">
        <w:rPr>
          <w:rFonts w:hint="eastAsia"/>
        </w:rPr>
        <w:t>进行关联</w:t>
      </w:r>
      <w:r w:rsidR="006E44B3">
        <w:rPr>
          <w:rFonts w:hint="eastAsia"/>
        </w:rPr>
        <w:t>两种</w:t>
      </w:r>
      <w:r w:rsidR="00DB05FF">
        <w:rPr>
          <w:rFonts w:hint="eastAsia"/>
        </w:rPr>
        <w:t>方式进行</w:t>
      </w:r>
      <w:r w:rsidR="006E44B3">
        <w:rPr>
          <w:rFonts w:hint="eastAsia"/>
        </w:rPr>
        <w:t>实现</w:t>
      </w:r>
      <w:r w:rsidR="00DB05FF">
        <w:rPr>
          <w:rFonts w:hint="eastAsia"/>
        </w:rPr>
        <w:t>。</w:t>
      </w:r>
    </w:p>
    <w:p w14:paraId="50B109CF" w14:textId="24670F81" w:rsidR="00CB750E" w:rsidRPr="00942863" w:rsidRDefault="00CB750E" w:rsidP="00EB13EE">
      <w:pPr>
        <w:autoSpaceDE w:val="0"/>
        <w:autoSpaceDN w:val="0"/>
        <w:adjustRightInd w:val="0"/>
        <w:spacing w:line="288" w:lineRule="auto"/>
        <w:ind w:firstLine="0"/>
        <w:jc w:val="left"/>
      </w:pPr>
    </w:p>
    <w:p w14:paraId="32D233D9" w14:textId="77777777" w:rsidR="008A666C" w:rsidRDefault="008850C8" w:rsidP="008A666C">
      <w:pPr>
        <w:pStyle w:val="20"/>
      </w:pPr>
      <w:r>
        <w:rPr>
          <w:rFonts w:hint="eastAsia"/>
        </w:rPr>
        <w:lastRenderedPageBreak/>
        <w:t>技术</w:t>
      </w:r>
      <w:r w:rsidR="008A666C">
        <w:rPr>
          <w:rFonts w:hint="eastAsia"/>
        </w:rPr>
        <w:t>架构</w:t>
      </w:r>
    </w:p>
    <w:p w14:paraId="451BEA04" w14:textId="77194317" w:rsidR="008A666C" w:rsidRDefault="000314C4" w:rsidP="008A666C">
      <w:r>
        <w:object w:dxaOrig="7182" w:dyaOrig="8100" w14:anchorId="6EC01D9A">
          <v:shape id="_x0000_i1033" type="#_x0000_t75" style="width:358.5pt;height:404.7pt" o:ole="">
            <v:imagedata r:id="rId28" o:title=""/>
          </v:shape>
          <o:OLEObject Type="Embed" ProgID="Visio.Drawing.11" ShapeID="_x0000_i1033" DrawAspect="Content" ObjectID="_1436967590" r:id="rId29"/>
        </w:object>
      </w:r>
    </w:p>
    <w:p w14:paraId="5AED81A7" w14:textId="77777777" w:rsidR="005E32BD" w:rsidRDefault="005E32BD" w:rsidP="008A666C">
      <w:r>
        <w:rPr>
          <w:rFonts w:hint="eastAsia"/>
        </w:rPr>
        <w:t>页面请求访问顺序：</w:t>
      </w:r>
    </w:p>
    <w:p w14:paraId="6493DA94" w14:textId="77777777" w:rsidR="005E32BD" w:rsidRDefault="005E32BD" w:rsidP="005E32BD">
      <w:r>
        <w:rPr>
          <w:rFonts w:hint="eastAsia"/>
        </w:rPr>
        <w:t xml:space="preserve">1 </w:t>
      </w:r>
      <w:r>
        <w:rPr>
          <w:rFonts w:hint="eastAsia"/>
        </w:rPr>
        <w:t>在浏览器上访问某个指定的页面</w:t>
      </w:r>
      <w:r>
        <w:rPr>
          <w:rFonts w:hint="eastAsia"/>
        </w:rPr>
        <w:t>url</w:t>
      </w:r>
      <w:r>
        <w:rPr>
          <w:rFonts w:hint="eastAsia"/>
        </w:rPr>
        <w:t>，例如首页。</w:t>
      </w:r>
    </w:p>
    <w:p w14:paraId="173543B9" w14:textId="77777777" w:rsidR="005E32BD" w:rsidRDefault="005E32BD" w:rsidP="005E32BD">
      <w:r>
        <w:rPr>
          <w:rFonts w:hint="eastAsia"/>
        </w:rPr>
        <w:t xml:space="preserve">2 </w:t>
      </w:r>
      <w:r>
        <w:rPr>
          <w:rFonts w:hint="eastAsia"/>
        </w:rPr>
        <w:t>浏览器根据</w:t>
      </w:r>
      <w:r>
        <w:rPr>
          <w:rFonts w:hint="eastAsia"/>
        </w:rPr>
        <w:t>url</w:t>
      </w:r>
      <w:r>
        <w:rPr>
          <w:rFonts w:hint="eastAsia"/>
        </w:rPr>
        <w:t>获取到本页面的</w:t>
      </w:r>
      <w:r>
        <w:rPr>
          <w:rFonts w:hint="eastAsia"/>
        </w:rPr>
        <w:t>html</w:t>
      </w:r>
      <w:r>
        <w:rPr>
          <w:rFonts w:hint="eastAsia"/>
        </w:rPr>
        <w:t>代码，并根据页面设计发起数量不等的</w:t>
      </w:r>
      <w:r>
        <w:rPr>
          <w:rFonts w:hint="eastAsia"/>
        </w:rPr>
        <w:t>http</w:t>
      </w:r>
      <w:r>
        <w:rPr>
          <w:rFonts w:hint="eastAsia"/>
        </w:rPr>
        <w:t>请求。</w:t>
      </w:r>
    </w:p>
    <w:p w14:paraId="7173CF85" w14:textId="77777777" w:rsidR="005E32BD" w:rsidRDefault="005E32BD" w:rsidP="005E32BD">
      <w:r>
        <w:rPr>
          <w:rFonts w:hint="eastAsia"/>
        </w:rPr>
        <w:t xml:space="preserve">3 </w:t>
      </w:r>
      <w:r>
        <w:rPr>
          <w:rFonts w:hint="eastAsia"/>
        </w:rPr>
        <w:t>请求到达负载均衡服务，对于静态请求转向</w:t>
      </w:r>
      <w:r>
        <w:rPr>
          <w:rFonts w:hint="eastAsia"/>
        </w:rPr>
        <w:t>apache</w:t>
      </w:r>
      <w:r>
        <w:rPr>
          <w:rFonts w:hint="eastAsia"/>
        </w:rPr>
        <w:t>进行下载，例如</w:t>
      </w:r>
      <w:r>
        <w:rPr>
          <w:rFonts w:hint="eastAsia"/>
        </w:rPr>
        <w:t>css</w:t>
      </w:r>
      <w:r>
        <w:rPr>
          <w:rFonts w:hint="eastAsia"/>
        </w:rPr>
        <w:t>，</w:t>
      </w:r>
      <w:r>
        <w:rPr>
          <w:rFonts w:hint="eastAsia"/>
        </w:rPr>
        <w:t>js</w:t>
      </w:r>
      <w:r>
        <w:rPr>
          <w:rFonts w:hint="eastAsia"/>
        </w:rPr>
        <w:t>，图片等。</w:t>
      </w:r>
    </w:p>
    <w:p w14:paraId="02ED0DD1" w14:textId="77777777" w:rsidR="005E32BD" w:rsidRPr="005E32BD" w:rsidRDefault="005E32BD" w:rsidP="005E32BD">
      <w:r>
        <w:rPr>
          <w:rFonts w:hint="eastAsia"/>
        </w:rPr>
        <w:t xml:space="preserve">4 </w:t>
      </w:r>
      <w:r>
        <w:rPr>
          <w:rFonts w:hint="eastAsia"/>
        </w:rPr>
        <w:t>对于动态请求，例如数据提交，查询等业务逻辑动作时转向</w:t>
      </w:r>
      <w:r>
        <w:rPr>
          <w:rFonts w:hint="eastAsia"/>
        </w:rPr>
        <w:t>tomcat</w:t>
      </w:r>
      <w:r>
        <w:rPr>
          <w:rFonts w:hint="eastAsia"/>
        </w:rPr>
        <w:t>应用服务器</w:t>
      </w:r>
    </w:p>
    <w:p w14:paraId="5B37BF00" w14:textId="77777777" w:rsidR="005E32BD" w:rsidRPr="005E32BD" w:rsidRDefault="005E32BD" w:rsidP="005E32BD">
      <w:r>
        <w:rPr>
          <w:rFonts w:hint="eastAsia"/>
        </w:rPr>
        <w:t>5 tomcat</w:t>
      </w:r>
      <w:r>
        <w:rPr>
          <w:rFonts w:hint="eastAsia"/>
        </w:rPr>
        <w:t>应用服务器进行业务逻辑处理，如果该功能所需要数据在</w:t>
      </w:r>
      <w:r w:rsidR="00A55F91">
        <w:rPr>
          <w:rFonts w:hint="eastAsia"/>
        </w:rPr>
        <w:t>本地一级缓存中具备直接使用，否则去二级数据缓存，如果还得不到，访问数据库。通常情况下每组功能所使用数据在开发前已经规划好存储地。</w:t>
      </w:r>
    </w:p>
    <w:p w14:paraId="04A74610" w14:textId="77777777" w:rsidR="005E32BD" w:rsidRPr="00A55F91" w:rsidRDefault="00A55F91" w:rsidP="005E32BD">
      <w:r>
        <w:rPr>
          <w:rFonts w:hint="eastAsia"/>
        </w:rPr>
        <w:t>6 A</w:t>
      </w:r>
      <w:r>
        <w:t>p</w:t>
      </w:r>
      <w:r>
        <w:rPr>
          <w:rFonts w:hint="eastAsia"/>
        </w:rPr>
        <w:t>ps</w:t>
      </w:r>
      <w:r>
        <w:rPr>
          <w:rFonts w:hint="eastAsia"/>
        </w:rPr>
        <w:t>定时服务中对页面静态化和爬虫采集数据，编译成静态文件后存储在静</w:t>
      </w:r>
      <w:r>
        <w:rPr>
          <w:rFonts w:hint="eastAsia"/>
        </w:rPr>
        <w:lastRenderedPageBreak/>
        <w:t>态资源服务中。</w:t>
      </w:r>
    </w:p>
    <w:p w14:paraId="20377CE0" w14:textId="77777777" w:rsidR="005E32BD" w:rsidRDefault="00A55F91" w:rsidP="005E32BD">
      <w:r>
        <w:rPr>
          <w:rFonts w:hint="eastAsia"/>
        </w:rPr>
        <w:t>7 Apps</w:t>
      </w:r>
      <w:r>
        <w:rPr>
          <w:rFonts w:hint="eastAsia"/>
        </w:rPr>
        <w:t>中对于排行榜、栏目资源映射等动态刷新数据根据功能设计同步到二级缓存或者一级缓存中。</w:t>
      </w:r>
    </w:p>
    <w:p w14:paraId="0BBE6589" w14:textId="77777777" w:rsidR="005E32BD" w:rsidRPr="00A55F91" w:rsidRDefault="00A55F91" w:rsidP="005E32BD">
      <w:r>
        <w:rPr>
          <w:rFonts w:hint="eastAsia"/>
        </w:rPr>
        <w:t>8 admin</w:t>
      </w:r>
      <w:r>
        <w:rPr>
          <w:rFonts w:hint="eastAsia"/>
        </w:rPr>
        <w:t>展现管理中的功能操作都是非实时的，需要手动或者定时同步相关数据。</w:t>
      </w:r>
    </w:p>
    <w:p w14:paraId="2249E92D" w14:textId="77777777" w:rsidR="008A666C" w:rsidRDefault="008A666C" w:rsidP="008A666C">
      <w:pPr>
        <w:pStyle w:val="20"/>
      </w:pPr>
      <w:r>
        <w:rPr>
          <w:rFonts w:hint="eastAsia"/>
        </w:rPr>
        <w:t>部署结构</w:t>
      </w:r>
    </w:p>
    <w:p w14:paraId="088323DD" w14:textId="1C2B8789" w:rsidR="008A666C" w:rsidRPr="003B5157" w:rsidRDefault="000314C4" w:rsidP="003B5157">
      <w:r>
        <w:object w:dxaOrig="12922" w:dyaOrig="11317" w14:anchorId="5B3C91C2">
          <v:shape id="_x0000_i1034" type="#_x0000_t75" style="width:438.8pt;height:385pt" o:ole="">
            <v:imagedata r:id="rId30" o:title=""/>
          </v:shape>
          <o:OLEObject Type="Embed" ProgID="Visio.Drawing.11" ShapeID="_x0000_i1034" DrawAspect="Content" ObjectID="_1436967591" r:id="rId31"/>
        </w:object>
      </w:r>
    </w:p>
    <w:p w14:paraId="2A0397D3" w14:textId="77777777" w:rsidR="00241114" w:rsidRDefault="0069099D" w:rsidP="0069099D">
      <w:pPr>
        <w:pStyle w:val="1"/>
      </w:pPr>
      <w:r>
        <w:rPr>
          <w:rFonts w:hint="eastAsia"/>
        </w:rPr>
        <w:lastRenderedPageBreak/>
        <w:t>系统设计</w:t>
      </w:r>
    </w:p>
    <w:p w14:paraId="66E43884" w14:textId="77777777" w:rsidR="00614726" w:rsidRDefault="00614726" w:rsidP="00614726">
      <w:pPr>
        <w:pStyle w:val="20"/>
      </w:pPr>
      <w:r>
        <w:rPr>
          <w:rFonts w:hint="eastAsia"/>
        </w:rPr>
        <w:t>公共设计描述</w:t>
      </w:r>
    </w:p>
    <w:p w14:paraId="5C590900" w14:textId="77777777" w:rsidR="00614726" w:rsidRPr="00614726" w:rsidRDefault="00614726" w:rsidP="00614726"/>
    <w:p w14:paraId="5EBB382A" w14:textId="77777777" w:rsidR="00B61BFF" w:rsidRDefault="00B61BFF" w:rsidP="00614726">
      <w:pPr>
        <w:pStyle w:val="30"/>
      </w:pPr>
      <w:r>
        <w:rPr>
          <w:rFonts w:hint="eastAsia"/>
        </w:rPr>
        <w:t>名词定义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4536"/>
        <w:gridCol w:w="2484"/>
      </w:tblGrid>
      <w:tr w:rsidR="00B61BFF" w:rsidRPr="0003412B" w14:paraId="6F3D57F1" w14:textId="77777777" w:rsidTr="0003412B">
        <w:tc>
          <w:tcPr>
            <w:tcW w:w="1809" w:type="dxa"/>
            <w:shd w:val="clear" w:color="auto" w:fill="auto"/>
          </w:tcPr>
          <w:p w14:paraId="4F668411" w14:textId="77777777" w:rsidR="00B61BFF" w:rsidRPr="0003412B" w:rsidRDefault="00B61BFF" w:rsidP="0003412B">
            <w:pPr>
              <w:autoSpaceDE w:val="0"/>
              <w:autoSpaceDN w:val="0"/>
              <w:adjustRightInd w:val="0"/>
              <w:ind w:firstLine="0"/>
              <w:jc w:val="center"/>
              <w:rPr>
                <w:b/>
              </w:rPr>
            </w:pPr>
            <w:r w:rsidRPr="0003412B">
              <w:rPr>
                <w:rFonts w:hint="eastAsia"/>
                <w:b/>
              </w:rPr>
              <w:t>名词</w:t>
            </w:r>
          </w:p>
        </w:tc>
        <w:tc>
          <w:tcPr>
            <w:tcW w:w="4536" w:type="dxa"/>
            <w:shd w:val="clear" w:color="auto" w:fill="auto"/>
          </w:tcPr>
          <w:p w14:paraId="2AE54DBA" w14:textId="77777777" w:rsidR="00B61BFF" w:rsidRPr="0003412B" w:rsidRDefault="00B61BFF" w:rsidP="0003412B">
            <w:pPr>
              <w:autoSpaceDE w:val="0"/>
              <w:autoSpaceDN w:val="0"/>
              <w:adjustRightInd w:val="0"/>
              <w:ind w:firstLine="0"/>
              <w:jc w:val="center"/>
              <w:rPr>
                <w:b/>
              </w:rPr>
            </w:pPr>
            <w:r w:rsidRPr="0003412B">
              <w:rPr>
                <w:rFonts w:hint="eastAsia"/>
                <w:b/>
              </w:rPr>
              <w:t>名词解释</w:t>
            </w:r>
          </w:p>
        </w:tc>
        <w:tc>
          <w:tcPr>
            <w:tcW w:w="2484" w:type="dxa"/>
            <w:shd w:val="clear" w:color="auto" w:fill="auto"/>
          </w:tcPr>
          <w:p w14:paraId="39E3B256" w14:textId="77777777" w:rsidR="00B61BFF" w:rsidRPr="0003412B" w:rsidRDefault="00B61BFF" w:rsidP="0003412B">
            <w:pPr>
              <w:autoSpaceDE w:val="0"/>
              <w:autoSpaceDN w:val="0"/>
              <w:adjustRightInd w:val="0"/>
              <w:ind w:firstLine="0"/>
              <w:jc w:val="center"/>
              <w:rPr>
                <w:b/>
              </w:rPr>
            </w:pPr>
            <w:r w:rsidRPr="0003412B">
              <w:rPr>
                <w:rFonts w:hint="eastAsia"/>
                <w:b/>
              </w:rPr>
              <w:t>适应场景</w:t>
            </w:r>
          </w:p>
        </w:tc>
      </w:tr>
      <w:tr w:rsidR="00B61BFF" w14:paraId="5024F94E" w14:textId="77777777" w:rsidTr="0003412B">
        <w:tc>
          <w:tcPr>
            <w:tcW w:w="1809" w:type="dxa"/>
            <w:shd w:val="clear" w:color="auto" w:fill="auto"/>
          </w:tcPr>
          <w:p w14:paraId="1F63BC6D" w14:textId="77777777" w:rsidR="00B61BFF" w:rsidRPr="006E44B3" w:rsidRDefault="00B61BFF" w:rsidP="0003412B">
            <w:pPr>
              <w:autoSpaceDE w:val="0"/>
              <w:autoSpaceDN w:val="0"/>
              <w:adjustRightInd w:val="0"/>
              <w:ind w:firstLine="0"/>
              <w:rPr>
                <w:i/>
              </w:rPr>
            </w:pPr>
            <w:proofErr w:type="gramStart"/>
            <w:r w:rsidRPr="006E44B3">
              <w:rPr>
                <w:rFonts w:hint="eastAsia"/>
                <w:i/>
              </w:rPr>
              <w:t>主数据</w:t>
            </w:r>
            <w:proofErr w:type="gramEnd"/>
          </w:p>
        </w:tc>
        <w:tc>
          <w:tcPr>
            <w:tcW w:w="4536" w:type="dxa"/>
            <w:shd w:val="clear" w:color="auto" w:fill="auto"/>
          </w:tcPr>
          <w:p w14:paraId="50406F73" w14:textId="77777777" w:rsidR="00B61BFF" w:rsidRDefault="00B61BFF" w:rsidP="0003412B">
            <w:pPr>
              <w:autoSpaceDE w:val="0"/>
              <w:autoSpaceDN w:val="0"/>
              <w:adjustRightInd w:val="0"/>
              <w:ind w:firstLine="0"/>
            </w:pPr>
          </w:p>
        </w:tc>
        <w:tc>
          <w:tcPr>
            <w:tcW w:w="2484" w:type="dxa"/>
            <w:shd w:val="clear" w:color="auto" w:fill="auto"/>
          </w:tcPr>
          <w:p w14:paraId="53005E0D" w14:textId="77777777" w:rsidR="00B61BFF" w:rsidRDefault="00B61BFF" w:rsidP="0003412B">
            <w:pPr>
              <w:autoSpaceDE w:val="0"/>
              <w:autoSpaceDN w:val="0"/>
              <w:adjustRightInd w:val="0"/>
              <w:ind w:firstLine="0"/>
            </w:pPr>
          </w:p>
        </w:tc>
      </w:tr>
      <w:tr w:rsidR="00B61BFF" w14:paraId="5AA1FD78" w14:textId="77777777" w:rsidTr="0003412B">
        <w:tc>
          <w:tcPr>
            <w:tcW w:w="1809" w:type="dxa"/>
            <w:shd w:val="clear" w:color="auto" w:fill="auto"/>
          </w:tcPr>
          <w:p w14:paraId="357D0459" w14:textId="77777777" w:rsidR="00B61BFF" w:rsidRPr="006E44B3" w:rsidRDefault="00B61BFF" w:rsidP="0003412B">
            <w:pPr>
              <w:autoSpaceDE w:val="0"/>
              <w:autoSpaceDN w:val="0"/>
              <w:adjustRightInd w:val="0"/>
              <w:ind w:firstLine="0"/>
              <w:rPr>
                <w:i/>
              </w:rPr>
            </w:pPr>
            <w:r w:rsidRPr="006E44B3">
              <w:rPr>
                <w:rFonts w:hint="eastAsia"/>
                <w:i/>
              </w:rPr>
              <w:t>业务数据</w:t>
            </w:r>
          </w:p>
        </w:tc>
        <w:tc>
          <w:tcPr>
            <w:tcW w:w="4536" w:type="dxa"/>
            <w:shd w:val="clear" w:color="auto" w:fill="auto"/>
          </w:tcPr>
          <w:p w14:paraId="181C8A19" w14:textId="77777777" w:rsidR="00B61BFF" w:rsidRDefault="00B61BFF" w:rsidP="0003412B">
            <w:pPr>
              <w:autoSpaceDE w:val="0"/>
              <w:autoSpaceDN w:val="0"/>
              <w:adjustRightInd w:val="0"/>
              <w:ind w:firstLine="0"/>
            </w:pPr>
          </w:p>
        </w:tc>
        <w:tc>
          <w:tcPr>
            <w:tcW w:w="2484" w:type="dxa"/>
            <w:shd w:val="clear" w:color="auto" w:fill="auto"/>
          </w:tcPr>
          <w:p w14:paraId="19EAAAAA" w14:textId="77777777" w:rsidR="00B61BFF" w:rsidRDefault="00B61BFF" w:rsidP="0003412B">
            <w:pPr>
              <w:autoSpaceDE w:val="0"/>
              <w:autoSpaceDN w:val="0"/>
              <w:adjustRightInd w:val="0"/>
              <w:ind w:firstLine="0"/>
            </w:pPr>
          </w:p>
        </w:tc>
      </w:tr>
      <w:tr w:rsidR="00B61BFF" w14:paraId="56A99ACA" w14:textId="77777777" w:rsidTr="0003412B">
        <w:tc>
          <w:tcPr>
            <w:tcW w:w="1809" w:type="dxa"/>
            <w:shd w:val="clear" w:color="auto" w:fill="auto"/>
          </w:tcPr>
          <w:p w14:paraId="1385C9E6" w14:textId="77777777" w:rsidR="00B61BFF" w:rsidRPr="006E44B3" w:rsidRDefault="00B61BFF" w:rsidP="0003412B">
            <w:pPr>
              <w:autoSpaceDE w:val="0"/>
              <w:autoSpaceDN w:val="0"/>
              <w:adjustRightInd w:val="0"/>
              <w:ind w:firstLine="0"/>
              <w:rPr>
                <w:i/>
              </w:rPr>
            </w:pPr>
          </w:p>
        </w:tc>
        <w:tc>
          <w:tcPr>
            <w:tcW w:w="4536" w:type="dxa"/>
            <w:shd w:val="clear" w:color="auto" w:fill="auto"/>
          </w:tcPr>
          <w:p w14:paraId="0E9F4636" w14:textId="77777777" w:rsidR="00B61BFF" w:rsidRDefault="00B61BFF" w:rsidP="0003412B">
            <w:pPr>
              <w:autoSpaceDE w:val="0"/>
              <w:autoSpaceDN w:val="0"/>
              <w:adjustRightInd w:val="0"/>
              <w:ind w:firstLine="0"/>
            </w:pPr>
          </w:p>
        </w:tc>
        <w:tc>
          <w:tcPr>
            <w:tcW w:w="2484" w:type="dxa"/>
            <w:shd w:val="clear" w:color="auto" w:fill="auto"/>
          </w:tcPr>
          <w:p w14:paraId="0F554E4D" w14:textId="77777777" w:rsidR="00B61BFF" w:rsidRDefault="00B61BFF" w:rsidP="0003412B">
            <w:pPr>
              <w:autoSpaceDE w:val="0"/>
              <w:autoSpaceDN w:val="0"/>
              <w:adjustRightInd w:val="0"/>
              <w:ind w:firstLine="0"/>
            </w:pPr>
          </w:p>
        </w:tc>
      </w:tr>
    </w:tbl>
    <w:p w14:paraId="43A427C6" w14:textId="77777777" w:rsidR="00B61BFF" w:rsidRPr="00B61BFF" w:rsidRDefault="00B61BFF" w:rsidP="00B61BFF"/>
    <w:p w14:paraId="0B96C275" w14:textId="77777777" w:rsidR="00B61BFF" w:rsidRDefault="00B61BFF" w:rsidP="00614726">
      <w:pPr>
        <w:pStyle w:val="30"/>
      </w:pPr>
      <w:r>
        <w:rPr>
          <w:rFonts w:hint="eastAsia"/>
        </w:rPr>
        <w:t>公共约束</w:t>
      </w:r>
    </w:p>
    <w:p w14:paraId="31AEA8B8" w14:textId="77777777" w:rsidR="00B61BFF" w:rsidRPr="006E44B3" w:rsidRDefault="00B61BFF" w:rsidP="00B61BFF">
      <w:pPr>
        <w:rPr>
          <w:i/>
        </w:rPr>
      </w:pPr>
      <w:r w:rsidRPr="006E44B3">
        <w:rPr>
          <w:rFonts w:hint="eastAsia"/>
          <w:i/>
        </w:rPr>
        <w:t>统一描述系统的公共需求和相关描述，</w:t>
      </w:r>
    </w:p>
    <w:p w14:paraId="148B66C0" w14:textId="77777777" w:rsidR="0069099D" w:rsidRDefault="0069099D" w:rsidP="0069099D">
      <w:pPr>
        <w:pStyle w:val="20"/>
      </w:pPr>
      <w:r>
        <w:rPr>
          <w:rFonts w:hint="eastAsia"/>
        </w:rPr>
        <w:t>系统</w:t>
      </w:r>
      <w:r w:rsidR="003568BC">
        <w:rPr>
          <w:rFonts w:hint="eastAsia"/>
        </w:rPr>
        <w:t>功能</w:t>
      </w:r>
      <w:r w:rsidR="00120BEE">
        <w:rPr>
          <w:rFonts w:hint="eastAsia"/>
        </w:rPr>
        <w:t>设计</w:t>
      </w:r>
    </w:p>
    <w:p w14:paraId="42F1874D" w14:textId="77777777" w:rsidR="00022BFB" w:rsidRDefault="00022BFB" w:rsidP="00022BFB">
      <w:pPr>
        <w:pStyle w:val="30"/>
      </w:pPr>
      <w:r>
        <w:rPr>
          <w:rFonts w:hint="eastAsia"/>
        </w:rPr>
        <w:t>系统角色</w:t>
      </w:r>
    </w:p>
    <w:p w14:paraId="7103CF1B" w14:textId="0BBE9E80" w:rsidR="00D1148F" w:rsidRDefault="00D1148F" w:rsidP="00D1148F">
      <w:r>
        <w:rPr>
          <w:rFonts w:hint="eastAsia"/>
        </w:rPr>
        <w:t>根据参与网站运营、建设、使用、管理等多种纬度，将本系统使用角色划分为以下三大类</w:t>
      </w:r>
    </w:p>
    <w:p w14:paraId="2AD34D13" w14:textId="2336D4E1" w:rsidR="00D1148F" w:rsidRPr="00D1148F" w:rsidRDefault="00D1148F" w:rsidP="00F03626">
      <w:pPr>
        <w:pStyle w:val="4"/>
      </w:pPr>
      <w:r>
        <w:rPr>
          <w:rFonts w:hint="eastAsia"/>
        </w:rPr>
        <w:t>用户角色</w:t>
      </w:r>
    </w:p>
    <w:p w14:paraId="46E06D9D" w14:textId="77777777" w:rsidR="00022BFB" w:rsidRDefault="000D6776" w:rsidP="00D1148F">
      <w:pPr>
        <w:pStyle w:val="5"/>
        <w:rPr>
          <w:rStyle w:val="af9"/>
        </w:rPr>
      </w:pPr>
      <w:r>
        <w:rPr>
          <w:rStyle w:val="af9"/>
          <w:rFonts w:hint="eastAsia"/>
        </w:rPr>
        <w:t>门户</w:t>
      </w:r>
      <w:r w:rsidR="00995CC6">
        <w:rPr>
          <w:rStyle w:val="af9"/>
          <w:rFonts w:hint="eastAsia"/>
        </w:rPr>
        <w:t>注册</w:t>
      </w:r>
      <w:r w:rsidR="00A51F5F">
        <w:rPr>
          <w:rStyle w:val="af9"/>
          <w:rFonts w:hint="eastAsia"/>
        </w:rPr>
        <w:t>用户</w:t>
      </w:r>
    </w:p>
    <w:p w14:paraId="2AD9F54E" w14:textId="77777777" w:rsidR="00D14333" w:rsidRPr="00995CC6" w:rsidRDefault="00995CC6" w:rsidP="00995CC6">
      <w:r>
        <w:rPr>
          <w:rFonts w:hint="eastAsia"/>
        </w:rPr>
        <w:t>指正式在门户注册的用户，注册用户可使用个人中心和</w:t>
      </w:r>
      <w:r w:rsidR="002B0C00">
        <w:rPr>
          <w:rFonts w:hint="eastAsia"/>
        </w:rPr>
        <w:t>其它需要</w:t>
      </w:r>
      <w:r>
        <w:rPr>
          <w:rFonts w:hint="eastAsia"/>
        </w:rPr>
        <w:t>用户信息系统功能。</w:t>
      </w:r>
    </w:p>
    <w:p w14:paraId="06A47FF1" w14:textId="77777777" w:rsidR="00D14333" w:rsidRDefault="00304A55" w:rsidP="00D1148F">
      <w:pPr>
        <w:pStyle w:val="5"/>
      </w:pPr>
      <w:r>
        <w:rPr>
          <w:rFonts w:hint="eastAsia"/>
        </w:rPr>
        <w:t>门户</w:t>
      </w:r>
      <w:r w:rsidR="00995CC6">
        <w:rPr>
          <w:rFonts w:hint="eastAsia"/>
        </w:rPr>
        <w:t>游客</w:t>
      </w:r>
    </w:p>
    <w:p w14:paraId="6FCCE26A" w14:textId="77777777" w:rsidR="00D14333" w:rsidRDefault="00D14333" w:rsidP="00D14333">
      <w:r>
        <w:rPr>
          <w:rFonts w:hint="eastAsia"/>
        </w:rPr>
        <w:t>指未在系统注册</w:t>
      </w:r>
      <w:proofErr w:type="gramStart"/>
      <w:r>
        <w:rPr>
          <w:rFonts w:hint="eastAsia"/>
        </w:rPr>
        <w:t>且访问</w:t>
      </w:r>
      <w:proofErr w:type="gramEnd"/>
      <w:r>
        <w:rPr>
          <w:rFonts w:hint="eastAsia"/>
        </w:rPr>
        <w:t>本网站的用户，可</w:t>
      </w:r>
      <w:r w:rsidR="009F3B16">
        <w:rPr>
          <w:rFonts w:hint="eastAsia"/>
        </w:rPr>
        <w:t>对频道</w:t>
      </w:r>
      <w:r>
        <w:rPr>
          <w:rFonts w:hint="eastAsia"/>
        </w:rPr>
        <w:t>进行浏览操作，但某些需要用户信息功能无法使用，例如用户中心，投票等。</w:t>
      </w:r>
    </w:p>
    <w:p w14:paraId="2217009C" w14:textId="77777777" w:rsidR="000A7AA9" w:rsidRDefault="000A7AA9" w:rsidP="00D14333"/>
    <w:p w14:paraId="7549D2EA" w14:textId="1010BFC5" w:rsidR="00D1148F" w:rsidRPr="00D1148F" w:rsidRDefault="00D1148F" w:rsidP="00F03626">
      <w:pPr>
        <w:pStyle w:val="4"/>
      </w:pPr>
      <w:r>
        <w:rPr>
          <w:rFonts w:hint="eastAsia"/>
        </w:rPr>
        <w:lastRenderedPageBreak/>
        <w:t>系统建设角色</w:t>
      </w:r>
    </w:p>
    <w:p w14:paraId="128DB7F6" w14:textId="77777777" w:rsidR="000A7AA9" w:rsidRDefault="000A7AA9" w:rsidP="00D1148F">
      <w:pPr>
        <w:pStyle w:val="5"/>
      </w:pPr>
      <w:r>
        <w:rPr>
          <w:rFonts w:hint="eastAsia"/>
        </w:rPr>
        <w:t>网站开发人员</w:t>
      </w:r>
    </w:p>
    <w:p w14:paraId="61D70F96" w14:textId="77777777" w:rsidR="000A7AA9" w:rsidRPr="00D14333" w:rsidRDefault="000A7AA9" w:rsidP="000A7AA9">
      <w:r>
        <w:rPr>
          <w:rFonts w:hint="eastAsia"/>
        </w:rPr>
        <w:t>指网站技术开发人员，针对系统活动、专题等需要二次开发提供支持。</w:t>
      </w:r>
    </w:p>
    <w:p w14:paraId="127DE8AD" w14:textId="77777777" w:rsidR="000A7AA9" w:rsidRDefault="000A7AA9" w:rsidP="00D14333"/>
    <w:p w14:paraId="4B1AF4EA" w14:textId="557B1D7F" w:rsidR="00D1148F" w:rsidRDefault="00D1148F" w:rsidP="00F03626">
      <w:pPr>
        <w:pStyle w:val="4"/>
      </w:pPr>
      <w:r>
        <w:rPr>
          <w:rFonts w:hint="eastAsia"/>
        </w:rPr>
        <w:t>系统运营角色</w:t>
      </w:r>
    </w:p>
    <w:p w14:paraId="2240E840" w14:textId="6AA93A64" w:rsidR="00280AA2" w:rsidRDefault="00280AA2" w:rsidP="00280AA2">
      <w:pPr>
        <w:pStyle w:val="5"/>
      </w:pPr>
      <w:r>
        <w:rPr>
          <w:rFonts w:hint="eastAsia"/>
        </w:rPr>
        <w:t>SP</w:t>
      </w:r>
      <w:r>
        <w:rPr>
          <w:rFonts w:hint="eastAsia"/>
        </w:rPr>
        <w:t>管理员</w:t>
      </w:r>
    </w:p>
    <w:p w14:paraId="6D138E24" w14:textId="6A2165D1" w:rsidR="00280AA2" w:rsidRPr="00280AA2" w:rsidRDefault="00280AA2" w:rsidP="00280AA2">
      <w:pPr>
        <w:ind w:leftChars="100" w:left="240"/>
      </w:pPr>
      <w:r>
        <w:rPr>
          <w:rFonts w:hint="eastAsia"/>
        </w:rPr>
        <w:t>指分给給</w:t>
      </w:r>
      <w:r>
        <w:rPr>
          <w:rFonts w:hint="eastAsia"/>
        </w:rPr>
        <w:t>SP</w:t>
      </w:r>
      <w:r>
        <w:rPr>
          <w:rFonts w:hint="eastAsia"/>
        </w:rPr>
        <w:t>的系统管理员，负责维护</w:t>
      </w:r>
      <w:r>
        <w:rPr>
          <w:rFonts w:hint="eastAsia"/>
        </w:rPr>
        <w:t>SP</w:t>
      </w:r>
      <w:r>
        <w:rPr>
          <w:rFonts w:hint="eastAsia"/>
        </w:rPr>
        <w:t>和产品信息。</w:t>
      </w:r>
    </w:p>
    <w:p w14:paraId="4890E0F5" w14:textId="77777777" w:rsidR="000D6776" w:rsidRDefault="000D6776" w:rsidP="00F03626">
      <w:pPr>
        <w:pStyle w:val="5"/>
      </w:pPr>
      <w:r>
        <w:rPr>
          <w:rFonts w:hint="eastAsia"/>
        </w:rPr>
        <w:t>网站管理员</w:t>
      </w:r>
    </w:p>
    <w:p w14:paraId="7912F27E" w14:textId="77777777" w:rsidR="00D14333" w:rsidRPr="00D14333" w:rsidRDefault="00D14333" w:rsidP="00D1148F">
      <w:pPr>
        <w:ind w:leftChars="100" w:left="240"/>
      </w:pPr>
      <w:r>
        <w:rPr>
          <w:rFonts w:hint="eastAsia"/>
        </w:rPr>
        <w:t>指展现管理的系统管理员，负责其它</w:t>
      </w:r>
      <w:r w:rsidR="000149E2">
        <w:rPr>
          <w:rFonts w:hint="eastAsia"/>
        </w:rPr>
        <w:t>账号分配、</w:t>
      </w:r>
      <w:r>
        <w:rPr>
          <w:rFonts w:hint="eastAsia"/>
        </w:rPr>
        <w:t>授权</w:t>
      </w:r>
      <w:r w:rsidR="000149E2">
        <w:rPr>
          <w:rFonts w:hint="eastAsia"/>
        </w:rPr>
        <w:t>、日志收集管理</w:t>
      </w:r>
      <w:r>
        <w:rPr>
          <w:rFonts w:hint="eastAsia"/>
        </w:rPr>
        <w:t>。</w:t>
      </w:r>
    </w:p>
    <w:p w14:paraId="66EDB44C" w14:textId="77777777" w:rsidR="008448C9" w:rsidRDefault="000D6776" w:rsidP="00F03626">
      <w:pPr>
        <w:pStyle w:val="5"/>
      </w:pPr>
      <w:r>
        <w:rPr>
          <w:rFonts w:hint="eastAsia"/>
        </w:rPr>
        <w:t>网站运营</w:t>
      </w:r>
      <w:r w:rsidR="00304A55">
        <w:rPr>
          <w:rFonts w:hint="eastAsia"/>
        </w:rPr>
        <w:t>人员</w:t>
      </w:r>
    </w:p>
    <w:p w14:paraId="482AB06F" w14:textId="77777777" w:rsidR="00D14333" w:rsidRDefault="00D14333" w:rsidP="00D1148F">
      <w:pPr>
        <w:ind w:leftChars="100" w:left="240"/>
      </w:pPr>
      <w:proofErr w:type="gramStart"/>
      <w:r>
        <w:rPr>
          <w:rFonts w:hint="eastAsia"/>
        </w:rPr>
        <w:t>负责整站</w:t>
      </w:r>
      <w:r w:rsidR="00BD17E5">
        <w:rPr>
          <w:rFonts w:hint="eastAsia"/>
        </w:rPr>
        <w:t>运营</w:t>
      </w:r>
      <w:proofErr w:type="gramEnd"/>
      <w:r w:rsidR="00BD17E5">
        <w:rPr>
          <w:rFonts w:hint="eastAsia"/>
        </w:rPr>
        <w:t>实施，利用展现管理后台对频道、页面等展现数据进行日常更新。</w:t>
      </w:r>
    </w:p>
    <w:p w14:paraId="2CF95C95" w14:textId="6D2FED48" w:rsidR="00D1148F" w:rsidRDefault="00D1148F" w:rsidP="00F03626">
      <w:pPr>
        <w:pStyle w:val="5"/>
      </w:pPr>
      <w:r>
        <w:rPr>
          <w:rFonts w:hint="eastAsia"/>
        </w:rPr>
        <w:t>网站资源编辑人员</w:t>
      </w:r>
    </w:p>
    <w:p w14:paraId="56203761" w14:textId="1653236D" w:rsidR="00D1148F" w:rsidRPr="00D14333" w:rsidRDefault="00D1148F" w:rsidP="00D1148F">
      <w:pPr>
        <w:ind w:leftChars="100" w:left="240"/>
      </w:pPr>
      <w:r>
        <w:rPr>
          <w:rFonts w:hint="eastAsia"/>
        </w:rPr>
        <w:t>负责网站各类资源编辑和审核。</w:t>
      </w:r>
    </w:p>
    <w:p w14:paraId="28BF7096" w14:textId="77777777" w:rsidR="00C24CAB" w:rsidRDefault="00C24CAB" w:rsidP="00F03626">
      <w:pPr>
        <w:pStyle w:val="5"/>
      </w:pPr>
      <w:r>
        <w:rPr>
          <w:rFonts w:hint="eastAsia"/>
        </w:rPr>
        <w:t>网站运维人员</w:t>
      </w:r>
    </w:p>
    <w:p w14:paraId="534EF14C" w14:textId="0D849FFF" w:rsidR="00F03626" w:rsidRDefault="00D14333" w:rsidP="00D1148F">
      <w:pPr>
        <w:ind w:leftChars="100" w:left="240"/>
      </w:pPr>
      <w:r>
        <w:rPr>
          <w:rFonts w:hint="eastAsia"/>
        </w:rPr>
        <w:t>负责系统服务器日常维护和巡检，数据备份等系统维护工作。</w:t>
      </w:r>
    </w:p>
    <w:p w14:paraId="33FAB5A8" w14:textId="77777777" w:rsidR="00F03626" w:rsidRDefault="00F03626">
      <w:pPr>
        <w:widowControl/>
        <w:ind w:firstLine="0"/>
        <w:jc w:val="left"/>
      </w:pPr>
      <w:r>
        <w:br w:type="page"/>
      </w:r>
    </w:p>
    <w:p w14:paraId="168BE367" w14:textId="77777777" w:rsidR="00EB302C" w:rsidRDefault="005D4691" w:rsidP="004D33BC">
      <w:pPr>
        <w:pStyle w:val="30"/>
      </w:pPr>
      <w:r>
        <w:rPr>
          <w:rFonts w:hint="eastAsia"/>
        </w:rPr>
        <w:lastRenderedPageBreak/>
        <w:t>wap</w:t>
      </w:r>
      <w:r w:rsidR="006148D3">
        <w:rPr>
          <w:rFonts w:hint="eastAsia"/>
        </w:rPr>
        <w:t>展现前端</w:t>
      </w:r>
    </w:p>
    <w:p w14:paraId="0F9FA463" w14:textId="77777777" w:rsidR="007B5144" w:rsidRDefault="007B5144" w:rsidP="007B5144">
      <w:pPr>
        <w:pStyle w:val="4"/>
      </w:pPr>
      <w:r>
        <w:rPr>
          <w:rFonts w:hint="eastAsia"/>
        </w:rPr>
        <w:t>注册登录</w:t>
      </w:r>
    </w:p>
    <w:p w14:paraId="7A7225C1" w14:textId="77777777" w:rsidR="00FC0FB7" w:rsidRDefault="00FC0FB7" w:rsidP="00FC0FB7">
      <w:pPr>
        <w:pStyle w:val="5"/>
      </w:pPr>
      <w:r>
        <w:rPr>
          <w:rFonts w:hint="eastAsia"/>
        </w:rPr>
        <w:t>注册</w:t>
      </w:r>
    </w:p>
    <w:p w14:paraId="081F5B5F" w14:textId="77777777" w:rsidR="00FC0FB7" w:rsidRPr="00D61C1E" w:rsidRDefault="00FC0FB7" w:rsidP="00FC0FB7">
      <w:pPr>
        <w:rPr>
          <w:u w:val="single"/>
        </w:rPr>
      </w:pPr>
      <w:r w:rsidRPr="00D61C1E">
        <w:rPr>
          <w:rFonts w:hint="eastAsia"/>
          <w:u w:val="single"/>
        </w:rPr>
        <w:t>流程图</w:t>
      </w:r>
      <w:r>
        <w:rPr>
          <w:rFonts w:hint="eastAsia"/>
          <w:u w:val="single"/>
        </w:rPr>
        <w:t>：</w:t>
      </w:r>
    </w:p>
    <w:p w14:paraId="36010189" w14:textId="35A62527" w:rsidR="00FC0FB7" w:rsidRPr="00FB433D" w:rsidRDefault="006668EC" w:rsidP="00FC0FB7">
      <w:r>
        <w:rPr>
          <w:noProof/>
        </w:rPr>
        <mc:AlternateContent>
          <mc:Choice Requires="wps">
            <w:drawing>
              <wp:anchor distT="0" distB="0" distL="114300" distR="114300" simplePos="0" relativeHeight="251657728" behindDoc="0" locked="0" layoutInCell="1" allowOverlap="1" wp14:anchorId="3DB0A036" wp14:editId="383DCB1F">
                <wp:simplePos x="0" y="0"/>
                <wp:positionH relativeFrom="column">
                  <wp:posOffset>2609850</wp:posOffset>
                </wp:positionH>
                <wp:positionV relativeFrom="paragraph">
                  <wp:posOffset>71120</wp:posOffset>
                </wp:positionV>
                <wp:extent cx="266700" cy="266700"/>
                <wp:effectExtent l="0" t="0" r="0" b="0"/>
                <wp:wrapNone/>
                <wp:docPr id="3"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F0CD4D" w14:textId="77777777" w:rsidR="00E932DF" w:rsidRDefault="00E932DF" w:rsidP="00FC0FB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6" o:spid="_x0000_s1026" type="#_x0000_t202" style="position:absolute;left:0;text-align:left;margin-left:205.5pt;margin-top:5.6pt;width:21pt;height:2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" stroked="f">
                <v:textbox>
                  <w:txbxContent>
                    <w:p w14:paraId="22F0CD4D" w14:textId="77777777" w:rsidR="00E932DF" w:rsidRDefault="00E932DF" w:rsidP="00FC0FB7"/>
                  </w:txbxContent>
                </v:textbox>
              </v:shape>
            </w:pict>
          </mc:Fallback>
        </mc:AlternateContent>
      </w:r>
    </w:p>
    <w:p w14:paraId="5FA4BD2F" w14:textId="77777777" w:rsidR="00FC0FB7" w:rsidRDefault="00FC0FB7" w:rsidP="00FC0FB7">
      <w:pPr>
        <w:pStyle w:val="a2"/>
      </w:pPr>
    </w:p>
    <w:p w14:paraId="4DFA9ACD" w14:textId="749339BE" w:rsidR="00FC0FB7" w:rsidRPr="00F7074B" w:rsidRDefault="000314C4" w:rsidP="00FC0FB7">
      <w:pPr>
        <w:pStyle w:val="a2"/>
      </w:pPr>
      <w:r>
        <w:object w:dxaOrig="14611" w:dyaOrig="12159" w14:anchorId="3BFEFE33">
          <v:shape id="_x0000_i1035" type="#_x0000_t75" style="width:468.4pt;height:390.3pt" o:ole="">
            <v:imagedata r:id="rId32" o:title=""/>
          </v:shape>
          <o:OLEObject Type="Embed" ProgID="Visio.Drawing.11" ShapeID="_x0000_i1035" DrawAspect="Content" ObjectID="_1436967592" r:id="rId33"/>
        </w:object>
      </w:r>
    </w:p>
    <w:p w14:paraId="22118570" w14:textId="77777777" w:rsidR="00FC0FB7" w:rsidRDefault="00FC0FB7" w:rsidP="00FC0FB7">
      <w:pPr>
        <w:pStyle w:val="6"/>
      </w:pPr>
      <w:r>
        <w:rPr>
          <w:rFonts w:hint="eastAsia"/>
        </w:rPr>
        <w:t>自动注册</w:t>
      </w:r>
    </w:p>
    <w:p w14:paraId="1538E0CC" w14:textId="77777777" w:rsidR="00FC0FB7" w:rsidRPr="003018FD" w:rsidRDefault="00FC0FB7" w:rsidP="00FC0FB7">
      <w:r>
        <w:rPr>
          <w:rFonts w:hint="eastAsia"/>
        </w:rPr>
        <w:t>用户通过</w:t>
      </w:r>
      <w:r>
        <w:rPr>
          <w:rFonts w:hint="eastAsia"/>
        </w:rPr>
        <w:t>uniwap</w:t>
      </w:r>
      <w:r>
        <w:rPr>
          <w:rFonts w:hint="eastAsia"/>
        </w:rPr>
        <w:t>或者</w:t>
      </w:r>
      <w:r>
        <w:rPr>
          <w:rFonts w:hint="eastAsia"/>
        </w:rPr>
        <w:t>3gwap</w:t>
      </w:r>
      <w:r>
        <w:rPr>
          <w:rFonts w:hint="eastAsia"/>
        </w:rPr>
        <w:t>访问</w:t>
      </w:r>
      <w:proofErr w:type="gramStart"/>
      <w:r>
        <w:rPr>
          <w:rFonts w:hint="eastAsia"/>
        </w:rPr>
        <w:t>沃</w:t>
      </w:r>
      <w:proofErr w:type="gramEnd"/>
      <w:r>
        <w:rPr>
          <w:rFonts w:hint="eastAsia"/>
        </w:rPr>
        <w:t>玩家页面，首先判断此用户是否为山东联通用户如果不是则不作处理，如果是山东联通用户</w:t>
      </w:r>
      <w:proofErr w:type="gramStart"/>
      <w:r>
        <w:rPr>
          <w:rFonts w:hint="eastAsia"/>
        </w:rPr>
        <w:t>则判断</w:t>
      </w:r>
      <w:proofErr w:type="gramEnd"/>
      <w:r>
        <w:rPr>
          <w:rFonts w:hint="eastAsia"/>
        </w:rPr>
        <w:t>此用户是否已经注册，如果此用户已经注册则直接登录到用户上一次的访问页面，如果没有注册则系统执行注册，成功之后直接登录到用户上一次访问页面。</w:t>
      </w:r>
    </w:p>
    <w:p w14:paraId="4214B40C" w14:textId="77777777" w:rsidR="00FC0FB7" w:rsidRDefault="00FC0FB7" w:rsidP="00FC0FB7">
      <w:pPr>
        <w:pStyle w:val="6"/>
      </w:pPr>
      <w:r>
        <w:rPr>
          <w:rFonts w:hint="eastAsia"/>
        </w:rPr>
        <w:lastRenderedPageBreak/>
        <w:t>普通注册</w:t>
      </w:r>
    </w:p>
    <w:p w14:paraId="2F4C0435" w14:textId="77777777" w:rsidR="00FC0FB7" w:rsidRPr="003018FD" w:rsidRDefault="00FC0FB7" w:rsidP="00FC0FB7">
      <w:r>
        <w:rPr>
          <w:rFonts w:hint="eastAsia"/>
        </w:rPr>
        <w:t>用户通过手机号码进行注册，首先校验用户是否为山东联通用户，如果不是山东联通用户则提示用户，如果是山东联通用户则去判断用户是否已经注册，如果已经注册则提示给用户，如果没有注册则下发短信</w:t>
      </w:r>
      <w:proofErr w:type="gramStart"/>
      <w:r>
        <w:rPr>
          <w:rFonts w:hint="eastAsia"/>
        </w:rPr>
        <w:t>验证码给用户</w:t>
      </w:r>
      <w:proofErr w:type="gramEnd"/>
      <w:r>
        <w:rPr>
          <w:rFonts w:hint="eastAsia"/>
        </w:rPr>
        <w:t>，然后用户输入</w:t>
      </w:r>
      <w:proofErr w:type="gramStart"/>
      <w:r>
        <w:rPr>
          <w:rFonts w:hint="eastAsia"/>
        </w:rPr>
        <w:t>验证码及密码</w:t>
      </w:r>
      <w:proofErr w:type="gramEnd"/>
      <w:r>
        <w:rPr>
          <w:rFonts w:hint="eastAsia"/>
        </w:rPr>
        <w:t>信息并校验，最后注册成功后跳转到上一次用户访问的页面。</w:t>
      </w:r>
    </w:p>
    <w:p w14:paraId="124A228C" w14:textId="77777777" w:rsidR="00FC0FB7" w:rsidRDefault="00FC0FB7" w:rsidP="00FC0FB7">
      <w:pPr>
        <w:pStyle w:val="6"/>
      </w:pPr>
      <w:r>
        <w:rPr>
          <w:rFonts w:hint="eastAsia"/>
        </w:rPr>
        <w:t>短信注册</w:t>
      </w:r>
    </w:p>
    <w:p w14:paraId="411C1EAA" w14:textId="77777777" w:rsidR="00FC0FB7" w:rsidRDefault="00FC0FB7" w:rsidP="00FC0FB7">
      <w:pPr>
        <w:pStyle w:val="7"/>
      </w:pPr>
      <w:r>
        <w:rPr>
          <w:rFonts w:hint="eastAsia"/>
        </w:rPr>
        <w:t>邀请注册</w:t>
      </w:r>
    </w:p>
    <w:p w14:paraId="6ED1365F" w14:textId="77777777" w:rsidR="00FC0FB7" w:rsidRPr="00607F2A" w:rsidRDefault="00FC0FB7" w:rsidP="00FC0FB7">
      <w:r>
        <w:rPr>
          <w:rFonts w:hint="eastAsia"/>
        </w:rPr>
        <w:t>用户在个人中心中的好友管理中输入手机号码首先校验用户是否为山东联通用户，如果不是山东联通用户则提示用户，如果是山东联通用户</w:t>
      </w:r>
      <w:proofErr w:type="gramStart"/>
      <w:r>
        <w:rPr>
          <w:rFonts w:hint="eastAsia"/>
        </w:rPr>
        <w:t>则判断</w:t>
      </w:r>
      <w:proofErr w:type="gramEnd"/>
      <w:r>
        <w:rPr>
          <w:rFonts w:hint="eastAsia"/>
        </w:rPr>
        <w:t>此用户是否已经注册，如果此用户已经注册则提示用户，如果没有注册则下发给被邀请人一条短信，被邀请人点击短信之后</w:t>
      </w:r>
      <w:proofErr w:type="gramStart"/>
      <w:r>
        <w:rPr>
          <w:rFonts w:hint="eastAsia"/>
        </w:rPr>
        <w:t>则判断</w:t>
      </w:r>
      <w:proofErr w:type="gramEnd"/>
      <w:r>
        <w:rPr>
          <w:rFonts w:hint="eastAsia"/>
        </w:rPr>
        <w:t>此用户是否已经注册，如果此用户已经注册则提示用户，如果没有注册则注册成功。</w:t>
      </w:r>
    </w:p>
    <w:p w14:paraId="6B1FD9D0" w14:textId="77777777" w:rsidR="00FC0FB7" w:rsidRPr="00607F2A" w:rsidRDefault="00FC0FB7" w:rsidP="00FC0FB7">
      <w:pPr>
        <w:pStyle w:val="7"/>
      </w:pPr>
      <w:r>
        <w:rPr>
          <w:rFonts w:hint="eastAsia"/>
        </w:rPr>
        <w:t>短信注册（待定）</w:t>
      </w:r>
    </w:p>
    <w:p w14:paraId="3FF3F1C8" w14:textId="77777777" w:rsidR="00FC0FB7" w:rsidRDefault="00FC0FB7" w:rsidP="00FC0FB7">
      <w:pPr>
        <w:pStyle w:val="a2"/>
      </w:pPr>
      <w:r w:rsidRPr="00743A7E">
        <w:rPr>
          <w:rFonts w:hint="eastAsia"/>
          <w:color w:val="FF0000"/>
        </w:rPr>
        <w:t>用户通过上行短信的形式进行注册，然后</w:t>
      </w:r>
      <w:proofErr w:type="gramStart"/>
      <w:r w:rsidRPr="00743A7E">
        <w:rPr>
          <w:rFonts w:hint="eastAsia"/>
          <w:color w:val="FF0000"/>
        </w:rPr>
        <w:t>沃</w:t>
      </w:r>
      <w:proofErr w:type="gramEnd"/>
      <w:r w:rsidRPr="00743A7E">
        <w:rPr>
          <w:rFonts w:hint="eastAsia"/>
          <w:color w:val="FF0000"/>
        </w:rPr>
        <w:t>玩家的后台</w:t>
      </w:r>
      <w:r w:rsidRPr="00743A7E">
        <w:rPr>
          <w:rFonts w:hint="eastAsia"/>
          <w:color w:val="FF0000"/>
        </w:rPr>
        <w:t>PUSH</w:t>
      </w:r>
      <w:r w:rsidRPr="00743A7E">
        <w:rPr>
          <w:rFonts w:hint="eastAsia"/>
          <w:color w:val="FF0000"/>
        </w:rPr>
        <w:t>一条短信将随机密码下发给用户。</w:t>
      </w:r>
    </w:p>
    <w:p w14:paraId="0C8F4AD2" w14:textId="77777777" w:rsidR="00FC0FB7" w:rsidRPr="00D61C1E" w:rsidRDefault="00FC0FB7" w:rsidP="00FC0FB7">
      <w:pPr>
        <w:spacing w:line="360" w:lineRule="auto"/>
        <w:rPr>
          <w:u w:val="single"/>
        </w:rPr>
      </w:pPr>
      <w:r w:rsidRPr="00D61C1E">
        <w:rPr>
          <w:rFonts w:hint="eastAsia"/>
          <w:u w:val="single"/>
        </w:rPr>
        <w:t>系统验证条件：</w:t>
      </w:r>
    </w:p>
    <w:p w14:paraId="70360080" w14:textId="77777777" w:rsidR="00FC0FB7" w:rsidRDefault="00FC0FB7" w:rsidP="009A236E">
      <w:pPr>
        <w:pStyle w:val="afc"/>
        <w:numPr>
          <w:ilvl w:val="0"/>
          <w:numId w:val="14"/>
        </w:numPr>
        <w:spacing w:line="360" w:lineRule="auto"/>
        <w:ind w:firstLineChars="0"/>
      </w:pPr>
      <w:r>
        <w:rPr>
          <w:rFonts w:hint="eastAsia"/>
        </w:rPr>
        <w:t>手机号是否为空，</w:t>
      </w:r>
    </w:p>
    <w:p w14:paraId="62BE20C4" w14:textId="77777777" w:rsidR="00FC0FB7" w:rsidRDefault="00FC0FB7" w:rsidP="009A236E">
      <w:pPr>
        <w:pStyle w:val="afc"/>
        <w:numPr>
          <w:ilvl w:val="0"/>
          <w:numId w:val="14"/>
        </w:numPr>
        <w:spacing w:line="360" w:lineRule="auto"/>
        <w:ind w:firstLineChars="0"/>
      </w:pPr>
      <w:r>
        <w:rPr>
          <w:rFonts w:hint="eastAsia"/>
        </w:rPr>
        <w:t>手机号是否合法</w:t>
      </w:r>
    </w:p>
    <w:p w14:paraId="32FBD931" w14:textId="77777777" w:rsidR="00FC0FB7" w:rsidRPr="00E607FB" w:rsidRDefault="00FC0FB7" w:rsidP="009A236E">
      <w:pPr>
        <w:pStyle w:val="afc"/>
        <w:numPr>
          <w:ilvl w:val="0"/>
          <w:numId w:val="14"/>
        </w:numPr>
        <w:spacing w:line="360" w:lineRule="auto"/>
        <w:ind w:firstLineChars="0"/>
      </w:pPr>
      <w:r>
        <w:rPr>
          <w:rFonts w:hint="eastAsia"/>
        </w:rPr>
        <w:t>手机号码是否为山东联通号码</w:t>
      </w:r>
      <w:r>
        <w:rPr>
          <w:rFonts w:hint="eastAsia"/>
        </w:rPr>
        <w:t>(</w:t>
      </w:r>
      <w:r w:rsidRPr="00B006B1">
        <w:rPr>
          <w:rFonts w:hint="eastAsia"/>
          <w:b/>
          <w:color w:val="C00000"/>
        </w:rPr>
        <w:t>仅限山东省内联通用户注册</w:t>
      </w:r>
      <w:r w:rsidRPr="00E607FB">
        <w:rPr>
          <w:rFonts w:hint="eastAsia"/>
          <w:b/>
        </w:rPr>
        <w:t>)</w:t>
      </w:r>
    </w:p>
    <w:p w14:paraId="02C80C6A" w14:textId="77777777" w:rsidR="00FC0FB7" w:rsidRPr="00C70F88" w:rsidRDefault="00FC0FB7" w:rsidP="009A236E">
      <w:pPr>
        <w:pStyle w:val="afc"/>
        <w:numPr>
          <w:ilvl w:val="0"/>
          <w:numId w:val="14"/>
        </w:numPr>
        <w:spacing w:line="360" w:lineRule="auto"/>
        <w:ind w:firstLineChars="0"/>
      </w:pPr>
      <w:r>
        <w:rPr>
          <w:rFonts w:hint="eastAsia"/>
        </w:rPr>
        <w:t>手机号是否已存在</w:t>
      </w:r>
    </w:p>
    <w:p w14:paraId="4F90E94B" w14:textId="77777777" w:rsidR="00FC0FB7" w:rsidRPr="008A43EF" w:rsidRDefault="00FC0FB7" w:rsidP="00FC0FB7">
      <w:pPr>
        <w:spacing w:line="360" w:lineRule="auto"/>
        <w:rPr>
          <w:u w:val="single"/>
        </w:rPr>
      </w:pPr>
      <w:r>
        <w:rPr>
          <w:rFonts w:hint="eastAsia"/>
          <w:u w:val="single"/>
        </w:rPr>
        <w:t>对应</w:t>
      </w:r>
      <w:r w:rsidRPr="008A43EF">
        <w:rPr>
          <w:rFonts w:hint="eastAsia"/>
          <w:u w:val="single"/>
        </w:rPr>
        <w:t>提示语：</w:t>
      </w:r>
    </w:p>
    <w:p w14:paraId="0552B13A" w14:textId="77777777" w:rsidR="00FC0FB7" w:rsidRDefault="00FC0FB7" w:rsidP="009A236E">
      <w:pPr>
        <w:pStyle w:val="afc"/>
        <w:numPr>
          <w:ilvl w:val="0"/>
          <w:numId w:val="13"/>
        </w:numPr>
        <w:spacing w:line="360" w:lineRule="auto"/>
        <w:ind w:firstLineChars="0"/>
      </w:pPr>
      <w:r>
        <w:rPr>
          <w:rFonts w:hint="eastAsia"/>
        </w:rPr>
        <w:t>“请填写手机号码”</w:t>
      </w:r>
    </w:p>
    <w:p w14:paraId="5065B36B" w14:textId="77777777" w:rsidR="00FC0FB7" w:rsidRDefault="00FC0FB7" w:rsidP="009A236E">
      <w:pPr>
        <w:pStyle w:val="afc"/>
        <w:numPr>
          <w:ilvl w:val="0"/>
          <w:numId w:val="13"/>
        </w:numPr>
        <w:spacing w:line="360" w:lineRule="auto"/>
        <w:ind w:firstLineChars="0"/>
      </w:pPr>
      <w:r>
        <w:rPr>
          <w:rFonts w:hint="eastAsia"/>
        </w:rPr>
        <w:t>“手机号码有误”（当手机号输入有误提交时提示，如位数不对，含有字母等）</w:t>
      </w:r>
    </w:p>
    <w:p w14:paraId="68A0F64C" w14:textId="77777777" w:rsidR="00FC0FB7" w:rsidRDefault="00FC0FB7" w:rsidP="009A236E">
      <w:pPr>
        <w:pStyle w:val="afc"/>
        <w:numPr>
          <w:ilvl w:val="0"/>
          <w:numId w:val="13"/>
        </w:numPr>
        <w:spacing w:line="360" w:lineRule="auto"/>
        <w:ind w:firstLineChars="0"/>
      </w:pPr>
      <w:r>
        <w:rPr>
          <w:rFonts w:hint="eastAsia"/>
        </w:rPr>
        <w:t>“请输入山东省内联通手机号码”</w:t>
      </w:r>
    </w:p>
    <w:p w14:paraId="0215A711" w14:textId="77777777" w:rsidR="00FC0FB7" w:rsidRDefault="00FC0FB7" w:rsidP="009A236E">
      <w:pPr>
        <w:pStyle w:val="afc"/>
        <w:numPr>
          <w:ilvl w:val="0"/>
          <w:numId w:val="13"/>
        </w:numPr>
        <w:spacing w:line="360" w:lineRule="auto"/>
        <w:ind w:firstLineChars="0"/>
      </w:pPr>
      <w:r>
        <w:rPr>
          <w:rFonts w:hint="eastAsia"/>
        </w:rPr>
        <w:t>“用户已存在，可直接登录”</w:t>
      </w:r>
    </w:p>
    <w:p w14:paraId="13B6E868" w14:textId="68C8EDE1" w:rsidR="00FC0FB7" w:rsidRPr="0069633A" w:rsidRDefault="006668EC" w:rsidP="00FC0FB7">
      <w:pPr>
        <w:pStyle w:val="a2"/>
      </w:pPr>
      <w:r w:rsidRPr="00980730">
        <w:rPr>
          <w:noProof/>
        </w:rPr>
        <w:lastRenderedPageBreak/>
        <w:drawing>
          <wp:inline distT="0" distB="0" distL="0" distR="0" wp14:anchorId="406AC86A" wp14:editId="561E7059">
            <wp:extent cx="3154680" cy="5172075"/>
            <wp:effectExtent l="0" t="0" r="7620"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54680" cy="5172075"/>
                    </a:xfrm>
                    <a:prstGeom prst="rect">
                      <a:avLst/>
                    </a:prstGeom>
                    <a:noFill/>
                    <a:ln>
                      <a:noFill/>
                    </a:ln>
                  </pic:spPr>
                </pic:pic>
              </a:graphicData>
            </a:graphic>
          </wp:inline>
        </w:drawing>
      </w:r>
    </w:p>
    <w:p w14:paraId="6AFE9E38" w14:textId="77777777" w:rsidR="00FC0FB7" w:rsidRDefault="00FC0FB7" w:rsidP="00FC0FB7">
      <w:pPr>
        <w:pStyle w:val="5"/>
      </w:pPr>
      <w:r>
        <w:rPr>
          <w:rFonts w:hint="eastAsia"/>
        </w:rPr>
        <w:t>退出</w:t>
      </w:r>
    </w:p>
    <w:p w14:paraId="4508C347" w14:textId="77777777" w:rsidR="00FC0FB7" w:rsidRPr="0069633A" w:rsidRDefault="00FC0FB7" w:rsidP="00FC0FB7">
      <w:pPr>
        <w:pStyle w:val="a2"/>
        <w:rPr>
          <w:color w:val="FF0000"/>
        </w:rPr>
      </w:pPr>
      <w:r>
        <w:rPr>
          <w:rFonts w:hint="eastAsia"/>
        </w:rPr>
        <w:t>用户在登录成功后系统会在页面上部显示出用户的登录信息，用户也可点击退出链接退出系统在线状态。</w:t>
      </w:r>
      <w:r w:rsidRPr="0069633A">
        <w:rPr>
          <w:rFonts w:hint="eastAsia"/>
          <w:color w:val="FF0000"/>
        </w:rPr>
        <w:t>并且通过</w:t>
      </w:r>
      <w:r w:rsidRPr="0069633A">
        <w:rPr>
          <w:rFonts w:hint="eastAsia"/>
          <w:color w:val="FF0000"/>
        </w:rPr>
        <w:t>wap</w:t>
      </w:r>
      <w:r w:rsidRPr="0069633A">
        <w:rPr>
          <w:rFonts w:hint="eastAsia"/>
          <w:color w:val="FF0000"/>
        </w:rPr>
        <w:t>方式登陆后主动退出，会有</w:t>
      </w:r>
      <w:r>
        <w:rPr>
          <w:color w:val="FF0000"/>
        </w:rPr>
        <w:t>n</w:t>
      </w:r>
      <w:r w:rsidRPr="0069633A">
        <w:rPr>
          <w:rFonts w:hint="eastAsia"/>
          <w:color w:val="FF0000"/>
        </w:rPr>
        <w:t>分钟的不能自动登录的间隔。</w:t>
      </w:r>
    </w:p>
    <w:p w14:paraId="7C385B39" w14:textId="77777777" w:rsidR="00FC0FB7" w:rsidRDefault="00FC0FB7" w:rsidP="00FC0FB7">
      <w:pPr>
        <w:pStyle w:val="5"/>
      </w:pPr>
      <w:r>
        <w:rPr>
          <w:rFonts w:hint="eastAsia"/>
        </w:rPr>
        <w:t>登录</w:t>
      </w:r>
    </w:p>
    <w:p w14:paraId="19109125" w14:textId="77777777" w:rsidR="00FC0FB7" w:rsidRDefault="00FC0FB7" w:rsidP="00FC0FB7">
      <w:pPr>
        <w:pStyle w:val="a2"/>
        <w:ind w:firstLine="0"/>
      </w:pPr>
      <w:r>
        <w:rPr>
          <w:rFonts w:hint="eastAsia"/>
        </w:rPr>
        <w:t>流程图：</w:t>
      </w:r>
    </w:p>
    <w:p w14:paraId="2B9D0099" w14:textId="77777777" w:rsidR="00FC0FB7" w:rsidRDefault="00FC0FB7" w:rsidP="00FC0FB7">
      <w:pPr>
        <w:pStyle w:val="a2"/>
        <w:ind w:firstLine="0"/>
      </w:pPr>
    </w:p>
    <w:p w14:paraId="412CC459" w14:textId="0DA5B5E3" w:rsidR="00FC0FB7" w:rsidRPr="006B6D31" w:rsidRDefault="000314C4" w:rsidP="00FC0FB7">
      <w:pPr>
        <w:pStyle w:val="a2"/>
        <w:ind w:firstLine="0"/>
      </w:pPr>
      <w:r>
        <w:object w:dxaOrig="11706" w:dyaOrig="8387" w14:anchorId="5B9754D6">
          <v:shape id="_x0000_i1036" type="#_x0000_t75" style="width:479.75pt;height:343.35pt" o:ole="">
            <v:imagedata r:id="rId35" o:title=""/>
          </v:shape>
          <o:OLEObject Type="Embed" ProgID="Visio.Drawing.11" ShapeID="_x0000_i1036" DrawAspect="Content" ObjectID="_1436967593" r:id="rId36"/>
        </w:object>
      </w:r>
    </w:p>
    <w:p w14:paraId="6D757135" w14:textId="77777777" w:rsidR="00FC0FB7" w:rsidRDefault="00FC0FB7" w:rsidP="00FC0FB7">
      <w:pPr>
        <w:pStyle w:val="6"/>
      </w:pPr>
      <w:r>
        <w:rPr>
          <w:rFonts w:hint="eastAsia"/>
        </w:rPr>
        <w:t>自动登录</w:t>
      </w:r>
    </w:p>
    <w:p w14:paraId="4D84E727" w14:textId="77777777" w:rsidR="00FC0FB7" w:rsidRPr="007B280A" w:rsidRDefault="00FC0FB7" w:rsidP="00FC0FB7">
      <w:r>
        <w:rPr>
          <w:rFonts w:hint="eastAsia"/>
        </w:rPr>
        <w:t>用户通过</w:t>
      </w:r>
      <w:r>
        <w:rPr>
          <w:rFonts w:hint="eastAsia"/>
        </w:rPr>
        <w:t>uniwap</w:t>
      </w:r>
      <w:r>
        <w:rPr>
          <w:rFonts w:hint="eastAsia"/>
        </w:rPr>
        <w:t>或者</w:t>
      </w:r>
      <w:r>
        <w:rPr>
          <w:rFonts w:hint="eastAsia"/>
        </w:rPr>
        <w:t>3gwap</w:t>
      </w:r>
      <w:r>
        <w:rPr>
          <w:rFonts w:hint="eastAsia"/>
        </w:rPr>
        <w:t>访问</w:t>
      </w:r>
      <w:proofErr w:type="gramStart"/>
      <w:r>
        <w:rPr>
          <w:rFonts w:hint="eastAsia"/>
        </w:rPr>
        <w:t>沃</w:t>
      </w:r>
      <w:proofErr w:type="gramEnd"/>
      <w:r>
        <w:rPr>
          <w:rFonts w:hint="eastAsia"/>
        </w:rPr>
        <w:t>玩家页面，首先判断此用户是否为山东联通用户如果不是则不作处理，如果是山东联通用户</w:t>
      </w:r>
      <w:proofErr w:type="gramStart"/>
      <w:r>
        <w:rPr>
          <w:rFonts w:hint="eastAsia"/>
        </w:rPr>
        <w:t>则判断</w:t>
      </w:r>
      <w:proofErr w:type="gramEnd"/>
      <w:r>
        <w:rPr>
          <w:rFonts w:hint="eastAsia"/>
        </w:rPr>
        <w:t>此用户是否已经注册，如果此用户已经注册则直接登录到用户上一次的访问页面，如果没有注册则系统执行注册，注册成功之后直接登录到用户上一次访问页面。</w:t>
      </w:r>
    </w:p>
    <w:p w14:paraId="7EA4A865" w14:textId="77777777" w:rsidR="00FC0FB7" w:rsidRDefault="00FC0FB7" w:rsidP="00FC0FB7">
      <w:pPr>
        <w:pStyle w:val="6"/>
      </w:pPr>
      <w:r>
        <w:rPr>
          <w:rFonts w:hint="eastAsia"/>
        </w:rPr>
        <w:t>手动登录</w:t>
      </w:r>
    </w:p>
    <w:p w14:paraId="0DDD13BF" w14:textId="77777777" w:rsidR="00FC0FB7" w:rsidRPr="003018FD" w:rsidRDefault="00FC0FB7" w:rsidP="00FC0FB7">
      <w:r>
        <w:rPr>
          <w:rFonts w:hint="eastAsia"/>
        </w:rPr>
        <w:t>用户通过手机号码进行登录，首先校验用户是否为山东联通用户，如果不是山东联通用户则提示用户，如果是山东联通用户则去判断用户输入的手机号和密码是否正确，登录成功后跳转到上一次用户访问的页面。</w:t>
      </w:r>
    </w:p>
    <w:p w14:paraId="754B2CF9" w14:textId="77777777" w:rsidR="00FC0FB7" w:rsidRPr="007B280A" w:rsidRDefault="00FC0FB7" w:rsidP="00FC0FB7"/>
    <w:p w14:paraId="60093B33" w14:textId="77777777" w:rsidR="00FC0FB7" w:rsidRDefault="00FC0FB7" w:rsidP="00FC0FB7">
      <w:pPr>
        <w:pStyle w:val="a2"/>
      </w:pPr>
      <w:r>
        <w:rPr>
          <w:rFonts w:hint="eastAsia"/>
        </w:rPr>
        <w:t>注：用户在登录时出现</w:t>
      </w:r>
      <w:r>
        <w:t>n</w:t>
      </w:r>
      <w:r>
        <w:rPr>
          <w:rFonts w:hint="eastAsia"/>
        </w:rPr>
        <w:t>次登录失败时，需要启用图形验证码（数量可设置）。</w:t>
      </w:r>
    </w:p>
    <w:p w14:paraId="5D30FF59" w14:textId="77777777" w:rsidR="00FC0FB7" w:rsidRPr="00963E4B" w:rsidRDefault="00FC0FB7" w:rsidP="00FC0FB7">
      <w:pPr>
        <w:spacing w:line="360" w:lineRule="auto"/>
        <w:rPr>
          <w:u w:val="single"/>
        </w:rPr>
      </w:pPr>
      <w:r>
        <w:rPr>
          <w:rFonts w:hint="eastAsia"/>
          <w:u w:val="single"/>
        </w:rPr>
        <w:t>手机号</w:t>
      </w:r>
      <w:r w:rsidRPr="00963E4B">
        <w:rPr>
          <w:rFonts w:hint="eastAsia"/>
          <w:u w:val="single"/>
        </w:rPr>
        <w:t>系统判断条件及提示语：</w:t>
      </w:r>
    </w:p>
    <w:p w14:paraId="3BC0E1C8" w14:textId="77777777" w:rsidR="00FC0FB7" w:rsidRDefault="00FC0FB7" w:rsidP="00FC0FB7">
      <w:pPr>
        <w:spacing w:line="360" w:lineRule="auto"/>
      </w:pPr>
      <w:r>
        <w:rPr>
          <w:rFonts w:hint="eastAsia"/>
        </w:rPr>
        <w:t>同注册。</w:t>
      </w:r>
    </w:p>
    <w:p w14:paraId="71A2976F" w14:textId="77777777" w:rsidR="00FC0FB7" w:rsidRPr="00457F4B" w:rsidRDefault="00FC0FB7" w:rsidP="00FC0FB7">
      <w:pPr>
        <w:spacing w:line="360" w:lineRule="auto"/>
        <w:rPr>
          <w:u w:val="single"/>
        </w:rPr>
      </w:pPr>
      <w:r w:rsidRPr="00457F4B">
        <w:rPr>
          <w:rFonts w:hint="eastAsia"/>
          <w:u w:val="single"/>
        </w:rPr>
        <w:t>密码系统判断条件及提示语：</w:t>
      </w:r>
    </w:p>
    <w:p w14:paraId="05987F1B" w14:textId="77777777" w:rsidR="00FC0FB7" w:rsidRDefault="00FC0FB7" w:rsidP="009A236E">
      <w:pPr>
        <w:pStyle w:val="afc"/>
        <w:numPr>
          <w:ilvl w:val="0"/>
          <w:numId w:val="12"/>
        </w:numPr>
        <w:spacing w:line="360" w:lineRule="auto"/>
        <w:ind w:firstLineChars="0"/>
      </w:pPr>
      <w:r>
        <w:rPr>
          <w:rFonts w:hint="eastAsia"/>
        </w:rPr>
        <w:lastRenderedPageBreak/>
        <w:t>“请填写密码”（当不输入提交时提示）</w:t>
      </w:r>
    </w:p>
    <w:p w14:paraId="4650D300" w14:textId="77777777" w:rsidR="00FC0FB7" w:rsidRPr="00FF3DD3" w:rsidRDefault="00FC0FB7" w:rsidP="009A236E">
      <w:pPr>
        <w:pStyle w:val="afc"/>
        <w:numPr>
          <w:ilvl w:val="0"/>
          <w:numId w:val="12"/>
        </w:numPr>
        <w:spacing w:line="360" w:lineRule="auto"/>
        <w:ind w:firstLineChars="0"/>
        <w:rPr>
          <w:color w:val="FF0000"/>
        </w:rPr>
      </w:pPr>
      <w:r w:rsidRPr="00FF3DD3">
        <w:rPr>
          <w:rFonts w:hint="eastAsia"/>
          <w:color w:val="FF0000"/>
        </w:rPr>
        <w:t>“用户名或密码不正确，请重新填写”（密码有误提交时提示）</w:t>
      </w:r>
    </w:p>
    <w:p w14:paraId="25BB7693" w14:textId="44025921" w:rsidR="00FC0FB7" w:rsidRPr="002D5803" w:rsidRDefault="006668EC" w:rsidP="00FC0FB7">
      <w:pPr>
        <w:pStyle w:val="a2"/>
      </w:pPr>
      <w:r w:rsidRPr="00980730">
        <w:rPr>
          <w:noProof/>
        </w:rPr>
        <w:drawing>
          <wp:inline distT="0" distB="0" distL="0" distR="0" wp14:anchorId="579E76C6" wp14:editId="62391C5F">
            <wp:extent cx="3314700" cy="5514975"/>
            <wp:effectExtent l="0" t="0" r="0"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4700" cy="5514975"/>
                    </a:xfrm>
                    <a:prstGeom prst="rect">
                      <a:avLst/>
                    </a:prstGeom>
                    <a:noFill/>
                    <a:ln>
                      <a:noFill/>
                    </a:ln>
                  </pic:spPr>
                </pic:pic>
              </a:graphicData>
            </a:graphic>
          </wp:inline>
        </w:drawing>
      </w:r>
    </w:p>
    <w:p w14:paraId="23C0BB7F" w14:textId="77777777" w:rsidR="00FC0FB7" w:rsidRDefault="00FC0FB7" w:rsidP="00FC0FB7">
      <w:pPr>
        <w:pStyle w:val="5"/>
      </w:pPr>
      <w:r>
        <w:rPr>
          <w:rFonts w:hint="eastAsia"/>
        </w:rPr>
        <w:t>密码修改</w:t>
      </w:r>
    </w:p>
    <w:p w14:paraId="33E5C5AA" w14:textId="77777777" w:rsidR="00FC0FB7" w:rsidRDefault="00FC0FB7" w:rsidP="00FC0FB7">
      <w:pPr>
        <w:pStyle w:val="a2"/>
      </w:pPr>
      <w:r>
        <w:rPr>
          <w:rFonts w:hint="eastAsia"/>
        </w:rPr>
        <w:t>用户可在个人中心中使用密码修改功能重置密码。重置时需要输入旧密码和二遍新密码。修改成功后不需要强制进行重新登录。</w:t>
      </w:r>
    </w:p>
    <w:p w14:paraId="10DCCC06" w14:textId="3FF6E781" w:rsidR="00FC0FB7" w:rsidRPr="00541313" w:rsidRDefault="006668EC" w:rsidP="00FC0FB7">
      <w:pPr>
        <w:pStyle w:val="a2"/>
      </w:pPr>
      <w:r w:rsidRPr="00980730">
        <w:rPr>
          <w:noProof/>
        </w:rPr>
        <w:lastRenderedPageBreak/>
        <w:drawing>
          <wp:inline distT="0" distB="0" distL="0" distR="0" wp14:anchorId="753F6C62" wp14:editId="6772F391">
            <wp:extent cx="3354705" cy="587502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4705" cy="5875020"/>
                    </a:xfrm>
                    <a:prstGeom prst="rect">
                      <a:avLst/>
                    </a:prstGeom>
                    <a:noFill/>
                    <a:ln>
                      <a:noFill/>
                    </a:ln>
                  </pic:spPr>
                </pic:pic>
              </a:graphicData>
            </a:graphic>
          </wp:inline>
        </w:drawing>
      </w:r>
    </w:p>
    <w:p w14:paraId="018BBDAD" w14:textId="77777777" w:rsidR="00FC0FB7" w:rsidRDefault="00FC0FB7" w:rsidP="00FC0FB7">
      <w:pPr>
        <w:pStyle w:val="5"/>
      </w:pPr>
      <w:r>
        <w:rPr>
          <w:rFonts w:hint="eastAsia"/>
        </w:rPr>
        <w:t>忘记密码</w:t>
      </w:r>
    </w:p>
    <w:p w14:paraId="68F851DD" w14:textId="77777777" w:rsidR="00FC0FB7" w:rsidRDefault="00FC0FB7" w:rsidP="00FC0FB7">
      <w:pPr>
        <w:pStyle w:val="a2"/>
      </w:pPr>
      <w:r>
        <w:rPr>
          <w:rFonts w:hint="eastAsia"/>
        </w:rPr>
        <w:t>流程图：</w:t>
      </w:r>
    </w:p>
    <w:p w14:paraId="19697816" w14:textId="77777777" w:rsidR="00FC0FB7" w:rsidRDefault="00FC0FB7" w:rsidP="00FC0FB7">
      <w:pPr>
        <w:pStyle w:val="a2"/>
      </w:pPr>
    </w:p>
    <w:p w14:paraId="7E30990A" w14:textId="77777777" w:rsidR="00FC0FB7" w:rsidRDefault="00FC0FB7" w:rsidP="00FC0FB7">
      <w:pPr>
        <w:pStyle w:val="a2"/>
      </w:pPr>
    </w:p>
    <w:p w14:paraId="296C058D" w14:textId="0139DC50" w:rsidR="00FC0FB7" w:rsidRPr="00074D9B" w:rsidRDefault="000314C4" w:rsidP="00FC0FB7">
      <w:pPr>
        <w:pStyle w:val="a2"/>
      </w:pPr>
      <w:r>
        <w:object w:dxaOrig="5328" w:dyaOrig="7341" w14:anchorId="1D2DDF5E">
          <v:shape id="_x0000_i1037" type="#_x0000_t75" style="width:192.5pt;height:264.5pt" o:ole="">
            <v:imagedata r:id="rId39" o:title=""/>
          </v:shape>
          <o:OLEObject Type="Embed" ProgID="Visio.Drawing.11" ShapeID="_x0000_i1037" DrawAspect="Content" ObjectID="_1436967594" r:id="rId40"/>
        </w:object>
      </w:r>
    </w:p>
    <w:p w14:paraId="301DC1DF" w14:textId="77777777" w:rsidR="00FC0FB7" w:rsidRDefault="00FC0FB7" w:rsidP="00FC0FB7">
      <w:pPr>
        <w:pStyle w:val="a2"/>
      </w:pPr>
      <w:r>
        <w:rPr>
          <w:rFonts w:hint="eastAsia"/>
        </w:rPr>
        <w:t>密码在系统中采取</w:t>
      </w:r>
      <w:r>
        <w:rPr>
          <w:rFonts w:hint="eastAsia"/>
        </w:rPr>
        <w:t>MD5</w:t>
      </w:r>
      <w:r>
        <w:rPr>
          <w:rFonts w:hint="eastAsia"/>
        </w:rPr>
        <w:t>加密，是不可逆转的一种加密方式。一旦出现用户遗忘密码的情况可在登录页面点击忘记密码功能进行密码重置。系统自动发送一个短信验证码，对本机进行校验，校验成功之后将以短信的形式发送一个随机密码。</w:t>
      </w:r>
    </w:p>
    <w:p w14:paraId="00A36514" w14:textId="77777777" w:rsidR="00FC0FB7" w:rsidRPr="00446CC5" w:rsidRDefault="00FC0FB7" w:rsidP="00FC0FB7">
      <w:pPr>
        <w:spacing w:line="360" w:lineRule="auto"/>
        <w:rPr>
          <w:u w:val="single"/>
        </w:rPr>
      </w:pPr>
      <w:r w:rsidRPr="00446CC5">
        <w:rPr>
          <w:rFonts w:hint="eastAsia"/>
          <w:u w:val="single"/>
        </w:rPr>
        <w:t>规则：</w:t>
      </w:r>
    </w:p>
    <w:p w14:paraId="1769544F" w14:textId="77777777" w:rsidR="00FC0FB7" w:rsidRPr="00963FA3" w:rsidRDefault="00FC0FB7" w:rsidP="00FC0FB7">
      <w:pPr>
        <w:spacing w:line="360" w:lineRule="auto"/>
        <w:rPr>
          <w:color w:val="C00000"/>
        </w:rPr>
      </w:pPr>
      <w:r>
        <w:rPr>
          <w:rFonts w:hint="eastAsia"/>
        </w:rPr>
        <w:t>找回密码时，系统重新生成密码，</w:t>
      </w:r>
      <w:r w:rsidRPr="00963FA3">
        <w:rPr>
          <w:rFonts w:hint="eastAsia"/>
          <w:color w:val="C00000"/>
        </w:rPr>
        <w:t>原密码失效。</w:t>
      </w:r>
    </w:p>
    <w:p w14:paraId="3ED41C57" w14:textId="77777777" w:rsidR="00FC0FB7" w:rsidRPr="00A51262" w:rsidRDefault="00FC0FB7" w:rsidP="00FC0FB7">
      <w:pPr>
        <w:spacing w:line="360" w:lineRule="auto"/>
      </w:pPr>
      <w:r>
        <w:rPr>
          <w:rFonts w:hint="eastAsia"/>
        </w:rPr>
        <w:t>n</w:t>
      </w:r>
      <w:r w:rsidRPr="00A51262">
        <w:rPr>
          <w:rFonts w:hint="eastAsia"/>
        </w:rPr>
        <w:t>秒后可重新下发，每天限发</w:t>
      </w:r>
      <w:r>
        <w:t>m</w:t>
      </w:r>
      <w:r w:rsidRPr="00A51262">
        <w:rPr>
          <w:rFonts w:hint="eastAsia"/>
        </w:rPr>
        <w:t>次。</w:t>
      </w:r>
    </w:p>
    <w:p w14:paraId="6A4FF913" w14:textId="77777777" w:rsidR="00FC0FB7" w:rsidRPr="00963E4B" w:rsidRDefault="00FC0FB7" w:rsidP="00FC0FB7">
      <w:pPr>
        <w:spacing w:line="360" w:lineRule="auto"/>
        <w:rPr>
          <w:u w:val="single"/>
        </w:rPr>
      </w:pPr>
      <w:r w:rsidRPr="00963E4B">
        <w:rPr>
          <w:rFonts w:hint="eastAsia"/>
          <w:u w:val="single"/>
        </w:rPr>
        <w:t>系统判断条件及提示语：</w:t>
      </w:r>
    </w:p>
    <w:p w14:paraId="191350BB" w14:textId="77777777" w:rsidR="00FC0FB7" w:rsidRDefault="00FC0FB7" w:rsidP="00FC0FB7">
      <w:pPr>
        <w:spacing w:line="360" w:lineRule="auto"/>
      </w:pPr>
      <w:r>
        <w:rPr>
          <w:rFonts w:hint="eastAsia"/>
        </w:rPr>
        <w:t>同注册。</w:t>
      </w:r>
    </w:p>
    <w:p w14:paraId="150CCEF5" w14:textId="77777777" w:rsidR="00FC0FB7" w:rsidRPr="00114B0A" w:rsidRDefault="00FC0FB7" w:rsidP="00FC0FB7">
      <w:pPr>
        <w:spacing w:line="360" w:lineRule="auto"/>
        <w:rPr>
          <w:u w:val="single"/>
        </w:rPr>
      </w:pPr>
      <w:r w:rsidRPr="00114B0A">
        <w:rPr>
          <w:rFonts w:hint="eastAsia"/>
          <w:u w:val="single"/>
        </w:rPr>
        <w:t>下发短信内容：</w:t>
      </w:r>
    </w:p>
    <w:p w14:paraId="276C4940" w14:textId="77777777" w:rsidR="00FC0FB7" w:rsidRPr="000E6A70" w:rsidRDefault="00FC0FB7" w:rsidP="00FC0FB7">
      <w:pPr>
        <w:spacing w:line="360" w:lineRule="auto"/>
        <w:ind w:firstLineChars="200" w:firstLine="480"/>
      </w:pPr>
      <w:r>
        <w:rPr>
          <w:rFonts w:hint="eastAsia"/>
        </w:rPr>
        <w:t>“感谢您使用</w:t>
      </w:r>
      <w:proofErr w:type="gramStart"/>
      <w:r>
        <w:rPr>
          <w:rFonts w:hint="eastAsia"/>
        </w:rPr>
        <w:t>沃</w:t>
      </w:r>
      <w:proofErr w:type="gramEnd"/>
      <w:r>
        <w:rPr>
          <w:rFonts w:hint="eastAsia"/>
        </w:rPr>
        <w:t>玩家，您的新密码为</w:t>
      </w:r>
      <w:r>
        <w:rPr>
          <w:rFonts w:hint="eastAsia"/>
        </w:rPr>
        <w:t>:123456</w:t>
      </w:r>
      <w:r>
        <w:rPr>
          <w:rFonts w:hint="eastAsia"/>
        </w:rPr>
        <w:t>，请妥善保存”</w:t>
      </w:r>
    </w:p>
    <w:p w14:paraId="0042D13B" w14:textId="54D088B3" w:rsidR="00FC0FB7" w:rsidRPr="002D5803" w:rsidRDefault="006668EC" w:rsidP="00FC0FB7">
      <w:pPr>
        <w:pStyle w:val="a2"/>
      </w:pPr>
      <w:r w:rsidRPr="00980730">
        <w:rPr>
          <w:noProof/>
        </w:rPr>
        <w:lastRenderedPageBreak/>
        <w:drawing>
          <wp:inline distT="0" distB="0" distL="0" distR="0" wp14:anchorId="03DEE50E" wp14:editId="2000ABEE">
            <wp:extent cx="3371850" cy="577215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71850" cy="5772150"/>
                    </a:xfrm>
                    <a:prstGeom prst="rect">
                      <a:avLst/>
                    </a:prstGeom>
                    <a:noFill/>
                    <a:ln>
                      <a:noFill/>
                    </a:ln>
                  </pic:spPr>
                </pic:pic>
              </a:graphicData>
            </a:graphic>
          </wp:inline>
        </w:drawing>
      </w:r>
    </w:p>
    <w:p w14:paraId="1E6161A8" w14:textId="77777777" w:rsidR="00FC0FB7" w:rsidRDefault="00FC0FB7" w:rsidP="00FC0FB7">
      <w:pPr>
        <w:pStyle w:val="5"/>
      </w:pPr>
      <w:r>
        <w:rPr>
          <w:rFonts w:hint="eastAsia"/>
        </w:rPr>
        <w:t>短信找回密码</w:t>
      </w:r>
    </w:p>
    <w:p w14:paraId="18EC3DBB" w14:textId="77777777" w:rsidR="00FC0FB7" w:rsidRPr="00EF1F25" w:rsidRDefault="00FC0FB7" w:rsidP="00FC0FB7">
      <w:pPr>
        <w:pStyle w:val="a2"/>
        <w:rPr>
          <w:color w:val="FF0000"/>
        </w:rPr>
      </w:pPr>
      <w:r w:rsidRPr="00EF1F25">
        <w:rPr>
          <w:rFonts w:hint="eastAsia"/>
          <w:color w:val="FF0000"/>
        </w:rPr>
        <w:t>用户通过上行短信的形式发送到沃玩家特定号码上，实现密码的修改；</w:t>
      </w:r>
    </w:p>
    <w:p w14:paraId="3A08ECAD" w14:textId="77777777" w:rsidR="00FC0FB7" w:rsidRDefault="00FC0FB7" w:rsidP="00FC0FB7">
      <w:pPr>
        <w:pStyle w:val="5"/>
      </w:pPr>
      <w:r>
        <w:rPr>
          <w:rFonts w:hint="eastAsia"/>
        </w:rPr>
        <w:t>短信下发</w:t>
      </w:r>
    </w:p>
    <w:p w14:paraId="036C761A" w14:textId="77777777" w:rsidR="00FC0FB7" w:rsidRPr="00A75D40" w:rsidRDefault="00FC0FB7" w:rsidP="00FC0FB7">
      <w:pPr>
        <w:pStyle w:val="a2"/>
      </w:pPr>
      <w:r>
        <w:rPr>
          <w:rFonts w:hint="eastAsia"/>
        </w:rPr>
        <w:t>系统内设短信下发通道，支持其它相关功能调用短信通道进行短信下发，但在使用功能时需要考虑安全控制的因素，由调用者对调用频率，间隔等进行主动控制。</w:t>
      </w:r>
    </w:p>
    <w:p w14:paraId="72FB8155" w14:textId="77777777" w:rsidR="00FC0FB7" w:rsidRDefault="00FC0FB7" w:rsidP="00FC0FB7">
      <w:pPr>
        <w:pStyle w:val="5"/>
      </w:pPr>
      <w:r>
        <w:rPr>
          <w:rFonts w:hint="eastAsia"/>
        </w:rPr>
        <w:t>图形验证码</w:t>
      </w:r>
    </w:p>
    <w:p w14:paraId="359D9B6E" w14:textId="77777777" w:rsidR="00FC0FB7" w:rsidRPr="00E45835" w:rsidRDefault="00FC0FB7" w:rsidP="00FC0FB7">
      <w:pPr>
        <w:pStyle w:val="a2"/>
      </w:pPr>
      <w:r>
        <w:rPr>
          <w:rFonts w:hint="eastAsia"/>
        </w:rPr>
        <w:t>在用户进行关键业务，异常出错等业务场景时，系统提供图形验证</w:t>
      </w:r>
      <w:proofErr w:type="gramStart"/>
      <w:r>
        <w:rPr>
          <w:rFonts w:hint="eastAsia"/>
        </w:rPr>
        <w:t>码防止</w:t>
      </w:r>
      <w:proofErr w:type="gramEnd"/>
      <w:r>
        <w:rPr>
          <w:rFonts w:hint="eastAsia"/>
        </w:rPr>
        <w:t>由爬虫、自动化探测工具等非用户自主操作发生。图形验证</w:t>
      </w:r>
      <w:proofErr w:type="gramStart"/>
      <w:r>
        <w:rPr>
          <w:rFonts w:hint="eastAsia"/>
        </w:rPr>
        <w:t>码使用</w:t>
      </w:r>
      <w:proofErr w:type="gramEnd"/>
      <w:r>
        <w:rPr>
          <w:rFonts w:hint="eastAsia"/>
        </w:rPr>
        <w:t>一次后失效，且使用后需要及时在页面上刷新。</w:t>
      </w:r>
    </w:p>
    <w:p w14:paraId="7A60A70B" w14:textId="77777777" w:rsidR="007B5144" w:rsidRDefault="007B5144" w:rsidP="007B5144">
      <w:pPr>
        <w:pStyle w:val="4"/>
      </w:pPr>
      <w:r>
        <w:rPr>
          <w:rFonts w:hint="eastAsia"/>
        </w:rPr>
        <w:lastRenderedPageBreak/>
        <w:t>频道页</w:t>
      </w:r>
    </w:p>
    <w:p w14:paraId="68F55A43" w14:textId="77777777" w:rsidR="00B52344" w:rsidRPr="005A1020" w:rsidRDefault="00B52344" w:rsidP="00B52344">
      <w:pPr>
        <w:pStyle w:val="5"/>
      </w:pPr>
      <w:r>
        <w:rPr>
          <w:rFonts w:hint="eastAsia"/>
        </w:rPr>
        <w:t>首页</w:t>
      </w:r>
    </w:p>
    <w:p w14:paraId="2794B38D" w14:textId="77777777" w:rsidR="00B52344" w:rsidRDefault="00B52344" w:rsidP="00B52344">
      <w:pPr>
        <w:pStyle w:val="a2"/>
      </w:pPr>
      <w:proofErr w:type="gramStart"/>
      <w:r>
        <w:rPr>
          <w:rFonts w:hint="eastAsia"/>
        </w:rPr>
        <w:t>沃</w:t>
      </w:r>
      <w:proofErr w:type="gramEnd"/>
      <w:r>
        <w:rPr>
          <w:rFonts w:hint="eastAsia"/>
        </w:rPr>
        <w:t>玩家首页，是沃玩家的主要入口，也是通常情况下用户的第一访问页面。</w:t>
      </w:r>
    </w:p>
    <w:p w14:paraId="0EB901B1" w14:textId="77777777" w:rsidR="00B52344" w:rsidRPr="005647C0" w:rsidRDefault="00B52344" w:rsidP="00B52344">
      <w:pPr>
        <w:ind w:firstLine="420"/>
        <w:rPr>
          <w:color w:val="C00000"/>
        </w:rPr>
      </w:pPr>
      <w:r>
        <w:rPr>
          <w:rFonts w:hint="eastAsia"/>
          <w:color w:val="C00000"/>
        </w:rPr>
        <w:t>各</w:t>
      </w:r>
      <w:proofErr w:type="gramStart"/>
      <w:r>
        <w:rPr>
          <w:rFonts w:hint="eastAsia"/>
          <w:color w:val="C00000"/>
        </w:rPr>
        <w:t>版块</w:t>
      </w:r>
      <w:proofErr w:type="gramEnd"/>
      <w:r>
        <w:rPr>
          <w:rFonts w:hint="eastAsia"/>
          <w:color w:val="C00000"/>
        </w:rPr>
        <w:t>信息均为推荐位，由运营</w:t>
      </w:r>
      <w:r w:rsidRPr="005647C0">
        <w:rPr>
          <w:rFonts w:hint="eastAsia"/>
          <w:color w:val="C00000"/>
        </w:rPr>
        <w:t>人员手动编辑推荐信息。</w:t>
      </w:r>
    </w:p>
    <w:p w14:paraId="6A829221" w14:textId="3ED86956" w:rsidR="00B52344" w:rsidRPr="00460F07" w:rsidRDefault="006668EC" w:rsidP="00B52344">
      <w:r w:rsidRPr="002A18A7">
        <w:rPr>
          <w:noProof/>
        </w:rPr>
        <w:drawing>
          <wp:inline distT="0" distB="0" distL="0" distR="0" wp14:anchorId="1905FDA4" wp14:editId="53B416B8">
            <wp:extent cx="3131820" cy="5286375"/>
            <wp:effectExtent l="0" t="0" r="0" b="952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31820" cy="5286375"/>
                    </a:xfrm>
                    <a:prstGeom prst="rect">
                      <a:avLst/>
                    </a:prstGeom>
                    <a:noFill/>
                    <a:ln>
                      <a:noFill/>
                    </a:ln>
                  </pic:spPr>
                </pic:pic>
              </a:graphicData>
            </a:graphic>
          </wp:inline>
        </w:drawing>
      </w:r>
    </w:p>
    <w:p w14:paraId="2E2CE9FC" w14:textId="77777777" w:rsidR="00B52344" w:rsidRDefault="00B52344" w:rsidP="00B52344">
      <w:pPr>
        <w:pStyle w:val="6"/>
        <w:rPr>
          <w:noProof/>
        </w:rPr>
      </w:pPr>
      <w:r>
        <w:rPr>
          <w:rFonts w:hint="eastAsia"/>
          <w:noProof/>
        </w:rPr>
        <w:t>登录区</w:t>
      </w:r>
    </w:p>
    <w:p w14:paraId="0C1934E7" w14:textId="77777777" w:rsidR="00B52344" w:rsidRDefault="00B52344" w:rsidP="00B52344">
      <w:pPr>
        <w:ind w:left="425" w:firstLine="0"/>
        <w:rPr>
          <w:noProof/>
        </w:rPr>
      </w:pPr>
      <w:r>
        <w:rPr>
          <w:rFonts w:hint="eastAsia"/>
          <w:noProof/>
        </w:rPr>
        <w:t>用户未登录状态显示登录、注册页面的链接；用户登录状态显示用户套餐流量使用情况及登录号码、退出链接，流量信息及登录号码点击链接至个人中心（我的家）。</w:t>
      </w:r>
    </w:p>
    <w:p w14:paraId="3E0F38EA" w14:textId="488272F0" w:rsidR="00B52344" w:rsidRPr="002F051D" w:rsidRDefault="006668EC" w:rsidP="00B52344">
      <w:pPr>
        <w:ind w:left="425" w:firstLine="0"/>
        <w:rPr>
          <w:noProof/>
        </w:rPr>
      </w:pPr>
      <w:r w:rsidRPr="002A18A7">
        <w:rPr>
          <w:noProof/>
        </w:rPr>
        <w:drawing>
          <wp:inline distT="0" distB="0" distL="0" distR="0" wp14:anchorId="15E02EDC" wp14:editId="1E269081">
            <wp:extent cx="3171825" cy="274320"/>
            <wp:effectExtent l="0" t="0" r="9525"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71825" cy="274320"/>
                    </a:xfrm>
                    <a:prstGeom prst="rect">
                      <a:avLst/>
                    </a:prstGeom>
                    <a:noFill/>
                    <a:ln>
                      <a:noFill/>
                    </a:ln>
                  </pic:spPr>
                </pic:pic>
              </a:graphicData>
            </a:graphic>
          </wp:inline>
        </w:drawing>
      </w:r>
    </w:p>
    <w:p w14:paraId="69074F48" w14:textId="77777777" w:rsidR="00B52344" w:rsidRDefault="00B52344" w:rsidP="00B52344">
      <w:pPr>
        <w:pStyle w:val="6"/>
      </w:pPr>
      <w:r>
        <w:rPr>
          <w:rFonts w:hint="eastAsia"/>
        </w:rPr>
        <w:lastRenderedPageBreak/>
        <w:t>Logo</w:t>
      </w:r>
      <w:r>
        <w:rPr>
          <w:rFonts w:hint="eastAsia"/>
        </w:rPr>
        <w:t>区</w:t>
      </w:r>
    </w:p>
    <w:p w14:paraId="58797B09" w14:textId="77777777" w:rsidR="00B52344" w:rsidRDefault="00B52344" w:rsidP="00B52344">
      <w:pPr>
        <w:ind w:left="425" w:firstLine="0"/>
      </w:pPr>
      <w:r>
        <w:rPr>
          <w:rFonts w:hint="eastAsia"/>
        </w:rPr>
        <w:t>显示</w:t>
      </w:r>
      <w:proofErr w:type="gramStart"/>
      <w:r>
        <w:rPr>
          <w:rFonts w:hint="eastAsia"/>
        </w:rPr>
        <w:t>沃</w:t>
      </w:r>
      <w:proofErr w:type="gramEnd"/>
      <w:r>
        <w:rPr>
          <w:rFonts w:hint="eastAsia"/>
        </w:rPr>
        <w:t>玩家</w:t>
      </w:r>
      <w:r>
        <w:rPr>
          <w:rFonts w:hint="eastAsia"/>
        </w:rPr>
        <w:t>Logo</w:t>
      </w:r>
      <w:r>
        <w:rPr>
          <w:rFonts w:hint="eastAsia"/>
        </w:rPr>
        <w:t>及天气预报、搜索按钮，点击搜索按钮显示搜索框，再次点击可隐藏，搜索规则参见</w:t>
      </w:r>
      <w:r>
        <w:rPr>
          <w:rFonts w:hint="eastAsia"/>
        </w:rPr>
        <w:t>3.2.2.6</w:t>
      </w:r>
      <w:r>
        <w:rPr>
          <w:rFonts w:hint="eastAsia"/>
        </w:rPr>
        <w:t>节。</w:t>
      </w:r>
    </w:p>
    <w:p w14:paraId="4771E81A" w14:textId="77777777" w:rsidR="00B52344" w:rsidRPr="00851617" w:rsidRDefault="00B52344" w:rsidP="00B52344">
      <w:pPr>
        <w:ind w:left="425" w:firstLine="0"/>
      </w:pPr>
      <w:r>
        <w:rPr>
          <w:rFonts w:hint="eastAsia"/>
        </w:rPr>
        <w:t>天气预报根据用户</w:t>
      </w:r>
      <w:proofErr w:type="gramStart"/>
      <w:r>
        <w:rPr>
          <w:rFonts w:hint="eastAsia"/>
        </w:rPr>
        <w:t>号段判断</w:t>
      </w:r>
      <w:proofErr w:type="gramEnd"/>
      <w:r>
        <w:rPr>
          <w:rFonts w:hint="eastAsia"/>
        </w:rPr>
        <w:t>地市，缺省为济南市。</w:t>
      </w:r>
    </w:p>
    <w:p w14:paraId="77E2137F" w14:textId="0D88F4DF" w:rsidR="00B52344" w:rsidRDefault="006668EC" w:rsidP="00B52344">
      <w:pPr>
        <w:ind w:left="425" w:firstLine="0"/>
        <w:rPr>
          <w:noProof/>
        </w:rPr>
      </w:pPr>
      <w:r w:rsidRPr="002A18A7">
        <w:rPr>
          <w:noProof/>
        </w:rPr>
        <w:drawing>
          <wp:inline distT="0" distB="0" distL="0" distR="0" wp14:anchorId="54725CD3" wp14:editId="07456D90">
            <wp:extent cx="3131820" cy="885825"/>
            <wp:effectExtent l="0" t="0" r="0" b="952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1820" cy="885825"/>
                    </a:xfrm>
                    <a:prstGeom prst="rect">
                      <a:avLst/>
                    </a:prstGeom>
                    <a:noFill/>
                    <a:ln>
                      <a:noFill/>
                    </a:ln>
                  </pic:spPr>
                </pic:pic>
              </a:graphicData>
            </a:graphic>
          </wp:inline>
        </w:drawing>
      </w:r>
    </w:p>
    <w:p w14:paraId="3712D81D" w14:textId="77777777" w:rsidR="00B52344" w:rsidRDefault="00B52344" w:rsidP="00B52344">
      <w:pPr>
        <w:pStyle w:val="6"/>
        <w:rPr>
          <w:noProof/>
        </w:rPr>
      </w:pPr>
      <w:r>
        <w:rPr>
          <w:rFonts w:hint="eastAsia"/>
          <w:noProof/>
        </w:rPr>
        <w:t>频道导航</w:t>
      </w:r>
    </w:p>
    <w:p w14:paraId="68F99671" w14:textId="77777777" w:rsidR="00B52344" w:rsidRDefault="00B52344" w:rsidP="00B52344">
      <w:proofErr w:type="gramStart"/>
      <w:r>
        <w:rPr>
          <w:rFonts w:hint="eastAsia"/>
        </w:rPr>
        <w:t>沃</w:t>
      </w:r>
      <w:proofErr w:type="gramEnd"/>
      <w:r>
        <w:rPr>
          <w:rFonts w:hint="eastAsia"/>
        </w:rPr>
        <w:t>玩家频道导航，展示频道链接，特殊频道可加星标。点击文字链接至频道页面（资讯频道目前直接跳转至联通的如意网；沃门户直接跳转至联通的沃门户；我的家直接跳转至个人中心）。</w:t>
      </w:r>
    </w:p>
    <w:p w14:paraId="4A0D58F2" w14:textId="77777777" w:rsidR="00B52344" w:rsidRDefault="00B52344" w:rsidP="00B52344">
      <w:pPr>
        <w:pStyle w:val="6"/>
      </w:pPr>
      <w:r>
        <w:rPr>
          <w:rFonts w:hint="eastAsia"/>
        </w:rPr>
        <w:t>顶部图片推荐位</w:t>
      </w:r>
    </w:p>
    <w:p w14:paraId="7D1A2B54" w14:textId="77777777" w:rsidR="00B52344" w:rsidRDefault="00B52344" w:rsidP="00B52344">
      <w:r>
        <w:rPr>
          <w:rFonts w:hint="eastAsia"/>
        </w:rPr>
        <w:t>运营人员手动图片推荐位。图片自动轮播，可手动点击选择，点击链接至推荐页面。</w:t>
      </w:r>
    </w:p>
    <w:p w14:paraId="6FFD3989" w14:textId="77777777" w:rsidR="00B52344" w:rsidRDefault="00B52344" w:rsidP="00B52344">
      <w:pPr>
        <w:pStyle w:val="6"/>
      </w:pPr>
      <w:r>
        <w:rPr>
          <w:rFonts w:hint="eastAsia"/>
        </w:rPr>
        <w:t>顶部文字推荐位</w:t>
      </w:r>
    </w:p>
    <w:p w14:paraId="60953F11" w14:textId="77777777" w:rsidR="00B52344" w:rsidRDefault="00B52344" w:rsidP="00B52344">
      <w:r>
        <w:rPr>
          <w:rFonts w:hint="eastAsia"/>
        </w:rPr>
        <w:t>运营人员手动文字推荐位。点击链接至推荐页面。</w:t>
      </w:r>
    </w:p>
    <w:p w14:paraId="58A16A95" w14:textId="77777777" w:rsidR="00B52344" w:rsidRDefault="00B52344" w:rsidP="00B52344">
      <w:pPr>
        <w:pStyle w:val="6"/>
      </w:pPr>
      <w:r>
        <w:rPr>
          <w:rFonts w:hint="eastAsia"/>
        </w:rPr>
        <w:t>今日推荐</w:t>
      </w:r>
    </w:p>
    <w:p w14:paraId="4382B630" w14:textId="77777777" w:rsidR="00B52344" w:rsidRDefault="00B52344" w:rsidP="00B52344">
      <w:r>
        <w:rPr>
          <w:rFonts w:hint="eastAsia"/>
        </w:rPr>
        <w:t>运营人员手动图片推荐位。随机推荐</w:t>
      </w:r>
    </w:p>
    <w:p w14:paraId="08942409" w14:textId="77777777" w:rsidR="00B52344" w:rsidRDefault="00B52344" w:rsidP="00B52344">
      <w:pPr>
        <w:pStyle w:val="6"/>
      </w:pPr>
      <w:r>
        <w:rPr>
          <w:rFonts w:hint="eastAsia"/>
        </w:rPr>
        <w:t>业务超市</w:t>
      </w:r>
    </w:p>
    <w:p w14:paraId="36372385" w14:textId="77777777" w:rsidR="00B52344" w:rsidRDefault="00B52344" w:rsidP="00B52344">
      <w:r>
        <w:rPr>
          <w:rFonts w:hint="eastAsia"/>
        </w:rPr>
        <w:t>运营人员手动推荐业务超市免费体验与手机报业务。</w:t>
      </w:r>
      <w:r>
        <w:rPr>
          <w:rFonts w:hint="eastAsia"/>
        </w:rPr>
        <w:t>Tab</w:t>
      </w:r>
      <w:r>
        <w:rPr>
          <w:rFonts w:hint="eastAsia"/>
        </w:rPr>
        <w:t>切换。</w:t>
      </w:r>
    </w:p>
    <w:p w14:paraId="7C5A6C45" w14:textId="77777777" w:rsidR="00B52344" w:rsidRDefault="00B52344" w:rsidP="00B52344">
      <w:pPr>
        <w:pStyle w:val="6"/>
      </w:pPr>
      <w:r>
        <w:rPr>
          <w:rFonts w:hint="eastAsia"/>
        </w:rPr>
        <w:t>专题推荐</w:t>
      </w:r>
    </w:p>
    <w:p w14:paraId="33F893CB" w14:textId="77777777" w:rsidR="00B52344" w:rsidRDefault="00B52344" w:rsidP="00B52344">
      <w:r>
        <w:rPr>
          <w:rFonts w:hint="eastAsia"/>
        </w:rPr>
        <w:t>运营人员手动专题图片推荐位。点击图片链接至专题页。</w:t>
      </w:r>
    </w:p>
    <w:p w14:paraId="624AAEFB" w14:textId="77777777" w:rsidR="00B52344" w:rsidRDefault="00B52344" w:rsidP="00B52344">
      <w:pPr>
        <w:pStyle w:val="6"/>
      </w:pPr>
      <w:r>
        <w:rPr>
          <w:rFonts w:hint="eastAsia"/>
        </w:rPr>
        <w:t>热门资讯图片推荐</w:t>
      </w:r>
    </w:p>
    <w:p w14:paraId="6627C406" w14:textId="77777777" w:rsidR="00B52344" w:rsidRDefault="00B52344" w:rsidP="00B52344">
      <w:r>
        <w:rPr>
          <w:rFonts w:hint="eastAsia"/>
        </w:rPr>
        <w:t>运营人员手动资讯图片推荐位。图片手动滑动选择，点击图片链接至如意网对应资讯页面。</w:t>
      </w:r>
    </w:p>
    <w:p w14:paraId="1E980927" w14:textId="77777777" w:rsidR="00B52344" w:rsidRDefault="00B52344" w:rsidP="00B52344">
      <w:pPr>
        <w:pStyle w:val="6"/>
      </w:pPr>
      <w:r>
        <w:rPr>
          <w:rFonts w:hint="eastAsia"/>
        </w:rPr>
        <w:t>热门资讯文字推荐</w:t>
      </w:r>
    </w:p>
    <w:p w14:paraId="49A3D105" w14:textId="77777777" w:rsidR="00B52344" w:rsidRDefault="00B52344" w:rsidP="00B52344">
      <w:r>
        <w:rPr>
          <w:rFonts w:hint="eastAsia"/>
        </w:rPr>
        <w:t>运营人员手动资讯文字推荐位。点击文字链接至如意网对应资讯页面。</w:t>
      </w:r>
    </w:p>
    <w:p w14:paraId="2C967AF8" w14:textId="77777777" w:rsidR="00B52344" w:rsidRDefault="00B52344" w:rsidP="00B52344">
      <w:pPr>
        <w:pStyle w:val="6"/>
      </w:pPr>
      <w:r>
        <w:rPr>
          <w:rFonts w:hint="eastAsia"/>
        </w:rPr>
        <w:t>大家都在关注</w:t>
      </w:r>
    </w:p>
    <w:p w14:paraId="23F840E1" w14:textId="77777777" w:rsidR="00B52344" w:rsidRDefault="00B52344" w:rsidP="00B52344">
      <w:r>
        <w:rPr>
          <w:rFonts w:hint="eastAsia"/>
        </w:rPr>
        <w:t>运营人员手动图片推荐位。点击图片链接至推荐页面。</w:t>
      </w:r>
    </w:p>
    <w:p w14:paraId="05DDC7D7" w14:textId="77777777" w:rsidR="00B52344" w:rsidRDefault="00B52344" w:rsidP="00B52344">
      <w:pPr>
        <w:pStyle w:val="6"/>
      </w:pPr>
      <w:r>
        <w:rPr>
          <w:rFonts w:hint="eastAsia"/>
        </w:rPr>
        <w:lastRenderedPageBreak/>
        <w:t>生活百事通</w:t>
      </w:r>
    </w:p>
    <w:p w14:paraId="28483D40" w14:textId="77777777" w:rsidR="00B52344" w:rsidRPr="007A485B" w:rsidRDefault="00B52344" w:rsidP="00B52344">
      <w:r>
        <w:rPr>
          <w:rFonts w:hint="eastAsia"/>
        </w:rPr>
        <w:t>生活服务类应用推荐。点击文字链接</w:t>
      </w:r>
      <w:proofErr w:type="gramStart"/>
      <w:r>
        <w:rPr>
          <w:rFonts w:hint="eastAsia"/>
        </w:rPr>
        <w:t>至应用</w:t>
      </w:r>
      <w:proofErr w:type="gramEnd"/>
      <w:r>
        <w:rPr>
          <w:rFonts w:hint="eastAsia"/>
        </w:rPr>
        <w:t>页面。</w:t>
      </w:r>
    </w:p>
    <w:p w14:paraId="7662984A" w14:textId="77777777" w:rsidR="00B52344" w:rsidRDefault="00B52344" w:rsidP="00B52344">
      <w:pPr>
        <w:pStyle w:val="5"/>
      </w:pPr>
      <w:r>
        <w:rPr>
          <w:rFonts w:hint="eastAsia"/>
        </w:rPr>
        <w:t>业务超市</w:t>
      </w:r>
    </w:p>
    <w:p w14:paraId="3F793922" w14:textId="2737EBDF" w:rsidR="00B52344" w:rsidRDefault="00B52344" w:rsidP="00B52344">
      <w:pPr>
        <w:pStyle w:val="a2"/>
      </w:pPr>
      <w:r>
        <w:rPr>
          <w:rFonts w:hint="eastAsia"/>
        </w:rPr>
        <w:t>展示</w:t>
      </w:r>
      <w:r>
        <w:rPr>
          <w:rFonts w:hint="eastAsia"/>
        </w:rPr>
        <w:t>SP</w:t>
      </w:r>
      <w:r>
        <w:rPr>
          <w:rFonts w:hint="eastAsia"/>
        </w:rPr>
        <w:t>和各项产品应用，提供用户进行试用，</w:t>
      </w:r>
      <w:r w:rsidR="0092617E">
        <w:rPr>
          <w:rFonts w:hint="eastAsia"/>
        </w:rPr>
        <w:t>订购</w:t>
      </w:r>
      <w:r>
        <w:rPr>
          <w:rFonts w:hint="eastAsia"/>
        </w:rPr>
        <w:t>等业务互动。</w:t>
      </w:r>
    </w:p>
    <w:p w14:paraId="289196B5" w14:textId="36E3F372" w:rsidR="00B52344" w:rsidRDefault="006668EC" w:rsidP="00B52344">
      <w:pPr>
        <w:pStyle w:val="a2"/>
        <w:rPr>
          <w:noProof/>
        </w:rPr>
      </w:pPr>
      <w:r w:rsidRPr="00980730">
        <w:rPr>
          <w:noProof/>
        </w:rPr>
        <w:drawing>
          <wp:inline distT="0" distB="0" distL="0" distR="0" wp14:anchorId="425FFF9E" wp14:editId="4AE7BA54">
            <wp:extent cx="3211830" cy="5789295"/>
            <wp:effectExtent l="0" t="0" r="7620" b="190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11830" cy="5789295"/>
                    </a:xfrm>
                    <a:prstGeom prst="rect">
                      <a:avLst/>
                    </a:prstGeom>
                    <a:noFill/>
                    <a:ln>
                      <a:noFill/>
                    </a:ln>
                  </pic:spPr>
                </pic:pic>
              </a:graphicData>
            </a:graphic>
          </wp:inline>
        </w:drawing>
      </w:r>
    </w:p>
    <w:p w14:paraId="744F70EC" w14:textId="77777777" w:rsidR="00B52344" w:rsidRDefault="00B52344" w:rsidP="00B52344">
      <w:pPr>
        <w:pStyle w:val="6"/>
        <w:rPr>
          <w:noProof/>
        </w:rPr>
      </w:pPr>
      <w:r>
        <w:rPr>
          <w:rFonts w:hint="eastAsia"/>
          <w:noProof/>
        </w:rPr>
        <w:t>频道顶部导航区</w:t>
      </w:r>
    </w:p>
    <w:p w14:paraId="26ABFF67" w14:textId="77777777" w:rsidR="00B52344" w:rsidRDefault="00B52344" w:rsidP="00B52344">
      <w:r>
        <w:rPr>
          <w:rFonts w:hint="eastAsia"/>
        </w:rPr>
        <w:t>展示频道名称，提供返回上一页、搜索按钮、首页链接。点击搜索按钮显示搜索框，再次点击可隐藏，搜索规则参见</w:t>
      </w:r>
      <w:r>
        <w:rPr>
          <w:rFonts w:hint="eastAsia"/>
        </w:rPr>
        <w:t>3.2.2.6</w:t>
      </w:r>
      <w:r>
        <w:rPr>
          <w:rFonts w:hint="eastAsia"/>
        </w:rPr>
        <w:t>节。</w:t>
      </w:r>
    </w:p>
    <w:p w14:paraId="2F71DB06" w14:textId="423352B6" w:rsidR="00B52344" w:rsidRDefault="006668EC" w:rsidP="00B52344">
      <w:pPr>
        <w:rPr>
          <w:noProof/>
        </w:rPr>
      </w:pPr>
      <w:r w:rsidRPr="002A18A7">
        <w:rPr>
          <w:noProof/>
        </w:rPr>
        <w:lastRenderedPageBreak/>
        <w:drawing>
          <wp:inline distT="0" distB="0" distL="0" distR="0" wp14:anchorId="77DE18A0" wp14:editId="7BF35C92">
            <wp:extent cx="3143250" cy="868680"/>
            <wp:effectExtent l="0" t="0" r="0" b="762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43250" cy="868680"/>
                    </a:xfrm>
                    <a:prstGeom prst="rect">
                      <a:avLst/>
                    </a:prstGeom>
                    <a:noFill/>
                    <a:ln>
                      <a:noFill/>
                    </a:ln>
                  </pic:spPr>
                </pic:pic>
              </a:graphicData>
            </a:graphic>
          </wp:inline>
        </w:drawing>
      </w:r>
    </w:p>
    <w:p w14:paraId="3DEC4F65" w14:textId="77777777" w:rsidR="00B52344" w:rsidRDefault="00B52344" w:rsidP="00B52344">
      <w:pPr>
        <w:pStyle w:val="6"/>
      </w:pPr>
      <w:r>
        <w:rPr>
          <w:rFonts w:hint="eastAsia"/>
        </w:rPr>
        <w:t>频道栏目导航</w:t>
      </w:r>
    </w:p>
    <w:p w14:paraId="2DAEA3D8" w14:textId="77777777" w:rsidR="00B52344" w:rsidRDefault="00B52344" w:rsidP="00B52344">
      <w:r>
        <w:rPr>
          <w:rFonts w:hint="eastAsia"/>
        </w:rPr>
        <w:t>频道下栏目导航，展示栏目链接。点击文字链接至栏目列表页面。</w:t>
      </w:r>
    </w:p>
    <w:p w14:paraId="1FD05A41" w14:textId="77777777" w:rsidR="00B52344" w:rsidRDefault="00B52344" w:rsidP="00B52344">
      <w:pPr>
        <w:pStyle w:val="6"/>
      </w:pPr>
      <w:r>
        <w:rPr>
          <w:rFonts w:hint="eastAsia"/>
        </w:rPr>
        <w:t>业务图片推荐位</w:t>
      </w:r>
    </w:p>
    <w:p w14:paraId="17233FB7" w14:textId="77777777" w:rsidR="00B52344" w:rsidRDefault="00B52344" w:rsidP="00B52344">
      <w:r>
        <w:rPr>
          <w:rFonts w:hint="eastAsia"/>
        </w:rPr>
        <w:t>运营人员手动业务图片推荐位。图片手动滑动选择，点击图片链接</w:t>
      </w:r>
      <w:proofErr w:type="gramStart"/>
      <w:r>
        <w:rPr>
          <w:rFonts w:hint="eastAsia"/>
        </w:rPr>
        <w:t>至业务</w:t>
      </w:r>
      <w:proofErr w:type="gramEnd"/>
      <w:r>
        <w:rPr>
          <w:rFonts w:hint="eastAsia"/>
        </w:rPr>
        <w:t>详情页面。</w:t>
      </w:r>
    </w:p>
    <w:p w14:paraId="3E5009A0" w14:textId="77777777" w:rsidR="00B52344" w:rsidRDefault="00B52344" w:rsidP="00B52344">
      <w:pPr>
        <w:pStyle w:val="6"/>
      </w:pPr>
      <w:r>
        <w:rPr>
          <w:rFonts w:hint="eastAsia"/>
        </w:rPr>
        <w:t>业务新品图片推荐位</w:t>
      </w:r>
    </w:p>
    <w:p w14:paraId="1F8E172B" w14:textId="77777777" w:rsidR="00B52344" w:rsidRDefault="00B52344" w:rsidP="00B52344">
      <w:r>
        <w:rPr>
          <w:rFonts w:hint="eastAsia"/>
        </w:rPr>
        <w:t>运营人员手动业务新品推荐位。点击图片链接</w:t>
      </w:r>
      <w:proofErr w:type="gramStart"/>
      <w:r>
        <w:rPr>
          <w:rFonts w:hint="eastAsia"/>
        </w:rPr>
        <w:t>至业务</w:t>
      </w:r>
      <w:proofErr w:type="gramEnd"/>
      <w:r>
        <w:rPr>
          <w:rFonts w:hint="eastAsia"/>
        </w:rPr>
        <w:t>详情页面。</w:t>
      </w:r>
    </w:p>
    <w:p w14:paraId="291B9082" w14:textId="77777777" w:rsidR="00B52344" w:rsidRDefault="00B52344" w:rsidP="00B52344">
      <w:pPr>
        <w:pStyle w:val="6"/>
      </w:pPr>
      <w:r>
        <w:rPr>
          <w:rFonts w:hint="eastAsia"/>
        </w:rPr>
        <w:t>每日力荐</w:t>
      </w:r>
    </w:p>
    <w:p w14:paraId="2183946F" w14:textId="77777777" w:rsidR="00B52344" w:rsidRDefault="00B52344" w:rsidP="00B52344">
      <w:r>
        <w:rPr>
          <w:rFonts w:hint="eastAsia"/>
        </w:rPr>
        <w:t>运营人员手动业务推荐位。展示业务图标、名称、资费信息、简介、订购按钮。</w:t>
      </w:r>
    </w:p>
    <w:p w14:paraId="4FE22B8F" w14:textId="77777777" w:rsidR="00B52344" w:rsidRDefault="00B52344" w:rsidP="00B52344">
      <w:r>
        <w:rPr>
          <w:rFonts w:hint="eastAsia"/>
        </w:rPr>
        <w:t>点击业务图标、名称链接</w:t>
      </w:r>
      <w:proofErr w:type="gramStart"/>
      <w:r>
        <w:rPr>
          <w:rFonts w:hint="eastAsia"/>
        </w:rPr>
        <w:t>至业务</w:t>
      </w:r>
      <w:proofErr w:type="gramEnd"/>
      <w:r>
        <w:rPr>
          <w:rFonts w:hint="eastAsia"/>
        </w:rPr>
        <w:t>详情页面。</w:t>
      </w:r>
    </w:p>
    <w:p w14:paraId="32ADE07F" w14:textId="77777777" w:rsidR="00B52344" w:rsidRDefault="00B52344" w:rsidP="00B52344">
      <w:r>
        <w:rPr>
          <w:rFonts w:hint="eastAsia"/>
        </w:rPr>
        <w:t>点击订购按钮判断用户登录状态，用户已登录状态时在当前页面完成订购流程；用户未登录状态时重定向至登录页面。</w:t>
      </w:r>
    </w:p>
    <w:p w14:paraId="538A2FEB" w14:textId="3FF833CA" w:rsidR="00B52344" w:rsidRDefault="006668EC" w:rsidP="00B52344">
      <w:pPr>
        <w:rPr>
          <w:noProof/>
        </w:rPr>
      </w:pPr>
      <w:r w:rsidRPr="00A315A9">
        <w:rPr>
          <w:noProof/>
        </w:rPr>
        <w:drawing>
          <wp:inline distT="0" distB="0" distL="0" distR="0" wp14:anchorId="1E63B63A" wp14:editId="25942911">
            <wp:extent cx="3126105" cy="2143125"/>
            <wp:effectExtent l="0" t="0" r="0"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26105" cy="2143125"/>
                    </a:xfrm>
                    <a:prstGeom prst="rect">
                      <a:avLst/>
                    </a:prstGeom>
                    <a:noFill/>
                    <a:ln>
                      <a:noFill/>
                    </a:ln>
                  </pic:spPr>
                </pic:pic>
              </a:graphicData>
            </a:graphic>
          </wp:inline>
        </w:drawing>
      </w:r>
    </w:p>
    <w:p w14:paraId="775D24A8" w14:textId="77777777" w:rsidR="00B52344" w:rsidRDefault="00B52344" w:rsidP="00B52344">
      <w:pPr>
        <w:pStyle w:val="6"/>
        <w:rPr>
          <w:noProof/>
        </w:rPr>
      </w:pPr>
      <w:r>
        <w:rPr>
          <w:rFonts w:hint="eastAsia"/>
          <w:noProof/>
        </w:rPr>
        <w:t>免费体验与手机报</w:t>
      </w:r>
    </w:p>
    <w:p w14:paraId="4B543C83" w14:textId="77777777" w:rsidR="00B52344" w:rsidRDefault="00B52344" w:rsidP="00B52344">
      <w:r>
        <w:rPr>
          <w:rFonts w:hint="eastAsia"/>
        </w:rPr>
        <w:t>运营人员手动推荐业务超市免费体验与手机报业务。</w:t>
      </w:r>
      <w:r>
        <w:rPr>
          <w:rFonts w:hint="eastAsia"/>
        </w:rPr>
        <w:t>Tab</w:t>
      </w:r>
      <w:r>
        <w:rPr>
          <w:rFonts w:hint="eastAsia"/>
        </w:rPr>
        <w:t>切换。</w:t>
      </w:r>
    </w:p>
    <w:p w14:paraId="79A2549D" w14:textId="77777777" w:rsidR="00B52344" w:rsidRDefault="00B52344" w:rsidP="00B52344">
      <w:pPr>
        <w:pStyle w:val="6"/>
      </w:pPr>
      <w:r>
        <w:rPr>
          <w:rFonts w:hint="eastAsia"/>
        </w:rPr>
        <w:t>分类热荐</w:t>
      </w:r>
    </w:p>
    <w:p w14:paraId="639501DF" w14:textId="77777777" w:rsidR="00B52344" w:rsidRDefault="00B52344" w:rsidP="00B52344">
      <w:r>
        <w:rPr>
          <w:rFonts w:hint="eastAsia"/>
        </w:rPr>
        <w:t>运营人员手动按分类推荐业务。点击分类栏目名称切换分类推荐业务</w:t>
      </w:r>
      <w:r>
        <w:rPr>
          <w:rFonts w:hint="eastAsia"/>
        </w:rPr>
        <w:t>Tab</w:t>
      </w:r>
      <w:r>
        <w:rPr>
          <w:rFonts w:hint="eastAsia"/>
        </w:rPr>
        <w:t>。</w:t>
      </w:r>
    </w:p>
    <w:p w14:paraId="6675A525" w14:textId="77777777" w:rsidR="00B52344" w:rsidRDefault="00B52344" w:rsidP="00B52344">
      <w:r>
        <w:rPr>
          <w:rFonts w:hint="eastAsia"/>
        </w:rPr>
        <w:t>展示业务图标、名称、资费信息、已收藏数量、已订购数量；底部展示分类栏目链接。</w:t>
      </w:r>
    </w:p>
    <w:p w14:paraId="4A4D742D" w14:textId="77777777" w:rsidR="00B52344" w:rsidRDefault="00B52344" w:rsidP="00B52344">
      <w:r>
        <w:rPr>
          <w:rFonts w:hint="eastAsia"/>
        </w:rPr>
        <w:lastRenderedPageBreak/>
        <w:t>点击业务图标、名称、箭头链接</w:t>
      </w:r>
      <w:proofErr w:type="gramStart"/>
      <w:r>
        <w:rPr>
          <w:rFonts w:hint="eastAsia"/>
        </w:rPr>
        <w:t>至业务</w:t>
      </w:r>
      <w:proofErr w:type="gramEnd"/>
      <w:r>
        <w:rPr>
          <w:rFonts w:hint="eastAsia"/>
        </w:rPr>
        <w:t>详情页面。点击已收藏数量、已订购数量判断用户登录状态，用户已登录状态时在当前页面完成收藏、订购流程；用户未登录状态时重定向至登录页面。</w:t>
      </w:r>
    </w:p>
    <w:p w14:paraId="186EC63B" w14:textId="77777777" w:rsidR="00B52344" w:rsidRDefault="00B52344" w:rsidP="00B52344">
      <w:r>
        <w:rPr>
          <w:rFonts w:hint="eastAsia"/>
        </w:rPr>
        <w:t>点击底部分类栏目</w:t>
      </w:r>
      <w:proofErr w:type="gramStart"/>
      <w:r>
        <w:rPr>
          <w:rFonts w:hint="eastAsia"/>
        </w:rPr>
        <w:t>链接链接</w:t>
      </w:r>
      <w:proofErr w:type="gramEnd"/>
      <w:r>
        <w:rPr>
          <w:rFonts w:hint="eastAsia"/>
        </w:rPr>
        <w:t>至栏目列表页面。</w:t>
      </w:r>
    </w:p>
    <w:p w14:paraId="6CB77DC7" w14:textId="77777777" w:rsidR="00B52344" w:rsidRDefault="00B52344" w:rsidP="00B52344">
      <w:pPr>
        <w:pStyle w:val="6"/>
      </w:pPr>
      <w:r>
        <w:rPr>
          <w:rFonts w:hint="eastAsia"/>
        </w:rPr>
        <w:t>栏目列表页面</w:t>
      </w:r>
    </w:p>
    <w:p w14:paraId="56612BE9" w14:textId="27AB3AAC" w:rsidR="00B52344" w:rsidRPr="008D1C87" w:rsidRDefault="006668EC" w:rsidP="00B52344">
      <w:r w:rsidRPr="00A315A9">
        <w:rPr>
          <w:noProof/>
        </w:rPr>
        <w:drawing>
          <wp:inline distT="0" distB="0" distL="0" distR="0" wp14:anchorId="72528B89" wp14:editId="698B7F9B">
            <wp:extent cx="3154680" cy="5012055"/>
            <wp:effectExtent l="0" t="0" r="762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4680" cy="5012055"/>
                    </a:xfrm>
                    <a:prstGeom prst="rect">
                      <a:avLst/>
                    </a:prstGeom>
                    <a:noFill/>
                    <a:ln>
                      <a:noFill/>
                    </a:ln>
                  </pic:spPr>
                </pic:pic>
              </a:graphicData>
            </a:graphic>
          </wp:inline>
        </w:drawing>
      </w:r>
    </w:p>
    <w:p w14:paraId="68DE63C8" w14:textId="77777777" w:rsidR="00B52344" w:rsidRDefault="00B52344" w:rsidP="00B52344">
      <w:r>
        <w:rPr>
          <w:rFonts w:hint="eastAsia"/>
        </w:rPr>
        <w:t>展示栏目</w:t>
      </w:r>
      <w:proofErr w:type="gramStart"/>
      <w:r>
        <w:rPr>
          <w:rFonts w:hint="eastAsia"/>
        </w:rPr>
        <w:t>下业务</w:t>
      </w:r>
      <w:proofErr w:type="gramEnd"/>
      <w:r>
        <w:rPr>
          <w:rFonts w:hint="eastAsia"/>
        </w:rPr>
        <w:t>列表，按照最新（发布时间）、最热（已订购数量）两种规则排序，</w:t>
      </w:r>
      <w:r>
        <w:rPr>
          <w:rFonts w:hint="eastAsia"/>
        </w:rPr>
        <w:t>Tab</w:t>
      </w:r>
      <w:proofErr w:type="gramStart"/>
      <w:r>
        <w:rPr>
          <w:rFonts w:hint="eastAsia"/>
        </w:rPr>
        <w:t>页方式</w:t>
      </w:r>
      <w:proofErr w:type="gramEnd"/>
      <w:r>
        <w:rPr>
          <w:rFonts w:hint="eastAsia"/>
        </w:rPr>
        <w:t>切换。</w:t>
      </w:r>
    </w:p>
    <w:p w14:paraId="36A6DD34" w14:textId="77777777" w:rsidR="00B52344" w:rsidRDefault="00B52344" w:rsidP="00B52344">
      <w:r>
        <w:rPr>
          <w:rFonts w:hint="eastAsia"/>
        </w:rPr>
        <w:t>展示业务图标、名称、资费信息、已收藏数量、已订购数量；底部展示显示更多按钮。</w:t>
      </w:r>
    </w:p>
    <w:p w14:paraId="3A80DCCC" w14:textId="77777777" w:rsidR="00B52344" w:rsidRDefault="00B52344" w:rsidP="00B52344">
      <w:r>
        <w:rPr>
          <w:rFonts w:hint="eastAsia"/>
        </w:rPr>
        <w:t>点击业务图标、名称、箭头链接</w:t>
      </w:r>
      <w:proofErr w:type="gramStart"/>
      <w:r>
        <w:rPr>
          <w:rFonts w:hint="eastAsia"/>
        </w:rPr>
        <w:t>至业务</w:t>
      </w:r>
      <w:proofErr w:type="gramEnd"/>
      <w:r>
        <w:rPr>
          <w:rFonts w:hint="eastAsia"/>
        </w:rPr>
        <w:t>详情页面。点击已收藏数量、已订购数量判断用户登录状态，用户已登录状态时在当前页面完成收藏、订购流程；用户未登录状态时重定向至登录页面。</w:t>
      </w:r>
    </w:p>
    <w:p w14:paraId="7CA34DD4" w14:textId="77777777" w:rsidR="00B52344" w:rsidRDefault="00B52344" w:rsidP="00B52344">
      <w:r>
        <w:rPr>
          <w:rFonts w:hint="eastAsia"/>
        </w:rPr>
        <w:t>点击底部显示更多按钮增加显示数量。</w:t>
      </w:r>
    </w:p>
    <w:p w14:paraId="1FEDC869" w14:textId="77777777" w:rsidR="00B52344" w:rsidRDefault="00B52344" w:rsidP="00B52344">
      <w:pPr>
        <w:pStyle w:val="6"/>
      </w:pPr>
      <w:r>
        <w:rPr>
          <w:rFonts w:hint="eastAsia"/>
        </w:rPr>
        <w:lastRenderedPageBreak/>
        <w:t>业务详情页面</w:t>
      </w:r>
    </w:p>
    <w:p w14:paraId="002E2A82" w14:textId="4D5B036D" w:rsidR="00B52344" w:rsidRPr="008D1C87" w:rsidRDefault="006668EC" w:rsidP="00B52344">
      <w:r w:rsidRPr="00A315A9">
        <w:rPr>
          <w:noProof/>
        </w:rPr>
        <w:drawing>
          <wp:inline distT="0" distB="0" distL="0" distR="0" wp14:anchorId="63BFF703" wp14:editId="194A2ADC">
            <wp:extent cx="3171825" cy="5217795"/>
            <wp:effectExtent l="0" t="0" r="9525" b="190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71825" cy="5217795"/>
                    </a:xfrm>
                    <a:prstGeom prst="rect">
                      <a:avLst/>
                    </a:prstGeom>
                    <a:noFill/>
                    <a:ln>
                      <a:noFill/>
                    </a:ln>
                  </pic:spPr>
                </pic:pic>
              </a:graphicData>
            </a:graphic>
          </wp:inline>
        </w:drawing>
      </w:r>
    </w:p>
    <w:p w14:paraId="06215FD9" w14:textId="77777777" w:rsidR="00B52344" w:rsidRDefault="00B52344" w:rsidP="00B52344">
      <w:r>
        <w:rPr>
          <w:rFonts w:hint="eastAsia"/>
        </w:rPr>
        <w:t>展示业务所属栏目面包屑。</w:t>
      </w:r>
    </w:p>
    <w:p w14:paraId="4966B829" w14:textId="77777777" w:rsidR="00B52344" w:rsidRDefault="00B52344" w:rsidP="00B52344">
      <w:r>
        <w:rPr>
          <w:rFonts w:hint="eastAsia"/>
        </w:rPr>
        <w:t>展示业务名称、星级、图标、资费信息、合作方、介绍、访问及使用方式、截图、用户评论数量。</w:t>
      </w:r>
    </w:p>
    <w:p w14:paraId="04B3EB2E" w14:textId="77777777" w:rsidR="00B52344" w:rsidRDefault="00B52344" w:rsidP="00B52344">
      <w:r>
        <w:rPr>
          <w:rFonts w:hint="eastAsia"/>
        </w:rPr>
        <w:t>展示订购、收藏、分享、推荐、评价、帮助按钮。点击订购、收藏按钮判断用户登录状态，用户已登录状态时在当前页面完成订购、收藏流程；用户未登录状态时重定向至登录页面。点击分享、推荐、评价、帮助链接</w:t>
      </w:r>
      <w:proofErr w:type="gramStart"/>
      <w:r>
        <w:rPr>
          <w:rFonts w:hint="eastAsia"/>
        </w:rPr>
        <w:t>至相应</w:t>
      </w:r>
      <w:proofErr w:type="gramEnd"/>
      <w:r>
        <w:rPr>
          <w:rFonts w:hint="eastAsia"/>
        </w:rPr>
        <w:t>页面。</w:t>
      </w:r>
    </w:p>
    <w:p w14:paraId="0551EEB9" w14:textId="77777777" w:rsidR="00B52344" w:rsidRDefault="00B52344" w:rsidP="00B52344">
      <w:r>
        <w:rPr>
          <w:rFonts w:hint="eastAsia"/>
        </w:rPr>
        <w:t>展示订购该业务用户订购的其他业务推荐。展示业务图标、名称、资费信息、已收藏数量、已订购数量。点击业务图标、名称、箭头链接</w:t>
      </w:r>
      <w:proofErr w:type="gramStart"/>
      <w:r>
        <w:rPr>
          <w:rFonts w:hint="eastAsia"/>
        </w:rPr>
        <w:t>至业务</w:t>
      </w:r>
      <w:proofErr w:type="gramEnd"/>
      <w:r>
        <w:rPr>
          <w:rFonts w:hint="eastAsia"/>
        </w:rPr>
        <w:t>详情页面。点击已收藏数量、已订购数量判断用户登录状态，用户已登录状态时在当前页面完成收藏、订购流程；用户未登录状态时重定向至登录页面。</w:t>
      </w:r>
    </w:p>
    <w:p w14:paraId="333FECB9" w14:textId="77777777" w:rsidR="00B52344" w:rsidRDefault="00B52344" w:rsidP="00B52344">
      <w:r>
        <w:rPr>
          <w:rFonts w:hint="eastAsia"/>
        </w:rPr>
        <w:t>正在流行为运营人员手动推荐位。</w:t>
      </w:r>
    </w:p>
    <w:p w14:paraId="366953EB" w14:textId="77777777" w:rsidR="00B52344" w:rsidRDefault="00B52344" w:rsidP="00B52344">
      <w:pPr>
        <w:pStyle w:val="5"/>
      </w:pPr>
      <w:r>
        <w:rPr>
          <w:rFonts w:hint="eastAsia"/>
        </w:rPr>
        <w:lastRenderedPageBreak/>
        <w:t>优惠频道</w:t>
      </w:r>
    </w:p>
    <w:p w14:paraId="01C528A1" w14:textId="3D1F660C" w:rsidR="00B52344" w:rsidRDefault="00B52344" w:rsidP="00B52344">
      <w:pPr>
        <w:pStyle w:val="a2"/>
      </w:pPr>
      <w:r>
        <w:rPr>
          <w:rFonts w:hint="eastAsia"/>
        </w:rPr>
        <w:t>与联通业务进行整合，提供用户各种手机套餐选择，</w:t>
      </w:r>
      <w:r w:rsidR="0092617E">
        <w:rPr>
          <w:rFonts w:hint="eastAsia"/>
        </w:rPr>
        <w:t>订购</w:t>
      </w:r>
      <w:r>
        <w:rPr>
          <w:rFonts w:hint="eastAsia"/>
        </w:rPr>
        <w:t>业务，进行联通业务推广。</w:t>
      </w:r>
    </w:p>
    <w:p w14:paraId="03B45C31" w14:textId="7714E7B7" w:rsidR="00B52344" w:rsidRDefault="006668EC" w:rsidP="00B52344">
      <w:pPr>
        <w:ind w:right="420"/>
        <w:rPr>
          <w:noProof/>
        </w:rPr>
      </w:pPr>
      <w:r w:rsidRPr="00980730">
        <w:rPr>
          <w:noProof/>
        </w:rPr>
        <w:drawing>
          <wp:inline distT="0" distB="0" distL="0" distR="0" wp14:anchorId="56740BD3" wp14:editId="77EDC113">
            <wp:extent cx="3171825" cy="5657850"/>
            <wp:effectExtent l="0" t="0" r="9525"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71825" cy="5657850"/>
                    </a:xfrm>
                    <a:prstGeom prst="rect">
                      <a:avLst/>
                    </a:prstGeom>
                    <a:noFill/>
                    <a:ln>
                      <a:noFill/>
                    </a:ln>
                  </pic:spPr>
                </pic:pic>
              </a:graphicData>
            </a:graphic>
          </wp:inline>
        </w:drawing>
      </w:r>
    </w:p>
    <w:p w14:paraId="39418404" w14:textId="77777777" w:rsidR="00B52344" w:rsidRDefault="00B52344" w:rsidP="00B52344">
      <w:pPr>
        <w:pStyle w:val="6"/>
      </w:pPr>
      <w:r>
        <w:rPr>
          <w:rFonts w:hint="eastAsia"/>
        </w:rPr>
        <w:t>业务图片推荐位</w:t>
      </w:r>
    </w:p>
    <w:p w14:paraId="2172717A" w14:textId="77777777" w:rsidR="00B52344" w:rsidRPr="001F5628" w:rsidRDefault="00B52344" w:rsidP="00B52344">
      <w:pPr>
        <w:ind w:right="420"/>
      </w:pPr>
      <w:r>
        <w:rPr>
          <w:rFonts w:hint="eastAsia"/>
        </w:rPr>
        <w:t>运营人员手动业务图片推荐位。图片手动滑动选择，点击图片链接</w:t>
      </w:r>
      <w:proofErr w:type="gramStart"/>
      <w:r>
        <w:rPr>
          <w:rFonts w:hint="eastAsia"/>
        </w:rPr>
        <w:t>至业务</w:t>
      </w:r>
      <w:proofErr w:type="gramEnd"/>
      <w:r>
        <w:rPr>
          <w:rFonts w:hint="eastAsia"/>
        </w:rPr>
        <w:t>详情页面。</w:t>
      </w:r>
    </w:p>
    <w:p w14:paraId="3E780C51" w14:textId="77777777" w:rsidR="00B52344" w:rsidRDefault="00B52344" w:rsidP="00B52344">
      <w:pPr>
        <w:pStyle w:val="6"/>
      </w:pPr>
      <w:r>
        <w:rPr>
          <w:rFonts w:hint="eastAsia"/>
        </w:rPr>
        <w:t>优惠推荐</w:t>
      </w:r>
    </w:p>
    <w:p w14:paraId="1E7D65B5" w14:textId="77777777" w:rsidR="00B52344" w:rsidRDefault="00B52344" w:rsidP="00B52344">
      <w:r>
        <w:rPr>
          <w:rFonts w:hint="eastAsia"/>
        </w:rPr>
        <w:t>展示业务图标、名称、优惠分类。点击业务图标、名称链接</w:t>
      </w:r>
      <w:proofErr w:type="gramStart"/>
      <w:r>
        <w:rPr>
          <w:rFonts w:hint="eastAsia"/>
        </w:rPr>
        <w:t>至业务</w:t>
      </w:r>
      <w:proofErr w:type="gramEnd"/>
      <w:r>
        <w:rPr>
          <w:rFonts w:hint="eastAsia"/>
        </w:rPr>
        <w:t>详情页面。</w:t>
      </w:r>
    </w:p>
    <w:p w14:paraId="4BB381E8" w14:textId="77777777" w:rsidR="00B52344" w:rsidRDefault="00B52344" w:rsidP="00B52344">
      <w:pPr>
        <w:pStyle w:val="6"/>
      </w:pPr>
      <w:r>
        <w:rPr>
          <w:rFonts w:hint="eastAsia"/>
        </w:rPr>
        <w:lastRenderedPageBreak/>
        <w:t>优惠筛选</w:t>
      </w:r>
    </w:p>
    <w:p w14:paraId="408B811D" w14:textId="77777777" w:rsidR="00B52344" w:rsidRDefault="00B52344" w:rsidP="00B52344">
      <w:r>
        <w:rPr>
          <w:rFonts w:hint="eastAsia"/>
        </w:rPr>
        <w:t>优惠业务列表展示。可切换</w:t>
      </w:r>
      <w:r>
        <w:rPr>
          <w:rFonts w:hint="eastAsia"/>
        </w:rPr>
        <w:t>Tab</w:t>
      </w:r>
      <w:r>
        <w:rPr>
          <w:rFonts w:hint="eastAsia"/>
        </w:rPr>
        <w:t>筛选分类。</w:t>
      </w:r>
    </w:p>
    <w:p w14:paraId="42E51B96" w14:textId="77777777" w:rsidR="00B52344" w:rsidRDefault="00B52344" w:rsidP="00B52344">
      <w:r>
        <w:rPr>
          <w:rFonts w:hint="eastAsia"/>
        </w:rPr>
        <w:t>展示业务图标、名称、资费信息、已收藏数量、已订购数量；底部展示显示更多按钮。</w:t>
      </w:r>
    </w:p>
    <w:p w14:paraId="6A603277" w14:textId="77777777" w:rsidR="00B52344" w:rsidRDefault="00B52344" w:rsidP="00B52344">
      <w:r>
        <w:rPr>
          <w:rFonts w:hint="eastAsia"/>
        </w:rPr>
        <w:t>点击业务图标、名称、箭头链接</w:t>
      </w:r>
      <w:proofErr w:type="gramStart"/>
      <w:r>
        <w:rPr>
          <w:rFonts w:hint="eastAsia"/>
        </w:rPr>
        <w:t>至业务</w:t>
      </w:r>
      <w:proofErr w:type="gramEnd"/>
      <w:r>
        <w:rPr>
          <w:rFonts w:hint="eastAsia"/>
        </w:rPr>
        <w:t>详情页面。点击已收藏数量、已订购数量判断用户登录状态，用户已登录状态时在当前页面完成收藏、订购流程；用户未登录状态时重定向至登录页面。</w:t>
      </w:r>
    </w:p>
    <w:p w14:paraId="077CEB6E" w14:textId="77777777" w:rsidR="00B52344" w:rsidRDefault="00B52344" w:rsidP="00B52344">
      <w:r>
        <w:rPr>
          <w:rFonts w:hint="eastAsia"/>
        </w:rPr>
        <w:t>点击底部显示更多按钮增加显示数量。</w:t>
      </w:r>
    </w:p>
    <w:p w14:paraId="5E609986" w14:textId="77777777" w:rsidR="00B52344" w:rsidRDefault="00B52344" w:rsidP="00B52344">
      <w:pPr>
        <w:pStyle w:val="6"/>
      </w:pPr>
      <w:r>
        <w:rPr>
          <w:rFonts w:hint="eastAsia"/>
        </w:rPr>
        <w:t>优惠分类列表页面</w:t>
      </w:r>
    </w:p>
    <w:p w14:paraId="3AEE9D38" w14:textId="77777777" w:rsidR="00B52344" w:rsidRDefault="00B52344" w:rsidP="00B52344">
      <w:r>
        <w:rPr>
          <w:rFonts w:hint="eastAsia"/>
        </w:rPr>
        <w:t>返回优惠频道页面，以优惠分类栏目编号锁定优惠频道页面筛选</w:t>
      </w:r>
      <w:r>
        <w:rPr>
          <w:rFonts w:hint="eastAsia"/>
        </w:rPr>
        <w:t>Tab</w:t>
      </w:r>
      <w:r>
        <w:rPr>
          <w:rFonts w:hint="eastAsia"/>
        </w:rPr>
        <w:t>。</w:t>
      </w:r>
    </w:p>
    <w:p w14:paraId="6F124AA0" w14:textId="77777777" w:rsidR="00B52344" w:rsidRDefault="00B52344" w:rsidP="00B52344">
      <w:pPr>
        <w:pStyle w:val="6"/>
      </w:pPr>
      <w:r>
        <w:rPr>
          <w:rFonts w:hint="eastAsia"/>
        </w:rPr>
        <w:t>优惠分类业务详情页面</w:t>
      </w:r>
    </w:p>
    <w:p w14:paraId="2BC5E1CC" w14:textId="122F09F5" w:rsidR="00B52344" w:rsidRPr="006D08C3" w:rsidRDefault="006668EC" w:rsidP="00B52344">
      <w:r w:rsidRPr="00A315A9">
        <w:rPr>
          <w:noProof/>
        </w:rPr>
        <w:drawing>
          <wp:inline distT="0" distB="0" distL="0" distR="0" wp14:anchorId="3CF68069" wp14:editId="185F1180">
            <wp:extent cx="3143250" cy="5189220"/>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43250" cy="5189220"/>
                    </a:xfrm>
                    <a:prstGeom prst="rect">
                      <a:avLst/>
                    </a:prstGeom>
                    <a:noFill/>
                    <a:ln>
                      <a:noFill/>
                    </a:ln>
                  </pic:spPr>
                </pic:pic>
              </a:graphicData>
            </a:graphic>
          </wp:inline>
        </w:drawing>
      </w:r>
    </w:p>
    <w:p w14:paraId="61742ABF" w14:textId="77777777" w:rsidR="00B52344" w:rsidRDefault="00B52344" w:rsidP="00B52344">
      <w:r>
        <w:rPr>
          <w:rFonts w:hint="eastAsia"/>
        </w:rPr>
        <w:t>展示优惠业务所属栏目面包屑。</w:t>
      </w:r>
    </w:p>
    <w:p w14:paraId="4098C0D8" w14:textId="77777777" w:rsidR="00B52344" w:rsidRDefault="00B52344" w:rsidP="00B52344">
      <w:r>
        <w:rPr>
          <w:rFonts w:hint="eastAsia"/>
        </w:rPr>
        <w:lastRenderedPageBreak/>
        <w:t>展示业务名称、星级、图标、资费信息、合作方、介绍、办理方式、重要提示。</w:t>
      </w:r>
    </w:p>
    <w:p w14:paraId="3F2B080B" w14:textId="77777777" w:rsidR="00B52344" w:rsidRDefault="00B52344" w:rsidP="00B52344">
      <w:r>
        <w:rPr>
          <w:rFonts w:hint="eastAsia"/>
        </w:rPr>
        <w:t>展示订购、收藏、分享、推荐、评价、帮助按钮。点击订购、收藏按钮判断用户登录状态，用户已登录状态时在当前页面完成订购、收藏流程；用户未登录状态时重定向至登录页面。点击分享、推荐、评价、帮助链接</w:t>
      </w:r>
      <w:proofErr w:type="gramStart"/>
      <w:r>
        <w:rPr>
          <w:rFonts w:hint="eastAsia"/>
        </w:rPr>
        <w:t>至相应</w:t>
      </w:r>
      <w:proofErr w:type="gramEnd"/>
      <w:r>
        <w:rPr>
          <w:rFonts w:hint="eastAsia"/>
        </w:rPr>
        <w:t>页面。</w:t>
      </w:r>
    </w:p>
    <w:p w14:paraId="70E06536" w14:textId="77777777" w:rsidR="00B52344" w:rsidRDefault="00B52344" w:rsidP="00B52344">
      <w:r>
        <w:rPr>
          <w:rFonts w:hint="eastAsia"/>
        </w:rPr>
        <w:t>展示订购该业务用户订购的其他业务推荐。展示业务图标、名称、资费信息、已收藏数量、已订购数量。点击业务图标、名称、箭头链接</w:t>
      </w:r>
      <w:proofErr w:type="gramStart"/>
      <w:r>
        <w:rPr>
          <w:rFonts w:hint="eastAsia"/>
        </w:rPr>
        <w:t>至业务</w:t>
      </w:r>
      <w:proofErr w:type="gramEnd"/>
      <w:r>
        <w:rPr>
          <w:rFonts w:hint="eastAsia"/>
        </w:rPr>
        <w:t>详情页面。点击已收藏数量、已订购数量判断用户登录状态，用户已登录状态时在当前页面完成收藏、订购流程；用户未登录状态时重定向至登录页面。</w:t>
      </w:r>
    </w:p>
    <w:p w14:paraId="6B97B2F0" w14:textId="77777777" w:rsidR="00B52344" w:rsidRDefault="00B52344" w:rsidP="00B52344">
      <w:r>
        <w:rPr>
          <w:rFonts w:hint="eastAsia"/>
        </w:rPr>
        <w:t>正在流行为运营人员手动推荐位。</w:t>
      </w:r>
    </w:p>
    <w:p w14:paraId="35B897CD" w14:textId="77777777" w:rsidR="00B52344" w:rsidRDefault="00B52344" w:rsidP="00B52344">
      <w:pPr>
        <w:pStyle w:val="5"/>
      </w:pPr>
      <w:r>
        <w:rPr>
          <w:rFonts w:hint="eastAsia"/>
        </w:rPr>
        <w:t>活动频道</w:t>
      </w:r>
    </w:p>
    <w:p w14:paraId="05A45BA2" w14:textId="77777777" w:rsidR="00B52344" w:rsidRDefault="00B52344" w:rsidP="00B52344">
      <w:pPr>
        <w:pStyle w:val="a2"/>
      </w:pPr>
      <w:proofErr w:type="gramStart"/>
      <w:r>
        <w:rPr>
          <w:rFonts w:hint="eastAsia"/>
        </w:rPr>
        <w:t>沃</w:t>
      </w:r>
      <w:proofErr w:type="gramEnd"/>
      <w:r>
        <w:rPr>
          <w:rFonts w:hint="eastAsia"/>
        </w:rPr>
        <w:t>玩家活动专区，展示</w:t>
      </w:r>
      <w:proofErr w:type="gramStart"/>
      <w:r>
        <w:rPr>
          <w:rFonts w:hint="eastAsia"/>
        </w:rPr>
        <w:t>沃</w:t>
      </w:r>
      <w:proofErr w:type="gramEnd"/>
      <w:r>
        <w:rPr>
          <w:rFonts w:hint="eastAsia"/>
        </w:rPr>
        <w:t>玩家活动列表。</w:t>
      </w:r>
    </w:p>
    <w:p w14:paraId="0D5C0642" w14:textId="795198C1" w:rsidR="00B52344" w:rsidRDefault="00B52344" w:rsidP="00B52344">
      <w:pPr>
        <w:pStyle w:val="a2"/>
        <w:rPr>
          <w:noProof/>
        </w:rPr>
      </w:pPr>
      <w:r>
        <w:rPr>
          <w:rFonts w:hint="eastAsia"/>
          <w:noProof/>
        </w:rPr>
        <w:tab/>
      </w:r>
      <w:r w:rsidR="006668EC" w:rsidRPr="001560AA">
        <w:rPr>
          <w:noProof/>
        </w:rPr>
        <w:drawing>
          <wp:inline distT="0" distB="0" distL="0" distR="0" wp14:anchorId="57A8FF0E" wp14:editId="28B9C1EE">
            <wp:extent cx="3246120" cy="5257800"/>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46120" cy="5257800"/>
                    </a:xfrm>
                    <a:prstGeom prst="rect">
                      <a:avLst/>
                    </a:prstGeom>
                    <a:noFill/>
                    <a:ln>
                      <a:noFill/>
                    </a:ln>
                  </pic:spPr>
                </pic:pic>
              </a:graphicData>
            </a:graphic>
          </wp:inline>
        </w:drawing>
      </w:r>
    </w:p>
    <w:p w14:paraId="1E68D27E" w14:textId="77777777" w:rsidR="00B52344" w:rsidRDefault="00B52344" w:rsidP="00B52344">
      <w:pPr>
        <w:pStyle w:val="a2"/>
        <w:rPr>
          <w:noProof/>
        </w:rPr>
      </w:pPr>
      <w:r>
        <w:rPr>
          <w:rFonts w:hint="eastAsia"/>
          <w:noProof/>
        </w:rPr>
        <w:t>运营人员手动维护活动列表。</w:t>
      </w:r>
    </w:p>
    <w:p w14:paraId="365FEE50" w14:textId="77777777" w:rsidR="00B52344" w:rsidRDefault="00B52344" w:rsidP="00B52344">
      <w:pPr>
        <w:pStyle w:val="a2"/>
        <w:rPr>
          <w:noProof/>
        </w:rPr>
      </w:pPr>
      <w:r>
        <w:rPr>
          <w:rFonts w:hint="eastAsia"/>
          <w:noProof/>
        </w:rPr>
        <w:t>展示活动图标、名称、时间、简介，点击图标、名称链接至活动页面或中奖名</w:t>
      </w:r>
      <w:r>
        <w:rPr>
          <w:rFonts w:hint="eastAsia"/>
          <w:noProof/>
        </w:rPr>
        <w:lastRenderedPageBreak/>
        <w:t>单页面。</w:t>
      </w:r>
    </w:p>
    <w:p w14:paraId="194631EE" w14:textId="77777777" w:rsidR="00B52344" w:rsidRDefault="00B52344" w:rsidP="00B52344">
      <w:pPr>
        <w:pStyle w:val="5"/>
      </w:pPr>
      <w:r>
        <w:rPr>
          <w:rFonts w:hint="eastAsia"/>
        </w:rPr>
        <w:t>应用频道</w:t>
      </w:r>
    </w:p>
    <w:p w14:paraId="34F63A26" w14:textId="77777777" w:rsidR="00B52344" w:rsidRDefault="00B52344" w:rsidP="00B52344">
      <w:pPr>
        <w:pStyle w:val="a2"/>
      </w:pPr>
      <w:r>
        <w:rPr>
          <w:rFonts w:hint="eastAsia"/>
        </w:rPr>
        <w:t>展示</w:t>
      </w:r>
      <w:proofErr w:type="gramStart"/>
      <w:r>
        <w:rPr>
          <w:rFonts w:hint="eastAsia"/>
        </w:rPr>
        <w:t>沃</w:t>
      </w:r>
      <w:proofErr w:type="gramEnd"/>
      <w:r>
        <w:rPr>
          <w:rFonts w:hint="eastAsia"/>
        </w:rPr>
        <w:t>玩家自有业务应用，并与联通</w:t>
      </w:r>
      <w:proofErr w:type="gramStart"/>
      <w:r>
        <w:rPr>
          <w:rFonts w:hint="eastAsia"/>
        </w:rPr>
        <w:t>沃</w:t>
      </w:r>
      <w:proofErr w:type="gramEnd"/>
      <w:r>
        <w:rPr>
          <w:rFonts w:hint="eastAsia"/>
        </w:rPr>
        <w:t>商店集成，同步应用数据，提供用户下载使用。</w:t>
      </w:r>
    </w:p>
    <w:p w14:paraId="6521909B" w14:textId="007B6D1A" w:rsidR="00B52344" w:rsidRDefault="006668EC" w:rsidP="00B52344">
      <w:pPr>
        <w:rPr>
          <w:noProof/>
        </w:rPr>
      </w:pPr>
      <w:r w:rsidRPr="00980730">
        <w:rPr>
          <w:noProof/>
        </w:rPr>
        <w:drawing>
          <wp:inline distT="0" distB="0" distL="0" distR="0" wp14:anchorId="094D9DCC" wp14:editId="3D4E50B8">
            <wp:extent cx="3274695" cy="5732145"/>
            <wp:effectExtent l="0" t="0" r="1905" b="190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74695" cy="5732145"/>
                    </a:xfrm>
                    <a:prstGeom prst="rect">
                      <a:avLst/>
                    </a:prstGeom>
                    <a:noFill/>
                    <a:ln>
                      <a:noFill/>
                    </a:ln>
                  </pic:spPr>
                </pic:pic>
              </a:graphicData>
            </a:graphic>
          </wp:inline>
        </w:drawing>
      </w:r>
    </w:p>
    <w:p w14:paraId="53B56B1D" w14:textId="77777777" w:rsidR="00B52344" w:rsidRDefault="00B52344" w:rsidP="00B52344">
      <w:pPr>
        <w:pStyle w:val="6"/>
      </w:pPr>
      <w:r>
        <w:rPr>
          <w:rFonts w:hint="eastAsia"/>
        </w:rPr>
        <w:t>频道导航</w:t>
      </w:r>
    </w:p>
    <w:p w14:paraId="71DB2B72" w14:textId="77777777" w:rsidR="00B52344" w:rsidRDefault="00B52344" w:rsidP="00B52344">
      <w:r>
        <w:rPr>
          <w:rFonts w:hint="eastAsia"/>
        </w:rPr>
        <w:t>应用频道导航：</w:t>
      </w:r>
    </w:p>
    <w:p w14:paraId="001EB48C" w14:textId="77777777" w:rsidR="00B52344" w:rsidRDefault="00B52344" w:rsidP="00B52344">
      <w:r>
        <w:tab/>
      </w:r>
      <w:r>
        <w:rPr>
          <w:rFonts w:hint="eastAsia"/>
        </w:rPr>
        <w:t>首页：应用频道首页面；</w:t>
      </w:r>
    </w:p>
    <w:p w14:paraId="3501035A" w14:textId="77777777" w:rsidR="00B52344" w:rsidRDefault="00B52344" w:rsidP="00B52344">
      <w:r>
        <w:tab/>
      </w:r>
      <w:r>
        <w:rPr>
          <w:rFonts w:hint="eastAsia"/>
        </w:rPr>
        <w:t>专题：应用推荐专题列表页面；</w:t>
      </w:r>
    </w:p>
    <w:p w14:paraId="02EA58C9" w14:textId="77777777" w:rsidR="00B52344" w:rsidRDefault="00B52344" w:rsidP="00B52344">
      <w:r>
        <w:tab/>
      </w:r>
      <w:r>
        <w:rPr>
          <w:rFonts w:hint="eastAsia"/>
        </w:rPr>
        <w:t>必备：</w:t>
      </w:r>
      <w:proofErr w:type="gramStart"/>
      <w:r>
        <w:rPr>
          <w:rFonts w:hint="eastAsia"/>
        </w:rPr>
        <w:t>应用按</w:t>
      </w:r>
      <w:proofErr w:type="gramEnd"/>
      <w:r>
        <w:rPr>
          <w:rFonts w:hint="eastAsia"/>
        </w:rPr>
        <w:t>分类推荐页面；</w:t>
      </w:r>
    </w:p>
    <w:p w14:paraId="735CC4A6" w14:textId="77777777" w:rsidR="00B52344" w:rsidRDefault="00B52344" w:rsidP="00B52344">
      <w:r>
        <w:tab/>
      </w:r>
      <w:r>
        <w:rPr>
          <w:rFonts w:hint="eastAsia"/>
        </w:rPr>
        <w:t>分类：应用分类页面。</w:t>
      </w:r>
    </w:p>
    <w:p w14:paraId="48F105E6" w14:textId="77777777" w:rsidR="00B52344" w:rsidRDefault="00B52344" w:rsidP="00B52344">
      <w:pPr>
        <w:pStyle w:val="6"/>
      </w:pPr>
      <w:r>
        <w:rPr>
          <w:rFonts w:hint="eastAsia"/>
        </w:rPr>
        <w:lastRenderedPageBreak/>
        <w:t>应用图片推荐位</w:t>
      </w:r>
    </w:p>
    <w:p w14:paraId="617C2131" w14:textId="77777777" w:rsidR="00B52344" w:rsidRDefault="00B52344" w:rsidP="00B52344">
      <w:r>
        <w:rPr>
          <w:rFonts w:hint="eastAsia"/>
        </w:rPr>
        <w:t>运营人员手动应用图片推荐位。点击图片链接</w:t>
      </w:r>
      <w:proofErr w:type="gramStart"/>
      <w:r>
        <w:rPr>
          <w:rFonts w:hint="eastAsia"/>
        </w:rPr>
        <w:t>至应用</w:t>
      </w:r>
      <w:proofErr w:type="gramEnd"/>
      <w:r>
        <w:rPr>
          <w:rFonts w:hint="eastAsia"/>
        </w:rPr>
        <w:t>详情页面。</w:t>
      </w:r>
    </w:p>
    <w:p w14:paraId="7212506E" w14:textId="77777777" w:rsidR="00B52344" w:rsidRDefault="00B52344" w:rsidP="00B52344">
      <w:pPr>
        <w:pStyle w:val="6"/>
      </w:pPr>
      <w:r>
        <w:rPr>
          <w:rFonts w:hint="eastAsia"/>
        </w:rPr>
        <w:t>精品推荐</w:t>
      </w:r>
    </w:p>
    <w:p w14:paraId="43A480ED" w14:textId="77777777" w:rsidR="00B52344" w:rsidRDefault="00B52344" w:rsidP="00B52344">
      <w:r>
        <w:rPr>
          <w:rFonts w:hint="eastAsia"/>
        </w:rPr>
        <w:t>运营人员手动应用推荐位。可手动滑动选择，展示应用图标、名称，点击图标、名称链接至推荐页面。</w:t>
      </w:r>
    </w:p>
    <w:p w14:paraId="18F2CC68" w14:textId="77777777" w:rsidR="00B52344" w:rsidRDefault="00B52344" w:rsidP="00B52344">
      <w:pPr>
        <w:pStyle w:val="6"/>
      </w:pPr>
      <w:r>
        <w:rPr>
          <w:rFonts w:hint="eastAsia"/>
        </w:rPr>
        <w:t>应用排行榜</w:t>
      </w:r>
    </w:p>
    <w:p w14:paraId="3598701F" w14:textId="77777777" w:rsidR="00B52344" w:rsidRDefault="00B52344" w:rsidP="00B52344">
      <w:r>
        <w:rPr>
          <w:rFonts w:hint="eastAsia"/>
        </w:rPr>
        <w:t>按照下载量统计下载排行、上升最快，与最新发布。</w:t>
      </w:r>
      <w:r>
        <w:rPr>
          <w:rFonts w:hint="eastAsia"/>
        </w:rPr>
        <w:t>Tab</w:t>
      </w:r>
      <w:r>
        <w:rPr>
          <w:rFonts w:hint="eastAsia"/>
        </w:rPr>
        <w:t>切换排序方式。</w:t>
      </w:r>
    </w:p>
    <w:p w14:paraId="341233E6" w14:textId="77777777" w:rsidR="00B52344" w:rsidRDefault="00B52344" w:rsidP="00B52344">
      <w:pPr>
        <w:pStyle w:val="6"/>
      </w:pPr>
      <w:r>
        <w:rPr>
          <w:rFonts w:hint="eastAsia"/>
        </w:rPr>
        <w:t>专题列表页面</w:t>
      </w:r>
    </w:p>
    <w:p w14:paraId="395DC1D7" w14:textId="77777777" w:rsidR="00B52344" w:rsidRDefault="00B52344" w:rsidP="00B52344">
      <w:r>
        <w:rPr>
          <w:rFonts w:hint="eastAsia"/>
        </w:rPr>
        <w:t>运营人员手动推荐应用推荐专题列表页面。</w:t>
      </w:r>
    </w:p>
    <w:p w14:paraId="5CE2334A" w14:textId="0580D027" w:rsidR="00B52344" w:rsidRDefault="006668EC" w:rsidP="00B52344">
      <w:r w:rsidRPr="00A315A9">
        <w:rPr>
          <w:noProof/>
        </w:rPr>
        <w:drawing>
          <wp:inline distT="0" distB="0" distL="0" distR="0" wp14:anchorId="01AB4932" wp14:editId="0806BCAC">
            <wp:extent cx="3154680" cy="5474970"/>
            <wp:effectExtent l="0" t="0" r="762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54680" cy="5474970"/>
                    </a:xfrm>
                    <a:prstGeom prst="rect">
                      <a:avLst/>
                    </a:prstGeom>
                    <a:noFill/>
                    <a:ln>
                      <a:noFill/>
                    </a:ln>
                  </pic:spPr>
                </pic:pic>
              </a:graphicData>
            </a:graphic>
          </wp:inline>
        </w:drawing>
      </w:r>
    </w:p>
    <w:p w14:paraId="6CD68415" w14:textId="77777777" w:rsidR="00B52344" w:rsidRDefault="00B52344" w:rsidP="00B52344">
      <w:r>
        <w:rPr>
          <w:rFonts w:hint="eastAsia"/>
        </w:rPr>
        <w:t>展示应用推荐专题图标、名称、简介，点击图标、名称链接至专题详情页面。</w:t>
      </w:r>
    </w:p>
    <w:p w14:paraId="7C961089" w14:textId="77777777" w:rsidR="00B52344" w:rsidRDefault="00B52344" w:rsidP="00B52344">
      <w:pPr>
        <w:pStyle w:val="6"/>
      </w:pPr>
      <w:r>
        <w:rPr>
          <w:rFonts w:hint="eastAsia"/>
        </w:rPr>
        <w:lastRenderedPageBreak/>
        <w:t>专题详情页面</w:t>
      </w:r>
    </w:p>
    <w:p w14:paraId="2405622A" w14:textId="77777777" w:rsidR="00B52344" w:rsidRPr="00777A78" w:rsidRDefault="00B52344" w:rsidP="00B52344">
      <w:r>
        <w:rPr>
          <w:rFonts w:hint="eastAsia"/>
        </w:rPr>
        <w:t>运营手动应用推荐页面。</w:t>
      </w:r>
    </w:p>
    <w:p w14:paraId="7D93AB9D" w14:textId="1334FAA2" w:rsidR="00B52344" w:rsidRDefault="006668EC" w:rsidP="00B52344">
      <w:pPr>
        <w:rPr>
          <w:noProof/>
        </w:rPr>
      </w:pPr>
      <w:r w:rsidRPr="00A315A9">
        <w:rPr>
          <w:noProof/>
        </w:rPr>
        <w:drawing>
          <wp:inline distT="0" distB="0" distL="0" distR="0" wp14:anchorId="2323AB7A" wp14:editId="74C70C6F">
            <wp:extent cx="3126105" cy="5497830"/>
            <wp:effectExtent l="0" t="0" r="0"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26105" cy="5497830"/>
                    </a:xfrm>
                    <a:prstGeom prst="rect">
                      <a:avLst/>
                    </a:prstGeom>
                    <a:noFill/>
                    <a:ln>
                      <a:noFill/>
                    </a:ln>
                  </pic:spPr>
                </pic:pic>
              </a:graphicData>
            </a:graphic>
          </wp:inline>
        </w:drawing>
      </w:r>
    </w:p>
    <w:p w14:paraId="252B9561" w14:textId="77777777" w:rsidR="00B52344" w:rsidRDefault="00B52344" w:rsidP="00B52344">
      <w:pPr>
        <w:rPr>
          <w:noProof/>
        </w:rPr>
      </w:pPr>
      <w:r>
        <w:rPr>
          <w:rFonts w:hint="eastAsia"/>
          <w:noProof/>
        </w:rPr>
        <w:t>展示推荐专题图标、名称、介绍。</w:t>
      </w:r>
    </w:p>
    <w:p w14:paraId="140E8115" w14:textId="77777777" w:rsidR="00B52344" w:rsidRDefault="00B52344" w:rsidP="00B52344">
      <w:r>
        <w:rPr>
          <w:rFonts w:hint="eastAsia"/>
        </w:rPr>
        <w:t>展示应用推荐列表，包含应用图标、名称、平台、文件大小信息。点击应用图标、名称链接至本地应用详情页面，点击免费下载</w:t>
      </w:r>
      <w:proofErr w:type="gramStart"/>
      <w:r>
        <w:rPr>
          <w:rFonts w:hint="eastAsia"/>
        </w:rPr>
        <w:t>链接至沃商店</w:t>
      </w:r>
      <w:proofErr w:type="gramEnd"/>
      <w:r>
        <w:rPr>
          <w:rFonts w:hint="eastAsia"/>
        </w:rPr>
        <w:t>应用详情页面。</w:t>
      </w:r>
    </w:p>
    <w:p w14:paraId="0B7ACA1D" w14:textId="77777777" w:rsidR="00B52344" w:rsidRDefault="00B52344" w:rsidP="00B52344">
      <w:pPr>
        <w:pStyle w:val="6"/>
      </w:pPr>
      <w:r>
        <w:rPr>
          <w:rFonts w:hint="eastAsia"/>
        </w:rPr>
        <w:t>必备</w:t>
      </w:r>
    </w:p>
    <w:p w14:paraId="00A878F4" w14:textId="77777777" w:rsidR="00B52344" w:rsidRPr="00620DBB" w:rsidRDefault="00B52344" w:rsidP="00B52344">
      <w:r>
        <w:rPr>
          <w:rFonts w:hint="eastAsia"/>
        </w:rPr>
        <w:t>运营人员手动</w:t>
      </w:r>
      <w:proofErr w:type="gramStart"/>
      <w:r>
        <w:rPr>
          <w:rFonts w:hint="eastAsia"/>
        </w:rPr>
        <w:t>应用按</w:t>
      </w:r>
      <w:proofErr w:type="gramEnd"/>
      <w:r>
        <w:rPr>
          <w:rFonts w:hint="eastAsia"/>
        </w:rPr>
        <w:t>分类推荐页面。</w:t>
      </w:r>
    </w:p>
    <w:p w14:paraId="5A34E7E1" w14:textId="4CF97AC4" w:rsidR="00B52344" w:rsidRDefault="006668EC" w:rsidP="00B52344">
      <w:pPr>
        <w:rPr>
          <w:noProof/>
        </w:rPr>
      </w:pPr>
      <w:r w:rsidRPr="00A315A9">
        <w:rPr>
          <w:noProof/>
        </w:rPr>
        <w:lastRenderedPageBreak/>
        <w:drawing>
          <wp:inline distT="0" distB="0" distL="0" distR="0" wp14:anchorId="2A763686" wp14:editId="67DAB909">
            <wp:extent cx="3154680" cy="5412105"/>
            <wp:effectExtent l="0" t="0" r="762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4680" cy="5412105"/>
                    </a:xfrm>
                    <a:prstGeom prst="rect">
                      <a:avLst/>
                    </a:prstGeom>
                    <a:noFill/>
                    <a:ln>
                      <a:noFill/>
                    </a:ln>
                  </pic:spPr>
                </pic:pic>
              </a:graphicData>
            </a:graphic>
          </wp:inline>
        </w:drawing>
      </w:r>
    </w:p>
    <w:p w14:paraId="3AB08845" w14:textId="77777777" w:rsidR="00B52344" w:rsidRDefault="00B52344" w:rsidP="00B52344">
      <w:r>
        <w:rPr>
          <w:rFonts w:hint="eastAsia"/>
          <w:noProof/>
        </w:rPr>
        <w:t>按分类展示推荐应用，</w:t>
      </w:r>
      <w:r>
        <w:rPr>
          <w:rFonts w:hint="eastAsia"/>
          <w:noProof/>
        </w:rPr>
        <w:t>Tab</w:t>
      </w:r>
      <w:r>
        <w:rPr>
          <w:rFonts w:hint="eastAsia"/>
          <w:noProof/>
        </w:rPr>
        <w:t>切换分类。</w:t>
      </w:r>
      <w:r>
        <w:rPr>
          <w:rFonts w:hint="eastAsia"/>
        </w:rPr>
        <w:t>包含应用图标、名称、平台、文件大小信息。点击应用图标、名称链接至本地应用详情页面，点击免费下载</w:t>
      </w:r>
      <w:proofErr w:type="gramStart"/>
      <w:r>
        <w:rPr>
          <w:rFonts w:hint="eastAsia"/>
        </w:rPr>
        <w:t>链接至沃商店</w:t>
      </w:r>
      <w:proofErr w:type="gramEnd"/>
      <w:r>
        <w:rPr>
          <w:rFonts w:hint="eastAsia"/>
        </w:rPr>
        <w:t>应用详情页面。</w:t>
      </w:r>
    </w:p>
    <w:p w14:paraId="216882BB" w14:textId="77777777" w:rsidR="00B52344" w:rsidRDefault="00B52344" w:rsidP="00B52344">
      <w:pPr>
        <w:pStyle w:val="6"/>
      </w:pPr>
      <w:r>
        <w:rPr>
          <w:rFonts w:hint="eastAsia"/>
        </w:rPr>
        <w:t>分类</w:t>
      </w:r>
    </w:p>
    <w:p w14:paraId="416BF43C" w14:textId="77777777" w:rsidR="00B52344" w:rsidRDefault="00B52344" w:rsidP="00B52344">
      <w:r>
        <w:rPr>
          <w:rFonts w:hint="eastAsia"/>
        </w:rPr>
        <w:t>应用分类页面。</w:t>
      </w:r>
    </w:p>
    <w:p w14:paraId="65857364" w14:textId="78E97E6A" w:rsidR="00B52344" w:rsidRDefault="006668EC" w:rsidP="00B52344">
      <w:pPr>
        <w:rPr>
          <w:noProof/>
        </w:rPr>
      </w:pPr>
      <w:r w:rsidRPr="00A315A9">
        <w:rPr>
          <w:noProof/>
        </w:rPr>
        <w:lastRenderedPageBreak/>
        <w:drawing>
          <wp:inline distT="0" distB="0" distL="0" distR="0" wp14:anchorId="14167CF0" wp14:editId="44EDFC01">
            <wp:extent cx="3143250" cy="4074795"/>
            <wp:effectExtent l="0" t="0" r="0" b="190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43250" cy="4074795"/>
                    </a:xfrm>
                    <a:prstGeom prst="rect">
                      <a:avLst/>
                    </a:prstGeom>
                    <a:noFill/>
                    <a:ln>
                      <a:noFill/>
                    </a:ln>
                  </pic:spPr>
                </pic:pic>
              </a:graphicData>
            </a:graphic>
          </wp:inline>
        </w:drawing>
      </w:r>
    </w:p>
    <w:p w14:paraId="4BA8BC1D" w14:textId="77777777" w:rsidR="00B52344" w:rsidRDefault="00B52344" w:rsidP="00B52344">
      <w:pPr>
        <w:rPr>
          <w:noProof/>
        </w:rPr>
      </w:pPr>
      <w:r>
        <w:rPr>
          <w:rFonts w:hint="eastAsia"/>
          <w:noProof/>
        </w:rPr>
        <w:t>展示应用分类，点击链接至应用分类列表页面。</w:t>
      </w:r>
    </w:p>
    <w:p w14:paraId="234576E2" w14:textId="77777777" w:rsidR="00B52344" w:rsidRDefault="00B52344" w:rsidP="00B52344">
      <w:pPr>
        <w:pStyle w:val="6"/>
        <w:rPr>
          <w:noProof/>
        </w:rPr>
      </w:pPr>
      <w:r>
        <w:rPr>
          <w:rFonts w:hint="eastAsia"/>
          <w:noProof/>
        </w:rPr>
        <w:lastRenderedPageBreak/>
        <w:t>应用分类列表页面</w:t>
      </w:r>
    </w:p>
    <w:p w14:paraId="3AEE877B" w14:textId="63AA5B96" w:rsidR="00B52344" w:rsidRDefault="006668EC" w:rsidP="00B52344">
      <w:pPr>
        <w:rPr>
          <w:noProof/>
        </w:rPr>
      </w:pPr>
      <w:r w:rsidRPr="00A315A9">
        <w:rPr>
          <w:noProof/>
        </w:rPr>
        <w:drawing>
          <wp:inline distT="0" distB="0" distL="0" distR="0" wp14:anchorId="3DC3B6E3" wp14:editId="52961B83">
            <wp:extent cx="3154680" cy="5069205"/>
            <wp:effectExtent l="0" t="0" r="762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54680" cy="5069205"/>
                    </a:xfrm>
                    <a:prstGeom prst="rect">
                      <a:avLst/>
                    </a:prstGeom>
                    <a:noFill/>
                    <a:ln>
                      <a:noFill/>
                    </a:ln>
                  </pic:spPr>
                </pic:pic>
              </a:graphicData>
            </a:graphic>
          </wp:inline>
        </w:drawing>
      </w:r>
    </w:p>
    <w:p w14:paraId="6BD0492E" w14:textId="77777777" w:rsidR="00B52344" w:rsidRDefault="00B52344" w:rsidP="00B52344">
      <w:r>
        <w:rPr>
          <w:rFonts w:hint="eastAsia"/>
        </w:rPr>
        <w:t>展示分类栏目下应用列表，按照最新（发布时间）、最热（已下载数量）两种规则排序，</w:t>
      </w:r>
      <w:r>
        <w:rPr>
          <w:rFonts w:hint="eastAsia"/>
        </w:rPr>
        <w:t>Tab</w:t>
      </w:r>
      <w:proofErr w:type="gramStart"/>
      <w:r>
        <w:rPr>
          <w:rFonts w:hint="eastAsia"/>
        </w:rPr>
        <w:t>页方式</w:t>
      </w:r>
      <w:proofErr w:type="gramEnd"/>
      <w:r>
        <w:rPr>
          <w:rFonts w:hint="eastAsia"/>
        </w:rPr>
        <w:t>切换。</w:t>
      </w:r>
    </w:p>
    <w:p w14:paraId="30945F33" w14:textId="77777777" w:rsidR="00B52344" w:rsidRDefault="00B52344" w:rsidP="00B52344">
      <w:r>
        <w:rPr>
          <w:rFonts w:hint="eastAsia"/>
        </w:rPr>
        <w:t>展示应用图标、名称、平台、文件大小信息。点击应用图标、名称链接至本地应用详情页面，点击免费下载</w:t>
      </w:r>
      <w:proofErr w:type="gramStart"/>
      <w:r>
        <w:rPr>
          <w:rFonts w:hint="eastAsia"/>
        </w:rPr>
        <w:t>链接至沃商店</w:t>
      </w:r>
      <w:proofErr w:type="gramEnd"/>
      <w:r>
        <w:rPr>
          <w:rFonts w:hint="eastAsia"/>
        </w:rPr>
        <w:t>应用详情页面。</w:t>
      </w:r>
    </w:p>
    <w:p w14:paraId="4714FA2C" w14:textId="77777777" w:rsidR="00B52344" w:rsidRDefault="00B52344" w:rsidP="00B52344">
      <w:pPr>
        <w:pStyle w:val="6"/>
      </w:pPr>
      <w:r>
        <w:rPr>
          <w:rFonts w:hint="eastAsia"/>
        </w:rPr>
        <w:lastRenderedPageBreak/>
        <w:t>应用详情页面</w:t>
      </w:r>
    </w:p>
    <w:p w14:paraId="0ACE513D" w14:textId="7B7DC187" w:rsidR="00B52344" w:rsidRDefault="006668EC" w:rsidP="00B52344">
      <w:pPr>
        <w:rPr>
          <w:noProof/>
        </w:rPr>
      </w:pPr>
      <w:r w:rsidRPr="00A315A9">
        <w:rPr>
          <w:noProof/>
        </w:rPr>
        <w:drawing>
          <wp:inline distT="0" distB="0" distL="0" distR="0" wp14:anchorId="184C090B" wp14:editId="26A74E90">
            <wp:extent cx="3103245" cy="5440680"/>
            <wp:effectExtent l="0" t="0" r="1905" b="762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03245" cy="5440680"/>
                    </a:xfrm>
                    <a:prstGeom prst="rect">
                      <a:avLst/>
                    </a:prstGeom>
                    <a:noFill/>
                    <a:ln>
                      <a:noFill/>
                    </a:ln>
                  </pic:spPr>
                </pic:pic>
              </a:graphicData>
            </a:graphic>
          </wp:inline>
        </w:drawing>
      </w:r>
    </w:p>
    <w:p w14:paraId="280F502D" w14:textId="77777777" w:rsidR="00B52344" w:rsidRDefault="00B52344" w:rsidP="00B52344">
      <w:r>
        <w:rPr>
          <w:rFonts w:hint="eastAsia"/>
        </w:rPr>
        <w:t>展示应用所属栏目面包屑。</w:t>
      </w:r>
    </w:p>
    <w:p w14:paraId="6E839EF8" w14:textId="77777777" w:rsidR="00B52344" w:rsidRDefault="00B52344" w:rsidP="00B52344">
      <w:r>
        <w:rPr>
          <w:rFonts w:hint="eastAsia"/>
        </w:rPr>
        <w:t>展示应用名称、星级、图标、平台、文件大小、来源、介绍、截图、用户评论数量。</w:t>
      </w:r>
    </w:p>
    <w:p w14:paraId="4A767B04" w14:textId="77777777" w:rsidR="00B52344" w:rsidRDefault="00B52344" w:rsidP="00B52344">
      <w:r>
        <w:rPr>
          <w:rFonts w:hint="eastAsia"/>
        </w:rPr>
        <w:t>展示免费下载、收藏、分享、推荐、评价、帮助按钮。点击免费下载</w:t>
      </w:r>
      <w:proofErr w:type="gramStart"/>
      <w:r>
        <w:rPr>
          <w:rFonts w:hint="eastAsia"/>
        </w:rPr>
        <w:t>链接至沃商店</w:t>
      </w:r>
      <w:proofErr w:type="gramEnd"/>
      <w:r>
        <w:rPr>
          <w:rFonts w:hint="eastAsia"/>
        </w:rPr>
        <w:t>应用详情页面。点击收藏按钮判断用户登录状态，用户已登录状态时在当前页面完成收藏流程；用户未登录状态时重定向至登录页面。点击分享、推荐、评价、帮助链接</w:t>
      </w:r>
      <w:proofErr w:type="gramStart"/>
      <w:r>
        <w:rPr>
          <w:rFonts w:hint="eastAsia"/>
        </w:rPr>
        <w:t>至相应</w:t>
      </w:r>
      <w:proofErr w:type="gramEnd"/>
      <w:r>
        <w:rPr>
          <w:rFonts w:hint="eastAsia"/>
        </w:rPr>
        <w:t>页面。</w:t>
      </w:r>
    </w:p>
    <w:p w14:paraId="3E5A2A16" w14:textId="77777777" w:rsidR="00B52344" w:rsidRDefault="00B52344" w:rsidP="00B52344">
      <w:r>
        <w:rPr>
          <w:rFonts w:hint="eastAsia"/>
        </w:rPr>
        <w:t>猜你喜欢展示运营人员手动推荐应用。展示应用图标、名称、平台、文件大小信息。点击应用图标、名称链接至本地应用详情页面，点击免费下载</w:t>
      </w:r>
      <w:proofErr w:type="gramStart"/>
      <w:r>
        <w:rPr>
          <w:rFonts w:hint="eastAsia"/>
        </w:rPr>
        <w:t>链接至沃商店</w:t>
      </w:r>
      <w:proofErr w:type="gramEnd"/>
      <w:r>
        <w:rPr>
          <w:rFonts w:hint="eastAsia"/>
        </w:rPr>
        <w:t>应用详情页面。</w:t>
      </w:r>
    </w:p>
    <w:p w14:paraId="240D5B78" w14:textId="77777777" w:rsidR="00B52344" w:rsidRPr="002969FA" w:rsidRDefault="00B52344" w:rsidP="00B52344">
      <w:r>
        <w:rPr>
          <w:rFonts w:hint="eastAsia"/>
        </w:rPr>
        <w:t>正在流行为运营人员手动推荐位。</w:t>
      </w:r>
    </w:p>
    <w:p w14:paraId="2F7ADD64" w14:textId="77777777" w:rsidR="00B52344" w:rsidRDefault="00B52344" w:rsidP="00B52344">
      <w:pPr>
        <w:pStyle w:val="5"/>
      </w:pPr>
      <w:r>
        <w:rPr>
          <w:rFonts w:hint="eastAsia"/>
        </w:rPr>
        <w:lastRenderedPageBreak/>
        <w:t>视频频道</w:t>
      </w:r>
    </w:p>
    <w:p w14:paraId="178C1428" w14:textId="77777777" w:rsidR="00B52344" w:rsidRDefault="00B52344" w:rsidP="00B52344">
      <w:pPr>
        <w:pStyle w:val="a2"/>
      </w:pPr>
      <w:proofErr w:type="gramStart"/>
      <w:r>
        <w:rPr>
          <w:rFonts w:hint="eastAsia"/>
        </w:rPr>
        <w:t>沃</w:t>
      </w:r>
      <w:proofErr w:type="gramEnd"/>
      <w:r>
        <w:rPr>
          <w:rFonts w:hint="eastAsia"/>
        </w:rPr>
        <w:t>玩家视频频道，以视频点播和视频资讯推荐为主。提供视频下载和联通流媒体集成。</w:t>
      </w:r>
    </w:p>
    <w:p w14:paraId="73EDF94D" w14:textId="68BADF16" w:rsidR="00B52344" w:rsidRDefault="006668EC" w:rsidP="00B52344">
      <w:pPr>
        <w:pStyle w:val="a2"/>
        <w:rPr>
          <w:noProof/>
        </w:rPr>
      </w:pPr>
      <w:r w:rsidRPr="00980730">
        <w:rPr>
          <w:noProof/>
        </w:rPr>
        <w:drawing>
          <wp:inline distT="0" distB="0" distL="0" distR="0" wp14:anchorId="3803B806" wp14:editId="1B42B232">
            <wp:extent cx="3188970" cy="5829300"/>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8970" cy="5829300"/>
                    </a:xfrm>
                    <a:prstGeom prst="rect">
                      <a:avLst/>
                    </a:prstGeom>
                    <a:noFill/>
                    <a:ln>
                      <a:noFill/>
                    </a:ln>
                  </pic:spPr>
                </pic:pic>
              </a:graphicData>
            </a:graphic>
          </wp:inline>
        </w:drawing>
      </w:r>
    </w:p>
    <w:p w14:paraId="0B81F6B6" w14:textId="77777777" w:rsidR="00B52344" w:rsidRDefault="00B52344" w:rsidP="00B52344">
      <w:pPr>
        <w:pStyle w:val="6"/>
      </w:pPr>
      <w:r>
        <w:rPr>
          <w:rFonts w:hint="eastAsia"/>
        </w:rPr>
        <w:t>频道栏目导航</w:t>
      </w:r>
    </w:p>
    <w:p w14:paraId="13E261C9" w14:textId="77777777" w:rsidR="00B52344" w:rsidRDefault="00B52344" w:rsidP="00B52344">
      <w:r>
        <w:rPr>
          <w:rFonts w:hint="eastAsia"/>
        </w:rPr>
        <w:t>频道下栏目导航，展示栏目链接。点击文字链接至栏目列表页面。</w:t>
      </w:r>
    </w:p>
    <w:p w14:paraId="6ECE224D" w14:textId="77777777" w:rsidR="00B52344" w:rsidRDefault="00B52344" w:rsidP="00B52344">
      <w:pPr>
        <w:pStyle w:val="6"/>
      </w:pPr>
      <w:r>
        <w:rPr>
          <w:rFonts w:hint="eastAsia"/>
        </w:rPr>
        <w:t>视频图片推荐位</w:t>
      </w:r>
    </w:p>
    <w:p w14:paraId="7506CC58" w14:textId="77777777" w:rsidR="00B52344" w:rsidRDefault="00B52344" w:rsidP="00B52344">
      <w:r>
        <w:rPr>
          <w:rFonts w:hint="eastAsia"/>
        </w:rPr>
        <w:t>运营人员手动视频图片推荐位。图片手动滑动选择，点击图片链接至视频详情页面。</w:t>
      </w:r>
    </w:p>
    <w:p w14:paraId="20DA4D39" w14:textId="77777777" w:rsidR="00B52344" w:rsidRDefault="00B52344" w:rsidP="00B52344">
      <w:pPr>
        <w:pStyle w:val="6"/>
      </w:pPr>
      <w:r>
        <w:rPr>
          <w:rFonts w:hint="eastAsia"/>
        </w:rPr>
        <w:lastRenderedPageBreak/>
        <w:t>免费专区</w:t>
      </w:r>
    </w:p>
    <w:p w14:paraId="71D143EB" w14:textId="77777777" w:rsidR="00B52344" w:rsidRDefault="00B52344" w:rsidP="00B52344">
      <w:r>
        <w:rPr>
          <w:rFonts w:hint="eastAsia"/>
        </w:rPr>
        <w:t>运营人员手动免费专区视频图片推荐位。展示视频图标、名称，点击视频图标、名称链接至视频详情页面。</w:t>
      </w:r>
    </w:p>
    <w:p w14:paraId="042781C4" w14:textId="77777777" w:rsidR="00B52344" w:rsidRDefault="00B52344" w:rsidP="00B52344">
      <w:pPr>
        <w:pStyle w:val="6"/>
      </w:pPr>
      <w:r>
        <w:rPr>
          <w:rFonts w:hint="eastAsia"/>
        </w:rPr>
        <w:t>视频分类推荐</w:t>
      </w:r>
    </w:p>
    <w:p w14:paraId="7AA9E530" w14:textId="77777777" w:rsidR="00B52344" w:rsidRDefault="00B52344" w:rsidP="00B52344">
      <w:r>
        <w:rPr>
          <w:rFonts w:hint="eastAsia"/>
        </w:rPr>
        <w:t>运营人员手动按分类视频图片推荐位，</w:t>
      </w:r>
      <w:r>
        <w:rPr>
          <w:rFonts w:hint="eastAsia"/>
        </w:rPr>
        <w:t>Tab</w:t>
      </w:r>
      <w:r>
        <w:rPr>
          <w:rFonts w:hint="eastAsia"/>
        </w:rPr>
        <w:t>切换分类。展示视频图标、名称，点击视频图标、名称链接至视频详情页面。</w:t>
      </w:r>
    </w:p>
    <w:p w14:paraId="62CA49FD" w14:textId="77777777" w:rsidR="00B52344" w:rsidRDefault="00B52344" w:rsidP="00B52344">
      <w:pPr>
        <w:pStyle w:val="6"/>
      </w:pPr>
      <w:r>
        <w:rPr>
          <w:rFonts w:hint="eastAsia"/>
        </w:rPr>
        <w:t>合作伙伴</w:t>
      </w:r>
    </w:p>
    <w:p w14:paraId="058549F4" w14:textId="77777777" w:rsidR="00B52344" w:rsidRPr="00075342" w:rsidRDefault="00B52344" w:rsidP="00B52344">
      <w:r>
        <w:rPr>
          <w:rFonts w:hint="eastAsia"/>
        </w:rPr>
        <w:t>合作伙伴展示。</w:t>
      </w:r>
    </w:p>
    <w:p w14:paraId="6572BD5A" w14:textId="77777777" w:rsidR="00B52344" w:rsidRDefault="00B52344" w:rsidP="00B52344">
      <w:pPr>
        <w:pStyle w:val="6"/>
        <w:rPr>
          <w:noProof/>
        </w:rPr>
      </w:pPr>
      <w:r>
        <w:rPr>
          <w:rFonts w:hint="eastAsia"/>
          <w:noProof/>
        </w:rPr>
        <w:t>栏目列表页面</w:t>
      </w:r>
    </w:p>
    <w:p w14:paraId="7DD709DF" w14:textId="058AE840" w:rsidR="00B52344" w:rsidRDefault="006668EC" w:rsidP="00B52344">
      <w:pPr>
        <w:rPr>
          <w:noProof/>
        </w:rPr>
      </w:pPr>
      <w:r w:rsidRPr="00A315A9">
        <w:rPr>
          <w:noProof/>
        </w:rPr>
        <w:drawing>
          <wp:inline distT="0" distB="0" distL="0" distR="0" wp14:anchorId="01B78D88" wp14:editId="566F43DA">
            <wp:extent cx="3131820" cy="5229225"/>
            <wp:effectExtent l="0" t="0" r="0" b="952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31820" cy="5229225"/>
                    </a:xfrm>
                    <a:prstGeom prst="rect">
                      <a:avLst/>
                    </a:prstGeom>
                    <a:noFill/>
                    <a:ln>
                      <a:noFill/>
                    </a:ln>
                  </pic:spPr>
                </pic:pic>
              </a:graphicData>
            </a:graphic>
          </wp:inline>
        </w:drawing>
      </w:r>
    </w:p>
    <w:p w14:paraId="3DA2AA98" w14:textId="77777777" w:rsidR="00B52344" w:rsidRDefault="00B52344" w:rsidP="00B52344">
      <w:r>
        <w:rPr>
          <w:rFonts w:hint="eastAsia"/>
        </w:rPr>
        <w:t>展示栏目下视频列表，按照最新（发布时间）、最热（已观看数量）两种规则排序，</w:t>
      </w:r>
      <w:r>
        <w:rPr>
          <w:rFonts w:hint="eastAsia"/>
        </w:rPr>
        <w:t>Tab</w:t>
      </w:r>
      <w:proofErr w:type="gramStart"/>
      <w:r>
        <w:rPr>
          <w:rFonts w:hint="eastAsia"/>
        </w:rPr>
        <w:t>页方式</w:t>
      </w:r>
      <w:proofErr w:type="gramEnd"/>
      <w:r>
        <w:rPr>
          <w:rFonts w:hint="eastAsia"/>
        </w:rPr>
        <w:t>切换。</w:t>
      </w:r>
    </w:p>
    <w:p w14:paraId="2477695B" w14:textId="77777777" w:rsidR="00B52344" w:rsidRDefault="00B52344" w:rsidP="00B52344">
      <w:r>
        <w:rPr>
          <w:rFonts w:hint="eastAsia"/>
        </w:rPr>
        <w:lastRenderedPageBreak/>
        <w:t>展示视频图标、名称、已观看数量；底部展示显示更多按钮。</w:t>
      </w:r>
    </w:p>
    <w:p w14:paraId="14117D43" w14:textId="77777777" w:rsidR="00B52344" w:rsidRDefault="00B52344" w:rsidP="00B52344">
      <w:r>
        <w:rPr>
          <w:rFonts w:hint="eastAsia"/>
        </w:rPr>
        <w:t>点击视频图标、名称链接至视频详情页面。点击播放按钮链接至播放地址。</w:t>
      </w:r>
    </w:p>
    <w:p w14:paraId="7DFF2577" w14:textId="77777777" w:rsidR="00B52344" w:rsidRDefault="00B52344" w:rsidP="00B52344">
      <w:r>
        <w:rPr>
          <w:rFonts w:hint="eastAsia"/>
        </w:rPr>
        <w:t>点击底部显示更多按钮增加显示数量。</w:t>
      </w:r>
    </w:p>
    <w:p w14:paraId="404D33ED" w14:textId="77777777" w:rsidR="00B52344" w:rsidRDefault="00B52344" w:rsidP="00B52344">
      <w:pPr>
        <w:pStyle w:val="6"/>
      </w:pPr>
      <w:r>
        <w:rPr>
          <w:rFonts w:hint="eastAsia"/>
        </w:rPr>
        <w:t>视频详情页面</w:t>
      </w:r>
    </w:p>
    <w:p w14:paraId="6CCDE1F0" w14:textId="69F163C3" w:rsidR="00B52344" w:rsidRDefault="006668EC" w:rsidP="00B52344">
      <w:pPr>
        <w:rPr>
          <w:noProof/>
        </w:rPr>
      </w:pPr>
      <w:r w:rsidRPr="00A315A9">
        <w:rPr>
          <w:noProof/>
        </w:rPr>
        <w:drawing>
          <wp:inline distT="0" distB="0" distL="0" distR="0" wp14:anchorId="79BD5B97" wp14:editId="210F7B14">
            <wp:extent cx="3154680" cy="5429250"/>
            <wp:effectExtent l="0" t="0" r="762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54680" cy="5429250"/>
                    </a:xfrm>
                    <a:prstGeom prst="rect">
                      <a:avLst/>
                    </a:prstGeom>
                    <a:noFill/>
                    <a:ln>
                      <a:noFill/>
                    </a:ln>
                  </pic:spPr>
                </pic:pic>
              </a:graphicData>
            </a:graphic>
          </wp:inline>
        </w:drawing>
      </w:r>
    </w:p>
    <w:p w14:paraId="3161A209" w14:textId="77777777" w:rsidR="00B52344" w:rsidRDefault="00B52344" w:rsidP="00B52344">
      <w:r>
        <w:rPr>
          <w:rFonts w:hint="eastAsia"/>
        </w:rPr>
        <w:t>展示视频所属栏目面包屑。</w:t>
      </w:r>
    </w:p>
    <w:p w14:paraId="0991F1D7" w14:textId="77777777" w:rsidR="00B52344" w:rsidRDefault="00B52344" w:rsidP="00B52344">
      <w:r>
        <w:rPr>
          <w:rFonts w:hint="eastAsia"/>
        </w:rPr>
        <w:t>展示视频名称、星级、图标、时长、文件大小、发布时间、播放次数、合作方、介绍、资费说明（免费或展示相关业务包）、用户评论数量、播放链接按钮。</w:t>
      </w:r>
    </w:p>
    <w:p w14:paraId="3EF76BEB" w14:textId="77777777" w:rsidR="00B52344" w:rsidRDefault="00B52344" w:rsidP="00B52344">
      <w:r>
        <w:rPr>
          <w:rFonts w:hint="eastAsia"/>
        </w:rPr>
        <w:t>展示收藏、分享、推荐、评价、帮助按钮。点击收藏按钮判断用户登录状态，用户已登录状态时在当前页面完成收藏流程；用户未登录状态时重定向至登录页面。点击分享、推荐、评价、帮助链接</w:t>
      </w:r>
      <w:proofErr w:type="gramStart"/>
      <w:r>
        <w:rPr>
          <w:rFonts w:hint="eastAsia"/>
        </w:rPr>
        <w:t>至相应</w:t>
      </w:r>
      <w:proofErr w:type="gramEnd"/>
      <w:r>
        <w:rPr>
          <w:rFonts w:hint="eastAsia"/>
        </w:rPr>
        <w:t>页面。</w:t>
      </w:r>
    </w:p>
    <w:p w14:paraId="34F3F3A8" w14:textId="77777777" w:rsidR="00B52344" w:rsidRPr="002C39F2" w:rsidRDefault="00B52344" w:rsidP="00B52344">
      <w:r>
        <w:rPr>
          <w:rFonts w:hint="eastAsia"/>
        </w:rPr>
        <w:t>收费视频点击播放链接按钮需验证用户是否已订购业务包。业务包订购判断用户登录状态，用户已登录状态时在当前页面完成订购流程；用户未登录状态时重定</w:t>
      </w:r>
      <w:r>
        <w:rPr>
          <w:rFonts w:hint="eastAsia"/>
        </w:rPr>
        <w:lastRenderedPageBreak/>
        <w:t>向至登录页。</w:t>
      </w:r>
    </w:p>
    <w:p w14:paraId="0DD75358" w14:textId="77777777" w:rsidR="00B52344" w:rsidRDefault="00B52344" w:rsidP="00B52344">
      <w:r>
        <w:rPr>
          <w:rFonts w:hint="eastAsia"/>
        </w:rPr>
        <w:t>展示当前视频的相关其他视频推荐位。展示视频图标、名称、已观看数量，点击视频图标、名称链接至视频详情页面，点击播放按钮链接至播放地址。</w:t>
      </w:r>
    </w:p>
    <w:p w14:paraId="18A50C3F" w14:textId="77777777" w:rsidR="00B52344" w:rsidRPr="0058308A" w:rsidRDefault="00B52344" w:rsidP="00B52344">
      <w:r>
        <w:rPr>
          <w:rFonts w:hint="eastAsia"/>
        </w:rPr>
        <w:t>正在流行为运营人员手动推荐位。</w:t>
      </w:r>
    </w:p>
    <w:p w14:paraId="0ED385FC" w14:textId="77777777" w:rsidR="00B52344" w:rsidRDefault="00B52344" w:rsidP="00B52344">
      <w:pPr>
        <w:pStyle w:val="5"/>
      </w:pPr>
      <w:r>
        <w:rPr>
          <w:rFonts w:hint="eastAsia"/>
        </w:rPr>
        <w:t>阅读频道</w:t>
      </w:r>
    </w:p>
    <w:p w14:paraId="63C7D7C1" w14:textId="77777777" w:rsidR="00B52344" w:rsidRDefault="00B52344" w:rsidP="00B52344">
      <w:pPr>
        <w:pStyle w:val="a2"/>
      </w:pPr>
      <w:proofErr w:type="gramStart"/>
      <w:r>
        <w:rPr>
          <w:rFonts w:hint="eastAsia"/>
        </w:rPr>
        <w:t>沃</w:t>
      </w:r>
      <w:proofErr w:type="gramEnd"/>
      <w:r>
        <w:rPr>
          <w:rFonts w:hint="eastAsia"/>
        </w:rPr>
        <w:t>玩家阅读频道，数据来源未定。当前暂时为人工推荐</w:t>
      </w:r>
      <w:proofErr w:type="gramStart"/>
      <w:r>
        <w:rPr>
          <w:rFonts w:hint="eastAsia"/>
        </w:rPr>
        <w:t>沃</w:t>
      </w:r>
      <w:proofErr w:type="gramEnd"/>
      <w:r>
        <w:rPr>
          <w:rFonts w:hint="eastAsia"/>
        </w:rPr>
        <w:t>阅读数据。</w:t>
      </w:r>
    </w:p>
    <w:p w14:paraId="04AD04B2" w14:textId="1C693DFF" w:rsidR="00B52344" w:rsidRDefault="006668EC" w:rsidP="00B52344">
      <w:pPr>
        <w:pStyle w:val="a2"/>
        <w:rPr>
          <w:noProof/>
        </w:rPr>
      </w:pPr>
      <w:r w:rsidRPr="00A315A9">
        <w:rPr>
          <w:noProof/>
        </w:rPr>
        <w:drawing>
          <wp:inline distT="0" distB="0" distL="0" distR="0" wp14:anchorId="706FB11B" wp14:editId="0F67CE7D">
            <wp:extent cx="3154680" cy="5469255"/>
            <wp:effectExtent l="0" t="0" r="762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54680" cy="5469255"/>
                    </a:xfrm>
                    <a:prstGeom prst="rect">
                      <a:avLst/>
                    </a:prstGeom>
                    <a:noFill/>
                    <a:ln>
                      <a:noFill/>
                    </a:ln>
                  </pic:spPr>
                </pic:pic>
              </a:graphicData>
            </a:graphic>
          </wp:inline>
        </w:drawing>
      </w:r>
    </w:p>
    <w:p w14:paraId="7C99E49F" w14:textId="77777777" w:rsidR="00B52344" w:rsidRDefault="00B52344" w:rsidP="00B52344">
      <w:pPr>
        <w:pStyle w:val="6"/>
      </w:pPr>
      <w:r>
        <w:rPr>
          <w:rFonts w:hint="eastAsia"/>
        </w:rPr>
        <w:t>频道栏目导航</w:t>
      </w:r>
    </w:p>
    <w:p w14:paraId="36E49E4D" w14:textId="77777777" w:rsidR="00B52344" w:rsidRDefault="00B52344" w:rsidP="00B52344">
      <w:r>
        <w:rPr>
          <w:rFonts w:hint="eastAsia"/>
        </w:rPr>
        <w:t>频道下栏目导航，展示栏目链接。点击文字链接至栏目列表页面。</w:t>
      </w:r>
    </w:p>
    <w:p w14:paraId="7B99B13B" w14:textId="77777777" w:rsidR="00B52344" w:rsidRDefault="00B52344" w:rsidP="00B52344">
      <w:pPr>
        <w:pStyle w:val="6"/>
      </w:pPr>
      <w:r>
        <w:rPr>
          <w:rFonts w:hint="eastAsia"/>
        </w:rPr>
        <w:t>图书图片推荐位</w:t>
      </w:r>
    </w:p>
    <w:p w14:paraId="52312CA7" w14:textId="77777777" w:rsidR="00B52344" w:rsidRDefault="00B52344" w:rsidP="00B52344">
      <w:pPr>
        <w:pStyle w:val="a2"/>
      </w:pPr>
      <w:r>
        <w:rPr>
          <w:rFonts w:hint="eastAsia"/>
        </w:rPr>
        <w:t>运营人员手动图书图片推荐位。图片手动滑动选择，点击图片链接至图书详情</w:t>
      </w:r>
      <w:r>
        <w:rPr>
          <w:rFonts w:hint="eastAsia"/>
        </w:rPr>
        <w:lastRenderedPageBreak/>
        <w:t>页面。</w:t>
      </w:r>
    </w:p>
    <w:p w14:paraId="438AE533" w14:textId="77777777" w:rsidR="00B52344" w:rsidRDefault="00B52344" w:rsidP="00B52344">
      <w:pPr>
        <w:pStyle w:val="6"/>
      </w:pPr>
      <w:r>
        <w:rPr>
          <w:rFonts w:hint="eastAsia"/>
        </w:rPr>
        <w:t>图书文字推荐位</w:t>
      </w:r>
    </w:p>
    <w:p w14:paraId="4287A9E6" w14:textId="77777777" w:rsidR="00B52344" w:rsidRDefault="00B52344" w:rsidP="00B52344">
      <w:pPr>
        <w:pStyle w:val="a2"/>
      </w:pPr>
      <w:r>
        <w:rPr>
          <w:rFonts w:hint="eastAsia"/>
        </w:rPr>
        <w:t>运营人员手动图书文字推荐位。点击文字链接至视图书详情页面。</w:t>
      </w:r>
    </w:p>
    <w:p w14:paraId="698DA442" w14:textId="77777777" w:rsidR="00B52344" w:rsidRDefault="00B52344" w:rsidP="00B52344">
      <w:pPr>
        <w:pStyle w:val="6"/>
      </w:pPr>
      <w:r>
        <w:rPr>
          <w:rFonts w:hint="eastAsia"/>
        </w:rPr>
        <w:t>最新上线</w:t>
      </w:r>
    </w:p>
    <w:p w14:paraId="79E371A8" w14:textId="77777777" w:rsidR="00B52344" w:rsidRDefault="00B52344" w:rsidP="00B52344">
      <w:pPr>
        <w:pStyle w:val="a2"/>
        <w:tabs>
          <w:tab w:val="left" w:pos="4840"/>
        </w:tabs>
      </w:pPr>
      <w:r>
        <w:rPr>
          <w:rFonts w:hint="eastAsia"/>
        </w:rPr>
        <w:t>最新上线图书推荐。点击图片链接至图书详情页面。</w:t>
      </w:r>
    </w:p>
    <w:p w14:paraId="258C39A3" w14:textId="77777777" w:rsidR="00B52344" w:rsidRDefault="00B52344" w:rsidP="00B52344">
      <w:pPr>
        <w:pStyle w:val="6"/>
      </w:pPr>
      <w:r>
        <w:rPr>
          <w:rFonts w:hint="eastAsia"/>
        </w:rPr>
        <w:t>分类推荐</w:t>
      </w:r>
    </w:p>
    <w:p w14:paraId="0F8BE295" w14:textId="77777777" w:rsidR="00B52344" w:rsidRDefault="00B52344" w:rsidP="00B52344">
      <w:pPr>
        <w:pStyle w:val="a2"/>
        <w:tabs>
          <w:tab w:val="left" w:pos="4840"/>
        </w:tabs>
      </w:pPr>
      <w:r>
        <w:rPr>
          <w:rFonts w:hint="eastAsia"/>
        </w:rPr>
        <w:t>按分类图书推荐。点击分类名链接至分类列表页面，</w:t>
      </w:r>
      <w:proofErr w:type="gramStart"/>
      <w:r>
        <w:rPr>
          <w:rFonts w:hint="eastAsia"/>
        </w:rPr>
        <w:t>点击图</w:t>
      </w:r>
      <w:proofErr w:type="gramEnd"/>
      <w:r>
        <w:rPr>
          <w:rFonts w:hint="eastAsia"/>
        </w:rPr>
        <w:t>书名链接至图书详情页面。</w:t>
      </w:r>
    </w:p>
    <w:p w14:paraId="048022BC" w14:textId="77777777" w:rsidR="00B52344" w:rsidRDefault="00B52344" w:rsidP="00B52344">
      <w:pPr>
        <w:pStyle w:val="6"/>
      </w:pPr>
      <w:r>
        <w:rPr>
          <w:rFonts w:hint="eastAsia"/>
        </w:rPr>
        <w:t>每日力荐</w:t>
      </w:r>
    </w:p>
    <w:p w14:paraId="42C1270A" w14:textId="77777777" w:rsidR="00B52344" w:rsidRDefault="00B52344" w:rsidP="00B52344">
      <w:r>
        <w:rPr>
          <w:rFonts w:hint="eastAsia"/>
        </w:rPr>
        <w:t>运营人员手动每日图书推荐。展示图书图标、名称、简介，点击图标、名称链接至图书详情页面，点击免费试读</w:t>
      </w:r>
      <w:proofErr w:type="gramStart"/>
      <w:r>
        <w:rPr>
          <w:rFonts w:hint="eastAsia"/>
        </w:rPr>
        <w:t>链接至沃阅读</w:t>
      </w:r>
      <w:proofErr w:type="gramEnd"/>
      <w:r>
        <w:rPr>
          <w:rFonts w:hint="eastAsia"/>
        </w:rPr>
        <w:t>。</w:t>
      </w:r>
    </w:p>
    <w:p w14:paraId="070392F0" w14:textId="77777777" w:rsidR="00B52344" w:rsidRDefault="00B52344" w:rsidP="00B52344">
      <w:pPr>
        <w:pStyle w:val="6"/>
      </w:pPr>
      <w:r>
        <w:rPr>
          <w:rFonts w:hint="eastAsia"/>
        </w:rPr>
        <w:t>点击排行</w:t>
      </w:r>
    </w:p>
    <w:p w14:paraId="2F28AEAC" w14:textId="77777777" w:rsidR="00B52344" w:rsidRDefault="00B52344" w:rsidP="00B52344">
      <w:r>
        <w:rPr>
          <w:rFonts w:hint="eastAsia"/>
        </w:rPr>
        <w:t>按图书点击量排行榜。展示图书排名、名称，点击名称链接至图书详情页面。</w:t>
      </w:r>
    </w:p>
    <w:p w14:paraId="46C1B9C7" w14:textId="77777777" w:rsidR="00B52344" w:rsidRDefault="00B52344" w:rsidP="00B52344">
      <w:pPr>
        <w:pStyle w:val="6"/>
      </w:pPr>
      <w:r>
        <w:rPr>
          <w:rFonts w:hint="eastAsia"/>
        </w:rPr>
        <w:lastRenderedPageBreak/>
        <w:t>栏目列表页面</w:t>
      </w:r>
    </w:p>
    <w:p w14:paraId="1100D11A" w14:textId="213428B9" w:rsidR="00B52344" w:rsidRDefault="006668EC" w:rsidP="00B52344">
      <w:pPr>
        <w:rPr>
          <w:noProof/>
        </w:rPr>
      </w:pPr>
      <w:r w:rsidRPr="00A315A9">
        <w:rPr>
          <w:noProof/>
        </w:rPr>
        <w:drawing>
          <wp:inline distT="0" distB="0" distL="0" distR="0" wp14:anchorId="07EA5651" wp14:editId="420DA9B4">
            <wp:extent cx="3126105" cy="5274945"/>
            <wp:effectExtent l="0" t="0" r="0" b="19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26105" cy="5274945"/>
                    </a:xfrm>
                    <a:prstGeom prst="rect">
                      <a:avLst/>
                    </a:prstGeom>
                    <a:noFill/>
                    <a:ln>
                      <a:noFill/>
                    </a:ln>
                  </pic:spPr>
                </pic:pic>
              </a:graphicData>
            </a:graphic>
          </wp:inline>
        </w:drawing>
      </w:r>
    </w:p>
    <w:p w14:paraId="676282B2" w14:textId="77777777" w:rsidR="00B52344" w:rsidRDefault="00B52344" w:rsidP="00B52344">
      <w:r>
        <w:rPr>
          <w:rFonts w:hint="eastAsia"/>
        </w:rPr>
        <w:t>展示栏目下图书列表，按照最新（发布时间）、最热（已点击数量）两种规则排序，</w:t>
      </w:r>
      <w:r>
        <w:rPr>
          <w:rFonts w:hint="eastAsia"/>
        </w:rPr>
        <w:t>Tab</w:t>
      </w:r>
      <w:proofErr w:type="gramStart"/>
      <w:r>
        <w:rPr>
          <w:rFonts w:hint="eastAsia"/>
        </w:rPr>
        <w:t>页方式</w:t>
      </w:r>
      <w:proofErr w:type="gramEnd"/>
      <w:r>
        <w:rPr>
          <w:rFonts w:hint="eastAsia"/>
        </w:rPr>
        <w:t>切换。</w:t>
      </w:r>
    </w:p>
    <w:p w14:paraId="493CE5F8" w14:textId="77777777" w:rsidR="00B52344" w:rsidRDefault="00B52344" w:rsidP="00B52344">
      <w:r>
        <w:rPr>
          <w:rFonts w:hint="eastAsia"/>
        </w:rPr>
        <w:t>展示图书图标、名称、资费、已点击数量、简介；底部展示显示更多按钮。</w:t>
      </w:r>
    </w:p>
    <w:p w14:paraId="404F25DF" w14:textId="77777777" w:rsidR="00B52344" w:rsidRDefault="00B52344" w:rsidP="00B52344">
      <w:r>
        <w:rPr>
          <w:rFonts w:hint="eastAsia"/>
        </w:rPr>
        <w:t>点击图书图标、名称链接至图书详情页面。</w:t>
      </w:r>
    </w:p>
    <w:p w14:paraId="376CC07E" w14:textId="77777777" w:rsidR="00B52344" w:rsidRDefault="00B52344" w:rsidP="00B52344">
      <w:r>
        <w:rPr>
          <w:rFonts w:hint="eastAsia"/>
        </w:rPr>
        <w:t>点击底部显示更多按钮增加显示数量。</w:t>
      </w:r>
    </w:p>
    <w:p w14:paraId="62216B80" w14:textId="77777777" w:rsidR="00B52344" w:rsidRDefault="00B52344" w:rsidP="00B52344">
      <w:pPr>
        <w:pStyle w:val="6"/>
      </w:pPr>
      <w:r>
        <w:rPr>
          <w:rFonts w:hint="eastAsia"/>
        </w:rPr>
        <w:lastRenderedPageBreak/>
        <w:t>图书详情页面</w:t>
      </w:r>
    </w:p>
    <w:p w14:paraId="37260383" w14:textId="42EBE95B" w:rsidR="00B52344" w:rsidRDefault="006668EC" w:rsidP="00B52344">
      <w:pPr>
        <w:rPr>
          <w:noProof/>
        </w:rPr>
      </w:pPr>
      <w:r w:rsidRPr="00A315A9">
        <w:rPr>
          <w:noProof/>
        </w:rPr>
        <w:drawing>
          <wp:inline distT="0" distB="0" distL="0" distR="0" wp14:anchorId="43FE1E7E" wp14:editId="4983088D">
            <wp:extent cx="3131820" cy="5417820"/>
            <wp:effectExtent l="0" t="0" r="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31820" cy="5417820"/>
                    </a:xfrm>
                    <a:prstGeom prst="rect">
                      <a:avLst/>
                    </a:prstGeom>
                    <a:noFill/>
                    <a:ln>
                      <a:noFill/>
                    </a:ln>
                  </pic:spPr>
                </pic:pic>
              </a:graphicData>
            </a:graphic>
          </wp:inline>
        </w:drawing>
      </w:r>
    </w:p>
    <w:p w14:paraId="486195A7" w14:textId="77777777" w:rsidR="00B52344" w:rsidRDefault="00B52344" w:rsidP="00B52344">
      <w:r>
        <w:rPr>
          <w:rFonts w:hint="eastAsia"/>
        </w:rPr>
        <w:t>展示图书所属栏目面包屑。</w:t>
      </w:r>
    </w:p>
    <w:p w14:paraId="62B6F212" w14:textId="77777777" w:rsidR="00B52344" w:rsidRDefault="00B52344" w:rsidP="00B52344">
      <w:r>
        <w:rPr>
          <w:rFonts w:hint="eastAsia"/>
        </w:rPr>
        <w:t>展示图书名称、星级、图标、作者、类别、资费、字数、状态、访问量、来源、介绍、目录、用户评论数量、免费试读按钮。</w:t>
      </w:r>
    </w:p>
    <w:p w14:paraId="1F71848B" w14:textId="77777777" w:rsidR="00B52344" w:rsidRDefault="00B52344" w:rsidP="00B52344">
      <w:r>
        <w:rPr>
          <w:rFonts w:hint="eastAsia"/>
        </w:rPr>
        <w:t>展示收藏、分享、推荐、评价、帮助按钮。点击收藏按钮判断用户登录状态，用户已登录状态时在当前页面完成收藏流程；用户未登录状态时重定向至登录页面。点击分享、推荐、评价、帮助链接</w:t>
      </w:r>
      <w:proofErr w:type="gramStart"/>
      <w:r>
        <w:rPr>
          <w:rFonts w:hint="eastAsia"/>
        </w:rPr>
        <w:t>至相应</w:t>
      </w:r>
      <w:proofErr w:type="gramEnd"/>
      <w:r>
        <w:rPr>
          <w:rFonts w:hint="eastAsia"/>
        </w:rPr>
        <w:t>页面。</w:t>
      </w:r>
    </w:p>
    <w:p w14:paraId="60F68077" w14:textId="77777777" w:rsidR="00B52344" w:rsidRPr="002C39F2" w:rsidRDefault="00B52344" w:rsidP="00B52344">
      <w:r>
        <w:rPr>
          <w:rFonts w:hint="eastAsia"/>
        </w:rPr>
        <w:t>免费试读按钮</w:t>
      </w:r>
      <w:proofErr w:type="gramStart"/>
      <w:r>
        <w:rPr>
          <w:rFonts w:hint="eastAsia"/>
        </w:rPr>
        <w:t>链接至沃阅读</w:t>
      </w:r>
      <w:proofErr w:type="gramEnd"/>
      <w:r>
        <w:rPr>
          <w:rFonts w:hint="eastAsia"/>
        </w:rPr>
        <w:t>。</w:t>
      </w:r>
    </w:p>
    <w:p w14:paraId="6BAB495E" w14:textId="77777777" w:rsidR="00B52344" w:rsidRDefault="00B52344" w:rsidP="00B52344">
      <w:r>
        <w:rPr>
          <w:rFonts w:hint="eastAsia"/>
        </w:rPr>
        <w:t>同类推荐、热门推荐、正在流行为运营人员手动推荐位。</w:t>
      </w:r>
    </w:p>
    <w:p w14:paraId="252A89D2" w14:textId="77777777" w:rsidR="00B52344" w:rsidRDefault="00B52344" w:rsidP="00B52344">
      <w:pPr>
        <w:pStyle w:val="5"/>
      </w:pPr>
      <w:r>
        <w:rPr>
          <w:rFonts w:hint="eastAsia"/>
        </w:rPr>
        <w:t>音乐频道</w:t>
      </w:r>
    </w:p>
    <w:p w14:paraId="6BF5FBB4" w14:textId="77777777" w:rsidR="00B52344" w:rsidRDefault="00B52344" w:rsidP="00B52344">
      <w:pPr>
        <w:pStyle w:val="a2"/>
      </w:pPr>
      <w:proofErr w:type="gramStart"/>
      <w:r>
        <w:rPr>
          <w:rFonts w:hint="eastAsia"/>
        </w:rPr>
        <w:t>沃</w:t>
      </w:r>
      <w:proofErr w:type="gramEnd"/>
      <w:r>
        <w:rPr>
          <w:rFonts w:hint="eastAsia"/>
        </w:rPr>
        <w:t>玩家音乐频道，与联通的音乐基地进行集成。目前音乐频道直接内嵌第三方网站，暂不考虑开发，出视觉文案由第三方公司实施。</w:t>
      </w:r>
    </w:p>
    <w:p w14:paraId="56C60DFE" w14:textId="4CF90775" w:rsidR="00B52344" w:rsidRDefault="00B52344" w:rsidP="00B52344">
      <w:pPr>
        <w:pStyle w:val="a2"/>
        <w:rPr>
          <w:noProof/>
        </w:rPr>
      </w:pPr>
      <w:r>
        <w:rPr>
          <w:rFonts w:hint="eastAsia"/>
          <w:noProof/>
        </w:rPr>
        <w:lastRenderedPageBreak/>
        <w:tab/>
      </w:r>
      <w:r w:rsidR="006668EC" w:rsidRPr="001560AA">
        <w:rPr>
          <w:noProof/>
        </w:rPr>
        <w:drawing>
          <wp:inline distT="0" distB="0" distL="0" distR="0" wp14:anchorId="06E4A30A" wp14:editId="457FA566">
            <wp:extent cx="3240405" cy="5600700"/>
            <wp:effectExtent l="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40405" cy="5600700"/>
                    </a:xfrm>
                    <a:prstGeom prst="rect">
                      <a:avLst/>
                    </a:prstGeom>
                    <a:noFill/>
                    <a:ln>
                      <a:noFill/>
                    </a:ln>
                  </pic:spPr>
                </pic:pic>
              </a:graphicData>
            </a:graphic>
          </wp:inline>
        </w:drawing>
      </w:r>
    </w:p>
    <w:p w14:paraId="0713AECE" w14:textId="77777777" w:rsidR="00B52344" w:rsidRDefault="00B52344" w:rsidP="00B52344">
      <w:pPr>
        <w:pStyle w:val="5"/>
      </w:pPr>
      <w:r>
        <w:rPr>
          <w:rFonts w:hint="eastAsia"/>
        </w:rPr>
        <w:t>资讯频道</w:t>
      </w:r>
    </w:p>
    <w:p w14:paraId="1925CD09" w14:textId="77777777" w:rsidR="00B52344" w:rsidRPr="00B52344" w:rsidRDefault="00B52344" w:rsidP="00B52344">
      <w:proofErr w:type="gramStart"/>
      <w:r>
        <w:rPr>
          <w:rFonts w:hint="eastAsia"/>
        </w:rPr>
        <w:t>沃</w:t>
      </w:r>
      <w:proofErr w:type="gramEnd"/>
      <w:r>
        <w:rPr>
          <w:rFonts w:hint="eastAsia"/>
        </w:rPr>
        <w:t>玩家资讯频道，与联通的如意网进行集成。目前直接跳转联通的如意网。</w:t>
      </w:r>
    </w:p>
    <w:p w14:paraId="5A378E96" w14:textId="77777777" w:rsidR="007B5144" w:rsidRDefault="007B5144" w:rsidP="007B5144">
      <w:pPr>
        <w:pStyle w:val="4"/>
      </w:pPr>
      <w:r>
        <w:rPr>
          <w:rFonts w:hint="eastAsia"/>
        </w:rPr>
        <w:t>用户中心</w:t>
      </w:r>
    </w:p>
    <w:p w14:paraId="2065F2CD" w14:textId="77777777" w:rsidR="007B5144" w:rsidRDefault="007B5144" w:rsidP="007B5144">
      <w:r>
        <w:rPr>
          <w:rFonts w:hint="eastAsia"/>
        </w:rPr>
        <w:t>用户注册成网站正式用户后，在登录成功后可使用用户中心功能，维护用户相关信息。</w:t>
      </w:r>
    </w:p>
    <w:p w14:paraId="022061F1" w14:textId="77777777" w:rsidR="00FC0FB7" w:rsidRDefault="00FC0FB7" w:rsidP="00FC0FB7">
      <w:pPr>
        <w:pStyle w:val="5"/>
      </w:pPr>
      <w:r>
        <w:rPr>
          <w:rFonts w:hint="eastAsia"/>
        </w:rPr>
        <w:t>用户中心首页</w:t>
      </w:r>
    </w:p>
    <w:p w14:paraId="2F5A0842" w14:textId="77777777" w:rsidR="00FC0FB7" w:rsidRDefault="00FC0FB7" w:rsidP="00FC0FB7">
      <w:pPr>
        <w:ind w:left="425" w:firstLine="0"/>
      </w:pPr>
      <w:r w:rsidRPr="00626462">
        <w:rPr>
          <w:rFonts w:hint="eastAsia"/>
        </w:rPr>
        <w:t>用户</w:t>
      </w:r>
    </w:p>
    <w:p w14:paraId="2BFB9E2D" w14:textId="185CDAC7" w:rsidR="00FC0FB7" w:rsidRDefault="006668EC" w:rsidP="00FC0FB7">
      <w:pPr>
        <w:ind w:left="425" w:firstLine="0"/>
        <w:rPr>
          <w:noProof/>
        </w:rPr>
      </w:pPr>
      <w:r w:rsidRPr="00980730">
        <w:rPr>
          <w:noProof/>
        </w:rPr>
        <w:lastRenderedPageBreak/>
        <w:drawing>
          <wp:inline distT="0" distB="0" distL="0" distR="0" wp14:anchorId="0C4F7341" wp14:editId="31229FE5">
            <wp:extent cx="3183255" cy="576072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83255" cy="5760720"/>
                    </a:xfrm>
                    <a:prstGeom prst="rect">
                      <a:avLst/>
                    </a:prstGeom>
                    <a:noFill/>
                    <a:ln>
                      <a:noFill/>
                    </a:ln>
                  </pic:spPr>
                </pic:pic>
              </a:graphicData>
            </a:graphic>
          </wp:inline>
        </w:drawing>
      </w:r>
    </w:p>
    <w:p w14:paraId="6EEFF8CA" w14:textId="77777777" w:rsidR="00FC0FB7" w:rsidRDefault="00FC0FB7" w:rsidP="00FC0FB7">
      <w:pPr>
        <w:pStyle w:val="6"/>
      </w:pPr>
      <w:r>
        <w:rPr>
          <w:rFonts w:hint="eastAsia"/>
        </w:rPr>
        <w:t>魔法币管理</w:t>
      </w:r>
    </w:p>
    <w:p w14:paraId="0728526D" w14:textId="77777777" w:rsidR="00FC0FB7" w:rsidRDefault="00FC0FB7" w:rsidP="00FC0FB7">
      <w:pPr>
        <w:pStyle w:val="a2"/>
      </w:pPr>
      <w:r>
        <w:rPr>
          <w:rFonts w:hint="eastAsia"/>
        </w:rPr>
        <w:t>魔法币是用户的一种积分管理体系，和现金一样存在赚取，支付的概念。用户在浏览、评论等业务动作发生时系统支付魔法币。在购买、下载等相关业务动作发生时扣除魔法币。用户可查看魔法币的交易记录。门户需要明确列出魔法</w:t>
      </w:r>
      <w:proofErr w:type="gramStart"/>
      <w:r>
        <w:rPr>
          <w:rFonts w:hint="eastAsia"/>
        </w:rPr>
        <w:t>波使用</w:t>
      </w:r>
      <w:proofErr w:type="gramEnd"/>
      <w:r>
        <w:rPr>
          <w:rFonts w:hint="eastAsia"/>
        </w:rPr>
        <w:t>和相关转换规则。</w:t>
      </w:r>
    </w:p>
    <w:p w14:paraId="30EEC896" w14:textId="77777777" w:rsidR="00FC0FB7" w:rsidRDefault="00FC0FB7" w:rsidP="00FC0FB7">
      <w:pPr>
        <w:pStyle w:val="a2"/>
      </w:pPr>
    </w:p>
    <w:p w14:paraId="5391E3AE" w14:textId="77777777" w:rsidR="00FC0FB7" w:rsidRPr="001B535A" w:rsidRDefault="00FC0FB7" w:rsidP="00FC0FB7">
      <w:pPr>
        <w:spacing w:line="360" w:lineRule="auto"/>
      </w:pPr>
      <w:r>
        <w:rPr>
          <w:rFonts w:hint="eastAsia"/>
        </w:rPr>
        <w:t>赚取规则：（集成公司暂未提示，以下是根据自行测试找出的几种规则，应该不全）</w:t>
      </w:r>
    </w:p>
    <w:p w14:paraId="1ED8651A" w14:textId="209FE527" w:rsidR="00FC0FB7" w:rsidRPr="00E450A6" w:rsidRDefault="006668EC" w:rsidP="00FC0FB7">
      <w:pPr>
        <w:pStyle w:val="a2"/>
      </w:pPr>
      <w:r w:rsidRPr="00980730">
        <w:rPr>
          <w:noProof/>
        </w:rPr>
        <w:lastRenderedPageBreak/>
        <w:drawing>
          <wp:inline distT="0" distB="0" distL="0" distR="0" wp14:anchorId="5F053610" wp14:editId="58FA97D6">
            <wp:extent cx="3171825" cy="576072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71825" cy="5760720"/>
                    </a:xfrm>
                    <a:prstGeom prst="rect">
                      <a:avLst/>
                    </a:prstGeom>
                    <a:noFill/>
                    <a:ln>
                      <a:noFill/>
                    </a:ln>
                  </pic:spPr>
                </pic:pic>
              </a:graphicData>
            </a:graphic>
          </wp:inline>
        </w:drawing>
      </w:r>
    </w:p>
    <w:p w14:paraId="6EAB5695" w14:textId="77777777" w:rsidR="00FC0FB7" w:rsidRDefault="00FC0FB7" w:rsidP="00FC0FB7">
      <w:pPr>
        <w:pStyle w:val="6"/>
      </w:pPr>
      <w:r>
        <w:rPr>
          <w:rFonts w:hint="eastAsia"/>
        </w:rPr>
        <w:t>使用量查询</w:t>
      </w:r>
    </w:p>
    <w:p w14:paraId="3E257E8D" w14:textId="77777777" w:rsidR="00FC0FB7" w:rsidRDefault="00FC0FB7" w:rsidP="00FC0FB7">
      <w:pPr>
        <w:pStyle w:val="a2"/>
      </w:pPr>
      <w:proofErr w:type="gramStart"/>
      <w:r>
        <w:rPr>
          <w:rFonts w:hint="eastAsia"/>
        </w:rPr>
        <w:t>沃</w:t>
      </w:r>
      <w:proofErr w:type="gramEnd"/>
      <w:r>
        <w:rPr>
          <w:rFonts w:hint="eastAsia"/>
        </w:rPr>
        <w:t>玩家支持</w:t>
      </w:r>
      <w:r>
        <w:rPr>
          <w:rFonts w:hint="eastAsia"/>
        </w:rPr>
        <w:t>wap</w:t>
      </w:r>
      <w:r>
        <w:rPr>
          <w:rFonts w:hint="eastAsia"/>
        </w:rPr>
        <w:t>方式进行访问，当用户通过</w:t>
      </w:r>
      <w:r>
        <w:rPr>
          <w:rFonts w:hint="eastAsia"/>
        </w:rPr>
        <w:t>wapnet</w:t>
      </w:r>
      <w:r>
        <w:rPr>
          <w:rFonts w:hint="eastAsia"/>
        </w:rPr>
        <w:t>方式访问门户时，网关可透</w:t>
      </w:r>
      <w:proofErr w:type="gramStart"/>
      <w:r>
        <w:rPr>
          <w:rFonts w:hint="eastAsia"/>
        </w:rPr>
        <w:t>传用户</w:t>
      </w:r>
      <w:proofErr w:type="gramEnd"/>
      <w:r>
        <w:rPr>
          <w:rFonts w:hint="eastAsia"/>
        </w:rPr>
        <w:t>手机号码，通过与</w:t>
      </w:r>
      <w:r>
        <w:rPr>
          <w:rFonts w:hint="eastAsia"/>
        </w:rPr>
        <w:t>VAC</w:t>
      </w:r>
      <w:r>
        <w:rPr>
          <w:rFonts w:hint="eastAsia"/>
        </w:rPr>
        <w:t>系统对接可获知用户本月获知当前的话费、流量、短信量等相关业务信息。</w:t>
      </w:r>
    </w:p>
    <w:p w14:paraId="3F74BAC5" w14:textId="77777777" w:rsidR="00FC0FB7" w:rsidRDefault="00FC0FB7" w:rsidP="00FC0FB7">
      <w:pPr>
        <w:ind w:firstLine="0"/>
      </w:pPr>
      <w:r>
        <w:rPr>
          <w:rFonts w:hint="eastAsia"/>
        </w:rPr>
        <w:t>用户可在个人中心首页手机流量查询区域及时查看到当前手机的业务信息。</w:t>
      </w:r>
    </w:p>
    <w:p w14:paraId="7C2DDF58" w14:textId="77777777" w:rsidR="00FC0FB7" w:rsidRDefault="00FC0FB7" w:rsidP="00FC0FB7">
      <w:pPr>
        <w:pStyle w:val="6"/>
      </w:pPr>
      <w:r>
        <w:rPr>
          <w:rFonts w:hint="eastAsia"/>
        </w:rPr>
        <w:t>优惠推荐</w:t>
      </w:r>
    </w:p>
    <w:p w14:paraId="06DE33A0" w14:textId="77777777" w:rsidR="007B5144" w:rsidRDefault="00FC0FB7" w:rsidP="00FC0FB7">
      <w:pPr>
        <w:ind w:left="425" w:firstLine="0"/>
      </w:pPr>
      <w:r>
        <w:rPr>
          <w:rFonts w:hint="eastAsia"/>
        </w:rPr>
        <w:t>通过分析用户的手机业务信息，可有针对性的对用户提供相关业务套餐选择，吸引用户进行订购。</w:t>
      </w:r>
    </w:p>
    <w:p w14:paraId="156F2FF5" w14:textId="77777777" w:rsidR="00FC0FB7" w:rsidRPr="00626462" w:rsidRDefault="00FC0FB7" w:rsidP="007B5144">
      <w:pPr>
        <w:ind w:left="425" w:firstLine="0"/>
      </w:pPr>
    </w:p>
    <w:p w14:paraId="658F91A2" w14:textId="77777777" w:rsidR="007B5144" w:rsidRDefault="007B5144" w:rsidP="007B5144">
      <w:pPr>
        <w:pStyle w:val="5"/>
      </w:pPr>
      <w:r>
        <w:rPr>
          <w:rFonts w:hint="eastAsia"/>
        </w:rPr>
        <w:lastRenderedPageBreak/>
        <w:t>修改密码</w:t>
      </w:r>
    </w:p>
    <w:p w14:paraId="4FD2E691" w14:textId="77777777" w:rsidR="007B5144" w:rsidRDefault="007B5144" w:rsidP="007B5144">
      <w:pPr>
        <w:pStyle w:val="a2"/>
      </w:pPr>
      <w:r>
        <w:rPr>
          <w:rFonts w:hint="eastAsia"/>
        </w:rPr>
        <w:t>用户可使用修改密码功能主动修改用户密码信息，修改密码必须要录入旧密码并且输入两边新密码。</w:t>
      </w:r>
    </w:p>
    <w:p w14:paraId="68E42609" w14:textId="77777777" w:rsidR="007B5144" w:rsidRPr="00055048" w:rsidRDefault="007B5144" w:rsidP="007B5144">
      <w:pPr>
        <w:pStyle w:val="a2"/>
      </w:pPr>
      <w:r>
        <w:rPr>
          <w:rFonts w:hint="eastAsia"/>
        </w:rPr>
        <w:t>（见</w:t>
      </w:r>
      <w:r w:rsidRPr="003F322D">
        <w:rPr>
          <w:rFonts w:hint="eastAsia"/>
        </w:rPr>
        <w:t>3.2.2.1.5</w:t>
      </w:r>
      <w:r w:rsidRPr="003F322D">
        <w:rPr>
          <w:rFonts w:hint="eastAsia"/>
        </w:rPr>
        <w:tab/>
      </w:r>
      <w:r w:rsidRPr="003F322D">
        <w:rPr>
          <w:rFonts w:hint="eastAsia"/>
        </w:rPr>
        <w:t>密码修改</w:t>
      </w:r>
      <w:r>
        <w:rPr>
          <w:rFonts w:hint="eastAsia"/>
        </w:rPr>
        <w:t>）</w:t>
      </w:r>
    </w:p>
    <w:p w14:paraId="13940D8D" w14:textId="77777777" w:rsidR="007B5144" w:rsidRDefault="007B5144" w:rsidP="007B5144">
      <w:pPr>
        <w:pStyle w:val="5"/>
      </w:pPr>
      <w:r>
        <w:rPr>
          <w:rFonts w:hint="eastAsia"/>
        </w:rPr>
        <w:t>我的收藏</w:t>
      </w:r>
    </w:p>
    <w:p w14:paraId="31D88B60" w14:textId="77777777" w:rsidR="007B5144" w:rsidRDefault="007B5144" w:rsidP="007B5144">
      <w:pPr>
        <w:pStyle w:val="a2"/>
      </w:pPr>
      <w:r>
        <w:rPr>
          <w:rFonts w:hint="eastAsia"/>
        </w:rPr>
        <w:t>对用户收藏的视频、资讯、产品，音乐、专题等进行分类管理。</w:t>
      </w:r>
    </w:p>
    <w:p w14:paraId="5B67C1B5" w14:textId="77777777" w:rsidR="007B5144" w:rsidRDefault="007B5144" w:rsidP="007B5144">
      <w:pPr>
        <w:rPr>
          <w:u w:val="single"/>
        </w:rPr>
      </w:pPr>
      <w:r w:rsidRPr="003F66BE">
        <w:rPr>
          <w:rFonts w:hint="eastAsia"/>
          <w:u w:val="single"/>
        </w:rPr>
        <w:t>提示语：</w:t>
      </w:r>
    </w:p>
    <w:p w14:paraId="367F22CF" w14:textId="77777777" w:rsidR="007B5144" w:rsidRDefault="007B5144" w:rsidP="007B5144">
      <w:r>
        <w:rPr>
          <w:rFonts w:hint="eastAsia"/>
        </w:rPr>
        <w:t>“</w:t>
      </w:r>
      <w:r w:rsidRPr="003F66BE">
        <w:rPr>
          <w:rFonts w:hint="eastAsia"/>
        </w:rPr>
        <w:t>您确认取消收藏吗？</w:t>
      </w:r>
      <w:r>
        <w:rPr>
          <w:rFonts w:hint="eastAsia"/>
        </w:rPr>
        <w:t>”</w:t>
      </w:r>
    </w:p>
    <w:p w14:paraId="466721CF" w14:textId="30A9DCC6" w:rsidR="007B5144" w:rsidRDefault="006668EC" w:rsidP="007B5144">
      <w:pPr>
        <w:pStyle w:val="a2"/>
        <w:rPr>
          <w:noProof/>
        </w:rPr>
      </w:pPr>
      <w:r w:rsidRPr="00980730">
        <w:rPr>
          <w:noProof/>
        </w:rPr>
        <w:drawing>
          <wp:inline distT="0" distB="0" distL="0" distR="0" wp14:anchorId="65F7FF84" wp14:editId="652AA932">
            <wp:extent cx="3297555" cy="5217795"/>
            <wp:effectExtent l="0" t="0" r="0" b="190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97555" cy="5217795"/>
                    </a:xfrm>
                    <a:prstGeom prst="rect">
                      <a:avLst/>
                    </a:prstGeom>
                    <a:noFill/>
                    <a:ln>
                      <a:noFill/>
                    </a:ln>
                  </pic:spPr>
                </pic:pic>
              </a:graphicData>
            </a:graphic>
          </wp:inline>
        </w:drawing>
      </w:r>
    </w:p>
    <w:p w14:paraId="7D88EE64" w14:textId="77777777" w:rsidR="00B40C06" w:rsidRPr="00626462" w:rsidRDefault="00B40C06" w:rsidP="007B5144">
      <w:pPr>
        <w:pStyle w:val="a2"/>
      </w:pPr>
      <w:r>
        <w:rPr>
          <w:rFonts w:hint="eastAsia"/>
          <w:noProof/>
        </w:rPr>
        <w:t>收藏可以是对资源，产品的收藏。</w:t>
      </w:r>
    </w:p>
    <w:p w14:paraId="092E7DA0" w14:textId="6017302F" w:rsidR="007B5144" w:rsidRDefault="007B5144" w:rsidP="007B5144">
      <w:pPr>
        <w:pStyle w:val="5"/>
      </w:pPr>
      <w:r>
        <w:rPr>
          <w:rFonts w:hint="eastAsia"/>
        </w:rPr>
        <w:t>我的</w:t>
      </w:r>
      <w:r w:rsidR="0092617E">
        <w:rPr>
          <w:rFonts w:hint="eastAsia"/>
        </w:rPr>
        <w:t>订购</w:t>
      </w:r>
    </w:p>
    <w:p w14:paraId="57960A03" w14:textId="77777777" w:rsidR="007B5144" w:rsidRDefault="007B5144" w:rsidP="007B5144">
      <w:pPr>
        <w:pStyle w:val="a2"/>
      </w:pPr>
      <w:r>
        <w:rPr>
          <w:rFonts w:hint="eastAsia"/>
        </w:rPr>
        <w:t>对用户收藏的产品等进行分类管理。对选定的产品可进行操作，并</w:t>
      </w:r>
      <w:proofErr w:type="gramStart"/>
      <w:r>
        <w:rPr>
          <w:rFonts w:hint="eastAsia"/>
        </w:rPr>
        <w:t>进行定退操作</w:t>
      </w:r>
      <w:proofErr w:type="gramEnd"/>
      <w:r>
        <w:rPr>
          <w:rFonts w:hint="eastAsia"/>
        </w:rPr>
        <w:t>。</w:t>
      </w:r>
    </w:p>
    <w:p w14:paraId="320AF958" w14:textId="77777777" w:rsidR="007B5144" w:rsidRPr="00744028" w:rsidRDefault="007B5144" w:rsidP="007B5144">
      <w:pPr>
        <w:rPr>
          <w:u w:val="single"/>
        </w:rPr>
      </w:pPr>
      <w:r w:rsidRPr="00744028">
        <w:rPr>
          <w:rFonts w:hint="eastAsia"/>
          <w:u w:val="single"/>
        </w:rPr>
        <w:lastRenderedPageBreak/>
        <w:t>退</w:t>
      </w:r>
      <w:proofErr w:type="gramStart"/>
      <w:r w:rsidRPr="00744028">
        <w:rPr>
          <w:rFonts w:hint="eastAsia"/>
          <w:u w:val="single"/>
        </w:rPr>
        <w:t>订弹窗</w:t>
      </w:r>
      <w:proofErr w:type="gramEnd"/>
      <w:r w:rsidRPr="00744028">
        <w:rPr>
          <w:rFonts w:hint="eastAsia"/>
          <w:u w:val="single"/>
        </w:rPr>
        <w:t>：</w:t>
      </w:r>
    </w:p>
    <w:p w14:paraId="6A0C8027" w14:textId="77777777" w:rsidR="007B5144" w:rsidRDefault="007B5144" w:rsidP="007B5144"/>
    <w:p w14:paraId="7C9D5A8A" w14:textId="77777777" w:rsidR="007B5144" w:rsidRDefault="007B5144" w:rsidP="007B5144">
      <w:r>
        <w:rPr>
          <w:rFonts w:hint="eastAsia"/>
        </w:rPr>
        <w:t>输入验证码，</w:t>
      </w:r>
      <w:proofErr w:type="gramStart"/>
      <w:r>
        <w:rPr>
          <w:rFonts w:hint="eastAsia"/>
        </w:rPr>
        <w:t>点退订</w:t>
      </w:r>
      <w:proofErr w:type="gramEnd"/>
      <w:r>
        <w:rPr>
          <w:rFonts w:hint="eastAsia"/>
        </w:rPr>
        <w:t>按钮，出现下方的红色提示信息，</w:t>
      </w:r>
      <w:r>
        <w:rPr>
          <w:rFonts w:hint="eastAsia"/>
        </w:rPr>
        <w:t>5</w:t>
      </w:r>
      <w:r>
        <w:rPr>
          <w:rFonts w:hint="eastAsia"/>
        </w:rPr>
        <w:t>秒后窗口自动关闭。</w:t>
      </w:r>
    </w:p>
    <w:p w14:paraId="3BA7626F" w14:textId="3F5A71B9" w:rsidR="007B5144" w:rsidRPr="00055048" w:rsidRDefault="006668EC" w:rsidP="007B5144">
      <w:pPr>
        <w:pStyle w:val="a2"/>
      </w:pPr>
      <w:r w:rsidRPr="00980730">
        <w:rPr>
          <w:noProof/>
        </w:rPr>
        <w:drawing>
          <wp:inline distT="0" distB="0" distL="0" distR="0" wp14:anchorId="761266E2" wp14:editId="2DBCCEE8">
            <wp:extent cx="3360420" cy="4754880"/>
            <wp:effectExtent l="0" t="0" r="0" b="762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60420" cy="4754880"/>
                    </a:xfrm>
                    <a:prstGeom prst="rect">
                      <a:avLst/>
                    </a:prstGeom>
                    <a:noFill/>
                    <a:ln>
                      <a:noFill/>
                    </a:ln>
                  </pic:spPr>
                </pic:pic>
              </a:graphicData>
            </a:graphic>
          </wp:inline>
        </w:drawing>
      </w:r>
    </w:p>
    <w:p w14:paraId="1F78115F" w14:textId="77777777" w:rsidR="007B5144" w:rsidRDefault="007B5144" w:rsidP="007B5144">
      <w:pPr>
        <w:pStyle w:val="5"/>
      </w:pPr>
      <w:r>
        <w:rPr>
          <w:rFonts w:hint="eastAsia"/>
        </w:rPr>
        <w:t>我的推荐</w:t>
      </w:r>
    </w:p>
    <w:p w14:paraId="5C3F2335" w14:textId="77777777" w:rsidR="007B5144" w:rsidRDefault="007B5144" w:rsidP="007B5144">
      <w:pPr>
        <w:pStyle w:val="a2"/>
      </w:pPr>
      <w:r>
        <w:rPr>
          <w:rFonts w:hint="eastAsia"/>
        </w:rPr>
        <w:t>推荐分为两个方向：</w:t>
      </w:r>
      <w:r>
        <w:rPr>
          <w:rFonts w:hint="eastAsia"/>
        </w:rPr>
        <w:t>1</w:t>
      </w:r>
      <w:r>
        <w:rPr>
          <w:rFonts w:hint="eastAsia"/>
        </w:rPr>
        <w:t>其它人向我发起的推荐。</w:t>
      </w:r>
      <w:r>
        <w:rPr>
          <w:rFonts w:hint="eastAsia"/>
        </w:rPr>
        <w:t xml:space="preserve">2 </w:t>
      </w:r>
      <w:r>
        <w:rPr>
          <w:rFonts w:hint="eastAsia"/>
        </w:rPr>
        <w:t>我向其它人发起的推荐，只能向好友发送推荐消息。推荐是针对产品的。推荐消息有已读和未读状态，用户点击商品后需要修改阅读状态。</w:t>
      </w:r>
    </w:p>
    <w:p w14:paraId="7D367CD8" w14:textId="56FCC996" w:rsidR="007B5144" w:rsidRPr="00C91365" w:rsidRDefault="006668EC" w:rsidP="007B5144">
      <w:pPr>
        <w:pStyle w:val="a2"/>
      </w:pPr>
      <w:r w:rsidRPr="00980730">
        <w:rPr>
          <w:noProof/>
        </w:rPr>
        <w:lastRenderedPageBreak/>
        <w:drawing>
          <wp:inline distT="0" distB="0" distL="0" distR="0" wp14:anchorId="3B01D693" wp14:editId="0740AB6B">
            <wp:extent cx="3331845" cy="5457825"/>
            <wp:effectExtent l="0" t="0" r="1905" b="952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1845" cy="5457825"/>
                    </a:xfrm>
                    <a:prstGeom prst="rect">
                      <a:avLst/>
                    </a:prstGeom>
                    <a:noFill/>
                    <a:ln>
                      <a:noFill/>
                    </a:ln>
                  </pic:spPr>
                </pic:pic>
              </a:graphicData>
            </a:graphic>
          </wp:inline>
        </w:drawing>
      </w:r>
    </w:p>
    <w:p w14:paraId="2E606D72" w14:textId="77777777" w:rsidR="007B5144" w:rsidRDefault="007B5144" w:rsidP="007B5144">
      <w:pPr>
        <w:pStyle w:val="5"/>
      </w:pPr>
      <w:r>
        <w:rPr>
          <w:rFonts w:hint="eastAsia"/>
        </w:rPr>
        <w:t>我的好友</w:t>
      </w:r>
    </w:p>
    <w:p w14:paraId="4453755F" w14:textId="77777777" w:rsidR="007B5144" w:rsidRDefault="007B5144" w:rsidP="007B5144">
      <w:pPr>
        <w:pStyle w:val="a2"/>
      </w:pPr>
      <w:r>
        <w:rPr>
          <w:rFonts w:hint="eastAsia"/>
        </w:rPr>
        <w:t>用户可通过此功能管理用户好友。系统提供以下几种好友管理功能：</w:t>
      </w:r>
    </w:p>
    <w:p w14:paraId="50CA97E0" w14:textId="77777777" w:rsidR="007B5144" w:rsidRDefault="007B5144" w:rsidP="007B5144">
      <w:pPr>
        <w:pStyle w:val="a2"/>
      </w:pPr>
      <w:r>
        <w:rPr>
          <w:rFonts w:hint="eastAsia"/>
        </w:rPr>
        <w:t xml:space="preserve">1 </w:t>
      </w:r>
      <w:r>
        <w:rPr>
          <w:rFonts w:hint="eastAsia"/>
        </w:rPr>
        <w:t>添加好友：通过直接添加手机号码增加好友。</w:t>
      </w:r>
    </w:p>
    <w:p w14:paraId="07314877" w14:textId="77777777" w:rsidR="007B5144" w:rsidRDefault="007B5144" w:rsidP="007B5144">
      <w:pPr>
        <w:pStyle w:val="a2"/>
      </w:pPr>
      <w:r>
        <w:rPr>
          <w:rFonts w:hint="eastAsia"/>
        </w:rPr>
        <w:t xml:space="preserve">2 </w:t>
      </w:r>
      <w:r>
        <w:rPr>
          <w:rFonts w:hint="eastAsia"/>
        </w:rPr>
        <w:t>邀请好友：通过发送短信邀请增加好友。在完成好友增加的同时邀请其注册</w:t>
      </w:r>
      <w:proofErr w:type="gramStart"/>
      <w:r>
        <w:rPr>
          <w:rFonts w:hint="eastAsia"/>
        </w:rPr>
        <w:t>沃</w:t>
      </w:r>
      <w:proofErr w:type="gramEnd"/>
      <w:r>
        <w:rPr>
          <w:rFonts w:hint="eastAsia"/>
        </w:rPr>
        <w:t>玩家。</w:t>
      </w:r>
    </w:p>
    <w:p w14:paraId="08B5B9C7" w14:textId="77777777" w:rsidR="007B5144" w:rsidRDefault="007B5144" w:rsidP="007B5144">
      <w:pPr>
        <w:pStyle w:val="a2"/>
      </w:pPr>
      <w:r>
        <w:rPr>
          <w:rFonts w:hint="eastAsia"/>
        </w:rPr>
        <w:t xml:space="preserve">3 </w:t>
      </w:r>
      <w:r>
        <w:rPr>
          <w:rFonts w:hint="eastAsia"/>
        </w:rPr>
        <w:t>修改：修改好友名称，手机号码</w:t>
      </w:r>
    </w:p>
    <w:p w14:paraId="3EA4B1C7" w14:textId="77777777" w:rsidR="007B5144" w:rsidRDefault="007B5144" w:rsidP="007B5144">
      <w:pPr>
        <w:pStyle w:val="a2"/>
      </w:pPr>
      <w:r>
        <w:rPr>
          <w:rFonts w:hint="eastAsia"/>
        </w:rPr>
        <w:t xml:space="preserve">4 </w:t>
      </w:r>
      <w:r>
        <w:rPr>
          <w:rFonts w:hint="eastAsia"/>
        </w:rPr>
        <w:t>删除：删除指定的好友。</w:t>
      </w:r>
    </w:p>
    <w:p w14:paraId="4F44F8C2" w14:textId="77777777" w:rsidR="007B5144" w:rsidRDefault="007B5144" w:rsidP="007B5144">
      <w:pPr>
        <w:pStyle w:val="a2"/>
      </w:pPr>
    </w:p>
    <w:p w14:paraId="2407FFAC" w14:textId="77777777" w:rsidR="007B5144" w:rsidRPr="006A516A" w:rsidRDefault="007B5144" w:rsidP="007B5144">
      <w:pPr>
        <w:rPr>
          <w:u w:val="single"/>
        </w:rPr>
      </w:pPr>
      <w:r w:rsidRPr="006A516A">
        <w:rPr>
          <w:rFonts w:hint="eastAsia"/>
          <w:u w:val="single"/>
        </w:rPr>
        <w:t>邀请好友注册，下发短信内容：</w:t>
      </w:r>
    </w:p>
    <w:p w14:paraId="61E8311D" w14:textId="77777777" w:rsidR="007B5144" w:rsidRPr="00AA3786" w:rsidRDefault="007B5144" w:rsidP="007B5144">
      <w:pPr>
        <w:jc w:val="left"/>
        <w:rPr>
          <w:color w:val="C00000"/>
        </w:rPr>
      </w:pPr>
      <w:r w:rsidRPr="00AA3786">
        <w:rPr>
          <w:rFonts w:hint="eastAsia"/>
          <w:color w:val="C00000"/>
        </w:rPr>
        <w:t>“</w:t>
      </w:r>
      <w:r w:rsidRPr="00AA3786">
        <w:rPr>
          <w:color w:val="C00000"/>
        </w:rPr>
        <w:t>H</w:t>
      </w:r>
      <w:r w:rsidRPr="00AA3786">
        <w:rPr>
          <w:rFonts w:hint="eastAsia"/>
          <w:color w:val="C00000"/>
        </w:rPr>
        <w:t>i,</w:t>
      </w:r>
      <w:r w:rsidRPr="00AA3786">
        <w:rPr>
          <w:rFonts w:hint="eastAsia"/>
          <w:color w:val="C00000"/>
        </w:rPr>
        <w:t>您的好友</w:t>
      </w:r>
      <w:r w:rsidRPr="00AA3786">
        <w:rPr>
          <w:rFonts w:hint="eastAsia"/>
          <w:color w:val="C00000"/>
        </w:rPr>
        <w:t>18653176239</w:t>
      </w:r>
      <w:r w:rsidRPr="00AA3786">
        <w:rPr>
          <w:rFonts w:hint="eastAsia"/>
          <w:color w:val="C00000"/>
        </w:rPr>
        <w:t>邀请您注册</w:t>
      </w:r>
      <w:proofErr w:type="gramStart"/>
      <w:r w:rsidRPr="00AA3786">
        <w:rPr>
          <w:rFonts w:hint="eastAsia"/>
          <w:color w:val="C00000"/>
        </w:rPr>
        <w:t>沃</w:t>
      </w:r>
      <w:proofErr w:type="gramEnd"/>
      <w:r w:rsidRPr="00AA3786">
        <w:rPr>
          <w:rFonts w:hint="eastAsia"/>
          <w:color w:val="C00000"/>
        </w:rPr>
        <w:t>玩家会员，请访问</w:t>
      </w:r>
      <w:hyperlink r:id="rId72" w:history="1">
        <w:r w:rsidRPr="00AA3786">
          <w:rPr>
            <w:rStyle w:val="af6"/>
            <w:rFonts w:hint="eastAsia"/>
            <w:color w:val="C00000"/>
          </w:rPr>
          <w:t>http://www.17186.cn/portal/login.do?yp=fcb862461a1195fc</w:t>
        </w:r>
      </w:hyperlink>
      <w:r w:rsidRPr="00AA3786">
        <w:rPr>
          <w:rFonts w:hint="eastAsia"/>
          <w:color w:val="C00000"/>
        </w:rPr>
        <w:t>,</w:t>
      </w:r>
      <w:r w:rsidRPr="00AA3786">
        <w:rPr>
          <w:rFonts w:hint="eastAsia"/>
          <w:color w:val="C00000"/>
        </w:rPr>
        <w:t>更多惊喜等着您”</w:t>
      </w:r>
    </w:p>
    <w:p w14:paraId="23B11841" w14:textId="77777777" w:rsidR="007B5144" w:rsidRDefault="007B5144" w:rsidP="007B5144">
      <w:pPr>
        <w:jc w:val="left"/>
      </w:pPr>
    </w:p>
    <w:p w14:paraId="5BFC2C9C" w14:textId="77777777" w:rsidR="007B5144" w:rsidRDefault="007B5144" w:rsidP="007B5144">
      <w:pPr>
        <w:jc w:val="left"/>
      </w:pPr>
      <w:r>
        <w:rPr>
          <w:rFonts w:hint="eastAsia"/>
        </w:rPr>
        <w:lastRenderedPageBreak/>
        <w:t>接收者访问地址，自动注册为沃玩家会员，并下发短信告知密码，获取的短信内容为：</w:t>
      </w:r>
    </w:p>
    <w:p w14:paraId="744842F2" w14:textId="77777777" w:rsidR="007B5144" w:rsidRPr="00AA3786" w:rsidRDefault="007B5144" w:rsidP="007B5144">
      <w:pPr>
        <w:spacing w:line="360" w:lineRule="auto"/>
        <w:rPr>
          <w:color w:val="C00000"/>
        </w:rPr>
      </w:pPr>
      <w:r w:rsidRPr="00AA3786">
        <w:rPr>
          <w:rFonts w:hint="eastAsia"/>
          <w:color w:val="C00000"/>
        </w:rPr>
        <w:t>“欢迎您加入</w:t>
      </w:r>
      <w:proofErr w:type="gramStart"/>
      <w:r w:rsidRPr="00AA3786">
        <w:rPr>
          <w:rFonts w:hint="eastAsia"/>
          <w:color w:val="C00000"/>
        </w:rPr>
        <w:t>沃</w:t>
      </w:r>
      <w:proofErr w:type="gramEnd"/>
      <w:r w:rsidRPr="00AA3786">
        <w:rPr>
          <w:rFonts w:hint="eastAsia"/>
          <w:color w:val="C00000"/>
        </w:rPr>
        <w:t>玩家，您的登录密码为</w:t>
      </w:r>
      <w:r w:rsidRPr="00AA3786">
        <w:rPr>
          <w:rFonts w:hint="eastAsia"/>
          <w:color w:val="C00000"/>
        </w:rPr>
        <w:t>:123456</w:t>
      </w:r>
      <w:r w:rsidRPr="00AA3786">
        <w:rPr>
          <w:rFonts w:hint="eastAsia"/>
          <w:color w:val="C00000"/>
        </w:rPr>
        <w:t>，请妥善保存”</w:t>
      </w:r>
    </w:p>
    <w:p w14:paraId="133D3BCC" w14:textId="77777777" w:rsidR="007B5144" w:rsidRDefault="007B5144" w:rsidP="007B5144">
      <w:pPr>
        <w:spacing w:line="360" w:lineRule="auto"/>
      </w:pPr>
      <w:r>
        <w:rPr>
          <w:rFonts w:hint="eastAsia"/>
        </w:rPr>
        <w:t>邀请者获得的反馈短信内容为：</w:t>
      </w:r>
    </w:p>
    <w:p w14:paraId="2F2BBA95" w14:textId="77777777" w:rsidR="007B5144" w:rsidRDefault="007B5144" w:rsidP="007B5144">
      <w:pPr>
        <w:spacing w:line="360" w:lineRule="auto"/>
        <w:rPr>
          <w:color w:val="C00000"/>
        </w:rPr>
      </w:pPr>
      <w:r w:rsidRPr="009B0E95">
        <w:rPr>
          <w:rFonts w:hint="eastAsia"/>
          <w:color w:val="C00000"/>
        </w:rPr>
        <w:t>“您的好友</w:t>
      </w:r>
      <w:r w:rsidRPr="009B0E95">
        <w:rPr>
          <w:rFonts w:hint="eastAsia"/>
          <w:color w:val="C00000"/>
        </w:rPr>
        <w:t>186111111111</w:t>
      </w:r>
      <w:r w:rsidRPr="009B0E95">
        <w:rPr>
          <w:rFonts w:hint="eastAsia"/>
          <w:color w:val="C00000"/>
        </w:rPr>
        <w:t>成功注册</w:t>
      </w:r>
      <w:proofErr w:type="gramStart"/>
      <w:r w:rsidRPr="009B0E95">
        <w:rPr>
          <w:rFonts w:hint="eastAsia"/>
          <w:color w:val="C00000"/>
        </w:rPr>
        <w:t>沃</w:t>
      </w:r>
      <w:proofErr w:type="gramEnd"/>
      <w:r w:rsidRPr="009B0E95">
        <w:rPr>
          <w:rFonts w:hint="eastAsia"/>
          <w:color w:val="C00000"/>
        </w:rPr>
        <w:t>玩家，您获得</w:t>
      </w:r>
      <w:r w:rsidRPr="009B0E95">
        <w:rPr>
          <w:rFonts w:hint="eastAsia"/>
          <w:color w:val="C00000"/>
        </w:rPr>
        <w:t>5</w:t>
      </w:r>
      <w:r w:rsidRPr="009B0E95">
        <w:rPr>
          <w:rFonts w:hint="eastAsia"/>
          <w:color w:val="C00000"/>
        </w:rPr>
        <w:t>魔法币奖励！得积分</w:t>
      </w:r>
      <w:r>
        <w:rPr>
          <w:rFonts w:hint="eastAsia"/>
          <w:color w:val="C00000"/>
        </w:rPr>
        <w:t>有惊喜</w:t>
      </w:r>
      <w:r w:rsidRPr="009B0E95">
        <w:rPr>
          <w:rFonts w:hint="eastAsia"/>
          <w:color w:val="C00000"/>
        </w:rPr>
        <w:t>，继续邀请更多好友吧”</w:t>
      </w:r>
    </w:p>
    <w:p w14:paraId="3BA1A5D2" w14:textId="77777777" w:rsidR="007B5144" w:rsidRPr="0061238F" w:rsidRDefault="007B5144" w:rsidP="007B5144">
      <w:pPr>
        <w:spacing w:line="360" w:lineRule="auto"/>
        <w:rPr>
          <w:u w:val="single"/>
        </w:rPr>
      </w:pPr>
      <w:r w:rsidRPr="0061238F">
        <w:rPr>
          <w:rFonts w:hint="eastAsia"/>
          <w:u w:val="single"/>
        </w:rPr>
        <w:t>邀请规则：</w:t>
      </w:r>
    </w:p>
    <w:p w14:paraId="43632BE7" w14:textId="77777777" w:rsidR="007B5144" w:rsidRPr="0061238F" w:rsidRDefault="007B5144" w:rsidP="007B5144">
      <w:pPr>
        <w:spacing w:line="360" w:lineRule="auto"/>
      </w:pPr>
      <w:r w:rsidRPr="0061238F">
        <w:rPr>
          <w:rFonts w:hint="eastAsia"/>
        </w:rPr>
        <w:t>每个手机号可邀请</w:t>
      </w:r>
      <w:r w:rsidRPr="0061238F">
        <w:rPr>
          <w:rFonts w:hint="eastAsia"/>
        </w:rPr>
        <w:t>3</w:t>
      </w:r>
      <w:r w:rsidRPr="0061238F">
        <w:rPr>
          <w:rFonts w:hint="eastAsia"/>
        </w:rPr>
        <w:t>次。</w:t>
      </w:r>
    </w:p>
    <w:p w14:paraId="4E9802C0" w14:textId="294CA170" w:rsidR="007B5144" w:rsidRPr="00626462" w:rsidRDefault="006668EC" w:rsidP="007B5144">
      <w:pPr>
        <w:pStyle w:val="a2"/>
      </w:pPr>
      <w:r w:rsidRPr="00980730">
        <w:rPr>
          <w:noProof/>
        </w:rPr>
        <w:drawing>
          <wp:inline distT="0" distB="0" distL="0" distR="0" wp14:anchorId="5091A396" wp14:editId="1960954E">
            <wp:extent cx="3131820" cy="5840730"/>
            <wp:effectExtent l="0" t="0" r="0" b="762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31820" cy="5840730"/>
                    </a:xfrm>
                    <a:prstGeom prst="rect">
                      <a:avLst/>
                    </a:prstGeom>
                    <a:noFill/>
                    <a:ln>
                      <a:noFill/>
                    </a:ln>
                  </pic:spPr>
                </pic:pic>
              </a:graphicData>
            </a:graphic>
          </wp:inline>
        </w:drawing>
      </w:r>
    </w:p>
    <w:p w14:paraId="38AE64AE" w14:textId="77777777" w:rsidR="007B5144" w:rsidRDefault="007B5144" w:rsidP="007B5144">
      <w:pPr>
        <w:pStyle w:val="5"/>
      </w:pPr>
      <w:r>
        <w:rPr>
          <w:rFonts w:hint="eastAsia"/>
        </w:rPr>
        <w:lastRenderedPageBreak/>
        <w:t>猜你喜欢</w:t>
      </w:r>
    </w:p>
    <w:p w14:paraId="15593464" w14:textId="77777777" w:rsidR="007B5144" w:rsidRPr="00BE293F" w:rsidRDefault="007B5144" w:rsidP="007B5144">
      <w:pPr>
        <w:pStyle w:val="a2"/>
      </w:pPr>
      <w:r>
        <w:rPr>
          <w:rFonts w:hint="eastAsia"/>
        </w:rPr>
        <w:t>系统通过分析用户在网站上的操作行为可统计用户的喜好特点，可有针对性的向用户推荐特定业务，在没有上统计分析系统前，也可由运营人员定制推荐。</w:t>
      </w:r>
    </w:p>
    <w:p w14:paraId="1A3B9741" w14:textId="77777777" w:rsidR="007B5144" w:rsidRPr="008422E0" w:rsidRDefault="007B5144" w:rsidP="007B5144">
      <w:pPr>
        <w:pStyle w:val="4"/>
      </w:pPr>
      <w:r>
        <w:rPr>
          <w:rFonts w:hint="eastAsia"/>
        </w:rPr>
        <w:t>用户互动</w:t>
      </w:r>
    </w:p>
    <w:p w14:paraId="7B26518E" w14:textId="77777777" w:rsidR="007B5144" w:rsidRDefault="007B5144" w:rsidP="007B5144">
      <w:pPr>
        <w:pStyle w:val="5"/>
      </w:pPr>
      <w:r>
        <w:rPr>
          <w:rFonts w:hint="eastAsia"/>
        </w:rPr>
        <w:t>资源评论</w:t>
      </w:r>
    </w:p>
    <w:p w14:paraId="0813B697" w14:textId="77777777" w:rsidR="007B5144" w:rsidRDefault="007B5144" w:rsidP="007B5144">
      <w:pPr>
        <w:pStyle w:val="a2"/>
      </w:pPr>
      <w:r>
        <w:rPr>
          <w:rFonts w:hint="eastAsia"/>
        </w:rPr>
        <w:t>用户针对资源进行评论，评论可配置是否由运营管理人员审核后才展示，同时支持敏感词过滤。</w:t>
      </w:r>
    </w:p>
    <w:p w14:paraId="77507806" w14:textId="77777777" w:rsidR="007B5144" w:rsidRDefault="007B5144" w:rsidP="007B5144">
      <w:pPr>
        <w:rPr>
          <w:u w:val="single"/>
        </w:rPr>
      </w:pPr>
      <w:r w:rsidRPr="00377AD0">
        <w:rPr>
          <w:rFonts w:hint="eastAsia"/>
          <w:u w:val="single"/>
        </w:rPr>
        <w:t>规则：</w:t>
      </w:r>
    </w:p>
    <w:p w14:paraId="65196EB8" w14:textId="77777777" w:rsidR="007B5144" w:rsidRPr="00377AD0" w:rsidRDefault="007B5144" w:rsidP="007B5144">
      <w:pPr>
        <w:rPr>
          <w:u w:val="single"/>
        </w:rPr>
      </w:pPr>
    </w:p>
    <w:p w14:paraId="1BB98274" w14:textId="77777777" w:rsidR="007B5144" w:rsidRDefault="007B5144" w:rsidP="007B5144">
      <w:r>
        <w:rPr>
          <w:rFonts w:hint="eastAsia"/>
        </w:rPr>
        <w:t>用户评价信息为先审后发，需自动过滤敏感词汇。</w:t>
      </w:r>
    </w:p>
    <w:p w14:paraId="36CE6E6A" w14:textId="77777777" w:rsidR="007B5144" w:rsidRDefault="007B5144" w:rsidP="007B5144"/>
    <w:p w14:paraId="286E9CEB" w14:textId="77777777" w:rsidR="007B5144" w:rsidRPr="00AE5DC2" w:rsidRDefault="007B5144" w:rsidP="007B5144">
      <w:pPr>
        <w:rPr>
          <w:u w:val="single"/>
        </w:rPr>
      </w:pPr>
      <w:r w:rsidRPr="00AE5DC2">
        <w:rPr>
          <w:rFonts w:hint="eastAsia"/>
          <w:u w:val="single"/>
        </w:rPr>
        <w:t>提示语：</w:t>
      </w:r>
    </w:p>
    <w:p w14:paraId="3686B6FE" w14:textId="77777777" w:rsidR="007B5144" w:rsidRDefault="007B5144" w:rsidP="007B5144"/>
    <w:p w14:paraId="6926FD05" w14:textId="77777777" w:rsidR="007B5144" w:rsidRDefault="007B5144" w:rsidP="007B5144">
      <w:r>
        <w:rPr>
          <w:rFonts w:hint="eastAsia"/>
        </w:rPr>
        <w:t>“请填写评价信息”（用户不填写信息提交时提示）</w:t>
      </w:r>
    </w:p>
    <w:p w14:paraId="17C5A55A" w14:textId="77777777" w:rsidR="007B5144" w:rsidRDefault="007B5144" w:rsidP="007B5144"/>
    <w:p w14:paraId="14651CD4" w14:textId="77777777" w:rsidR="007B5144" w:rsidRDefault="007B5144" w:rsidP="007B5144">
      <w:r>
        <w:rPr>
          <w:rFonts w:hint="eastAsia"/>
        </w:rPr>
        <w:t>“您的评价含有敏感词，请修改”</w:t>
      </w:r>
      <w:r>
        <w:rPr>
          <w:rFonts w:hint="eastAsia"/>
        </w:rPr>
        <w:t>(</w:t>
      </w:r>
      <w:r>
        <w:rPr>
          <w:rFonts w:hint="eastAsia"/>
        </w:rPr>
        <w:t>用户填写信息有符合过滤条件的词汇提交时提示</w:t>
      </w:r>
      <w:r>
        <w:rPr>
          <w:rFonts w:hint="eastAsia"/>
        </w:rPr>
        <w:t>)</w:t>
      </w:r>
    </w:p>
    <w:p w14:paraId="060FAE29" w14:textId="77777777" w:rsidR="007B5144" w:rsidRDefault="007B5144" w:rsidP="007B5144"/>
    <w:p w14:paraId="229916C4" w14:textId="77777777" w:rsidR="007B5144" w:rsidRDefault="007B5144" w:rsidP="007B5144">
      <w:r>
        <w:rPr>
          <w:rFonts w:hint="eastAsia"/>
        </w:rPr>
        <w:t>“</w:t>
      </w:r>
      <w:r w:rsidRPr="000324C7">
        <w:rPr>
          <w:rFonts w:hint="eastAsia"/>
        </w:rPr>
        <w:t>评</w:t>
      </w:r>
      <w:r>
        <w:rPr>
          <w:rFonts w:hint="eastAsia"/>
        </w:rPr>
        <w:t>价</w:t>
      </w:r>
      <w:r w:rsidRPr="000324C7">
        <w:rPr>
          <w:rFonts w:hint="eastAsia"/>
        </w:rPr>
        <w:t>已提交，审核通过后即可查看</w:t>
      </w:r>
      <w:r>
        <w:rPr>
          <w:rFonts w:hint="eastAsia"/>
        </w:rPr>
        <w:t>”</w:t>
      </w:r>
    </w:p>
    <w:p w14:paraId="660B15B2" w14:textId="6D65FA8F" w:rsidR="007B5144" w:rsidRPr="008422E0" w:rsidRDefault="006668EC" w:rsidP="007B5144">
      <w:pPr>
        <w:pStyle w:val="a2"/>
      </w:pPr>
      <w:r w:rsidRPr="00980730">
        <w:rPr>
          <w:noProof/>
        </w:rPr>
        <w:lastRenderedPageBreak/>
        <w:drawing>
          <wp:inline distT="0" distB="0" distL="0" distR="0" wp14:anchorId="7E3D97B1" wp14:editId="4619F8AE">
            <wp:extent cx="3303270" cy="414337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03270" cy="4143375"/>
                    </a:xfrm>
                    <a:prstGeom prst="rect">
                      <a:avLst/>
                    </a:prstGeom>
                    <a:noFill/>
                    <a:ln>
                      <a:noFill/>
                    </a:ln>
                  </pic:spPr>
                </pic:pic>
              </a:graphicData>
            </a:graphic>
          </wp:inline>
        </w:drawing>
      </w:r>
    </w:p>
    <w:p w14:paraId="524C4C38" w14:textId="77777777" w:rsidR="007B5144" w:rsidRDefault="007B5144" w:rsidP="007B5144">
      <w:pPr>
        <w:pStyle w:val="5"/>
      </w:pPr>
      <w:r>
        <w:rPr>
          <w:rFonts w:hint="eastAsia"/>
        </w:rPr>
        <w:t>业务体验</w:t>
      </w:r>
    </w:p>
    <w:p w14:paraId="5414D22A" w14:textId="77777777" w:rsidR="007B5144" w:rsidRDefault="007B5144" w:rsidP="007B5144">
      <w:pPr>
        <w:pStyle w:val="5"/>
      </w:pPr>
      <w:r>
        <w:rPr>
          <w:rFonts w:hint="eastAsia"/>
        </w:rPr>
        <w:t>业务订购</w:t>
      </w:r>
    </w:p>
    <w:p w14:paraId="3DCF7C96" w14:textId="7AB18DDD" w:rsidR="007B5144" w:rsidRDefault="007B5144" w:rsidP="007B5144">
      <w:pPr>
        <w:pStyle w:val="a2"/>
      </w:pPr>
      <w:r>
        <w:rPr>
          <w:rFonts w:hint="eastAsia"/>
        </w:rPr>
        <w:t>对产品类的商品进行业务订购，系统本身不保存订购信息，用户可对感兴趣的产品进行</w:t>
      </w:r>
      <w:r w:rsidR="0092617E">
        <w:rPr>
          <w:rFonts w:hint="eastAsia"/>
        </w:rPr>
        <w:t>订购</w:t>
      </w:r>
      <w:r>
        <w:rPr>
          <w:rFonts w:hint="eastAsia"/>
        </w:rPr>
        <w:t>。</w:t>
      </w:r>
      <w:r w:rsidR="0092617E">
        <w:rPr>
          <w:rFonts w:hint="eastAsia"/>
        </w:rPr>
        <w:t>订购</w:t>
      </w:r>
      <w:r>
        <w:rPr>
          <w:rFonts w:hint="eastAsia"/>
        </w:rPr>
        <w:t>动作的发起点</w:t>
      </w:r>
    </w:p>
    <w:p w14:paraId="5BEB4C79" w14:textId="64A53D05" w:rsidR="007B5144" w:rsidRPr="008422E0" w:rsidRDefault="006668EC" w:rsidP="007B5144">
      <w:pPr>
        <w:pStyle w:val="a2"/>
      </w:pPr>
      <w:r w:rsidRPr="00980730">
        <w:rPr>
          <w:noProof/>
        </w:rPr>
        <w:lastRenderedPageBreak/>
        <w:drawing>
          <wp:inline distT="0" distB="0" distL="0" distR="0" wp14:anchorId="1BF15837" wp14:editId="679545D7">
            <wp:extent cx="3217545" cy="5897880"/>
            <wp:effectExtent l="0" t="0" r="1905" b="762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17545" cy="5897880"/>
                    </a:xfrm>
                    <a:prstGeom prst="rect">
                      <a:avLst/>
                    </a:prstGeom>
                    <a:noFill/>
                    <a:ln>
                      <a:noFill/>
                    </a:ln>
                  </pic:spPr>
                </pic:pic>
              </a:graphicData>
            </a:graphic>
          </wp:inline>
        </w:drawing>
      </w:r>
    </w:p>
    <w:p w14:paraId="6CE1B0D2" w14:textId="77777777" w:rsidR="007B5144" w:rsidRDefault="007B5144" w:rsidP="007B5144">
      <w:pPr>
        <w:pStyle w:val="5"/>
      </w:pPr>
      <w:r>
        <w:rPr>
          <w:rFonts w:hint="eastAsia"/>
        </w:rPr>
        <w:t>资源收藏</w:t>
      </w:r>
    </w:p>
    <w:p w14:paraId="29495397" w14:textId="77777777" w:rsidR="007B5144" w:rsidRDefault="007B5144" w:rsidP="007B5144">
      <w:pPr>
        <w:pStyle w:val="a2"/>
      </w:pPr>
      <w:r>
        <w:rPr>
          <w:rFonts w:hint="eastAsia"/>
        </w:rPr>
        <w:t>用户在浏览</w:t>
      </w:r>
      <w:bookmarkStart w:id="2" w:name="OLE_LINK1"/>
      <w:bookmarkStart w:id="3" w:name="OLE_LINK2"/>
      <w:r>
        <w:rPr>
          <w:rFonts w:hint="eastAsia"/>
        </w:rPr>
        <w:t>资讯、产品、视频、音频等网站资源时</w:t>
      </w:r>
      <w:bookmarkEnd w:id="2"/>
      <w:bookmarkEnd w:id="3"/>
      <w:r>
        <w:rPr>
          <w:rFonts w:hint="eastAsia"/>
        </w:rPr>
        <w:t>，可对资源进行收藏处理。</w:t>
      </w:r>
    </w:p>
    <w:p w14:paraId="7D187F86" w14:textId="77777777" w:rsidR="007B5144" w:rsidRDefault="007B5144" w:rsidP="007B5144">
      <w:pPr>
        <w:pStyle w:val="a2"/>
      </w:pPr>
    </w:p>
    <w:p w14:paraId="2FE1364F" w14:textId="77777777" w:rsidR="007B5144" w:rsidRPr="00AE5DC2" w:rsidRDefault="007B5144" w:rsidP="007B5144">
      <w:pPr>
        <w:rPr>
          <w:u w:val="single"/>
        </w:rPr>
      </w:pPr>
      <w:r w:rsidRPr="00AE5DC2">
        <w:rPr>
          <w:rFonts w:hint="eastAsia"/>
          <w:u w:val="single"/>
        </w:rPr>
        <w:t>提示语：</w:t>
      </w:r>
    </w:p>
    <w:p w14:paraId="6DED4DA3" w14:textId="77777777" w:rsidR="007B5144" w:rsidRDefault="007B5144" w:rsidP="007B5144"/>
    <w:p w14:paraId="43C8575B" w14:textId="77777777" w:rsidR="007B5144" w:rsidRPr="00E206DC" w:rsidRDefault="007B5144" w:rsidP="007B5144">
      <w:r>
        <w:rPr>
          <w:rFonts w:hint="eastAsia"/>
        </w:rPr>
        <w:t>“收藏成功，您可进入个人中心进行管理”</w:t>
      </w:r>
      <w:r>
        <w:rPr>
          <w:rFonts w:hint="eastAsia"/>
        </w:rPr>
        <w:t>(5</w:t>
      </w:r>
      <w:r>
        <w:rPr>
          <w:rFonts w:hint="eastAsia"/>
        </w:rPr>
        <w:t>秒自动消失</w:t>
      </w:r>
      <w:r>
        <w:rPr>
          <w:rFonts w:hint="eastAsia"/>
        </w:rPr>
        <w:t>)</w:t>
      </w:r>
    </w:p>
    <w:p w14:paraId="77CC22AF" w14:textId="229BA5EA" w:rsidR="007B5144" w:rsidRPr="00626462" w:rsidRDefault="006668EC" w:rsidP="007B5144">
      <w:pPr>
        <w:pStyle w:val="a2"/>
      </w:pPr>
      <w:r w:rsidRPr="00980730">
        <w:rPr>
          <w:noProof/>
        </w:rPr>
        <w:lastRenderedPageBreak/>
        <w:drawing>
          <wp:inline distT="0" distB="0" distL="0" distR="0" wp14:anchorId="14D1F3A6" wp14:editId="0D697AE0">
            <wp:extent cx="3114675" cy="5640705"/>
            <wp:effectExtent l="0" t="0" r="9525"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14675" cy="5640705"/>
                    </a:xfrm>
                    <a:prstGeom prst="rect">
                      <a:avLst/>
                    </a:prstGeom>
                    <a:noFill/>
                    <a:ln>
                      <a:noFill/>
                    </a:ln>
                  </pic:spPr>
                </pic:pic>
              </a:graphicData>
            </a:graphic>
          </wp:inline>
        </w:drawing>
      </w:r>
    </w:p>
    <w:p w14:paraId="6D5B919A" w14:textId="77777777" w:rsidR="007B5144" w:rsidRDefault="007B5144" w:rsidP="007B5144">
      <w:pPr>
        <w:pStyle w:val="5"/>
      </w:pPr>
      <w:r>
        <w:rPr>
          <w:rFonts w:hint="eastAsia"/>
        </w:rPr>
        <w:t>资源下载</w:t>
      </w:r>
    </w:p>
    <w:p w14:paraId="6CEDAEDD" w14:textId="77777777" w:rsidR="007B5144" w:rsidRPr="00D501D2" w:rsidRDefault="007B5144" w:rsidP="007B5144">
      <w:pPr>
        <w:pStyle w:val="a2"/>
      </w:pPr>
      <w:r>
        <w:rPr>
          <w:rFonts w:hint="eastAsia"/>
        </w:rPr>
        <w:t>用户可对视频、音频等网站资源进行下载，对于下载统计由门户完成，而对于下载量的流量统计应由网关等统计口径完成。</w:t>
      </w:r>
    </w:p>
    <w:p w14:paraId="755A401B" w14:textId="77777777" w:rsidR="007B5144" w:rsidRDefault="007B5144" w:rsidP="007B5144">
      <w:pPr>
        <w:pStyle w:val="5"/>
      </w:pPr>
      <w:r>
        <w:rPr>
          <w:rFonts w:hint="eastAsia"/>
        </w:rPr>
        <w:t>资源分享</w:t>
      </w:r>
    </w:p>
    <w:p w14:paraId="225A3456" w14:textId="77777777" w:rsidR="007B5144" w:rsidRDefault="007B5144" w:rsidP="007B5144">
      <w:pPr>
        <w:pStyle w:val="a2"/>
      </w:pPr>
      <w:r>
        <w:rPr>
          <w:rFonts w:hint="eastAsia"/>
        </w:rPr>
        <w:t>支持系统对网站资源，专题等进行分享操作，可分享到新浪，</w:t>
      </w:r>
      <w:proofErr w:type="gramStart"/>
      <w:r>
        <w:rPr>
          <w:rFonts w:hint="eastAsia"/>
        </w:rPr>
        <w:t>腾讯等</w:t>
      </w:r>
      <w:proofErr w:type="gramEnd"/>
      <w:r>
        <w:rPr>
          <w:rFonts w:hint="eastAsia"/>
        </w:rPr>
        <w:t>多种</w:t>
      </w:r>
      <w:proofErr w:type="gramStart"/>
      <w:r>
        <w:rPr>
          <w:rFonts w:hint="eastAsia"/>
        </w:rPr>
        <w:t>微博进行</w:t>
      </w:r>
      <w:proofErr w:type="gramEnd"/>
      <w:r>
        <w:rPr>
          <w:rFonts w:hint="eastAsia"/>
        </w:rPr>
        <w:t>分享，可考虑引入第三方的开源服务完成。</w:t>
      </w:r>
    </w:p>
    <w:p w14:paraId="799689B3" w14:textId="77777777" w:rsidR="007B5144" w:rsidRDefault="007B5144" w:rsidP="007B5144">
      <w:pPr>
        <w:pStyle w:val="a2"/>
      </w:pPr>
    </w:p>
    <w:p w14:paraId="1F2D9CA7" w14:textId="77777777" w:rsidR="007B5144" w:rsidRDefault="007B5144" w:rsidP="007B5144">
      <w:r>
        <w:rPr>
          <w:rFonts w:hint="eastAsia"/>
        </w:rPr>
        <w:t>站外分享，分享至</w:t>
      </w:r>
      <w:proofErr w:type="gramStart"/>
      <w:r>
        <w:rPr>
          <w:rFonts w:hint="eastAsia"/>
        </w:rPr>
        <w:t>新浪微博</w:t>
      </w:r>
      <w:proofErr w:type="gramEnd"/>
      <w:r>
        <w:rPr>
          <w:rFonts w:hint="eastAsia"/>
        </w:rPr>
        <w:t>、</w:t>
      </w:r>
      <w:proofErr w:type="gramStart"/>
      <w:r>
        <w:rPr>
          <w:rFonts w:hint="eastAsia"/>
        </w:rPr>
        <w:t>搜狐微博</w:t>
      </w:r>
      <w:proofErr w:type="gramEnd"/>
      <w:r>
        <w:rPr>
          <w:rFonts w:hint="eastAsia"/>
        </w:rPr>
        <w:t>、</w:t>
      </w:r>
      <w:proofErr w:type="gramStart"/>
      <w:r>
        <w:rPr>
          <w:rFonts w:hint="eastAsia"/>
        </w:rPr>
        <w:t>腾讯微</w:t>
      </w:r>
      <w:proofErr w:type="gramEnd"/>
      <w:r>
        <w:rPr>
          <w:rFonts w:hint="eastAsia"/>
        </w:rPr>
        <w:t>博</w:t>
      </w:r>
    </w:p>
    <w:p w14:paraId="33DF79A0" w14:textId="5E4EE0A1" w:rsidR="007B5144" w:rsidRPr="00626462" w:rsidRDefault="006668EC" w:rsidP="007B5144">
      <w:pPr>
        <w:pStyle w:val="a2"/>
      </w:pPr>
      <w:r w:rsidRPr="00980730">
        <w:rPr>
          <w:noProof/>
        </w:rPr>
        <w:lastRenderedPageBreak/>
        <w:drawing>
          <wp:inline distT="0" distB="0" distL="0" distR="0" wp14:anchorId="557CED96" wp14:editId="088E8347">
            <wp:extent cx="3303270" cy="5726430"/>
            <wp:effectExtent l="0" t="0" r="0" b="762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03270" cy="5726430"/>
                    </a:xfrm>
                    <a:prstGeom prst="rect">
                      <a:avLst/>
                    </a:prstGeom>
                    <a:noFill/>
                    <a:ln>
                      <a:noFill/>
                    </a:ln>
                  </pic:spPr>
                </pic:pic>
              </a:graphicData>
            </a:graphic>
          </wp:inline>
        </w:drawing>
      </w:r>
    </w:p>
    <w:p w14:paraId="1F49C97E" w14:textId="77777777" w:rsidR="007B5144" w:rsidRDefault="007B5144" w:rsidP="007B5144">
      <w:pPr>
        <w:pStyle w:val="5"/>
      </w:pPr>
      <w:r>
        <w:rPr>
          <w:rFonts w:hint="eastAsia"/>
        </w:rPr>
        <w:t>资源推荐</w:t>
      </w:r>
    </w:p>
    <w:p w14:paraId="6CC39C7F" w14:textId="77777777" w:rsidR="007B5144" w:rsidRDefault="007B5144" w:rsidP="007B5144">
      <w:pPr>
        <w:pStyle w:val="a2"/>
      </w:pPr>
      <w:r>
        <w:rPr>
          <w:rFonts w:hint="eastAsia"/>
        </w:rPr>
        <w:t>用户可对感兴趣的资源、视频、专题等推荐給好友，对于推荐资源的管理在用户个人中心中推荐管理中完成。</w:t>
      </w:r>
    </w:p>
    <w:p w14:paraId="2757970B" w14:textId="77777777" w:rsidR="007B5144" w:rsidRDefault="007B5144" w:rsidP="007B5144">
      <w:r>
        <w:rPr>
          <w:rFonts w:hint="eastAsia"/>
        </w:rPr>
        <w:t>推荐给手机号，提供直接选择好友与输入手机</w:t>
      </w:r>
      <w:proofErr w:type="gramStart"/>
      <w:r>
        <w:rPr>
          <w:rFonts w:hint="eastAsia"/>
        </w:rPr>
        <w:t>号两种</w:t>
      </w:r>
      <w:proofErr w:type="gramEnd"/>
      <w:r>
        <w:rPr>
          <w:rFonts w:hint="eastAsia"/>
        </w:rPr>
        <w:t>推荐方式。</w:t>
      </w:r>
    </w:p>
    <w:p w14:paraId="664A51D7" w14:textId="77777777" w:rsidR="007B5144" w:rsidRDefault="007B5144" w:rsidP="007B5144">
      <w:pPr>
        <w:rPr>
          <w:u w:val="single"/>
        </w:rPr>
      </w:pPr>
    </w:p>
    <w:p w14:paraId="4C32A4EF" w14:textId="77777777" w:rsidR="007B5144" w:rsidRPr="00377AD0" w:rsidRDefault="007B5144" w:rsidP="007B5144">
      <w:pPr>
        <w:rPr>
          <w:u w:val="single"/>
        </w:rPr>
      </w:pPr>
      <w:r w:rsidRPr="00377AD0">
        <w:rPr>
          <w:rFonts w:hint="eastAsia"/>
          <w:u w:val="single"/>
        </w:rPr>
        <w:t>规则：</w:t>
      </w:r>
    </w:p>
    <w:p w14:paraId="4DEE3A04" w14:textId="77777777" w:rsidR="007B5144" w:rsidRDefault="007B5144" w:rsidP="007B5144"/>
    <w:p w14:paraId="47349973" w14:textId="77777777" w:rsidR="007B5144" w:rsidRDefault="007B5144" w:rsidP="007B5144">
      <w:r>
        <w:rPr>
          <w:rFonts w:hint="eastAsia"/>
        </w:rPr>
        <w:t>输入手机号方式一次只能输入一个省内联通号码。</w:t>
      </w:r>
    </w:p>
    <w:p w14:paraId="47EF9D21" w14:textId="77777777" w:rsidR="007B5144" w:rsidRDefault="007B5144" w:rsidP="007B5144"/>
    <w:p w14:paraId="4E6BD859" w14:textId="77777777" w:rsidR="007B5144" w:rsidRDefault="007B5144" w:rsidP="007B5144">
      <w:r>
        <w:rPr>
          <w:rFonts w:hint="eastAsia"/>
        </w:rPr>
        <w:t>输入手机号时可同时选择好友进行推荐。</w:t>
      </w:r>
    </w:p>
    <w:p w14:paraId="1A57B49D" w14:textId="77777777" w:rsidR="007B5144" w:rsidRDefault="007B5144" w:rsidP="007B5144"/>
    <w:p w14:paraId="31B89C30" w14:textId="77777777" w:rsidR="007B5144" w:rsidRPr="00C4589B" w:rsidRDefault="007B5144" w:rsidP="007B5144">
      <w:r>
        <w:rPr>
          <w:rFonts w:hint="eastAsia"/>
        </w:rPr>
        <w:lastRenderedPageBreak/>
        <w:t>一次推荐的手机号个数，请视接口能力进行限定，如：一次只能推荐</w:t>
      </w:r>
      <w:r>
        <w:rPr>
          <w:rFonts w:hint="eastAsia"/>
        </w:rPr>
        <w:t>10</w:t>
      </w:r>
      <w:r>
        <w:rPr>
          <w:rFonts w:hint="eastAsia"/>
        </w:rPr>
        <w:t>个手机号。</w:t>
      </w:r>
    </w:p>
    <w:p w14:paraId="124CBD46" w14:textId="67809673" w:rsidR="007B5144" w:rsidRPr="00626462" w:rsidRDefault="006668EC" w:rsidP="007B5144">
      <w:pPr>
        <w:pStyle w:val="a2"/>
      </w:pPr>
      <w:r w:rsidRPr="00980730">
        <w:rPr>
          <w:noProof/>
        </w:rPr>
        <w:drawing>
          <wp:inline distT="0" distB="0" distL="0" distR="0" wp14:anchorId="34B37BDE" wp14:editId="37A246BD">
            <wp:extent cx="3343275" cy="5474970"/>
            <wp:effectExtent l="0" t="0" r="9525"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43275" cy="5474970"/>
                    </a:xfrm>
                    <a:prstGeom prst="rect">
                      <a:avLst/>
                    </a:prstGeom>
                    <a:noFill/>
                    <a:ln>
                      <a:noFill/>
                    </a:ln>
                  </pic:spPr>
                </pic:pic>
              </a:graphicData>
            </a:graphic>
          </wp:inline>
        </w:drawing>
      </w:r>
      <w:r w:rsidR="007B5144">
        <w:rPr>
          <w:rFonts w:hint="eastAsia"/>
          <w:noProof/>
        </w:rPr>
        <w:tab/>
      </w:r>
    </w:p>
    <w:p w14:paraId="2505E61F" w14:textId="77777777" w:rsidR="007B5144" w:rsidRDefault="007B5144" w:rsidP="007B5144">
      <w:pPr>
        <w:pStyle w:val="4"/>
      </w:pPr>
      <w:r>
        <w:rPr>
          <w:rFonts w:hint="eastAsia"/>
        </w:rPr>
        <w:t>客服专区</w:t>
      </w:r>
    </w:p>
    <w:p w14:paraId="6E59F5DF" w14:textId="77777777" w:rsidR="007B5144" w:rsidRDefault="007B5144" w:rsidP="007B5144">
      <w:pPr>
        <w:pStyle w:val="5"/>
      </w:pPr>
      <w:r>
        <w:rPr>
          <w:rFonts w:hint="eastAsia"/>
        </w:rPr>
        <w:t>常见问题页</w:t>
      </w:r>
    </w:p>
    <w:p w14:paraId="0C3A5836" w14:textId="77777777" w:rsidR="007B5144" w:rsidRDefault="007B5144" w:rsidP="007B5144">
      <w:pPr>
        <w:pStyle w:val="a2"/>
      </w:pPr>
      <w:r>
        <w:rPr>
          <w:rFonts w:hint="eastAsia"/>
        </w:rPr>
        <w:t>以列表的形式列出系统常见问题和问题解答。方便用户在遇到问题时进行快速定位。</w:t>
      </w:r>
    </w:p>
    <w:p w14:paraId="3556CE2F" w14:textId="77777777" w:rsidR="007B5144" w:rsidRPr="007E1316" w:rsidRDefault="007B5144" w:rsidP="007B5144"/>
    <w:p w14:paraId="5E30AE40" w14:textId="77777777" w:rsidR="007B5144" w:rsidRDefault="007B5144" w:rsidP="007B5144">
      <w:pPr>
        <w:rPr>
          <w:b/>
          <w:color w:val="C00000"/>
        </w:rPr>
      </w:pPr>
      <w:r w:rsidRPr="000D1C7F">
        <w:rPr>
          <w:rFonts w:hint="eastAsia"/>
          <w:b/>
          <w:color w:val="C00000"/>
        </w:rPr>
        <w:t>线上答疑需要运营人员在后台回复问题后前台才整体展现出来。未回复的问题前台</w:t>
      </w:r>
      <w:proofErr w:type="gramStart"/>
      <w:r w:rsidRPr="000D1C7F">
        <w:rPr>
          <w:rFonts w:hint="eastAsia"/>
          <w:b/>
          <w:color w:val="C00000"/>
        </w:rPr>
        <w:t>不</w:t>
      </w:r>
      <w:proofErr w:type="gramEnd"/>
      <w:r w:rsidRPr="000D1C7F">
        <w:rPr>
          <w:rFonts w:hint="eastAsia"/>
          <w:b/>
          <w:color w:val="C00000"/>
        </w:rPr>
        <w:t>展现。</w:t>
      </w:r>
    </w:p>
    <w:p w14:paraId="0C99AA8A" w14:textId="1947FD31" w:rsidR="007B5144" w:rsidRPr="00626462" w:rsidRDefault="006668EC" w:rsidP="007B5144">
      <w:r w:rsidRPr="00980730">
        <w:rPr>
          <w:noProof/>
        </w:rPr>
        <w:lastRenderedPageBreak/>
        <w:drawing>
          <wp:inline distT="0" distB="0" distL="0" distR="0" wp14:anchorId="64A3CE76" wp14:editId="64728AE9">
            <wp:extent cx="3200400" cy="582930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00400" cy="5829300"/>
                    </a:xfrm>
                    <a:prstGeom prst="rect">
                      <a:avLst/>
                    </a:prstGeom>
                    <a:noFill/>
                    <a:ln>
                      <a:noFill/>
                    </a:ln>
                  </pic:spPr>
                </pic:pic>
              </a:graphicData>
            </a:graphic>
          </wp:inline>
        </w:drawing>
      </w:r>
    </w:p>
    <w:p w14:paraId="7E302913" w14:textId="77777777" w:rsidR="007B5144" w:rsidRDefault="007B5144" w:rsidP="007B5144">
      <w:pPr>
        <w:pStyle w:val="5"/>
      </w:pPr>
      <w:r>
        <w:rPr>
          <w:rFonts w:hint="eastAsia"/>
        </w:rPr>
        <w:t>用户提问</w:t>
      </w:r>
    </w:p>
    <w:p w14:paraId="18A4BFE8" w14:textId="77777777" w:rsidR="007B5144" w:rsidRDefault="007B5144" w:rsidP="007B5144">
      <w:pPr>
        <w:pStyle w:val="a2"/>
      </w:pPr>
      <w:r>
        <w:rPr>
          <w:rFonts w:hint="eastAsia"/>
        </w:rPr>
        <w:t>对于没有找到的问题，用户可以通过用户提问的形式給网站进行提问，问题的答复在展现管理后台，由运营管理人员回复，对已回复的问题可以编辑到常见问题页中。</w:t>
      </w:r>
    </w:p>
    <w:p w14:paraId="0362E075" w14:textId="5A6FC5B8" w:rsidR="007B5144" w:rsidRPr="008308B0" w:rsidRDefault="006668EC" w:rsidP="007B5144">
      <w:pPr>
        <w:pStyle w:val="a2"/>
      </w:pPr>
      <w:r w:rsidRPr="00980730">
        <w:rPr>
          <w:noProof/>
        </w:rPr>
        <w:lastRenderedPageBreak/>
        <w:drawing>
          <wp:inline distT="0" distB="0" distL="0" distR="0" wp14:anchorId="7B346466" wp14:editId="4608CB65">
            <wp:extent cx="3171825" cy="5240655"/>
            <wp:effectExtent l="0" t="0" r="9525"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71825" cy="5240655"/>
                    </a:xfrm>
                    <a:prstGeom prst="rect">
                      <a:avLst/>
                    </a:prstGeom>
                    <a:noFill/>
                    <a:ln>
                      <a:noFill/>
                    </a:ln>
                  </pic:spPr>
                </pic:pic>
              </a:graphicData>
            </a:graphic>
          </wp:inline>
        </w:drawing>
      </w:r>
    </w:p>
    <w:p w14:paraId="03498C53" w14:textId="77777777" w:rsidR="007B5144" w:rsidRDefault="007B5144" w:rsidP="007B5144">
      <w:pPr>
        <w:pStyle w:val="4"/>
      </w:pPr>
      <w:r>
        <w:rPr>
          <w:rFonts w:hint="eastAsia"/>
        </w:rPr>
        <w:t>搜索</w:t>
      </w:r>
    </w:p>
    <w:p w14:paraId="3798F8E3" w14:textId="77777777" w:rsidR="007B5144" w:rsidRDefault="007B5144" w:rsidP="007B5144">
      <w:pPr>
        <w:pStyle w:val="5"/>
      </w:pPr>
      <w:r>
        <w:rPr>
          <w:rFonts w:hint="eastAsia"/>
        </w:rPr>
        <w:t>站内搜索</w:t>
      </w:r>
    </w:p>
    <w:p w14:paraId="0290E0CE" w14:textId="77777777" w:rsidR="007B5144" w:rsidRDefault="007B5144" w:rsidP="007B5144">
      <w:pPr>
        <w:pStyle w:val="a2"/>
      </w:pPr>
      <w:r>
        <w:rPr>
          <w:rFonts w:hint="eastAsia"/>
        </w:rPr>
        <w:t>系统提供对视频、音频、资讯标题、图片标题的搜索能力，初期使用数据库搜索的方式。仅对站内资源进行搜索。</w:t>
      </w:r>
    </w:p>
    <w:p w14:paraId="0B0CFC21" w14:textId="77777777" w:rsidR="007B5144" w:rsidRDefault="007B5144" w:rsidP="007B5144">
      <w:pPr>
        <w:spacing w:line="360" w:lineRule="auto"/>
      </w:pPr>
      <w:r>
        <w:rPr>
          <w:rFonts w:hint="eastAsia"/>
        </w:rPr>
        <w:t>搜索功能的入口放置在首页及各频道、列表、内容页右上方放大镜按钮。点击按钮时拉出文本框，输入信息，点搜索按钮进行搜索。</w:t>
      </w:r>
    </w:p>
    <w:p w14:paraId="0C3147CC" w14:textId="1BB842D1" w:rsidR="007B5144" w:rsidRPr="006E21EB" w:rsidRDefault="006668EC" w:rsidP="007B5144">
      <w:pPr>
        <w:spacing w:line="360" w:lineRule="auto"/>
        <w:rPr>
          <w:color w:val="C00000"/>
        </w:rPr>
      </w:pPr>
      <w:r w:rsidRPr="00980730">
        <w:rPr>
          <w:noProof/>
        </w:rPr>
        <w:lastRenderedPageBreak/>
        <w:drawing>
          <wp:inline distT="0" distB="0" distL="0" distR="0" wp14:anchorId="23FC8D99" wp14:editId="0FF09607">
            <wp:extent cx="3240405" cy="4989195"/>
            <wp:effectExtent l="0" t="0" r="0" b="190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40405" cy="4989195"/>
                    </a:xfrm>
                    <a:prstGeom prst="rect">
                      <a:avLst/>
                    </a:prstGeom>
                    <a:noFill/>
                    <a:ln>
                      <a:noFill/>
                    </a:ln>
                  </pic:spPr>
                </pic:pic>
              </a:graphicData>
            </a:graphic>
          </wp:inline>
        </w:drawing>
      </w:r>
      <w:r w:rsidR="007B5144" w:rsidRPr="006E21EB">
        <w:rPr>
          <w:rFonts w:hint="eastAsia"/>
          <w:color w:val="C00000"/>
        </w:rPr>
        <w:t>搜索功能是基于全站的信息搜索。在搜索结果可以按频道进行进一步的筛选。</w:t>
      </w:r>
    </w:p>
    <w:p w14:paraId="599C245B" w14:textId="690E7968" w:rsidR="007B5144" w:rsidRDefault="006668EC" w:rsidP="007B5144">
      <w:pPr>
        <w:spacing w:line="360" w:lineRule="auto"/>
      </w:pPr>
      <w:r w:rsidRPr="00980730">
        <w:rPr>
          <w:noProof/>
        </w:rPr>
        <w:lastRenderedPageBreak/>
        <w:drawing>
          <wp:inline distT="0" distB="0" distL="0" distR="0" wp14:anchorId="2AD0F9D4" wp14:editId="3B7DED89">
            <wp:extent cx="3286125" cy="5617845"/>
            <wp:effectExtent l="0" t="0" r="9525" b="190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86125" cy="5617845"/>
                    </a:xfrm>
                    <a:prstGeom prst="rect">
                      <a:avLst/>
                    </a:prstGeom>
                    <a:noFill/>
                    <a:ln>
                      <a:noFill/>
                    </a:ln>
                  </pic:spPr>
                </pic:pic>
              </a:graphicData>
            </a:graphic>
          </wp:inline>
        </w:drawing>
      </w:r>
    </w:p>
    <w:p w14:paraId="562B9E0A" w14:textId="77777777" w:rsidR="007B5144" w:rsidRPr="00847EDC" w:rsidRDefault="007B5144" w:rsidP="007B5144">
      <w:pPr>
        <w:spacing w:line="360" w:lineRule="auto"/>
        <w:rPr>
          <w:b/>
        </w:rPr>
      </w:pPr>
      <w:r w:rsidRPr="00847EDC">
        <w:rPr>
          <w:rFonts w:hint="eastAsia"/>
          <w:b/>
        </w:rPr>
        <w:t>各频道搜索检索维度</w:t>
      </w:r>
    </w:p>
    <w:tbl>
      <w:tblPr>
        <w:tblW w:w="0" w:type="auto"/>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ook w:val="04A0" w:firstRow="1" w:lastRow="0" w:firstColumn="1" w:lastColumn="0" w:noHBand="0" w:noVBand="1"/>
      </w:tblPr>
      <w:tblGrid>
        <w:gridCol w:w="2130"/>
        <w:gridCol w:w="6200"/>
      </w:tblGrid>
      <w:tr w:rsidR="007B5144" w14:paraId="03FCFEE5" w14:textId="77777777" w:rsidTr="00653233">
        <w:tc>
          <w:tcPr>
            <w:tcW w:w="2130" w:type="dxa"/>
            <w:tcBorders>
              <w:top w:val="single" w:sz="8" w:space="0" w:color="C0504D"/>
              <w:left w:val="single" w:sz="8" w:space="0" w:color="C0504D"/>
              <w:bottom w:val="single" w:sz="18" w:space="0" w:color="C0504D"/>
              <w:right w:val="single" w:sz="8" w:space="0" w:color="C0504D"/>
            </w:tcBorders>
            <w:shd w:val="clear" w:color="auto" w:fill="auto"/>
          </w:tcPr>
          <w:p w14:paraId="625AB68E" w14:textId="77777777" w:rsidR="007B5144" w:rsidRPr="003C0AE5" w:rsidRDefault="007B5144" w:rsidP="00653233">
            <w:pPr>
              <w:spacing w:line="360" w:lineRule="auto"/>
              <w:jc w:val="center"/>
              <w:rPr>
                <w:rFonts w:ascii="Cambria" w:hAnsi="Cambria"/>
                <w:b/>
                <w:bCs/>
                <w:szCs w:val="22"/>
              </w:rPr>
            </w:pPr>
            <w:r w:rsidRPr="003C0AE5">
              <w:rPr>
                <w:rFonts w:ascii="Cambria" w:hAnsi="Cambria" w:hint="eastAsia"/>
                <w:b/>
                <w:bCs/>
                <w:szCs w:val="22"/>
              </w:rPr>
              <w:t>频道名称</w:t>
            </w:r>
          </w:p>
        </w:tc>
        <w:tc>
          <w:tcPr>
            <w:tcW w:w="6200" w:type="dxa"/>
            <w:tcBorders>
              <w:top w:val="single" w:sz="8" w:space="0" w:color="C0504D"/>
              <w:left w:val="single" w:sz="8" w:space="0" w:color="C0504D"/>
              <w:bottom w:val="single" w:sz="18" w:space="0" w:color="C0504D"/>
              <w:right w:val="single" w:sz="8" w:space="0" w:color="C0504D"/>
            </w:tcBorders>
            <w:shd w:val="clear" w:color="auto" w:fill="auto"/>
          </w:tcPr>
          <w:p w14:paraId="4D1A4605" w14:textId="77777777" w:rsidR="007B5144" w:rsidRPr="003C0AE5" w:rsidRDefault="007B5144" w:rsidP="00653233">
            <w:pPr>
              <w:spacing w:line="360" w:lineRule="auto"/>
              <w:jc w:val="center"/>
              <w:rPr>
                <w:rFonts w:ascii="Cambria" w:hAnsi="Cambria"/>
                <w:b/>
                <w:bCs/>
                <w:szCs w:val="22"/>
              </w:rPr>
            </w:pPr>
            <w:r w:rsidRPr="003C0AE5">
              <w:rPr>
                <w:rFonts w:ascii="Cambria" w:hAnsi="Cambria" w:hint="eastAsia"/>
                <w:b/>
                <w:bCs/>
                <w:szCs w:val="22"/>
              </w:rPr>
              <w:t>检索维度</w:t>
            </w:r>
          </w:p>
        </w:tc>
      </w:tr>
      <w:tr w:rsidR="007B5144" w14:paraId="45B0FA28" w14:textId="77777777" w:rsidTr="00653233">
        <w:tc>
          <w:tcPr>
            <w:tcW w:w="2130" w:type="dxa"/>
            <w:shd w:val="clear" w:color="auto" w:fill="auto"/>
          </w:tcPr>
          <w:p w14:paraId="1BCB38D6" w14:textId="77777777" w:rsidR="007B5144" w:rsidRPr="003C0AE5" w:rsidRDefault="007B5144" w:rsidP="00653233">
            <w:pPr>
              <w:spacing w:line="360" w:lineRule="auto"/>
              <w:rPr>
                <w:rFonts w:ascii="Cambria" w:hAnsi="Cambria"/>
                <w:b/>
                <w:bCs/>
                <w:szCs w:val="22"/>
              </w:rPr>
            </w:pPr>
            <w:r w:rsidRPr="003C0AE5">
              <w:rPr>
                <w:rFonts w:ascii="Cambria" w:hAnsi="Cambria" w:hint="eastAsia"/>
                <w:b/>
                <w:bCs/>
                <w:szCs w:val="22"/>
              </w:rPr>
              <w:t>视频</w:t>
            </w:r>
          </w:p>
        </w:tc>
        <w:tc>
          <w:tcPr>
            <w:tcW w:w="6200" w:type="dxa"/>
            <w:shd w:val="clear" w:color="auto" w:fill="auto"/>
          </w:tcPr>
          <w:p w14:paraId="5E503292" w14:textId="77777777" w:rsidR="007B5144" w:rsidRPr="003C0AE5" w:rsidRDefault="007B5144" w:rsidP="00653233">
            <w:pPr>
              <w:spacing w:line="360" w:lineRule="auto"/>
              <w:rPr>
                <w:rFonts w:ascii="Calibri" w:hAnsi="Calibri"/>
                <w:szCs w:val="22"/>
              </w:rPr>
            </w:pPr>
            <w:r w:rsidRPr="003C0AE5">
              <w:rPr>
                <w:rFonts w:ascii="Calibri" w:hAnsi="Calibri" w:hint="eastAsia"/>
                <w:b/>
                <w:szCs w:val="22"/>
              </w:rPr>
              <w:t>分类</w:t>
            </w:r>
            <w:r w:rsidRPr="003C0AE5">
              <w:rPr>
                <w:rFonts w:ascii="Calibri" w:hAnsi="Calibri" w:hint="eastAsia"/>
                <w:szCs w:val="22"/>
              </w:rPr>
              <w:t>(</w:t>
            </w:r>
            <w:r w:rsidRPr="003C0AE5">
              <w:rPr>
                <w:rFonts w:ascii="Calibri" w:hAnsi="Calibri" w:hint="eastAsia"/>
                <w:szCs w:val="22"/>
              </w:rPr>
              <w:t>全部、娱乐、电影、体育、电视剧、新闻、动漫、直播、片花</w:t>
            </w:r>
            <w:r w:rsidRPr="003C0AE5">
              <w:rPr>
                <w:rFonts w:ascii="Calibri" w:hAnsi="Calibri" w:hint="eastAsia"/>
                <w:szCs w:val="22"/>
              </w:rPr>
              <w:t>)</w:t>
            </w:r>
          </w:p>
        </w:tc>
      </w:tr>
      <w:tr w:rsidR="007B5144" w14:paraId="30E49E2F" w14:textId="77777777" w:rsidTr="00653233">
        <w:tc>
          <w:tcPr>
            <w:tcW w:w="2130" w:type="dxa"/>
            <w:tcBorders>
              <w:top w:val="single" w:sz="8" w:space="0" w:color="C0504D"/>
              <w:left w:val="single" w:sz="8" w:space="0" w:color="C0504D"/>
              <w:bottom w:val="single" w:sz="8" w:space="0" w:color="C0504D"/>
              <w:right w:val="single" w:sz="8" w:space="0" w:color="C0504D"/>
            </w:tcBorders>
            <w:shd w:val="clear" w:color="auto" w:fill="auto"/>
          </w:tcPr>
          <w:p w14:paraId="3179B8AF" w14:textId="77777777" w:rsidR="007B5144" w:rsidRPr="003C0AE5" w:rsidRDefault="007B5144" w:rsidP="00653233">
            <w:pPr>
              <w:spacing w:line="360" w:lineRule="auto"/>
              <w:rPr>
                <w:rFonts w:ascii="Cambria" w:hAnsi="Cambria"/>
                <w:b/>
                <w:bCs/>
                <w:szCs w:val="22"/>
              </w:rPr>
            </w:pPr>
            <w:r w:rsidRPr="003C0AE5">
              <w:rPr>
                <w:rFonts w:ascii="Cambria" w:hAnsi="Cambria" w:hint="eastAsia"/>
                <w:b/>
                <w:bCs/>
                <w:szCs w:val="22"/>
              </w:rPr>
              <w:t>应用</w:t>
            </w:r>
          </w:p>
        </w:tc>
        <w:tc>
          <w:tcPr>
            <w:tcW w:w="6200" w:type="dxa"/>
            <w:tcBorders>
              <w:top w:val="single" w:sz="8" w:space="0" w:color="C0504D"/>
              <w:left w:val="single" w:sz="8" w:space="0" w:color="C0504D"/>
              <w:bottom w:val="single" w:sz="8" w:space="0" w:color="C0504D"/>
              <w:right w:val="single" w:sz="8" w:space="0" w:color="C0504D"/>
            </w:tcBorders>
            <w:shd w:val="clear" w:color="auto" w:fill="auto"/>
          </w:tcPr>
          <w:p w14:paraId="25AED77C" w14:textId="77777777" w:rsidR="007B5144" w:rsidRPr="003C0AE5" w:rsidRDefault="007B5144" w:rsidP="00653233">
            <w:pPr>
              <w:spacing w:line="360" w:lineRule="auto"/>
              <w:rPr>
                <w:rFonts w:ascii="Calibri" w:hAnsi="Calibri"/>
                <w:szCs w:val="22"/>
              </w:rPr>
            </w:pPr>
            <w:r w:rsidRPr="003C0AE5">
              <w:rPr>
                <w:rFonts w:ascii="Calibri" w:hAnsi="Calibri" w:hint="eastAsia"/>
                <w:b/>
                <w:szCs w:val="22"/>
              </w:rPr>
              <w:t>手机系统</w:t>
            </w:r>
            <w:r w:rsidRPr="003C0AE5">
              <w:rPr>
                <w:rFonts w:ascii="Calibri" w:hAnsi="Calibri" w:hint="eastAsia"/>
                <w:szCs w:val="22"/>
              </w:rPr>
              <w:t>(</w:t>
            </w:r>
            <w:r w:rsidRPr="003C0AE5">
              <w:rPr>
                <w:rFonts w:ascii="Calibri" w:hAnsi="Calibri" w:hint="eastAsia"/>
                <w:szCs w:val="22"/>
              </w:rPr>
              <w:t>全部、</w:t>
            </w:r>
            <w:r w:rsidRPr="003C0AE5">
              <w:rPr>
                <w:rFonts w:ascii="Calibri" w:hAnsi="Calibri"/>
                <w:szCs w:val="22"/>
              </w:rPr>
              <w:t>iPhone</w:t>
            </w:r>
            <w:r w:rsidRPr="003C0AE5">
              <w:rPr>
                <w:rFonts w:ascii="Calibri" w:hAnsi="Calibri" w:hint="eastAsia"/>
                <w:szCs w:val="22"/>
              </w:rPr>
              <w:t>、</w:t>
            </w:r>
            <w:r w:rsidRPr="003C0AE5">
              <w:rPr>
                <w:rFonts w:ascii="Calibri" w:hAnsi="Calibri"/>
                <w:szCs w:val="22"/>
              </w:rPr>
              <w:t>android</w:t>
            </w:r>
            <w:r w:rsidRPr="003C0AE5">
              <w:rPr>
                <w:rFonts w:ascii="Calibri" w:hAnsi="Calibri" w:hint="eastAsia"/>
                <w:szCs w:val="22"/>
              </w:rPr>
              <w:t>、</w:t>
            </w:r>
            <w:r w:rsidRPr="003C0AE5">
              <w:rPr>
                <w:rFonts w:ascii="Calibri" w:hAnsi="Calibri"/>
                <w:szCs w:val="22"/>
              </w:rPr>
              <w:t>Symbian</w:t>
            </w:r>
            <w:r w:rsidRPr="003C0AE5">
              <w:rPr>
                <w:rFonts w:ascii="Calibri" w:hAnsi="Calibri" w:hint="eastAsia"/>
                <w:szCs w:val="22"/>
              </w:rPr>
              <w:t>、</w:t>
            </w:r>
            <w:r w:rsidRPr="003C0AE5">
              <w:rPr>
                <w:rFonts w:ascii="Calibri" w:hAnsi="Calibri"/>
                <w:szCs w:val="22"/>
              </w:rPr>
              <w:t>WMobile</w:t>
            </w:r>
            <w:r w:rsidRPr="003C0AE5">
              <w:rPr>
                <w:rFonts w:ascii="Calibri" w:hAnsi="Calibri" w:hint="eastAsia"/>
                <w:szCs w:val="22"/>
              </w:rPr>
              <w:t>)</w:t>
            </w:r>
          </w:p>
          <w:p w14:paraId="3F8D7595" w14:textId="77777777" w:rsidR="007B5144" w:rsidRPr="003C0AE5" w:rsidRDefault="007B5144" w:rsidP="00653233">
            <w:pPr>
              <w:spacing w:line="360" w:lineRule="auto"/>
              <w:rPr>
                <w:rFonts w:ascii="Calibri" w:hAnsi="Calibri"/>
                <w:szCs w:val="22"/>
              </w:rPr>
            </w:pPr>
            <w:r w:rsidRPr="003C0AE5">
              <w:rPr>
                <w:rFonts w:ascii="Calibri" w:hAnsi="Calibri" w:hint="eastAsia"/>
                <w:b/>
                <w:szCs w:val="22"/>
              </w:rPr>
              <w:t>分类</w:t>
            </w:r>
            <w:r w:rsidRPr="003C0AE5">
              <w:rPr>
                <w:rFonts w:ascii="Calibri" w:hAnsi="Calibri" w:hint="eastAsia"/>
                <w:szCs w:val="22"/>
              </w:rPr>
              <w:t>(</w:t>
            </w:r>
            <w:r w:rsidRPr="003C0AE5">
              <w:rPr>
                <w:rFonts w:ascii="Calibri" w:hAnsi="Calibri" w:hint="eastAsia"/>
                <w:szCs w:val="22"/>
              </w:rPr>
              <w:t>媒体娱乐、系统工具、生活实用、网络社交、出行购物、资讯阅读、金融理财、主题壁纸、好玩游戏、其他</w:t>
            </w:r>
            <w:r w:rsidRPr="003C0AE5">
              <w:rPr>
                <w:rFonts w:ascii="Calibri" w:hAnsi="Calibri" w:hint="eastAsia"/>
                <w:szCs w:val="22"/>
              </w:rPr>
              <w:t>)</w:t>
            </w:r>
          </w:p>
        </w:tc>
      </w:tr>
      <w:tr w:rsidR="007B5144" w14:paraId="66F83906" w14:textId="77777777" w:rsidTr="00653233">
        <w:tc>
          <w:tcPr>
            <w:tcW w:w="2130" w:type="dxa"/>
            <w:shd w:val="clear" w:color="auto" w:fill="auto"/>
          </w:tcPr>
          <w:p w14:paraId="4D954EBC" w14:textId="77777777" w:rsidR="007B5144" w:rsidRPr="003C0AE5" w:rsidRDefault="007B5144" w:rsidP="00653233">
            <w:pPr>
              <w:spacing w:line="360" w:lineRule="auto"/>
              <w:rPr>
                <w:rFonts w:ascii="Cambria" w:hAnsi="Cambria"/>
                <w:b/>
                <w:bCs/>
                <w:szCs w:val="22"/>
              </w:rPr>
            </w:pPr>
            <w:r w:rsidRPr="003C0AE5">
              <w:rPr>
                <w:rFonts w:ascii="Cambria" w:hAnsi="Cambria" w:hint="eastAsia"/>
                <w:b/>
                <w:bCs/>
                <w:szCs w:val="22"/>
              </w:rPr>
              <w:lastRenderedPageBreak/>
              <w:t>阅读</w:t>
            </w:r>
          </w:p>
        </w:tc>
        <w:tc>
          <w:tcPr>
            <w:tcW w:w="6200" w:type="dxa"/>
            <w:shd w:val="clear" w:color="auto" w:fill="auto"/>
          </w:tcPr>
          <w:p w14:paraId="73FA5E15" w14:textId="77777777" w:rsidR="007B5144" w:rsidRPr="003C0AE5" w:rsidRDefault="007B5144" w:rsidP="00653233">
            <w:pPr>
              <w:spacing w:line="360" w:lineRule="auto"/>
              <w:rPr>
                <w:rFonts w:ascii="Calibri" w:hAnsi="Calibri"/>
                <w:szCs w:val="22"/>
              </w:rPr>
            </w:pPr>
            <w:r w:rsidRPr="003C0AE5">
              <w:rPr>
                <w:rFonts w:ascii="Calibri" w:hAnsi="Calibri" w:hint="eastAsia"/>
                <w:b/>
                <w:szCs w:val="22"/>
              </w:rPr>
              <w:t>分类</w:t>
            </w:r>
            <w:r w:rsidRPr="003C0AE5">
              <w:rPr>
                <w:rFonts w:ascii="Calibri" w:hAnsi="Calibri" w:hint="eastAsia"/>
                <w:szCs w:val="22"/>
              </w:rPr>
              <w:t>（全部、穿越、言情、都市、玄奇、武侠、校园、灵异、科幻）</w:t>
            </w:r>
          </w:p>
        </w:tc>
      </w:tr>
      <w:tr w:rsidR="007B5144" w14:paraId="74F9C0F9" w14:textId="77777777" w:rsidTr="00653233">
        <w:tc>
          <w:tcPr>
            <w:tcW w:w="2130" w:type="dxa"/>
            <w:tcBorders>
              <w:top w:val="single" w:sz="8" w:space="0" w:color="C0504D"/>
              <w:left w:val="single" w:sz="8" w:space="0" w:color="C0504D"/>
              <w:bottom w:val="single" w:sz="8" w:space="0" w:color="C0504D"/>
              <w:right w:val="single" w:sz="8" w:space="0" w:color="C0504D"/>
            </w:tcBorders>
            <w:shd w:val="clear" w:color="auto" w:fill="auto"/>
          </w:tcPr>
          <w:p w14:paraId="5BB07C83" w14:textId="77777777" w:rsidR="007B5144" w:rsidRPr="003C0AE5" w:rsidRDefault="007B5144" w:rsidP="00653233">
            <w:pPr>
              <w:spacing w:line="360" w:lineRule="auto"/>
              <w:rPr>
                <w:rFonts w:ascii="Cambria" w:hAnsi="Cambria"/>
                <w:b/>
                <w:bCs/>
                <w:szCs w:val="22"/>
              </w:rPr>
            </w:pPr>
            <w:r w:rsidRPr="003C0AE5">
              <w:rPr>
                <w:rFonts w:ascii="Cambria" w:hAnsi="Cambria" w:hint="eastAsia"/>
                <w:b/>
                <w:bCs/>
                <w:szCs w:val="22"/>
              </w:rPr>
              <w:t>音乐</w:t>
            </w:r>
          </w:p>
        </w:tc>
        <w:tc>
          <w:tcPr>
            <w:tcW w:w="6200" w:type="dxa"/>
            <w:tcBorders>
              <w:top w:val="single" w:sz="8" w:space="0" w:color="C0504D"/>
              <w:left w:val="single" w:sz="8" w:space="0" w:color="C0504D"/>
              <w:bottom w:val="single" w:sz="8" w:space="0" w:color="C0504D"/>
              <w:right w:val="single" w:sz="8" w:space="0" w:color="C0504D"/>
            </w:tcBorders>
            <w:shd w:val="clear" w:color="auto" w:fill="auto"/>
          </w:tcPr>
          <w:p w14:paraId="1CA5858F" w14:textId="77777777" w:rsidR="007B5144" w:rsidRPr="003C0AE5" w:rsidRDefault="007B5144" w:rsidP="00653233">
            <w:pPr>
              <w:spacing w:line="360" w:lineRule="auto"/>
              <w:rPr>
                <w:rFonts w:ascii="Calibri" w:hAnsi="Calibri"/>
                <w:szCs w:val="22"/>
              </w:rPr>
            </w:pPr>
            <w:r w:rsidRPr="003C0AE5">
              <w:rPr>
                <w:rFonts w:ascii="Calibri" w:hAnsi="Calibri" w:hint="eastAsia"/>
                <w:szCs w:val="22"/>
              </w:rPr>
              <w:t>嵌入第三方网站，沃玩家自身无法对信息做搜索。</w:t>
            </w:r>
          </w:p>
          <w:p w14:paraId="15017BDE" w14:textId="77777777" w:rsidR="007B5144" w:rsidRPr="003C0AE5" w:rsidRDefault="007B5144" w:rsidP="00653233">
            <w:pPr>
              <w:spacing w:line="360" w:lineRule="auto"/>
              <w:rPr>
                <w:rFonts w:ascii="Calibri" w:hAnsi="Calibri"/>
                <w:szCs w:val="22"/>
              </w:rPr>
            </w:pPr>
            <w:r w:rsidRPr="003C0AE5">
              <w:rPr>
                <w:rFonts w:ascii="Calibri" w:hAnsi="Calibri" w:hint="eastAsia"/>
                <w:szCs w:val="22"/>
              </w:rPr>
              <w:t>搜索结果无此频道。</w:t>
            </w:r>
          </w:p>
        </w:tc>
      </w:tr>
      <w:tr w:rsidR="007B5144" w14:paraId="5AD9750D" w14:textId="77777777" w:rsidTr="00653233">
        <w:tc>
          <w:tcPr>
            <w:tcW w:w="2130" w:type="dxa"/>
            <w:shd w:val="clear" w:color="auto" w:fill="auto"/>
          </w:tcPr>
          <w:p w14:paraId="2C6CFBAE" w14:textId="77777777" w:rsidR="007B5144" w:rsidRPr="003C0AE5" w:rsidRDefault="007B5144" w:rsidP="00653233">
            <w:pPr>
              <w:spacing w:line="360" w:lineRule="auto"/>
              <w:rPr>
                <w:rFonts w:ascii="Cambria" w:hAnsi="Cambria"/>
                <w:b/>
                <w:bCs/>
                <w:szCs w:val="22"/>
              </w:rPr>
            </w:pPr>
            <w:r w:rsidRPr="003C0AE5">
              <w:rPr>
                <w:rFonts w:ascii="Cambria" w:hAnsi="Cambria" w:hint="eastAsia"/>
                <w:b/>
                <w:bCs/>
                <w:szCs w:val="22"/>
              </w:rPr>
              <w:t>业务超市</w:t>
            </w:r>
          </w:p>
        </w:tc>
        <w:tc>
          <w:tcPr>
            <w:tcW w:w="6200" w:type="dxa"/>
            <w:shd w:val="clear" w:color="auto" w:fill="auto"/>
          </w:tcPr>
          <w:p w14:paraId="6C00195A" w14:textId="77777777" w:rsidR="007B5144" w:rsidRPr="003C0AE5" w:rsidRDefault="007B5144" w:rsidP="00653233">
            <w:pPr>
              <w:spacing w:line="360" w:lineRule="auto"/>
              <w:rPr>
                <w:rFonts w:ascii="Calibri" w:hAnsi="Calibri"/>
                <w:szCs w:val="22"/>
              </w:rPr>
            </w:pPr>
            <w:r w:rsidRPr="003C0AE5">
              <w:rPr>
                <w:rFonts w:ascii="Calibri" w:hAnsi="Calibri" w:hint="eastAsia"/>
                <w:b/>
                <w:szCs w:val="22"/>
              </w:rPr>
              <w:t>分类</w:t>
            </w:r>
            <w:r w:rsidRPr="003C0AE5">
              <w:rPr>
                <w:rFonts w:ascii="Calibri" w:hAnsi="Calibri" w:hint="eastAsia"/>
                <w:szCs w:val="22"/>
              </w:rPr>
              <w:t>（免费体验、手机报、</w:t>
            </w:r>
            <w:r w:rsidRPr="003C0AE5">
              <w:rPr>
                <w:rFonts w:ascii="Calibri" w:hAnsi="Calibri" w:hint="eastAsia"/>
                <w:szCs w:val="22"/>
              </w:rPr>
              <w:t xml:space="preserve"> </w:t>
            </w:r>
            <w:r w:rsidRPr="003C0AE5">
              <w:rPr>
                <w:rFonts w:ascii="Calibri" w:hAnsi="Calibri" w:hint="eastAsia"/>
                <w:szCs w:val="22"/>
              </w:rPr>
              <w:t>资讯、游戏、生活、音乐、娱乐、财经、体育、天气）</w:t>
            </w:r>
          </w:p>
        </w:tc>
      </w:tr>
      <w:tr w:rsidR="007B5144" w14:paraId="241CB0D1" w14:textId="77777777" w:rsidTr="00653233">
        <w:tc>
          <w:tcPr>
            <w:tcW w:w="2130" w:type="dxa"/>
            <w:tcBorders>
              <w:top w:val="single" w:sz="8" w:space="0" w:color="C0504D"/>
              <w:left w:val="single" w:sz="8" w:space="0" w:color="C0504D"/>
              <w:bottom w:val="single" w:sz="8" w:space="0" w:color="C0504D"/>
              <w:right w:val="single" w:sz="8" w:space="0" w:color="C0504D"/>
            </w:tcBorders>
            <w:shd w:val="clear" w:color="auto" w:fill="auto"/>
          </w:tcPr>
          <w:p w14:paraId="636C482A" w14:textId="77777777" w:rsidR="007B5144" w:rsidRPr="003C0AE5" w:rsidRDefault="007B5144" w:rsidP="00653233">
            <w:pPr>
              <w:spacing w:line="360" w:lineRule="auto"/>
              <w:rPr>
                <w:rFonts w:ascii="Cambria" w:hAnsi="Cambria"/>
                <w:b/>
                <w:bCs/>
                <w:szCs w:val="22"/>
              </w:rPr>
            </w:pPr>
            <w:r w:rsidRPr="003C0AE5">
              <w:rPr>
                <w:rFonts w:ascii="Cambria" w:hAnsi="Cambria" w:hint="eastAsia"/>
                <w:b/>
                <w:bCs/>
                <w:szCs w:val="22"/>
              </w:rPr>
              <w:t>套餐</w:t>
            </w:r>
          </w:p>
        </w:tc>
        <w:tc>
          <w:tcPr>
            <w:tcW w:w="6200" w:type="dxa"/>
            <w:tcBorders>
              <w:top w:val="single" w:sz="8" w:space="0" w:color="C0504D"/>
              <w:left w:val="single" w:sz="8" w:space="0" w:color="C0504D"/>
              <w:bottom w:val="single" w:sz="8" w:space="0" w:color="C0504D"/>
              <w:right w:val="single" w:sz="8" w:space="0" w:color="C0504D"/>
            </w:tcBorders>
            <w:shd w:val="clear" w:color="auto" w:fill="auto"/>
          </w:tcPr>
          <w:p w14:paraId="4C19684C" w14:textId="77777777" w:rsidR="007B5144" w:rsidRPr="003C0AE5" w:rsidRDefault="007B5144" w:rsidP="00653233">
            <w:pPr>
              <w:tabs>
                <w:tab w:val="left" w:pos="2100"/>
              </w:tabs>
              <w:spacing w:line="360" w:lineRule="auto"/>
              <w:rPr>
                <w:rFonts w:ascii="Calibri" w:hAnsi="Calibri"/>
                <w:szCs w:val="22"/>
              </w:rPr>
            </w:pPr>
            <w:r w:rsidRPr="003C0AE5">
              <w:rPr>
                <w:rFonts w:ascii="Calibri" w:hAnsi="Calibri" w:hint="eastAsia"/>
                <w:b/>
                <w:szCs w:val="22"/>
              </w:rPr>
              <w:t>种类</w:t>
            </w:r>
            <w:r w:rsidRPr="003C0AE5">
              <w:rPr>
                <w:rFonts w:ascii="Calibri" w:hAnsi="Calibri" w:hint="eastAsia"/>
                <w:szCs w:val="22"/>
              </w:rPr>
              <w:t>（全部</w:t>
            </w:r>
            <w:r w:rsidRPr="003C0AE5">
              <w:rPr>
                <w:rFonts w:ascii="Calibri" w:hAnsi="Calibri" w:hint="eastAsia"/>
                <w:szCs w:val="22"/>
              </w:rPr>
              <w:t xml:space="preserve">  </w:t>
            </w:r>
            <w:r w:rsidRPr="003C0AE5">
              <w:rPr>
                <w:rFonts w:ascii="Calibri" w:hAnsi="Calibri" w:hint="eastAsia"/>
                <w:szCs w:val="22"/>
              </w:rPr>
              <w:t>流量包</w:t>
            </w:r>
            <w:r w:rsidRPr="003C0AE5">
              <w:rPr>
                <w:rFonts w:ascii="Calibri" w:hAnsi="Calibri" w:hint="eastAsia"/>
                <w:szCs w:val="22"/>
              </w:rPr>
              <w:t xml:space="preserve">  </w:t>
            </w:r>
            <w:r w:rsidRPr="003C0AE5">
              <w:rPr>
                <w:rFonts w:ascii="Calibri" w:hAnsi="Calibri" w:hint="eastAsia"/>
                <w:szCs w:val="22"/>
              </w:rPr>
              <w:t>短信包</w:t>
            </w:r>
            <w:r w:rsidRPr="003C0AE5">
              <w:rPr>
                <w:rFonts w:ascii="Calibri" w:hAnsi="Calibri" w:hint="eastAsia"/>
                <w:szCs w:val="22"/>
              </w:rPr>
              <w:t xml:space="preserve">  </w:t>
            </w:r>
            <w:r w:rsidRPr="003C0AE5">
              <w:rPr>
                <w:rFonts w:ascii="Calibri" w:hAnsi="Calibri" w:hint="eastAsia"/>
                <w:szCs w:val="22"/>
              </w:rPr>
              <w:t>增值业务包）</w:t>
            </w:r>
          </w:p>
          <w:p w14:paraId="05C2FAD0" w14:textId="77777777" w:rsidR="007B5144" w:rsidRPr="003C0AE5" w:rsidRDefault="007B5144" w:rsidP="00653233">
            <w:pPr>
              <w:tabs>
                <w:tab w:val="left" w:pos="2100"/>
              </w:tabs>
              <w:spacing w:line="360" w:lineRule="auto"/>
              <w:rPr>
                <w:rFonts w:ascii="Calibri" w:hAnsi="Calibri"/>
                <w:szCs w:val="22"/>
              </w:rPr>
            </w:pPr>
            <w:r w:rsidRPr="003C0AE5">
              <w:rPr>
                <w:rFonts w:ascii="Calibri" w:hAnsi="Calibri" w:hint="eastAsia"/>
                <w:b/>
                <w:szCs w:val="22"/>
              </w:rPr>
              <w:t>价格</w:t>
            </w:r>
            <w:r w:rsidRPr="003C0AE5">
              <w:rPr>
                <w:rFonts w:ascii="Calibri" w:hAnsi="Calibri" w:hint="eastAsia"/>
                <w:szCs w:val="22"/>
              </w:rPr>
              <w:t>（</w:t>
            </w:r>
            <w:r w:rsidRPr="003C0AE5">
              <w:rPr>
                <w:rFonts w:ascii="Calibri" w:hAnsi="Calibri" w:hint="eastAsia"/>
                <w:szCs w:val="22"/>
              </w:rPr>
              <w:t>1-5</w:t>
            </w:r>
            <w:r w:rsidRPr="003C0AE5">
              <w:rPr>
                <w:rFonts w:ascii="Calibri" w:hAnsi="Calibri" w:hint="eastAsia"/>
                <w:szCs w:val="22"/>
              </w:rPr>
              <w:t>元</w:t>
            </w:r>
            <w:r w:rsidRPr="003C0AE5">
              <w:rPr>
                <w:rFonts w:ascii="Calibri" w:hAnsi="Calibri" w:hint="eastAsia"/>
                <w:szCs w:val="22"/>
              </w:rPr>
              <w:t xml:space="preserve">  6-10</w:t>
            </w:r>
            <w:r w:rsidRPr="003C0AE5">
              <w:rPr>
                <w:rFonts w:ascii="Calibri" w:hAnsi="Calibri" w:hint="eastAsia"/>
                <w:szCs w:val="22"/>
              </w:rPr>
              <w:t>元</w:t>
            </w:r>
            <w:r w:rsidRPr="003C0AE5">
              <w:rPr>
                <w:rFonts w:ascii="Calibri" w:hAnsi="Calibri" w:hint="eastAsia"/>
                <w:szCs w:val="22"/>
              </w:rPr>
              <w:t xml:space="preserve">  11</w:t>
            </w:r>
            <w:r w:rsidRPr="003C0AE5">
              <w:rPr>
                <w:rFonts w:ascii="Calibri" w:hAnsi="Calibri" w:hint="eastAsia"/>
                <w:szCs w:val="22"/>
              </w:rPr>
              <w:t>元</w:t>
            </w:r>
            <w:r w:rsidRPr="003C0AE5">
              <w:rPr>
                <w:rFonts w:ascii="Calibri" w:hAnsi="Calibri" w:hint="eastAsia"/>
                <w:szCs w:val="22"/>
              </w:rPr>
              <w:t>-20</w:t>
            </w:r>
            <w:r w:rsidRPr="003C0AE5">
              <w:rPr>
                <w:rFonts w:ascii="Calibri" w:hAnsi="Calibri" w:hint="eastAsia"/>
                <w:szCs w:val="22"/>
              </w:rPr>
              <w:t>元</w:t>
            </w:r>
            <w:r w:rsidRPr="003C0AE5">
              <w:rPr>
                <w:rFonts w:ascii="Calibri" w:hAnsi="Calibri" w:hint="eastAsia"/>
                <w:szCs w:val="22"/>
              </w:rPr>
              <w:t xml:space="preserve">  20</w:t>
            </w:r>
            <w:r w:rsidRPr="003C0AE5">
              <w:rPr>
                <w:rFonts w:ascii="Calibri" w:hAnsi="Calibri" w:hint="eastAsia"/>
                <w:szCs w:val="22"/>
              </w:rPr>
              <w:t>元以上）</w:t>
            </w:r>
          </w:p>
        </w:tc>
      </w:tr>
      <w:tr w:rsidR="007B5144" w14:paraId="4E659056" w14:textId="77777777" w:rsidTr="00653233">
        <w:tc>
          <w:tcPr>
            <w:tcW w:w="2130" w:type="dxa"/>
            <w:shd w:val="clear" w:color="auto" w:fill="auto"/>
          </w:tcPr>
          <w:p w14:paraId="7BB7FEB0" w14:textId="77777777" w:rsidR="007B5144" w:rsidRPr="003C0AE5" w:rsidRDefault="007B5144" w:rsidP="00653233">
            <w:pPr>
              <w:spacing w:line="360" w:lineRule="auto"/>
              <w:rPr>
                <w:rFonts w:ascii="Cambria" w:hAnsi="Cambria"/>
                <w:b/>
                <w:bCs/>
                <w:szCs w:val="22"/>
              </w:rPr>
            </w:pPr>
            <w:r w:rsidRPr="003C0AE5">
              <w:rPr>
                <w:rFonts w:ascii="Cambria" w:hAnsi="Cambria" w:hint="eastAsia"/>
                <w:b/>
                <w:bCs/>
                <w:szCs w:val="22"/>
              </w:rPr>
              <w:t>资讯</w:t>
            </w:r>
          </w:p>
        </w:tc>
        <w:tc>
          <w:tcPr>
            <w:tcW w:w="6200" w:type="dxa"/>
            <w:shd w:val="clear" w:color="auto" w:fill="auto"/>
          </w:tcPr>
          <w:p w14:paraId="5CB2B20D" w14:textId="77777777" w:rsidR="007B5144" w:rsidRPr="003C0AE5" w:rsidRDefault="007B5144" w:rsidP="00653233">
            <w:pPr>
              <w:spacing w:line="360" w:lineRule="auto"/>
              <w:rPr>
                <w:rFonts w:ascii="Calibri" w:hAnsi="Calibri"/>
                <w:szCs w:val="22"/>
              </w:rPr>
            </w:pPr>
            <w:r w:rsidRPr="003C0AE5">
              <w:rPr>
                <w:rFonts w:ascii="Calibri" w:hAnsi="Calibri" w:hint="eastAsia"/>
                <w:szCs w:val="22"/>
              </w:rPr>
              <w:t>暂不做搜索，搜索结果无此频道。</w:t>
            </w:r>
          </w:p>
        </w:tc>
      </w:tr>
    </w:tbl>
    <w:p w14:paraId="295F177F" w14:textId="77777777" w:rsidR="007B5144" w:rsidRPr="001F45D0" w:rsidRDefault="007B5144" w:rsidP="007B5144">
      <w:pPr>
        <w:spacing w:line="360" w:lineRule="auto"/>
      </w:pPr>
    </w:p>
    <w:p w14:paraId="40153E53" w14:textId="77777777" w:rsidR="007B5144" w:rsidRPr="00626462" w:rsidRDefault="007B5144" w:rsidP="007B5144">
      <w:pPr>
        <w:pStyle w:val="a2"/>
      </w:pPr>
    </w:p>
    <w:p w14:paraId="0A04D22B" w14:textId="77777777" w:rsidR="007B5144" w:rsidRDefault="007B5144" w:rsidP="007B5144">
      <w:pPr>
        <w:pStyle w:val="5"/>
      </w:pPr>
      <w:r>
        <w:rPr>
          <w:rFonts w:hint="eastAsia"/>
        </w:rPr>
        <w:t>正常搜索</w:t>
      </w:r>
    </w:p>
    <w:p w14:paraId="75FF7131" w14:textId="77777777" w:rsidR="007B5144" w:rsidRPr="00D21C81" w:rsidRDefault="007B5144" w:rsidP="007B5144">
      <w:pPr>
        <w:pStyle w:val="a2"/>
      </w:pPr>
      <w:r>
        <w:rPr>
          <w:rFonts w:hint="eastAsia"/>
        </w:rPr>
        <w:t>在选取了资源类型后，用户输入资源名称，点击搜索按钮后进行搜索。对于搜索的资源以列表的形式进行展示。由于搜索会出现大量的资源，在搜索结果分页上只显示</w:t>
      </w:r>
      <w:r>
        <w:rPr>
          <w:rFonts w:hint="eastAsia"/>
        </w:rPr>
        <w:t>10</w:t>
      </w:r>
      <w:r>
        <w:rPr>
          <w:rFonts w:hint="eastAsia"/>
        </w:rPr>
        <w:t>页内容（可配置），当到了第</w:t>
      </w:r>
      <w:r>
        <w:rPr>
          <w:rFonts w:hint="eastAsia"/>
        </w:rPr>
        <w:t>5</w:t>
      </w:r>
      <w:r>
        <w:rPr>
          <w:rFonts w:hint="eastAsia"/>
        </w:rPr>
        <w:t>行时在翻页时再展开后续</w:t>
      </w:r>
      <w:r>
        <w:rPr>
          <w:rFonts w:hint="eastAsia"/>
        </w:rPr>
        <w:t>10</w:t>
      </w:r>
      <w:r>
        <w:rPr>
          <w:rFonts w:hint="eastAsia"/>
        </w:rPr>
        <w:t>页。这样不需要读取全部数据，</w:t>
      </w:r>
      <w:proofErr w:type="gramStart"/>
      <w:r>
        <w:rPr>
          <w:rFonts w:hint="eastAsia"/>
        </w:rPr>
        <w:t>减少全表扫描</w:t>
      </w:r>
      <w:proofErr w:type="gramEnd"/>
      <w:r>
        <w:rPr>
          <w:rFonts w:hint="eastAsia"/>
        </w:rPr>
        <w:t>。</w:t>
      </w:r>
    </w:p>
    <w:p w14:paraId="63A66022" w14:textId="77777777" w:rsidR="007B5144" w:rsidRPr="009A5727" w:rsidRDefault="007B5144" w:rsidP="007B5144">
      <w:pPr>
        <w:pStyle w:val="5"/>
      </w:pPr>
      <w:r>
        <w:rPr>
          <w:rFonts w:hint="eastAsia"/>
        </w:rPr>
        <w:t>搜索无结果</w:t>
      </w:r>
    </w:p>
    <w:p w14:paraId="00C2D198" w14:textId="77777777" w:rsidR="007B5144" w:rsidRDefault="007B5144" w:rsidP="007B5144">
      <w:pPr>
        <w:pStyle w:val="a2"/>
      </w:pPr>
      <w:r>
        <w:rPr>
          <w:rFonts w:hint="eastAsia"/>
        </w:rPr>
        <w:t>搜索资源时有可能搜索结果，当搜索不到内容时，为了避免空白和落空本次用户交互，可在搜索区进行搜索无结果提示时同时进行推荐位展示。推荐</w:t>
      </w:r>
      <w:proofErr w:type="gramStart"/>
      <w:r>
        <w:rPr>
          <w:rFonts w:hint="eastAsia"/>
        </w:rPr>
        <w:t>位内容</w:t>
      </w:r>
      <w:proofErr w:type="gramEnd"/>
      <w:r>
        <w:rPr>
          <w:rFonts w:hint="eastAsia"/>
        </w:rPr>
        <w:t>可来源商品或者套餐的推荐，由运营管理人员定期进行更新。</w:t>
      </w:r>
    </w:p>
    <w:p w14:paraId="4CEF7482" w14:textId="192D27CD" w:rsidR="007B5144" w:rsidRPr="009A5727" w:rsidRDefault="006668EC" w:rsidP="007B5144">
      <w:pPr>
        <w:pStyle w:val="a2"/>
      </w:pPr>
      <w:r w:rsidRPr="00980730">
        <w:rPr>
          <w:noProof/>
        </w:rPr>
        <w:lastRenderedPageBreak/>
        <w:drawing>
          <wp:inline distT="0" distB="0" distL="0" distR="0" wp14:anchorId="2E0D0C4A" wp14:editId="503EED94">
            <wp:extent cx="3314700" cy="5869305"/>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14700" cy="5869305"/>
                    </a:xfrm>
                    <a:prstGeom prst="rect">
                      <a:avLst/>
                    </a:prstGeom>
                    <a:noFill/>
                    <a:ln>
                      <a:noFill/>
                    </a:ln>
                  </pic:spPr>
                </pic:pic>
              </a:graphicData>
            </a:graphic>
          </wp:inline>
        </w:drawing>
      </w:r>
    </w:p>
    <w:p w14:paraId="1955733A" w14:textId="77777777" w:rsidR="00EB41D6" w:rsidRDefault="00EB41D6" w:rsidP="00EB41D6">
      <w:pPr>
        <w:pStyle w:val="30"/>
      </w:pPr>
      <w:r>
        <w:rPr>
          <w:rFonts w:hint="eastAsia"/>
        </w:rPr>
        <w:t>www</w:t>
      </w:r>
      <w:r>
        <w:rPr>
          <w:rFonts w:hint="eastAsia"/>
        </w:rPr>
        <w:t>展现前端</w:t>
      </w:r>
    </w:p>
    <w:p w14:paraId="7E322865" w14:textId="77777777" w:rsidR="00FC0FB7" w:rsidRDefault="00FC0FB7" w:rsidP="00FC0FB7">
      <w:pPr>
        <w:pStyle w:val="4"/>
      </w:pPr>
      <w:r>
        <w:rPr>
          <w:rFonts w:hint="eastAsia"/>
        </w:rPr>
        <w:t>注册登录</w:t>
      </w:r>
    </w:p>
    <w:p w14:paraId="6544B0F6" w14:textId="77777777" w:rsidR="00FC0FB7" w:rsidRDefault="00FC0FB7" w:rsidP="00FC0FB7">
      <w:pPr>
        <w:pStyle w:val="5"/>
      </w:pPr>
      <w:r>
        <w:rPr>
          <w:rFonts w:hint="eastAsia"/>
        </w:rPr>
        <w:t>注册</w:t>
      </w:r>
    </w:p>
    <w:p w14:paraId="1745BA64" w14:textId="77777777" w:rsidR="00FC0FB7" w:rsidRPr="00D61C1E" w:rsidRDefault="00FC0FB7" w:rsidP="00FC0FB7">
      <w:pPr>
        <w:rPr>
          <w:u w:val="single"/>
        </w:rPr>
      </w:pPr>
      <w:r w:rsidRPr="00D61C1E">
        <w:rPr>
          <w:rFonts w:hint="eastAsia"/>
          <w:u w:val="single"/>
        </w:rPr>
        <w:t>流程图</w:t>
      </w:r>
      <w:r>
        <w:rPr>
          <w:rFonts w:hint="eastAsia"/>
          <w:u w:val="single"/>
        </w:rPr>
        <w:t>：</w:t>
      </w:r>
    </w:p>
    <w:p w14:paraId="690C4CD1" w14:textId="1B080734" w:rsidR="00FC0FB7" w:rsidRPr="00FB433D" w:rsidRDefault="006668EC" w:rsidP="00FC0FB7">
      <w:r>
        <w:rPr>
          <w:noProof/>
        </w:rPr>
        <mc:AlternateContent>
          <mc:Choice Requires="wps">
            <w:drawing>
              <wp:anchor distT="0" distB="0" distL="114300" distR="114300" simplePos="0" relativeHeight="251658752" behindDoc="0" locked="0" layoutInCell="1" allowOverlap="1" wp14:anchorId="459D374B" wp14:editId="4D85A497">
                <wp:simplePos x="0" y="0"/>
                <wp:positionH relativeFrom="column">
                  <wp:posOffset>2609850</wp:posOffset>
                </wp:positionH>
                <wp:positionV relativeFrom="paragraph">
                  <wp:posOffset>71120</wp:posOffset>
                </wp:positionV>
                <wp:extent cx="266700" cy="266700"/>
                <wp:effectExtent l="0" t="0" r="0" b="0"/>
                <wp:wrapNone/>
                <wp:docPr id="2"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3553F8" w14:textId="77777777" w:rsidR="00E932DF" w:rsidRDefault="00E932DF" w:rsidP="00FC0FB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027" type="#_x0000_t202" style="position:absolute;left:0;text-align:left;margin-left:205.5pt;margin-top:5.6pt;width:21pt;height:2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" stroked="f">
                <v:textbox>
                  <w:txbxContent>
                    <w:p w14:paraId="3A3553F8" w14:textId="77777777" w:rsidR="00E932DF" w:rsidRDefault="00E932DF" w:rsidP="00FC0FB7"/>
                  </w:txbxContent>
                </v:textbox>
              </v:shape>
            </w:pict>
          </mc:Fallback>
        </mc:AlternateContent>
      </w:r>
    </w:p>
    <w:p w14:paraId="17EBDA80" w14:textId="77777777" w:rsidR="00FC0FB7" w:rsidRDefault="00FC0FB7" w:rsidP="00FC0FB7">
      <w:pPr>
        <w:pStyle w:val="a2"/>
      </w:pPr>
    </w:p>
    <w:p w14:paraId="4E2A1B8B" w14:textId="094698CE" w:rsidR="00FC0FB7" w:rsidRPr="00F7074B" w:rsidRDefault="000314C4" w:rsidP="00FC0FB7">
      <w:pPr>
        <w:pStyle w:val="a2"/>
      </w:pPr>
      <w:r>
        <w:object w:dxaOrig="11192" w:dyaOrig="10743" w14:anchorId="3B5F0BDE">
          <v:shape id="_x0000_i1038" type="#_x0000_t75" style="width:376.65pt;height:362.25pt" o:ole="">
            <v:imagedata r:id="rId84" o:title=""/>
          </v:shape>
          <o:OLEObject Type="Embed" ProgID="Visio.Drawing.11" ShapeID="_x0000_i1038" DrawAspect="Content" ObjectID="_1436967595" r:id="rId85"/>
        </w:object>
      </w:r>
    </w:p>
    <w:p w14:paraId="406F826E" w14:textId="77777777" w:rsidR="00FC0FB7" w:rsidRDefault="00FC0FB7" w:rsidP="00FC0FB7">
      <w:pPr>
        <w:pStyle w:val="6"/>
      </w:pPr>
      <w:r>
        <w:rPr>
          <w:rFonts w:hint="eastAsia"/>
        </w:rPr>
        <w:t>普通注册</w:t>
      </w:r>
    </w:p>
    <w:p w14:paraId="10EB9520" w14:textId="77777777" w:rsidR="00FC0FB7" w:rsidRPr="003018FD" w:rsidRDefault="00FC0FB7" w:rsidP="00FC0FB7">
      <w:r>
        <w:rPr>
          <w:rFonts w:hint="eastAsia"/>
        </w:rPr>
        <w:t>用户通过手机号码进行注册，首先校验用户是否为山东联通用户，如果不是山东联通用户则提示用户，如果是山东联通用户则去判断用户是否已经注册，如果已经注册则提示给用户，如果没有注册则下发短信</w:t>
      </w:r>
      <w:proofErr w:type="gramStart"/>
      <w:r>
        <w:rPr>
          <w:rFonts w:hint="eastAsia"/>
        </w:rPr>
        <w:t>验证码给用户</w:t>
      </w:r>
      <w:proofErr w:type="gramEnd"/>
      <w:r>
        <w:rPr>
          <w:rFonts w:hint="eastAsia"/>
        </w:rPr>
        <w:t>，然后用户输入</w:t>
      </w:r>
      <w:proofErr w:type="gramStart"/>
      <w:r>
        <w:rPr>
          <w:rFonts w:hint="eastAsia"/>
        </w:rPr>
        <w:t>验证码及密码</w:t>
      </w:r>
      <w:proofErr w:type="gramEnd"/>
      <w:r>
        <w:rPr>
          <w:rFonts w:hint="eastAsia"/>
        </w:rPr>
        <w:t>信息并校验，最后注册成功后跳转到上一次用户访问的页面。</w:t>
      </w:r>
    </w:p>
    <w:p w14:paraId="38C493F7" w14:textId="77777777" w:rsidR="00FC0FB7" w:rsidRDefault="00FC0FB7" w:rsidP="00FC0FB7">
      <w:pPr>
        <w:pStyle w:val="6"/>
      </w:pPr>
      <w:r>
        <w:rPr>
          <w:rFonts w:hint="eastAsia"/>
        </w:rPr>
        <w:t>短信注册</w:t>
      </w:r>
    </w:p>
    <w:p w14:paraId="686D2C11" w14:textId="77777777" w:rsidR="00FC0FB7" w:rsidRDefault="00FC0FB7" w:rsidP="00FC0FB7">
      <w:pPr>
        <w:pStyle w:val="7"/>
      </w:pPr>
      <w:r>
        <w:rPr>
          <w:rFonts w:hint="eastAsia"/>
        </w:rPr>
        <w:t>邀请注册</w:t>
      </w:r>
    </w:p>
    <w:p w14:paraId="3F407100" w14:textId="77777777" w:rsidR="00FC0FB7" w:rsidRPr="00607F2A" w:rsidRDefault="00FC0FB7" w:rsidP="00FC0FB7">
      <w:r>
        <w:rPr>
          <w:rFonts w:hint="eastAsia"/>
        </w:rPr>
        <w:t>用户在个人中心中的好友管理中输入手机号码首先校验用户是否为山东联通用户，如果不是山东联通用户则提示用户，如果是山东联通用户</w:t>
      </w:r>
      <w:proofErr w:type="gramStart"/>
      <w:r>
        <w:rPr>
          <w:rFonts w:hint="eastAsia"/>
        </w:rPr>
        <w:t>则判断</w:t>
      </w:r>
      <w:proofErr w:type="gramEnd"/>
      <w:r>
        <w:rPr>
          <w:rFonts w:hint="eastAsia"/>
        </w:rPr>
        <w:t>此用户是否已经注册，如果此用户已经注册则提示用户，如果没有注册则下发给被邀请人一条短信，被邀请人点击短信之后</w:t>
      </w:r>
      <w:proofErr w:type="gramStart"/>
      <w:r>
        <w:rPr>
          <w:rFonts w:hint="eastAsia"/>
        </w:rPr>
        <w:t>则判断</w:t>
      </w:r>
      <w:proofErr w:type="gramEnd"/>
      <w:r>
        <w:rPr>
          <w:rFonts w:hint="eastAsia"/>
        </w:rPr>
        <w:t>此用户是否已经注册，如果此用户已经注册则提示用户，如果没有注册则注册成功。</w:t>
      </w:r>
    </w:p>
    <w:p w14:paraId="263BEB43" w14:textId="77777777" w:rsidR="00FC0FB7" w:rsidRPr="00607F2A" w:rsidRDefault="00FC0FB7" w:rsidP="00FC0FB7">
      <w:pPr>
        <w:pStyle w:val="7"/>
      </w:pPr>
      <w:r>
        <w:rPr>
          <w:rFonts w:hint="eastAsia"/>
        </w:rPr>
        <w:lastRenderedPageBreak/>
        <w:t>短信注册（待定）</w:t>
      </w:r>
    </w:p>
    <w:p w14:paraId="63BD3025" w14:textId="77777777" w:rsidR="00FC0FB7" w:rsidRDefault="00FC0FB7" w:rsidP="00FC0FB7">
      <w:pPr>
        <w:pStyle w:val="a2"/>
      </w:pPr>
      <w:r w:rsidRPr="00743A7E">
        <w:rPr>
          <w:rFonts w:hint="eastAsia"/>
          <w:color w:val="FF0000"/>
        </w:rPr>
        <w:t>用户通过上行短信的形式进行注册，然后</w:t>
      </w:r>
      <w:proofErr w:type="gramStart"/>
      <w:r w:rsidRPr="00743A7E">
        <w:rPr>
          <w:rFonts w:hint="eastAsia"/>
          <w:color w:val="FF0000"/>
        </w:rPr>
        <w:t>沃</w:t>
      </w:r>
      <w:proofErr w:type="gramEnd"/>
      <w:r w:rsidRPr="00743A7E">
        <w:rPr>
          <w:rFonts w:hint="eastAsia"/>
          <w:color w:val="FF0000"/>
        </w:rPr>
        <w:t>玩家的后台</w:t>
      </w:r>
      <w:r w:rsidRPr="00743A7E">
        <w:rPr>
          <w:rFonts w:hint="eastAsia"/>
          <w:color w:val="FF0000"/>
        </w:rPr>
        <w:t>PUSH</w:t>
      </w:r>
      <w:r w:rsidRPr="00743A7E">
        <w:rPr>
          <w:rFonts w:hint="eastAsia"/>
          <w:color w:val="FF0000"/>
        </w:rPr>
        <w:t>一条短信将随机密码下发给用户。</w:t>
      </w:r>
    </w:p>
    <w:p w14:paraId="6BECEE3B" w14:textId="77777777" w:rsidR="00FC0FB7" w:rsidRPr="00D61C1E" w:rsidRDefault="00FC0FB7" w:rsidP="00FC0FB7">
      <w:pPr>
        <w:spacing w:line="360" w:lineRule="auto"/>
        <w:rPr>
          <w:u w:val="single"/>
        </w:rPr>
      </w:pPr>
      <w:r w:rsidRPr="00D61C1E">
        <w:rPr>
          <w:rFonts w:hint="eastAsia"/>
          <w:u w:val="single"/>
        </w:rPr>
        <w:t>系统验证条件：</w:t>
      </w:r>
    </w:p>
    <w:p w14:paraId="7B7C31C2" w14:textId="77777777" w:rsidR="00FC0FB7" w:rsidRDefault="00FC0FB7" w:rsidP="009A236E">
      <w:pPr>
        <w:pStyle w:val="afc"/>
        <w:numPr>
          <w:ilvl w:val="0"/>
          <w:numId w:val="14"/>
        </w:numPr>
        <w:spacing w:line="360" w:lineRule="auto"/>
        <w:ind w:firstLineChars="0"/>
      </w:pPr>
      <w:r>
        <w:rPr>
          <w:rFonts w:hint="eastAsia"/>
        </w:rPr>
        <w:t>手机号是否为空，</w:t>
      </w:r>
    </w:p>
    <w:p w14:paraId="668DE812" w14:textId="77777777" w:rsidR="00FC0FB7" w:rsidRDefault="00FC0FB7" w:rsidP="009A236E">
      <w:pPr>
        <w:pStyle w:val="afc"/>
        <w:numPr>
          <w:ilvl w:val="0"/>
          <w:numId w:val="14"/>
        </w:numPr>
        <w:spacing w:line="360" w:lineRule="auto"/>
        <w:ind w:firstLineChars="0"/>
      </w:pPr>
      <w:r>
        <w:rPr>
          <w:rFonts w:hint="eastAsia"/>
        </w:rPr>
        <w:t>手机号是否合法</w:t>
      </w:r>
    </w:p>
    <w:p w14:paraId="6D0CD979" w14:textId="77777777" w:rsidR="00FC0FB7" w:rsidRPr="00E607FB" w:rsidRDefault="00FC0FB7" w:rsidP="009A236E">
      <w:pPr>
        <w:pStyle w:val="afc"/>
        <w:numPr>
          <w:ilvl w:val="0"/>
          <w:numId w:val="14"/>
        </w:numPr>
        <w:spacing w:line="360" w:lineRule="auto"/>
        <w:ind w:firstLineChars="0"/>
      </w:pPr>
      <w:r>
        <w:rPr>
          <w:rFonts w:hint="eastAsia"/>
        </w:rPr>
        <w:t>手机号码是否为山东联通号码</w:t>
      </w:r>
      <w:r>
        <w:rPr>
          <w:rFonts w:hint="eastAsia"/>
        </w:rPr>
        <w:t>(</w:t>
      </w:r>
      <w:r w:rsidRPr="00B006B1">
        <w:rPr>
          <w:rFonts w:hint="eastAsia"/>
          <w:b/>
          <w:color w:val="C00000"/>
        </w:rPr>
        <w:t>仅限山东省内联通用户注册</w:t>
      </w:r>
      <w:r w:rsidRPr="00E607FB">
        <w:rPr>
          <w:rFonts w:hint="eastAsia"/>
          <w:b/>
        </w:rPr>
        <w:t>)</w:t>
      </w:r>
    </w:p>
    <w:p w14:paraId="20FFD61E" w14:textId="77777777" w:rsidR="00FC0FB7" w:rsidRPr="00C70F88" w:rsidRDefault="00FC0FB7" w:rsidP="009A236E">
      <w:pPr>
        <w:pStyle w:val="afc"/>
        <w:numPr>
          <w:ilvl w:val="0"/>
          <w:numId w:val="14"/>
        </w:numPr>
        <w:spacing w:line="360" w:lineRule="auto"/>
        <w:ind w:firstLineChars="0"/>
      </w:pPr>
      <w:r>
        <w:rPr>
          <w:rFonts w:hint="eastAsia"/>
        </w:rPr>
        <w:t>手机号是否已存在</w:t>
      </w:r>
    </w:p>
    <w:p w14:paraId="11C60AC1" w14:textId="77777777" w:rsidR="00FC0FB7" w:rsidRPr="008A43EF" w:rsidRDefault="00FC0FB7" w:rsidP="00FC0FB7">
      <w:pPr>
        <w:spacing w:line="360" w:lineRule="auto"/>
        <w:rPr>
          <w:u w:val="single"/>
        </w:rPr>
      </w:pPr>
      <w:r>
        <w:rPr>
          <w:rFonts w:hint="eastAsia"/>
          <w:u w:val="single"/>
        </w:rPr>
        <w:t>对应</w:t>
      </w:r>
      <w:r w:rsidRPr="008A43EF">
        <w:rPr>
          <w:rFonts w:hint="eastAsia"/>
          <w:u w:val="single"/>
        </w:rPr>
        <w:t>提示语：</w:t>
      </w:r>
    </w:p>
    <w:p w14:paraId="75973705" w14:textId="77777777" w:rsidR="00FC0FB7" w:rsidRDefault="00FC0FB7" w:rsidP="009A236E">
      <w:pPr>
        <w:pStyle w:val="afc"/>
        <w:numPr>
          <w:ilvl w:val="0"/>
          <w:numId w:val="13"/>
        </w:numPr>
        <w:spacing w:line="360" w:lineRule="auto"/>
        <w:ind w:firstLineChars="0"/>
      </w:pPr>
      <w:r>
        <w:rPr>
          <w:rFonts w:hint="eastAsia"/>
        </w:rPr>
        <w:t>“请填写手机号码”</w:t>
      </w:r>
    </w:p>
    <w:p w14:paraId="4526C1C3" w14:textId="77777777" w:rsidR="00FC0FB7" w:rsidRDefault="00FC0FB7" w:rsidP="009A236E">
      <w:pPr>
        <w:pStyle w:val="afc"/>
        <w:numPr>
          <w:ilvl w:val="0"/>
          <w:numId w:val="13"/>
        </w:numPr>
        <w:spacing w:line="360" w:lineRule="auto"/>
        <w:ind w:firstLineChars="0"/>
      </w:pPr>
      <w:r>
        <w:rPr>
          <w:rFonts w:hint="eastAsia"/>
        </w:rPr>
        <w:t>“手机号码有误”（当手机号输入有误提交时提示，如位数不对，含有字母等）</w:t>
      </w:r>
    </w:p>
    <w:p w14:paraId="7AE434EC" w14:textId="77777777" w:rsidR="00FC0FB7" w:rsidRDefault="00FC0FB7" w:rsidP="009A236E">
      <w:pPr>
        <w:pStyle w:val="afc"/>
        <w:numPr>
          <w:ilvl w:val="0"/>
          <w:numId w:val="13"/>
        </w:numPr>
        <w:spacing w:line="360" w:lineRule="auto"/>
        <w:ind w:firstLineChars="0"/>
      </w:pPr>
      <w:r>
        <w:rPr>
          <w:rFonts w:hint="eastAsia"/>
        </w:rPr>
        <w:t>“请输入山东省内联通手机号码”</w:t>
      </w:r>
    </w:p>
    <w:p w14:paraId="1FCF2ED5" w14:textId="77777777" w:rsidR="00FC0FB7" w:rsidRDefault="00FC0FB7" w:rsidP="009A236E">
      <w:pPr>
        <w:pStyle w:val="afc"/>
        <w:numPr>
          <w:ilvl w:val="0"/>
          <w:numId w:val="13"/>
        </w:numPr>
        <w:spacing w:line="360" w:lineRule="auto"/>
        <w:ind w:firstLineChars="0"/>
      </w:pPr>
      <w:r>
        <w:rPr>
          <w:rFonts w:hint="eastAsia"/>
        </w:rPr>
        <w:t>“用户已存在，可直接登录”</w:t>
      </w:r>
    </w:p>
    <w:p w14:paraId="6A4466D6" w14:textId="3EDEEC20" w:rsidR="00FC0FB7" w:rsidRPr="0069633A" w:rsidRDefault="006668EC" w:rsidP="00FC0FB7">
      <w:pPr>
        <w:pStyle w:val="a2"/>
      </w:pPr>
      <w:r w:rsidRPr="0048281E">
        <w:rPr>
          <w:noProof/>
        </w:rPr>
        <w:drawing>
          <wp:inline distT="0" distB="0" distL="0" distR="0" wp14:anchorId="48571266" wp14:editId="7AEBB07F">
            <wp:extent cx="5486400" cy="3291840"/>
            <wp:effectExtent l="0" t="0" r="0" b="381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291840"/>
                    </a:xfrm>
                    <a:prstGeom prst="rect">
                      <a:avLst/>
                    </a:prstGeom>
                    <a:noFill/>
                    <a:ln>
                      <a:noFill/>
                    </a:ln>
                  </pic:spPr>
                </pic:pic>
              </a:graphicData>
            </a:graphic>
          </wp:inline>
        </w:drawing>
      </w:r>
    </w:p>
    <w:p w14:paraId="5D2A0831" w14:textId="77777777" w:rsidR="00FC0FB7" w:rsidRDefault="00FC0FB7" w:rsidP="00FC0FB7">
      <w:pPr>
        <w:pStyle w:val="5"/>
      </w:pPr>
      <w:r>
        <w:rPr>
          <w:rFonts w:hint="eastAsia"/>
        </w:rPr>
        <w:t>退出</w:t>
      </w:r>
    </w:p>
    <w:p w14:paraId="30892195" w14:textId="77777777" w:rsidR="00FC0FB7" w:rsidRPr="0069633A" w:rsidRDefault="00FC0FB7" w:rsidP="00FC0FB7">
      <w:pPr>
        <w:pStyle w:val="a2"/>
        <w:rPr>
          <w:color w:val="FF0000"/>
        </w:rPr>
      </w:pPr>
      <w:r>
        <w:rPr>
          <w:rFonts w:hint="eastAsia"/>
        </w:rPr>
        <w:t>用户在登录成功后系统会在页面上部显示出用户的登录信息，用户也可点击退出链接退出系统在线状态。</w:t>
      </w:r>
      <w:r w:rsidRPr="0069633A">
        <w:rPr>
          <w:rFonts w:hint="eastAsia"/>
          <w:color w:val="FF0000"/>
        </w:rPr>
        <w:t>并且通过</w:t>
      </w:r>
      <w:r w:rsidRPr="0069633A">
        <w:rPr>
          <w:rFonts w:hint="eastAsia"/>
          <w:color w:val="FF0000"/>
        </w:rPr>
        <w:t>wap</w:t>
      </w:r>
      <w:r w:rsidRPr="0069633A">
        <w:rPr>
          <w:rFonts w:hint="eastAsia"/>
          <w:color w:val="FF0000"/>
        </w:rPr>
        <w:t>方式登陆后主动退出，会有</w:t>
      </w:r>
      <w:r>
        <w:rPr>
          <w:color w:val="FF0000"/>
        </w:rPr>
        <w:t>n</w:t>
      </w:r>
      <w:r w:rsidRPr="0069633A">
        <w:rPr>
          <w:rFonts w:hint="eastAsia"/>
          <w:color w:val="FF0000"/>
        </w:rPr>
        <w:t>分钟的不能自动登录的间隔。</w:t>
      </w:r>
    </w:p>
    <w:p w14:paraId="17DA2C8B" w14:textId="77777777" w:rsidR="00FC0FB7" w:rsidRDefault="00FC0FB7" w:rsidP="00FC0FB7">
      <w:pPr>
        <w:pStyle w:val="5"/>
      </w:pPr>
      <w:r>
        <w:rPr>
          <w:rFonts w:hint="eastAsia"/>
        </w:rPr>
        <w:lastRenderedPageBreak/>
        <w:t>登录</w:t>
      </w:r>
    </w:p>
    <w:p w14:paraId="27EB9B0D" w14:textId="77777777" w:rsidR="00FC0FB7" w:rsidRDefault="00FC0FB7" w:rsidP="00FC0FB7">
      <w:pPr>
        <w:pStyle w:val="a2"/>
        <w:ind w:firstLine="0"/>
      </w:pPr>
      <w:r>
        <w:rPr>
          <w:rFonts w:hint="eastAsia"/>
        </w:rPr>
        <w:t>流程图：</w:t>
      </w:r>
    </w:p>
    <w:p w14:paraId="14A8114D" w14:textId="77777777" w:rsidR="00FC0FB7" w:rsidRDefault="00FC0FB7" w:rsidP="00FC0FB7">
      <w:pPr>
        <w:pStyle w:val="a2"/>
        <w:ind w:firstLine="0"/>
      </w:pPr>
    </w:p>
    <w:p w14:paraId="0EAC66B5" w14:textId="3A878E47" w:rsidR="00FC0FB7" w:rsidRPr="006B6D31" w:rsidRDefault="000314C4" w:rsidP="00FC0FB7">
      <w:pPr>
        <w:pStyle w:val="a2"/>
        <w:ind w:firstLine="0"/>
      </w:pPr>
      <w:r>
        <w:object w:dxaOrig="5697" w:dyaOrig="6774" w14:anchorId="4F69A939">
          <v:shape id="_x0000_i1039" type="#_x0000_t75" style="width:233.45pt;height:277.4pt" o:ole="">
            <v:imagedata r:id="rId87" o:title=""/>
          </v:shape>
          <o:OLEObject Type="Embed" ProgID="Visio.Drawing.11" ShapeID="_x0000_i1039" DrawAspect="Content" ObjectID="_1436967596" r:id="rId88"/>
        </w:object>
      </w:r>
    </w:p>
    <w:p w14:paraId="06ECD5EB" w14:textId="77777777" w:rsidR="00FC0FB7" w:rsidRDefault="00FC0FB7" w:rsidP="00FC0FB7">
      <w:pPr>
        <w:pStyle w:val="6"/>
      </w:pPr>
      <w:r>
        <w:rPr>
          <w:rFonts w:hint="eastAsia"/>
        </w:rPr>
        <w:t>手动登录</w:t>
      </w:r>
    </w:p>
    <w:p w14:paraId="46D759A2" w14:textId="77777777" w:rsidR="00FC0FB7" w:rsidRPr="003018FD" w:rsidRDefault="00FC0FB7" w:rsidP="00FC0FB7">
      <w:r>
        <w:rPr>
          <w:rFonts w:hint="eastAsia"/>
        </w:rPr>
        <w:t>用户通过手机号码进行登录，首先校验用户是否为山东联通用户，如果不是山东联通用户则提示用户，如果是山东联通用户则去判断用户输入的手机号和密码是否正确，登录成功后跳转到上一次用户访问的页面。</w:t>
      </w:r>
    </w:p>
    <w:p w14:paraId="4E967DB5" w14:textId="77777777" w:rsidR="00FC0FB7" w:rsidRPr="007B280A" w:rsidRDefault="00FC0FB7" w:rsidP="00FC0FB7"/>
    <w:p w14:paraId="7E616B22" w14:textId="77777777" w:rsidR="00FC0FB7" w:rsidRDefault="00FC0FB7" w:rsidP="00FC0FB7">
      <w:pPr>
        <w:pStyle w:val="a2"/>
      </w:pPr>
      <w:r>
        <w:rPr>
          <w:rFonts w:hint="eastAsia"/>
        </w:rPr>
        <w:t>注：用户在登录时出现</w:t>
      </w:r>
      <w:r>
        <w:t>n</w:t>
      </w:r>
      <w:r>
        <w:rPr>
          <w:rFonts w:hint="eastAsia"/>
        </w:rPr>
        <w:t>次登录失败时，需要启用图形验证码（数量可设置）。</w:t>
      </w:r>
    </w:p>
    <w:p w14:paraId="7A57E425" w14:textId="77777777" w:rsidR="00FC0FB7" w:rsidRPr="00963E4B" w:rsidRDefault="00FC0FB7" w:rsidP="00FC0FB7">
      <w:pPr>
        <w:spacing w:line="360" w:lineRule="auto"/>
        <w:rPr>
          <w:u w:val="single"/>
        </w:rPr>
      </w:pPr>
      <w:r>
        <w:rPr>
          <w:rFonts w:hint="eastAsia"/>
          <w:u w:val="single"/>
        </w:rPr>
        <w:t>手机号</w:t>
      </w:r>
      <w:r w:rsidRPr="00963E4B">
        <w:rPr>
          <w:rFonts w:hint="eastAsia"/>
          <w:u w:val="single"/>
        </w:rPr>
        <w:t>系统判断条件及提示语：</w:t>
      </w:r>
    </w:p>
    <w:p w14:paraId="18D855C2" w14:textId="77777777" w:rsidR="00FC0FB7" w:rsidRDefault="00FC0FB7" w:rsidP="00FC0FB7">
      <w:pPr>
        <w:spacing w:line="360" w:lineRule="auto"/>
      </w:pPr>
      <w:r>
        <w:rPr>
          <w:rFonts w:hint="eastAsia"/>
        </w:rPr>
        <w:t>同注册。</w:t>
      </w:r>
    </w:p>
    <w:p w14:paraId="3E5E9FC2" w14:textId="77777777" w:rsidR="00FC0FB7" w:rsidRPr="00457F4B" w:rsidRDefault="00FC0FB7" w:rsidP="00FC0FB7">
      <w:pPr>
        <w:spacing w:line="360" w:lineRule="auto"/>
        <w:rPr>
          <w:u w:val="single"/>
        </w:rPr>
      </w:pPr>
      <w:r w:rsidRPr="00457F4B">
        <w:rPr>
          <w:rFonts w:hint="eastAsia"/>
          <w:u w:val="single"/>
        </w:rPr>
        <w:t>密码系统判断条件及提示语：</w:t>
      </w:r>
    </w:p>
    <w:p w14:paraId="4F23BCBA" w14:textId="77777777" w:rsidR="00FC0FB7" w:rsidRDefault="00FC0FB7" w:rsidP="009A236E">
      <w:pPr>
        <w:pStyle w:val="afc"/>
        <w:numPr>
          <w:ilvl w:val="0"/>
          <w:numId w:val="12"/>
        </w:numPr>
        <w:spacing w:line="360" w:lineRule="auto"/>
        <w:ind w:firstLineChars="0"/>
      </w:pPr>
      <w:r>
        <w:rPr>
          <w:rFonts w:hint="eastAsia"/>
        </w:rPr>
        <w:t>“请填写密码”（当不输入提交时提示）</w:t>
      </w:r>
    </w:p>
    <w:p w14:paraId="290C10F3" w14:textId="77777777" w:rsidR="00FC0FB7" w:rsidRPr="00FF3DD3" w:rsidRDefault="00FC0FB7" w:rsidP="009A236E">
      <w:pPr>
        <w:pStyle w:val="afc"/>
        <w:numPr>
          <w:ilvl w:val="0"/>
          <w:numId w:val="12"/>
        </w:numPr>
        <w:spacing w:line="360" w:lineRule="auto"/>
        <w:ind w:firstLineChars="0"/>
        <w:rPr>
          <w:color w:val="FF0000"/>
        </w:rPr>
      </w:pPr>
      <w:r w:rsidRPr="00FF3DD3">
        <w:rPr>
          <w:rFonts w:hint="eastAsia"/>
          <w:color w:val="FF0000"/>
        </w:rPr>
        <w:t>“用户名或密码不正确，请重新填写”（密码有误提交时提示）</w:t>
      </w:r>
    </w:p>
    <w:p w14:paraId="4EF30AE6" w14:textId="046F98D9" w:rsidR="00FC0FB7" w:rsidRPr="002D5803" w:rsidRDefault="006668EC" w:rsidP="00FC0FB7">
      <w:pPr>
        <w:pStyle w:val="a2"/>
      </w:pPr>
      <w:r w:rsidRPr="0048281E">
        <w:rPr>
          <w:noProof/>
        </w:rPr>
        <w:lastRenderedPageBreak/>
        <w:drawing>
          <wp:inline distT="0" distB="0" distL="0" distR="0" wp14:anchorId="238DC534" wp14:editId="6C5E9B10">
            <wp:extent cx="5492115" cy="3091815"/>
            <wp:effectExtent l="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92115" cy="3091815"/>
                    </a:xfrm>
                    <a:prstGeom prst="rect">
                      <a:avLst/>
                    </a:prstGeom>
                    <a:noFill/>
                    <a:ln>
                      <a:noFill/>
                    </a:ln>
                  </pic:spPr>
                </pic:pic>
              </a:graphicData>
            </a:graphic>
          </wp:inline>
        </w:drawing>
      </w:r>
    </w:p>
    <w:p w14:paraId="5CF6047A" w14:textId="77777777" w:rsidR="00FC0FB7" w:rsidRDefault="00FC0FB7" w:rsidP="00FC0FB7">
      <w:pPr>
        <w:pStyle w:val="5"/>
      </w:pPr>
      <w:r>
        <w:rPr>
          <w:rFonts w:hint="eastAsia"/>
        </w:rPr>
        <w:t>密码修改</w:t>
      </w:r>
    </w:p>
    <w:p w14:paraId="65169DE0" w14:textId="77777777" w:rsidR="00FC0FB7" w:rsidRDefault="00FC0FB7" w:rsidP="00FC0FB7">
      <w:pPr>
        <w:pStyle w:val="a2"/>
      </w:pPr>
      <w:r>
        <w:rPr>
          <w:rFonts w:hint="eastAsia"/>
        </w:rPr>
        <w:t>用户可在个人中心中使用密码修改功能重置密码。重置时需要输入旧密码和二遍新密码。修改成功后不需要强制进行重新登录。</w:t>
      </w:r>
    </w:p>
    <w:p w14:paraId="2FB3873F" w14:textId="77777777" w:rsidR="00FC0FB7" w:rsidRPr="00541313" w:rsidRDefault="00FC0FB7" w:rsidP="00FC0FB7">
      <w:pPr>
        <w:pStyle w:val="a2"/>
      </w:pPr>
    </w:p>
    <w:p w14:paraId="155852CE" w14:textId="77777777" w:rsidR="00FC0FB7" w:rsidRDefault="00FC0FB7" w:rsidP="00FC0FB7">
      <w:pPr>
        <w:pStyle w:val="5"/>
      </w:pPr>
      <w:r>
        <w:rPr>
          <w:rFonts w:hint="eastAsia"/>
        </w:rPr>
        <w:t>忘记密码</w:t>
      </w:r>
    </w:p>
    <w:p w14:paraId="786D7748" w14:textId="77777777" w:rsidR="00FC0FB7" w:rsidRDefault="00FC0FB7" w:rsidP="00FC0FB7">
      <w:pPr>
        <w:pStyle w:val="a2"/>
      </w:pPr>
      <w:r>
        <w:rPr>
          <w:rFonts w:hint="eastAsia"/>
        </w:rPr>
        <w:t>流程图：</w:t>
      </w:r>
    </w:p>
    <w:p w14:paraId="1A860C2E" w14:textId="77777777" w:rsidR="00FC0FB7" w:rsidRDefault="00FC0FB7" w:rsidP="00FC0FB7">
      <w:pPr>
        <w:pStyle w:val="a2"/>
      </w:pPr>
    </w:p>
    <w:p w14:paraId="238E007A" w14:textId="77777777" w:rsidR="00FC0FB7" w:rsidRDefault="00FC0FB7" w:rsidP="00FC0FB7">
      <w:pPr>
        <w:pStyle w:val="a2"/>
      </w:pPr>
    </w:p>
    <w:p w14:paraId="19B511E7" w14:textId="4B3DC5C8" w:rsidR="00FC0FB7" w:rsidRPr="00074D9B" w:rsidRDefault="00B43071" w:rsidP="00FC0FB7">
      <w:pPr>
        <w:pStyle w:val="a2"/>
      </w:pPr>
      <w:r>
        <w:object w:dxaOrig="5328" w:dyaOrig="7341" w14:anchorId="10D31909">
          <v:shape id="_x0000_i1040" type="#_x0000_t75" style="width:192.5pt;height:264.5pt" o:ole="">
            <v:imagedata r:id="rId90" o:title=""/>
          </v:shape>
          <o:OLEObject Type="Embed" ProgID="Visio.Drawing.11" ShapeID="_x0000_i1040" DrawAspect="Content" ObjectID="_1436967597" r:id="rId91"/>
        </w:object>
      </w:r>
    </w:p>
    <w:p w14:paraId="527C8CA1" w14:textId="77777777" w:rsidR="00FC0FB7" w:rsidRDefault="00FC0FB7" w:rsidP="00FC0FB7">
      <w:pPr>
        <w:pStyle w:val="a2"/>
      </w:pPr>
      <w:r>
        <w:rPr>
          <w:rFonts w:hint="eastAsia"/>
        </w:rPr>
        <w:t>密码在系统中采取</w:t>
      </w:r>
      <w:r>
        <w:rPr>
          <w:rFonts w:hint="eastAsia"/>
        </w:rPr>
        <w:t>MD5</w:t>
      </w:r>
      <w:r>
        <w:rPr>
          <w:rFonts w:hint="eastAsia"/>
        </w:rPr>
        <w:t>加密，是不可逆转的一种加密方式。一旦出现用户遗忘密码的情况可在登录页面点击忘记密码功能进行密码重置。系统自动发送一个短信验证码，对本机进行校验，校验成功之后将以短信的形式发送一个随机密码。</w:t>
      </w:r>
    </w:p>
    <w:p w14:paraId="0F2BE1CB" w14:textId="77777777" w:rsidR="00FC0FB7" w:rsidRPr="00446CC5" w:rsidRDefault="00FC0FB7" w:rsidP="00FC0FB7">
      <w:pPr>
        <w:spacing w:line="360" w:lineRule="auto"/>
        <w:rPr>
          <w:u w:val="single"/>
        </w:rPr>
      </w:pPr>
      <w:r w:rsidRPr="00446CC5">
        <w:rPr>
          <w:rFonts w:hint="eastAsia"/>
          <w:u w:val="single"/>
        </w:rPr>
        <w:t>规则：</w:t>
      </w:r>
    </w:p>
    <w:p w14:paraId="2181F267" w14:textId="77777777" w:rsidR="00FC0FB7" w:rsidRPr="00963FA3" w:rsidRDefault="00FC0FB7" w:rsidP="00FC0FB7">
      <w:pPr>
        <w:spacing w:line="360" w:lineRule="auto"/>
        <w:rPr>
          <w:color w:val="C00000"/>
        </w:rPr>
      </w:pPr>
      <w:r>
        <w:rPr>
          <w:rFonts w:hint="eastAsia"/>
        </w:rPr>
        <w:t>找回密码时，系统重新生成密码，</w:t>
      </w:r>
      <w:r w:rsidRPr="00963FA3">
        <w:rPr>
          <w:rFonts w:hint="eastAsia"/>
          <w:color w:val="C00000"/>
        </w:rPr>
        <w:t>原密码失效。</w:t>
      </w:r>
    </w:p>
    <w:p w14:paraId="113D221A" w14:textId="77777777" w:rsidR="00FC0FB7" w:rsidRPr="00A51262" w:rsidRDefault="00FC0FB7" w:rsidP="00FC0FB7">
      <w:pPr>
        <w:spacing w:line="360" w:lineRule="auto"/>
      </w:pPr>
      <w:r>
        <w:rPr>
          <w:rFonts w:hint="eastAsia"/>
        </w:rPr>
        <w:t>n</w:t>
      </w:r>
      <w:r w:rsidRPr="00A51262">
        <w:rPr>
          <w:rFonts w:hint="eastAsia"/>
        </w:rPr>
        <w:t>秒后可重新下发，每天限发</w:t>
      </w:r>
      <w:r>
        <w:t>m</w:t>
      </w:r>
      <w:r w:rsidRPr="00A51262">
        <w:rPr>
          <w:rFonts w:hint="eastAsia"/>
        </w:rPr>
        <w:t>次。</w:t>
      </w:r>
    </w:p>
    <w:p w14:paraId="7151FA43" w14:textId="77777777" w:rsidR="00FC0FB7" w:rsidRPr="00963E4B" w:rsidRDefault="00FC0FB7" w:rsidP="00FC0FB7">
      <w:pPr>
        <w:spacing w:line="360" w:lineRule="auto"/>
        <w:rPr>
          <w:u w:val="single"/>
        </w:rPr>
      </w:pPr>
      <w:r w:rsidRPr="00963E4B">
        <w:rPr>
          <w:rFonts w:hint="eastAsia"/>
          <w:u w:val="single"/>
        </w:rPr>
        <w:t>系统判断条件及提示语：</w:t>
      </w:r>
    </w:p>
    <w:p w14:paraId="70FACCBB" w14:textId="77777777" w:rsidR="00FC0FB7" w:rsidRDefault="00FC0FB7" w:rsidP="00FC0FB7">
      <w:pPr>
        <w:spacing w:line="360" w:lineRule="auto"/>
      </w:pPr>
      <w:r>
        <w:rPr>
          <w:rFonts w:hint="eastAsia"/>
        </w:rPr>
        <w:t>同注册。</w:t>
      </w:r>
    </w:p>
    <w:p w14:paraId="608D0D74" w14:textId="77777777" w:rsidR="00FC0FB7" w:rsidRPr="00114B0A" w:rsidRDefault="00FC0FB7" w:rsidP="00FC0FB7">
      <w:pPr>
        <w:spacing w:line="360" w:lineRule="auto"/>
        <w:rPr>
          <w:u w:val="single"/>
        </w:rPr>
      </w:pPr>
      <w:r w:rsidRPr="00114B0A">
        <w:rPr>
          <w:rFonts w:hint="eastAsia"/>
          <w:u w:val="single"/>
        </w:rPr>
        <w:t>下发短信内容：</w:t>
      </w:r>
    </w:p>
    <w:p w14:paraId="1E4A0E28" w14:textId="77777777" w:rsidR="00FC0FB7" w:rsidRPr="000E6A70" w:rsidRDefault="00FC0FB7" w:rsidP="00FC0FB7">
      <w:pPr>
        <w:spacing w:line="360" w:lineRule="auto"/>
        <w:ind w:firstLineChars="200" w:firstLine="480"/>
      </w:pPr>
      <w:r>
        <w:rPr>
          <w:rFonts w:hint="eastAsia"/>
        </w:rPr>
        <w:t>“感谢您使用</w:t>
      </w:r>
      <w:proofErr w:type="gramStart"/>
      <w:r>
        <w:rPr>
          <w:rFonts w:hint="eastAsia"/>
        </w:rPr>
        <w:t>沃</w:t>
      </w:r>
      <w:proofErr w:type="gramEnd"/>
      <w:r>
        <w:rPr>
          <w:rFonts w:hint="eastAsia"/>
        </w:rPr>
        <w:t>玩家，您的新密码为</w:t>
      </w:r>
      <w:r>
        <w:rPr>
          <w:rFonts w:hint="eastAsia"/>
        </w:rPr>
        <w:t>:123456</w:t>
      </w:r>
      <w:r>
        <w:rPr>
          <w:rFonts w:hint="eastAsia"/>
        </w:rPr>
        <w:t>，请妥善保存”</w:t>
      </w:r>
    </w:p>
    <w:p w14:paraId="1A0DE768" w14:textId="1F5B9F35" w:rsidR="00FC0FB7" w:rsidRPr="002D5803" w:rsidRDefault="006668EC" w:rsidP="00FC0FB7">
      <w:pPr>
        <w:pStyle w:val="a2"/>
      </w:pPr>
      <w:r w:rsidRPr="0048281E">
        <w:rPr>
          <w:noProof/>
        </w:rPr>
        <w:lastRenderedPageBreak/>
        <w:drawing>
          <wp:inline distT="0" distB="0" distL="0" distR="0" wp14:anchorId="0D742A24" wp14:editId="4304847E">
            <wp:extent cx="5486400" cy="2840355"/>
            <wp:effectExtent l="0" t="0" r="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2840355"/>
                    </a:xfrm>
                    <a:prstGeom prst="rect">
                      <a:avLst/>
                    </a:prstGeom>
                    <a:noFill/>
                    <a:ln>
                      <a:noFill/>
                    </a:ln>
                  </pic:spPr>
                </pic:pic>
              </a:graphicData>
            </a:graphic>
          </wp:inline>
        </w:drawing>
      </w:r>
    </w:p>
    <w:p w14:paraId="22733037" w14:textId="77777777" w:rsidR="00FC0FB7" w:rsidRDefault="00FC0FB7" w:rsidP="00FC0FB7">
      <w:pPr>
        <w:pStyle w:val="5"/>
      </w:pPr>
      <w:r>
        <w:rPr>
          <w:rFonts w:hint="eastAsia"/>
        </w:rPr>
        <w:t>短信找回密码</w:t>
      </w:r>
    </w:p>
    <w:p w14:paraId="380D60A2" w14:textId="77777777" w:rsidR="00FC0FB7" w:rsidRPr="00EF1F25" w:rsidRDefault="00FC0FB7" w:rsidP="00FC0FB7">
      <w:pPr>
        <w:pStyle w:val="a2"/>
        <w:rPr>
          <w:color w:val="FF0000"/>
        </w:rPr>
      </w:pPr>
      <w:r w:rsidRPr="00EF1F25">
        <w:rPr>
          <w:rFonts w:hint="eastAsia"/>
          <w:color w:val="FF0000"/>
        </w:rPr>
        <w:t>用户通过上行短信的形式发送到沃玩家特定号码上，实现密码的修改；</w:t>
      </w:r>
    </w:p>
    <w:p w14:paraId="7440F898" w14:textId="77777777" w:rsidR="00FC0FB7" w:rsidRDefault="00FC0FB7" w:rsidP="00FC0FB7">
      <w:pPr>
        <w:pStyle w:val="5"/>
      </w:pPr>
      <w:r>
        <w:rPr>
          <w:rFonts w:hint="eastAsia"/>
        </w:rPr>
        <w:t>短信下发</w:t>
      </w:r>
    </w:p>
    <w:p w14:paraId="7B8DE5F0" w14:textId="77777777" w:rsidR="00FC0FB7" w:rsidRPr="00A75D40" w:rsidRDefault="00FC0FB7" w:rsidP="00FC0FB7">
      <w:pPr>
        <w:pStyle w:val="a2"/>
      </w:pPr>
      <w:r>
        <w:rPr>
          <w:rFonts w:hint="eastAsia"/>
        </w:rPr>
        <w:t>系统内设短信下发通道，支持其它相关功能调用短信通道进行短信下发，但在使用功能时需要考虑安全控制的因素，由调用者对调用频率，间隔等进行主动控制。</w:t>
      </w:r>
    </w:p>
    <w:p w14:paraId="0DBB18CF" w14:textId="77777777" w:rsidR="00FC0FB7" w:rsidRDefault="00FC0FB7" w:rsidP="00FC0FB7">
      <w:pPr>
        <w:pStyle w:val="5"/>
      </w:pPr>
      <w:r>
        <w:rPr>
          <w:rFonts w:hint="eastAsia"/>
        </w:rPr>
        <w:t>图形验证码</w:t>
      </w:r>
    </w:p>
    <w:p w14:paraId="5DB370F9" w14:textId="77777777" w:rsidR="00FC0FB7" w:rsidRPr="00E45835" w:rsidRDefault="00FC0FB7" w:rsidP="00FC0FB7">
      <w:pPr>
        <w:pStyle w:val="a2"/>
      </w:pPr>
      <w:r>
        <w:rPr>
          <w:rFonts w:hint="eastAsia"/>
        </w:rPr>
        <w:t>在用户进行关键业务，异常出错等业务场景时，系统提供图形验证</w:t>
      </w:r>
      <w:proofErr w:type="gramStart"/>
      <w:r>
        <w:rPr>
          <w:rFonts w:hint="eastAsia"/>
        </w:rPr>
        <w:t>码防止</w:t>
      </w:r>
      <w:proofErr w:type="gramEnd"/>
      <w:r>
        <w:rPr>
          <w:rFonts w:hint="eastAsia"/>
        </w:rPr>
        <w:t>由爬虫、自动化探测工具等非用户自主操作发生。图形验证</w:t>
      </w:r>
      <w:proofErr w:type="gramStart"/>
      <w:r>
        <w:rPr>
          <w:rFonts w:hint="eastAsia"/>
        </w:rPr>
        <w:t>码使用</w:t>
      </w:r>
      <w:proofErr w:type="gramEnd"/>
      <w:r>
        <w:rPr>
          <w:rFonts w:hint="eastAsia"/>
        </w:rPr>
        <w:t>一次后失效，且使用后需要及时在页面上刷新。</w:t>
      </w:r>
    </w:p>
    <w:p w14:paraId="4801EE01" w14:textId="77777777" w:rsidR="00FC0FB7" w:rsidRPr="00FC0FB7" w:rsidRDefault="00FC0FB7" w:rsidP="00FC0FB7"/>
    <w:p w14:paraId="0D146546" w14:textId="77777777" w:rsidR="00EB41D6" w:rsidRDefault="00EB41D6" w:rsidP="00EB41D6">
      <w:pPr>
        <w:pStyle w:val="4"/>
      </w:pPr>
      <w:r>
        <w:rPr>
          <w:rFonts w:hint="eastAsia"/>
        </w:rPr>
        <w:t>频道页</w:t>
      </w:r>
    </w:p>
    <w:p w14:paraId="627DD7CA" w14:textId="77777777" w:rsidR="00EB41D6" w:rsidRDefault="00EB41D6" w:rsidP="00EB41D6">
      <w:pPr>
        <w:pStyle w:val="5"/>
      </w:pPr>
      <w:r>
        <w:rPr>
          <w:rFonts w:hint="eastAsia"/>
        </w:rPr>
        <w:t>首页</w:t>
      </w:r>
    </w:p>
    <w:p w14:paraId="10CC446A" w14:textId="77777777" w:rsidR="00EB41D6" w:rsidRDefault="00EB41D6" w:rsidP="00EB41D6">
      <w:pPr>
        <w:pStyle w:val="a2"/>
      </w:pPr>
      <w:proofErr w:type="gramStart"/>
      <w:r>
        <w:rPr>
          <w:rFonts w:hint="eastAsia"/>
        </w:rPr>
        <w:t>沃</w:t>
      </w:r>
      <w:proofErr w:type="gramEnd"/>
      <w:r>
        <w:rPr>
          <w:rFonts w:hint="eastAsia"/>
        </w:rPr>
        <w:t>玩家首页，是沃玩家的主要入口，也是通常情况下用户的第一访问页面。</w:t>
      </w:r>
    </w:p>
    <w:p w14:paraId="07695CCB" w14:textId="77777777" w:rsidR="00EB41D6" w:rsidRPr="002463DF" w:rsidRDefault="00EB41D6" w:rsidP="00EB41D6">
      <w:pPr>
        <w:pStyle w:val="a2"/>
      </w:pPr>
      <w:r>
        <w:rPr>
          <w:rFonts w:hint="eastAsia"/>
          <w:color w:val="C00000"/>
        </w:rPr>
        <w:t>各</w:t>
      </w:r>
      <w:proofErr w:type="gramStart"/>
      <w:r>
        <w:rPr>
          <w:rFonts w:hint="eastAsia"/>
          <w:color w:val="C00000"/>
        </w:rPr>
        <w:t>版块</w:t>
      </w:r>
      <w:proofErr w:type="gramEnd"/>
      <w:r>
        <w:rPr>
          <w:rFonts w:hint="eastAsia"/>
          <w:color w:val="C00000"/>
        </w:rPr>
        <w:t>信息均为推荐位，由运营</w:t>
      </w:r>
      <w:r w:rsidRPr="005647C0">
        <w:rPr>
          <w:rFonts w:hint="eastAsia"/>
          <w:color w:val="C00000"/>
        </w:rPr>
        <w:t>人员手动编辑推荐信息。</w:t>
      </w:r>
    </w:p>
    <w:p w14:paraId="701999C1" w14:textId="680F4E76" w:rsidR="00EB41D6" w:rsidRDefault="006668EC" w:rsidP="00EB41D6">
      <w:pPr>
        <w:pStyle w:val="a2"/>
        <w:rPr>
          <w:noProof/>
        </w:rPr>
      </w:pPr>
      <w:r w:rsidRPr="00A315A9">
        <w:rPr>
          <w:noProof/>
        </w:rPr>
        <w:lastRenderedPageBreak/>
        <w:drawing>
          <wp:inline distT="0" distB="0" distL="0" distR="0" wp14:anchorId="3C815F93" wp14:editId="575B63C5">
            <wp:extent cx="4754880" cy="2331720"/>
            <wp:effectExtent l="0" t="0" r="762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754880" cy="2331720"/>
                    </a:xfrm>
                    <a:prstGeom prst="rect">
                      <a:avLst/>
                    </a:prstGeom>
                    <a:noFill/>
                    <a:ln>
                      <a:noFill/>
                    </a:ln>
                  </pic:spPr>
                </pic:pic>
              </a:graphicData>
            </a:graphic>
          </wp:inline>
        </w:drawing>
      </w:r>
    </w:p>
    <w:p w14:paraId="212C824B" w14:textId="77777777" w:rsidR="00EB41D6" w:rsidRDefault="00EB41D6" w:rsidP="00EB41D6">
      <w:pPr>
        <w:pStyle w:val="6"/>
      </w:pPr>
      <w:r>
        <w:rPr>
          <w:rFonts w:hint="eastAsia"/>
        </w:rPr>
        <w:t>顶部登录区</w:t>
      </w:r>
    </w:p>
    <w:p w14:paraId="438F306B" w14:textId="77777777" w:rsidR="00EB41D6" w:rsidRDefault="00EB41D6" w:rsidP="00EB41D6">
      <w:pPr>
        <w:rPr>
          <w:noProof/>
        </w:rPr>
      </w:pPr>
      <w:r>
        <w:rPr>
          <w:rFonts w:hint="eastAsia"/>
          <w:noProof/>
        </w:rPr>
        <w:t>用户未登录状态显示手机版链接、日期、天气预报、登录、注册页面的链接；用户登录状态显示手机版链接、日期、天气预报、登录号码、我的家链接、退出链接，登录号码及我的家点击链接至个人中心（我的家）。</w:t>
      </w:r>
    </w:p>
    <w:p w14:paraId="6741430C" w14:textId="77777777" w:rsidR="00EB41D6" w:rsidRPr="00851617" w:rsidRDefault="00EB41D6" w:rsidP="00EB41D6">
      <w:pPr>
        <w:ind w:left="425" w:firstLine="0"/>
      </w:pPr>
      <w:r>
        <w:rPr>
          <w:rFonts w:hint="eastAsia"/>
        </w:rPr>
        <w:t>天气预报根据用户</w:t>
      </w:r>
      <w:proofErr w:type="gramStart"/>
      <w:r>
        <w:rPr>
          <w:rFonts w:hint="eastAsia"/>
        </w:rPr>
        <w:t>号段判断</w:t>
      </w:r>
      <w:proofErr w:type="gramEnd"/>
      <w:r>
        <w:rPr>
          <w:rFonts w:hint="eastAsia"/>
        </w:rPr>
        <w:t>地市，缺省为济南市。</w:t>
      </w:r>
    </w:p>
    <w:p w14:paraId="4DB61CD1" w14:textId="12E3BD7A" w:rsidR="00EB41D6" w:rsidRDefault="006668EC" w:rsidP="00EB41D6">
      <w:pPr>
        <w:rPr>
          <w:noProof/>
        </w:rPr>
      </w:pPr>
      <w:r w:rsidRPr="00A315A9">
        <w:rPr>
          <w:noProof/>
        </w:rPr>
        <w:drawing>
          <wp:inline distT="0" distB="0" distL="0" distR="0" wp14:anchorId="4A3C6298" wp14:editId="0CA0E0FB">
            <wp:extent cx="2657475" cy="257175"/>
            <wp:effectExtent l="0" t="0" r="9525" b="952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57475" cy="257175"/>
                    </a:xfrm>
                    <a:prstGeom prst="rect">
                      <a:avLst/>
                    </a:prstGeom>
                    <a:noFill/>
                    <a:ln>
                      <a:noFill/>
                    </a:ln>
                  </pic:spPr>
                </pic:pic>
              </a:graphicData>
            </a:graphic>
          </wp:inline>
        </w:drawing>
      </w:r>
    </w:p>
    <w:p w14:paraId="5E7C689F" w14:textId="77777777" w:rsidR="00EB41D6" w:rsidRDefault="00EB41D6" w:rsidP="00EB41D6">
      <w:pPr>
        <w:pStyle w:val="6"/>
      </w:pPr>
      <w:r>
        <w:rPr>
          <w:rFonts w:hint="eastAsia"/>
        </w:rPr>
        <w:t>Logo</w:t>
      </w:r>
      <w:r>
        <w:rPr>
          <w:rFonts w:hint="eastAsia"/>
        </w:rPr>
        <w:t>区</w:t>
      </w:r>
    </w:p>
    <w:p w14:paraId="65C68EC6" w14:textId="77777777" w:rsidR="00EB41D6" w:rsidRDefault="00EB41D6" w:rsidP="00EB41D6">
      <w:pPr>
        <w:ind w:left="425" w:firstLine="0"/>
      </w:pPr>
      <w:r>
        <w:rPr>
          <w:rFonts w:hint="eastAsia"/>
        </w:rPr>
        <w:t>显示</w:t>
      </w:r>
      <w:proofErr w:type="gramStart"/>
      <w:r>
        <w:rPr>
          <w:rFonts w:hint="eastAsia"/>
        </w:rPr>
        <w:t>沃</w:t>
      </w:r>
      <w:proofErr w:type="gramEnd"/>
      <w:r>
        <w:rPr>
          <w:rFonts w:hint="eastAsia"/>
        </w:rPr>
        <w:t>玩家</w:t>
      </w:r>
      <w:r>
        <w:rPr>
          <w:rFonts w:hint="eastAsia"/>
        </w:rPr>
        <w:t>Logo</w:t>
      </w:r>
      <w:r>
        <w:rPr>
          <w:rFonts w:hint="eastAsia"/>
        </w:rPr>
        <w:t>及搜索功能区，搜索规则参见</w:t>
      </w:r>
      <w:r>
        <w:rPr>
          <w:rFonts w:hint="eastAsia"/>
        </w:rPr>
        <w:t>3.2.3.6</w:t>
      </w:r>
      <w:r>
        <w:rPr>
          <w:rFonts w:hint="eastAsia"/>
        </w:rPr>
        <w:t>节。</w:t>
      </w:r>
    </w:p>
    <w:p w14:paraId="0D603B2B" w14:textId="77777777" w:rsidR="00EB41D6" w:rsidRDefault="00EB41D6" w:rsidP="00EB41D6">
      <w:pPr>
        <w:pStyle w:val="6"/>
      </w:pPr>
      <w:r>
        <w:rPr>
          <w:rFonts w:hint="eastAsia"/>
        </w:rPr>
        <w:t>业务分类导航</w:t>
      </w:r>
    </w:p>
    <w:p w14:paraId="3FCA900D" w14:textId="77777777" w:rsidR="00EB41D6" w:rsidRDefault="00EB41D6" w:rsidP="00EB41D6">
      <w:r>
        <w:rPr>
          <w:rFonts w:hint="eastAsia"/>
        </w:rPr>
        <w:t>业务分类栏目链接，点击链接</w:t>
      </w:r>
      <w:proofErr w:type="gramStart"/>
      <w:r>
        <w:rPr>
          <w:rFonts w:hint="eastAsia"/>
        </w:rPr>
        <w:t>至业务</w:t>
      </w:r>
      <w:proofErr w:type="gramEnd"/>
      <w:r>
        <w:rPr>
          <w:rFonts w:hint="eastAsia"/>
        </w:rPr>
        <w:t>分类栏目列表页。</w:t>
      </w:r>
    </w:p>
    <w:p w14:paraId="59051BBC" w14:textId="77777777" w:rsidR="00EB41D6" w:rsidRDefault="00EB41D6" w:rsidP="00EB41D6">
      <w:pPr>
        <w:pStyle w:val="6"/>
      </w:pPr>
      <w:r>
        <w:rPr>
          <w:rFonts w:hint="eastAsia"/>
        </w:rPr>
        <w:t>图片推荐位</w:t>
      </w:r>
    </w:p>
    <w:p w14:paraId="3405F368" w14:textId="77777777" w:rsidR="00EB41D6" w:rsidRDefault="00EB41D6" w:rsidP="00EB41D6">
      <w:r>
        <w:rPr>
          <w:rFonts w:hint="eastAsia"/>
        </w:rPr>
        <w:t>运营人员手动图片推荐位。点击图片链接至推荐页面。</w:t>
      </w:r>
    </w:p>
    <w:p w14:paraId="6357BD23" w14:textId="77777777" w:rsidR="00EB41D6" w:rsidRPr="00E765CF" w:rsidRDefault="00EB41D6" w:rsidP="00EB41D6">
      <w:pPr>
        <w:pStyle w:val="6"/>
      </w:pPr>
      <w:r>
        <w:rPr>
          <w:rFonts w:hint="eastAsia"/>
        </w:rPr>
        <w:t>登录区</w:t>
      </w:r>
    </w:p>
    <w:p w14:paraId="37FFD82F" w14:textId="77777777" w:rsidR="00EB41D6" w:rsidRDefault="00EB41D6" w:rsidP="00EB41D6">
      <w:r>
        <w:rPr>
          <w:rFonts w:hint="eastAsia"/>
        </w:rPr>
        <w:t>用户未登录状态时显示登录窗口；用户已登录状态时显示用户</w:t>
      </w:r>
      <w:r>
        <w:rPr>
          <w:rFonts w:hint="eastAsia"/>
        </w:rPr>
        <w:t>Logo</w:t>
      </w:r>
      <w:r>
        <w:rPr>
          <w:rFonts w:hint="eastAsia"/>
        </w:rPr>
        <w:t>、登录号码链接至个人中心（我的家），退出链接、魔法币数量、魔法币详情链接，订购数量、收藏数量、推荐数量、好友数量分别链接</w:t>
      </w:r>
      <w:proofErr w:type="gramStart"/>
      <w:r>
        <w:rPr>
          <w:rFonts w:hint="eastAsia"/>
        </w:rPr>
        <w:t>至相应</w:t>
      </w:r>
      <w:proofErr w:type="gramEnd"/>
      <w:r>
        <w:rPr>
          <w:rFonts w:hint="eastAsia"/>
        </w:rPr>
        <w:t>页面，套餐使用量及套餐使用量查询链接。</w:t>
      </w:r>
    </w:p>
    <w:p w14:paraId="6D154F33" w14:textId="78D434D3" w:rsidR="00EB41D6" w:rsidRDefault="006668EC" w:rsidP="00EB41D6">
      <w:pPr>
        <w:rPr>
          <w:noProof/>
        </w:rPr>
      </w:pPr>
      <w:r w:rsidRPr="00A315A9">
        <w:rPr>
          <w:noProof/>
        </w:rPr>
        <w:lastRenderedPageBreak/>
        <w:drawing>
          <wp:inline distT="0" distB="0" distL="0" distR="0" wp14:anchorId="099F330B" wp14:editId="5CAD20E7">
            <wp:extent cx="2474595" cy="2371725"/>
            <wp:effectExtent l="0" t="0" r="1905" b="952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74595" cy="2371725"/>
                    </a:xfrm>
                    <a:prstGeom prst="rect">
                      <a:avLst/>
                    </a:prstGeom>
                    <a:noFill/>
                    <a:ln>
                      <a:noFill/>
                    </a:ln>
                  </pic:spPr>
                </pic:pic>
              </a:graphicData>
            </a:graphic>
          </wp:inline>
        </w:drawing>
      </w:r>
    </w:p>
    <w:p w14:paraId="658C4658" w14:textId="77777777" w:rsidR="00EB41D6" w:rsidRDefault="00EB41D6" w:rsidP="00EB41D6">
      <w:pPr>
        <w:pStyle w:val="6"/>
      </w:pPr>
      <w:r>
        <w:rPr>
          <w:rFonts w:hint="eastAsia"/>
        </w:rPr>
        <w:t>精品推荐</w:t>
      </w:r>
    </w:p>
    <w:p w14:paraId="517390AF" w14:textId="77777777" w:rsidR="00EB41D6" w:rsidRDefault="00EB41D6" w:rsidP="00EB41D6">
      <w:r>
        <w:rPr>
          <w:rFonts w:hint="eastAsia"/>
        </w:rPr>
        <w:t>运营人员手动精品业务推荐位。展示业务图标、名称，点击图标、名称链接到业务详情页面。</w:t>
      </w:r>
    </w:p>
    <w:p w14:paraId="598266EF" w14:textId="77777777" w:rsidR="00EB41D6" w:rsidRDefault="00EB41D6" w:rsidP="00EB41D6">
      <w:pPr>
        <w:pStyle w:val="6"/>
      </w:pPr>
      <w:r>
        <w:rPr>
          <w:rFonts w:hint="eastAsia"/>
        </w:rPr>
        <w:t>横幅广告</w:t>
      </w:r>
    </w:p>
    <w:p w14:paraId="7AB3C519" w14:textId="77777777" w:rsidR="00EB41D6" w:rsidRDefault="00EB41D6" w:rsidP="00EB41D6">
      <w:r>
        <w:rPr>
          <w:rFonts w:hint="eastAsia"/>
        </w:rPr>
        <w:t>运营人员手动图片广告位。</w:t>
      </w:r>
    </w:p>
    <w:p w14:paraId="5D9D4DF6" w14:textId="77777777" w:rsidR="00EB41D6" w:rsidRDefault="00EB41D6" w:rsidP="00EB41D6">
      <w:pPr>
        <w:pStyle w:val="6"/>
      </w:pPr>
      <w:r>
        <w:rPr>
          <w:rFonts w:hint="eastAsia"/>
        </w:rPr>
        <w:t>免费体验</w:t>
      </w:r>
    </w:p>
    <w:p w14:paraId="76C4B633" w14:textId="77777777" w:rsidR="00EB41D6" w:rsidRDefault="00EB41D6" w:rsidP="00EB41D6">
      <w:r>
        <w:rPr>
          <w:rFonts w:hint="eastAsia"/>
        </w:rPr>
        <w:t>运营人员手动免费体验业务推荐区。展示业务图标、名称、简介、已收藏数量、已订购数量。</w:t>
      </w:r>
    </w:p>
    <w:p w14:paraId="738EA894" w14:textId="77777777" w:rsidR="00EB41D6" w:rsidRDefault="00EB41D6" w:rsidP="00EB41D6">
      <w:r>
        <w:rPr>
          <w:rFonts w:hint="eastAsia"/>
        </w:rPr>
        <w:t>点击业务图标、名称链接</w:t>
      </w:r>
      <w:proofErr w:type="gramStart"/>
      <w:r>
        <w:rPr>
          <w:rFonts w:hint="eastAsia"/>
        </w:rPr>
        <w:t>至业务</w:t>
      </w:r>
      <w:proofErr w:type="gramEnd"/>
      <w:r>
        <w:rPr>
          <w:rFonts w:hint="eastAsia"/>
        </w:rPr>
        <w:t>详情页面。点击已收藏数量、已订购数量判断用户登录状态，用户已登录状态时在当前页面完成收藏、订购流程；用户未登录状态时重定向至登录页面。</w:t>
      </w:r>
    </w:p>
    <w:p w14:paraId="42E61EE4" w14:textId="77777777" w:rsidR="00EB41D6" w:rsidRDefault="00EB41D6" w:rsidP="00EB41D6">
      <w:pPr>
        <w:pStyle w:val="6"/>
      </w:pPr>
      <w:r>
        <w:rPr>
          <w:rFonts w:hint="eastAsia"/>
        </w:rPr>
        <w:t>手机报</w:t>
      </w:r>
    </w:p>
    <w:p w14:paraId="113BE4AD" w14:textId="77777777" w:rsidR="00EB41D6" w:rsidRDefault="00EB41D6" w:rsidP="00EB41D6">
      <w:r>
        <w:rPr>
          <w:rFonts w:hint="eastAsia"/>
        </w:rPr>
        <w:t>运营人员手动手机</w:t>
      </w:r>
      <w:proofErr w:type="gramStart"/>
      <w:r>
        <w:rPr>
          <w:rFonts w:hint="eastAsia"/>
        </w:rPr>
        <w:t>报业务</w:t>
      </w:r>
      <w:proofErr w:type="gramEnd"/>
      <w:r>
        <w:rPr>
          <w:rFonts w:hint="eastAsia"/>
        </w:rPr>
        <w:t>推荐区。展示业务图标、名称、简介、已收藏数量、已订购数量。</w:t>
      </w:r>
    </w:p>
    <w:p w14:paraId="41C07E24" w14:textId="77777777" w:rsidR="00EB41D6" w:rsidRDefault="00EB41D6" w:rsidP="00EB41D6">
      <w:r>
        <w:rPr>
          <w:rFonts w:hint="eastAsia"/>
        </w:rPr>
        <w:t>点击业务图标、名称链接</w:t>
      </w:r>
      <w:proofErr w:type="gramStart"/>
      <w:r>
        <w:rPr>
          <w:rFonts w:hint="eastAsia"/>
        </w:rPr>
        <w:t>至业务</w:t>
      </w:r>
      <w:proofErr w:type="gramEnd"/>
      <w:r>
        <w:rPr>
          <w:rFonts w:hint="eastAsia"/>
        </w:rPr>
        <w:t>详情页面。点击已收藏数量、已订购数量判断用户登录状态，用户已登录状态时在当前页面完成收藏、订购流程；用户未登录状态时重定向至登录页面。</w:t>
      </w:r>
    </w:p>
    <w:p w14:paraId="10B3F4E3" w14:textId="77777777" w:rsidR="00EB41D6" w:rsidRDefault="00EB41D6" w:rsidP="00EB41D6">
      <w:pPr>
        <w:pStyle w:val="6"/>
      </w:pPr>
      <w:r>
        <w:rPr>
          <w:rFonts w:hint="eastAsia"/>
        </w:rPr>
        <w:t>每日一款</w:t>
      </w:r>
    </w:p>
    <w:p w14:paraId="62C658B8" w14:textId="77777777" w:rsidR="00EB41D6" w:rsidRDefault="00EB41D6" w:rsidP="00EB41D6">
      <w:r>
        <w:rPr>
          <w:rFonts w:hint="eastAsia"/>
        </w:rPr>
        <w:t>运营人员手动每日一款业务推荐区。展示业务图标、名称、资费信息、简介、已收藏数量、已订购数量。</w:t>
      </w:r>
    </w:p>
    <w:p w14:paraId="6E4663C8" w14:textId="77777777" w:rsidR="00EB41D6" w:rsidRDefault="00EB41D6" w:rsidP="00EB41D6">
      <w:r>
        <w:rPr>
          <w:rFonts w:hint="eastAsia"/>
        </w:rPr>
        <w:t>点击业务图标、名称链接</w:t>
      </w:r>
      <w:proofErr w:type="gramStart"/>
      <w:r>
        <w:rPr>
          <w:rFonts w:hint="eastAsia"/>
        </w:rPr>
        <w:t>至业务</w:t>
      </w:r>
      <w:proofErr w:type="gramEnd"/>
      <w:r>
        <w:rPr>
          <w:rFonts w:hint="eastAsia"/>
        </w:rPr>
        <w:t>详情页面。点击已收藏数量、已订购数量、立即订购按钮判断用户登录状态，用户已登录状态时在当前页面完成收藏、订购流程；用户未登录状态时重定向至登录页面。</w:t>
      </w:r>
    </w:p>
    <w:p w14:paraId="1D6EE0CD" w14:textId="77777777" w:rsidR="00EB41D6" w:rsidRDefault="00EB41D6" w:rsidP="00EB41D6">
      <w:pPr>
        <w:pStyle w:val="6"/>
      </w:pPr>
      <w:r>
        <w:rPr>
          <w:rFonts w:hint="eastAsia"/>
        </w:rPr>
        <w:lastRenderedPageBreak/>
        <w:t>优惠推荐</w:t>
      </w:r>
    </w:p>
    <w:p w14:paraId="41B2D6BD" w14:textId="77777777" w:rsidR="00EB41D6" w:rsidRDefault="00EB41D6" w:rsidP="00EB41D6">
      <w:r>
        <w:rPr>
          <w:rFonts w:hint="eastAsia"/>
        </w:rPr>
        <w:t>运营人员手动优惠业务（</w:t>
      </w:r>
      <w:r>
        <w:rPr>
          <w:rFonts w:hint="eastAsia"/>
        </w:rPr>
        <w:t>3G</w:t>
      </w:r>
      <w:r>
        <w:rPr>
          <w:rFonts w:hint="eastAsia"/>
        </w:rPr>
        <w:t>流量、</w:t>
      </w:r>
      <w:r>
        <w:rPr>
          <w:rFonts w:hint="eastAsia"/>
        </w:rPr>
        <w:t>GPRS</w:t>
      </w:r>
      <w:r>
        <w:rPr>
          <w:rFonts w:hint="eastAsia"/>
        </w:rPr>
        <w:t>流量、</w:t>
      </w:r>
      <w:proofErr w:type="gramStart"/>
      <w:r>
        <w:rPr>
          <w:rFonts w:hint="eastAsia"/>
        </w:rPr>
        <w:t>短彩信</w:t>
      </w:r>
      <w:proofErr w:type="gramEnd"/>
      <w:r>
        <w:rPr>
          <w:rFonts w:hint="eastAsia"/>
        </w:rPr>
        <w:t>）推荐区。每类别四款，</w:t>
      </w:r>
      <w:r>
        <w:rPr>
          <w:rFonts w:hint="eastAsia"/>
        </w:rPr>
        <w:t>Tab</w:t>
      </w:r>
      <w:r>
        <w:rPr>
          <w:rFonts w:hint="eastAsia"/>
        </w:rPr>
        <w:t>切换分类。</w:t>
      </w:r>
    </w:p>
    <w:p w14:paraId="04E4E855" w14:textId="77777777" w:rsidR="00EB41D6" w:rsidRDefault="00EB41D6" w:rsidP="00EB41D6">
      <w:r>
        <w:rPr>
          <w:rFonts w:hint="eastAsia"/>
        </w:rPr>
        <w:t>展示业务图标、名称、已收藏数量、已订购数量。</w:t>
      </w:r>
    </w:p>
    <w:p w14:paraId="5CB1A5EC" w14:textId="77777777" w:rsidR="00EB41D6" w:rsidRDefault="00EB41D6" w:rsidP="00EB41D6">
      <w:r>
        <w:rPr>
          <w:rFonts w:hint="eastAsia"/>
        </w:rPr>
        <w:t>点击业务图标、名称链接</w:t>
      </w:r>
      <w:proofErr w:type="gramStart"/>
      <w:r>
        <w:rPr>
          <w:rFonts w:hint="eastAsia"/>
        </w:rPr>
        <w:t>至业务</w:t>
      </w:r>
      <w:proofErr w:type="gramEnd"/>
      <w:r>
        <w:rPr>
          <w:rFonts w:hint="eastAsia"/>
        </w:rPr>
        <w:t>详情页面。点击已收藏数量、已订购数量、立即订购按钮判断用户登录状态，用户已登录状态时在当前页面完成收藏、订购流程；用户未登录状态时重定向至登录页面。</w:t>
      </w:r>
    </w:p>
    <w:p w14:paraId="26372C8C" w14:textId="77777777" w:rsidR="00EB41D6" w:rsidRDefault="00EB41D6" w:rsidP="00EB41D6">
      <w:pPr>
        <w:pStyle w:val="6"/>
      </w:pPr>
      <w:proofErr w:type="gramStart"/>
      <w:r>
        <w:rPr>
          <w:rFonts w:hint="eastAsia"/>
        </w:rPr>
        <w:t>新浪微博</w:t>
      </w:r>
      <w:proofErr w:type="gramEnd"/>
    </w:p>
    <w:p w14:paraId="2DB4BA39" w14:textId="77777777" w:rsidR="00EB41D6" w:rsidRDefault="00EB41D6" w:rsidP="00EB41D6">
      <w:r>
        <w:rPr>
          <w:rFonts w:hint="eastAsia"/>
        </w:rPr>
        <w:t>展示山东联通</w:t>
      </w:r>
      <w:proofErr w:type="gramStart"/>
      <w:r>
        <w:rPr>
          <w:rFonts w:hint="eastAsia"/>
        </w:rPr>
        <w:t>沃</w:t>
      </w:r>
      <w:proofErr w:type="gramEnd"/>
      <w:r>
        <w:rPr>
          <w:rFonts w:hint="eastAsia"/>
        </w:rPr>
        <w:t>玩家新</w:t>
      </w:r>
      <w:proofErr w:type="gramStart"/>
      <w:r>
        <w:rPr>
          <w:rFonts w:hint="eastAsia"/>
        </w:rPr>
        <w:t>浪微博信息</w:t>
      </w:r>
      <w:proofErr w:type="gramEnd"/>
      <w:r>
        <w:rPr>
          <w:rFonts w:hint="eastAsia"/>
        </w:rPr>
        <w:t>及</w:t>
      </w:r>
      <w:proofErr w:type="gramStart"/>
      <w:r>
        <w:rPr>
          <w:rFonts w:hint="eastAsia"/>
        </w:rPr>
        <w:t>即时微博信息</w:t>
      </w:r>
      <w:proofErr w:type="gramEnd"/>
      <w:r>
        <w:rPr>
          <w:rFonts w:hint="eastAsia"/>
        </w:rPr>
        <w:t>。</w:t>
      </w:r>
    </w:p>
    <w:p w14:paraId="0958DB80" w14:textId="77777777" w:rsidR="00EB41D6" w:rsidRDefault="00EB41D6" w:rsidP="00EB41D6">
      <w:pPr>
        <w:pStyle w:val="6"/>
      </w:pPr>
      <w:r>
        <w:rPr>
          <w:rFonts w:hint="eastAsia"/>
        </w:rPr>
        <w:t>排行榜</w:t>
      </w:r>
    </w:p>
    <w:p w14:paraId="30E97938" w14:textId="77777777" w:rsidR="00EB41D6" w:rsidRDefault="00EB41D6" w:rsidP="00EB41D6">
      <w:r>
        <w:rPr>
          <w:rFonts w:hint="eastAsia"/>
        </w:rPr>
        <w:t>业务订购量排行榜，实现按周、按月统计及总榜单。</w:t>
      </w:r>
      <w:r>
        <w:rPr>
          <w:rFonts w:hint="eastAsia"/>
        </w:rPr>
        <w:t>Tab</w:t>
      </w:r>
      <w:r>
        <w:rPr>
          <w:rFonts w:hint="eastAsia"/>
        </w:rPr>
        <w:t>切换显示。</w:t>
      </w:r>
    </w:p>
    <w:p w14:paraId="07DC2A45" w14:textId="77777777" w:rsidR="00EB41D6" w:rsidRDefault="00EB41D6" w:rsidP="00EB41D6">
      <w:r>
        <w:rPr>
          <w:rFonts w:hint="eastAsia"/>
        </w:rPr>
        <w:t>展示业务图标、名称、资费信息。点击业务图标、名称链接</w:t>
      </w:r>
      <w:proofErr w:type="gramStart"/>
      <w:r>
        <w:rPr>
          <w:rFonts w:hint="eastAsia"/>
        </w:rPr>
        <w:t>至业务</w:t>
      </w:r>
      <w:proofErr w:type="gramEnd"/>
      <w:r>
        <w:rPr>
          <w:rFonts w:hint="eastAsia"/>
        </w:rPr>
        <w:t>详情页面。</w:t>
      </w:r>
    </w:p>
    <w:p w14:paraId="244E5323" w14:textId="77777777" w:rsidR="00EB41D6" w:rsidRDefault="00EB41D6" w:rsidP="00EB41D6">
      <w:pPr>
        <w:pStyle w:val="6"/>
      </w:pPr>
      <w:r>
        <w:rPr>
          <w:rFonts w:hint="eastAsia"/>
        </w:rPr>
        <w:t>友情链接</w:t>
      </w:r>
    </w:p>
    <w:p w14:paraId="6BD836C9" w14:textId="77777777" w:rsidR="00EB41D6" w:rsidRDefault="00EB41D6" w:rsidP="00EB41D6">
      <w:proofErr w:type="gramStart"/>
      <w:r>
        <w:rPr>
          <w:rFonts w:hint="eastAsia"/>
        </w:rPr>
        <w:t>沃</w:t>
      </w:r>
      <w:proofErr w:type="gramEnd"/>
      <w:r>
        <w:rPr>
          <w:rFonts w:hint="eastAsia"/>
        </w:rPr>
        <w:t>玩家友情链接展示。</w:t>
      </w:r>
    </w:p>
    <w:p w14:paraId="60BAAB63" w14:textId="77777777" w:rsidR="00EB41D6" w:rsidRDefault="00EB41D6" w:rsidP="00EB41D6">
      <w:pPr>
        <w:pStyle w:val="5"/>
      </w:pPr>
      <w:r>
        <w:rPr>
          <w:rFonts w:hint="eastAsia"/>
        </w:rPr>
        <w:t>业务超市</w:t>
      </w:r>
    </w:p>
    <w:p w14:paraId="744DE43B" w14:textId="77777777" w:rsidR="00EB41D6" w:rsidRPr="004C6EF9" w:rsidRDefault="00EB41D6" w:rsidP="00EB41D6">
      <w:pPr>
        <w:pStyle w:val="a2"/>
      </w:pPr>
      <w:r>
        <w:rPr>
          <w:rFonts w:hint="eastAsia"/>
        </w:rPr>
        <w:t>展示</w:t>
      </w:r>
      <w:r>
        <w:rPr>
          <w:rFonts w:hint="eastAsia"/>
        </w:rPr>
        <w:t>SP</w:t>
      </w:r>
      <w:r>
        <w:rPr>
          <w:rFonts w:hint="eastAsia"/>
        </w:rPr>
        <w:t>各项业务产品，提供用户进行试用，订购等业务互动。</w:t>
      </w:r>
    </w:p>
    <w:p w14:paraId="6B39A185" w14:textId="77777777" w:rsidR="00EB41D6" w:rsidRDefault="00EB41D6" w:rsidP="00EB41D6">
      <w:pPr>
        <w:pStyle w:val="6"/>
      </w:pPr>
      <w:r>
        <w:rPr>
          <w:rFonts w:hint="eastAsia"/>
        </w:rPr>
        <w:t>首页及栏目列表页面</w:t>
      </w:r>
    </w:p>
    <w:p w14:paraId="1CF64F59" w14:textId="2DC0E651" w:rsidR="00EB41D6" w:rsidRDefault="006668EC" w:rsidP="00EB41D6">
      <w:pPr>
        <w:rPr>
          <w:noProof/>
        </w:rPr>
      </w:pPr>
      <w:r w:rsidRPr="0017189B">
        <w:rPr>
          <w:noProof/>
        </w:rPr>
        <w:drawing>
          <wp:inline distT="0" distB="0" distL="0" distR="0" wp14:anchorId="3B75EDF6" wp14:editId="1DA71442">
            <wp:extent cx="4760595" cy="1685925"/>
            <wp:effectExtent l="0" t="0" r="1905" b="952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0595" cy="1685925"/>
                    </a:xfrm>
                    <a:prstGeom prst="rect">
                      <a:avLst/>
                    </a:prstGeom>
                    <a:noFill/>
                    <a:ln>
                      <a:noFill/>
                    </a:ln>
                  </pic:spPr>
                </pic:pic>
              </a:graphicData>
            </a:graphic>
          </wp:inline>
        </w:drawing>
      </w:r>
    </w:p>
    <w:p w14:paraId="304ECFB1" w14:textId="77777777" w:rsidR="00EB41D6" w:rsidRDefault="00EB41D6" w:rsidP="00EB41D6">
      <w:r>
        <w:rPr>
          <w:rFonts w:hint="eastAsia"/>
        </w:rPr>
        <w:t>展示业务列表，提供按照分类筛选功能，并支持按照最新（发布时间）、订购量、收藏量、浏览量四种规则排序。</w:t>
      </w:r>
    </w:p>
    <w:p w14:paraId="5A828248" w14:textId="77777777" w:rsidR="00EB41D6" w:rsidRDefault="00EB41D6" w:rsidP="00EB41D6">
      <w:r>
        <w:rPr>
          <w:rFonts w:hint="eastAsia"/>
        </w:rPr>
        <w:t>展示业务图标、名称、资费信息、合作方、已收藏数量、已订购数量、简介；底部展示显示更多按钮。</w:t>
      </w:r>
    </w:p>
    <w:p w14:paraId="5BCCDAD9" w14:textId="77777777" w:rsidR="00EB41D6" w:rsidRDefault="00EB41D6" w:rsidP="00EB41D6">
      <w:r>
        <w:rPr>
          <w:rFonts w:hint="eastAsia"/>
        </w:rPr>
        <w:t>点击业务图标、名称链接</w:t>
      </w:r>
      <w:proofErr w:type="gramStart"/>
      <w:r>
        <w:rPr>
          <w:rFonts w:hint="eastAsia"/>
        </w:rPr>
        <w:t>至业务</w:t>
      </w:r>
      <w:proofErr w:type="gramEnd"/>
      <w:r>
        <w:rPr>
          <w:rFonts w:hint="eastAsia"/>
        </w:rPr>
        <w:t>详情页面。点击已收藏数量、已订购数量、我要订购按钮判断用户登录状态，用户已登录状态时在当前页面完成收藏、订购流程；用户未登录状态时重定向至登录页面。</w:t>
      </w:r>
    </w:p>
    <w:p w14:paraId="5CF496BD" w14:textId="77777777" w:rsidR="00EB41D6" w:rsidRDefault="00EB41D6" w:rsidP="00EB41D6">
      <w:r>
        <w:rPr>
          <w:rFonts w:hint="eastAsia"/>
        </w:rPr>
        <w:t>点击底部显示更多按钮增加显示数量。</w:t>
      </w:r>
    </w:p>
    <w:p w14:paraId="2E47BDAF" w14:textId="77777777" w:rsidR="00EB41D6" w:rsidRDefault="00EB41D6" w:rsidP="00EB41D6">
      <w:pPr>
        <w:pStyle w:val="6"/>
      </w:pPr>
      <w:r>
        <w:rPr>
          <w:rFonts w:hint="eastAsia"/>
        </w:rPr>
        <w:lastRenderedPageBreak/>
        <w:t>业务详情页面</w:t>
      </w:r>
    </w:p>
    <w:p w14:paraId="1144A111" w14:textId="69AAE182" w:rsidR="00EB41D6" w:rsidRDefault="006668EC" w:rsidP="00EB41D6">
      <w:pPr>
        <w:rPr>
          <w:noProof/>
        </w:rPr>
      </w:pPr>
      <w:r w:rsidRPr="0017189B">
        <w:rPr>
          <w:noProof/>
        </w:rPr>
        <w:drawing>
          <wp:inline distT="0" distB="0" distL="0" distR="0" wp14:anchorId="3636BC5A" wp14:editId="1BAD7D41">
            <wp:extent cx="4892040" cy="2263140"/>
            <wp:effectExtent l="0" t="0" r="3810" b="381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2040" cy="2263140"/>
                    </a:xfrm>
                    <a:prstGeom prst="rect">
                      <a:avLst/>
                    </a:prstGeom>
                    <a:noFill/>
                    <a:ln>
                      <a:noFill/>
                    </a:ln>
                  </pic:spPr>
                </pic:pic>
              </a:graphicData>
            </a:graphic>
          </wp:inline>
        </w:drawing>
      </w:r>
    </w:p>
    <w:p w14:paraId="10E3CF63" w14:textId="77777777" w:rsidR="00EB41D6" w:rsidRDefault="00EB41D6" w:rsidP="00EB41D6">
      <w:r>
        <w:rPr>
          <w:rFonts w:hint="eastAsia"/>
        </w:rPr>
        <w:t>展示业务所属栏目面包屑。</w:t>
      </w:r>
    </w:p>
    <w:p w14:paraId="0E97C403" w14:textId="77777777" w:rsidR="00EB41D6" w:rsidRDefault="00EB41D6" w:rsidP="00EB41D6">
      <w:r>
        <w:rPr>
          <w:rFonts w:hint="eastAsia"/>
        </w:rPr>
        <w:t>展示业务名称、星级、图标、资费信息、合作方、已收藏数量、已订购数量、介绍、访问及使用方式、截图、用户评论。</w:t>
      </w:r>
    </w:p>
    <w:p w14:paraId="6F475FA8" w14:textId="77777777" w:rsidR="00EB41D6" w:rsidRDefault="00EB41D6" w:rsidP="00EB41D6">
      <w:r>
        <w:rPr>
          <w:rFonts w:hint="eastAsia"/>
        </w:rPr>
        <w:t>展示订购、收藏、分享、推荐、评价按钮。点击已订购数量、我要订购、已收藏数量、收藏按钮判断用户登录状态，用户已登录状态时在当前页面完成订购、收藏流程；用户未登录状态时重定向至登录页面。点击分享、推荐、评价链接</w:t>
      </w:r>
      <w:proofErr w:type="gramStart"/>
      <w:r>
        <w:rPr>
          <w:rFonts w:hint="eastAsia"/>
        </w:rPr>
        <w:t>至相应</w:t>
      </w:r>
      <w:proofErr w:type="gramEnd"/>
      <w:r>
        <w:rPr>
          <w:rFonts w:hint="eastAsia"/>
        </w:rPr>
        <w:t>页面。</w:t>
      </w:r>
    </w:p>
    <w:p w14:paraId="202DB58E" w14:textId="77777777" w:rsidR="00EB41D6" w:rsidRDefault="00EB41D6" w:rsidP="00EB41D6">
      <w:r>
        <w:rPr>
          <w:rFonts w:hint="eastAsia"/>
        </w:rPr>
        <w:t>相关推荐为运营人员手动推荐位。</w:t>
      </w:r>
    </w:p>
    <w:p w14:paraId="149AD670" w14:textId="77777777" w:rsidR="00EB41D6" w:rsidRDefault="00EB41D6" w:rsidP="00EB41D6">
      <w:r>
        <w:rPr>
          <w:rFonts w:hint="eastAsia"/>
        </w:rPr>
        <w:t>业务</w:t>
      </w:r>
      <w:proofErr w:type="gramStart"/>
      <w:r>
        <w:rPr>
          <w:rFonts w:hint="eastAsia"/>
        </w:rPr>
        <w:t>排行榜同首页</w:t>
      </w:r>
      <w:proofErr w:type="gramEnd"/>
      <w:r>
        <w:rPr>
          <w:rFonts w:hint="eastAsia"/>
        </w:rPr>
        <w:t>业务排行榜。</w:t>
      </w:r>
    </w:p>
    <w:p w14:paraId="132155F7" w14:textId="77777777" w:rsidR="00EB41D6" w:rsidRDefault="00EB41D6" w:rsidP="00EB41D6">
      <w:r>
        <w:rPr>
          <w:rFonts w:hint="eastAsia"/>
        </w:rPr>
        <w:t>右下角为运营人员手动推荐图片广告位。</w:t>
      </w:r>
    </w:p>
    <w:p w14:paraId="00EB9EF4" w14:textId="77777777" w:rsidR="00EB41D6" w:rsidRDefault="00EB41D6" w:rsidP="00EB41D6">
      <w:pPr>
        <w:pStyle w:val="5"/>
      </w:pPr>
      <w:r>
        <w:rPr>
          <w:rFonts w:hint="eastAsia"/>
        </w:rPr>
        <w:t>活动</w:t>
      </w:r>
    </w:p>
    <w:p w14:paraId="6A3DAF49" w14:textId="77777777" w:rsidR="00EB41D6" w:rsidRDefault="00EB41D6" w:rsidP="00EB41D6">
      <w:pPr>
        <w:pStyle w:val="a2"/>
      </w:pPr>
      <w:proofErr w:type="gramStart"/>
      <w:r>
        <w:rPr>
          <w:rFonts w:hint="eastAsia"/>
        </w:rPr>
        <w:t>沃</w:t>
      </w:r>
      <w:proofErr w:type="gramEnd"/>
      <w:r>
        <w:rPr>
          <w:rFonts w:hint="eastAsia"/>
        </w:rPr>
        <w:t>玩家活动专区，展示</w:t>
      </w:r>
      <w:proofErr w:type="gramStart"/>
      <w:r>
        <w:rPr>
          <w:rFonts w:hint="eastAsia"/>
        </w:rPr>
        <w:t>沃</w:t>
      </w:r>
      <w:proofErr w:type="gramEnd"/>
      <w:r>
        <w:rPr>
          <w:rFonts w:hint="eastAsia"/>
        </w:rPr>
        <w:t>玩家活动列表。</w:t>
      </w:r>
    </w:p>
    <w:p w14:paraId="5B7A69A6" w14:textId="4F271B41" w:rsidR="00EB41D6" w:rsidRDefault="006668EC" w:rsidP="00EB41D6">
      <w:pPr>
        <w:pStyle w:val="a2"/>
        <w:rPr>
          <w:noProof/>
        </w:rPr>
      </w:pPr>
      <w:r w:rsidRPr="0017189B">
        <w:rPr>
          <w:noProof/>
        </w:rPr>
        <w:drawing>
          <wp:inline distT="0" distB="0" distL="0" distR="0" wp14:anchorId="6CE49532" wp14:editId="098BB18D">
            <wp:extent cx="4823460" cy="2120265"/>
            <wp:effectExtent l="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23460" cy="2120265"/>
                    </a:xfrm>
                    <a:prstGeom prst="rect">
                      <a:avLst/>
                    </a:prstGeom>
                    <a:noFill/>
                    <a:ln>
                      <a:noFill/>
                    </a:ln>
                  </pic:spPr>
                </pic:pic>
              </a:graphicData>
            </a:graphic>
          </wp:inline>
        </w:drawing>
      </w:r>
    </w:p>
    <w:p w14:paraId="0233DA5A" w14:textId="77777777" w:rsidR="00EB41D6" w:rsidRPr="00812539" w:rsidRDefault="00EB41D6" w:rsidP="00EB41D6">
      <w:pPr>
        <w:pStyle w:val="a2"/>
      </w:pPr>
      <w:r>
        <w:rPr>
          <w:rFonts w:hint="eastAsia"/>
          <w:noProof/>
        </w:rPr>
        <w:t>运营人员手动维护活动列表。支持按照活动状态（进行中、即将开始、已结束）进行筛选。</w:t>
      </w:r>
    </w:p>
    <w:p w14:paraId="1A4C6865" w14:textId="77777777" w:rsidR="00FB4C0C" w:rsidRDefault="00EB41D6" w:rsidP="00FB4C0C">
      <w:pPr>
        <w:ind w:firstLine="0"/>
        <w:rPr>
          <w:noProof/>
        </w:rPr>
      </w:pPr>
      <w:r>
        <w:rPr>
          <w:rFonts w:hint="eastAsia"/>
          <w:noProof/>
        </w:rPr>
        <w:t>展示活动图标、名称、时间、简介，点击图标、名称链接至活动页面或中奖名单页面；底部显示查看更多按钮，点击查看更多增加显示数量。</w:t>
      </w:r>
    </w:p>
    <w:p w14:paraId="004D98EE" w14:textId="77777777" w:rsidR="00FC0FB7" w:rsidRDefault="00FC0FB7" w:rsidP="00FC0FB7">
      <w:pPr>
        <w:pStyle w:val="4"/>
      </w:pPr>
      <w:r>
        <w:rPr>
          <w:rFonts w:hint="eastAsia"/>
        </w:rPr>
        <w:lastRenderedPageBreak/>
        <w:t>用户中心</w:t>
      </w:r>
    </w:p>
    <w:p w14:paraId="3BF08959" w14:textId="77777777" w:rsidR="00FC0FB7" w:rsidRDefault="00FC0FB7" w:rsidP="00FC0FB7">
      <w:r>
        <w:rPr>
          <w:rFonts w:hint="eastAsia"/>
        </w:rPr>
        <w:t>用户注册成网站正式用户后，在登录成功后可使用用户中心功能，维护用户相关信息。</w:t>
      </w:r>
    </w:p>
    <w:p w14:paraId="15D1FF97" w14:textId="77777777" w:rsidR="00FC0FB7" w:rsidRDefault="00FC0FB7" w:rsidP="00FC0FB7">
      <w:pPr>
        <w:pStyle w:val="5"/>
      </w:pPr>
      <w:r>
        <w:rPr>
          <w:rFonts w:hint="eastAsia"/>
        </w:rPr>
        <w:t>用户中心首页</w:t>
      </w:r>
    </w:p>
    <w:p w14:paraId="34470711" w14:textId="77777777" w:rsidR="00FC0FB7" w:rsidRDefault="00FC0FB7" w:rsidP="00FC0FB7">
      <w:pPr>
        <w:ind w:left="425" w:firstLine="0"/>
      </w:pPr>
      <w:r w:rsidRPr="00626462">
        <w:rPr>
          <w:rFonts w:hint="eastAsia"/>
        </w:rPr>
        <w:t>用户</w:t>
      </w:r>
    </w:p>
    <w:p w14:paraId="23E6EE65" w14:textId="211DB8BC" w:rsidR="00FC0FB7" w:rsidRDefault="006668EC" w:rsidP="00FC0FB7">
      <w:pPr>
        <w:ind w:left="425" w:firstLine="0"/>
        <w:rPr>
          <w:noProof/>
        </w:rPr>
      </w:pPr>
      <w:r w:rsidRPr="0048281E">
        <w:rPr>
          <w:noProof/>
        </w:rPr>
        <w:drawing>
          <wp:inline distT="0" distB="0" distL="0" distR="0" wp14:anchorId="183C8A77" wp14:editId="3BB4C606">
            <wp:extent cx="5486400" cy="3429000"/>
            <wp:effectExtent l="0" t="0" r="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6D545CA6" w14:textId="77777777" w:rsidR="00FC0FB7" w:rsidRDefault="00FC0FB7" w:rsidP="00FC0FB7">
      <w:pPr>
        <w:pStyle w:val="6"/>
      </w:pPr>
      <w:r>
        <w:rPr>
          <w:rFonts w:hint="eastAsia"/>
        </w:rPr>
        <w:t>魔法币管理</w:t>
      </w:r>
    </w:p>
    <w:p w14:paraId="587342D7" w14:textId="77777777" w:rsidR="00FC0FB7" w:rsidRDefault="00FC0FB7" w:rsidP="00FC0FB7">
      <w:pPr>
        <w:pStyle w:val="a2"/>
      </w:pPr>
      <w:r>
        <w:rPr>
          <w:rFonts w:hint="eastAsia"/>
        </w:rPr>
        <w:t>魔法币是用户的一种积分管理体系，和现金一样存在赚取，支付的概念。用户在浏览、评论等业务动作发生时系统支付魔法币。在购买、下载等相关业务动作发生时扣除魔法币。用户可查看魔法币的交易记录。门户需要明确列出魔法</w:t>
      </w:r>
      <w:proofErr w:type="gramStart"/>
      <w:r>
        <w:rPr>
          <w:rFonts w:hint="eastAsia"/>
        </w:rPr>
        <w:t>波使用</w:t>
      </w:r>
      <w:proofErr w:type="gramEnd"/>
      <w:r>
        <w:rPr>
          <w:rFonts w:hint="eastAsia"/>
        </w:rPr>
        <w:t>和相关转换规则。</w:t>
      </w:r>
    </w:p>
    <w:p w14:paraId="58D819BB" w14:textId="77777777" w:rsidR="00FC0FB7" w:rsidRDefault="00FC0FB7" w:rsidP="00FC0FB7">
      <w:pPr>
        <w:pStyle w:val="a2"/>
      </w:pPr>
    </w:p>
    <w:p w14:paraId="755FFCC9" w14:textId="77777777" w:rsidR="00FC0FB7" w:rsidRPr="001B535A" w:rsidRDefault="00FC0FB7" w:rsidP="00FC0FB7">
      <w:pPr>
        <w:spacing w:line="360" w:lineRule="auto"/>
      </w:pPr>
      <w:r>
        <w:rPr>
          <w:rFonts w:hint="eastAsia"/>
        </w:rPr>
        <w:t>赚取规则：（集成公司暂未提示，以下是根据自行测试找出的几种规则，应该不全）</w:t>
      </w:r>
    </w:p>
    <w:p w14:paraId="7E71B3C3" w14:textId="5221FE17" w:rsidR="00FC0FB7" w:rsidRPr="00E450A6" w:rsidRDefault="006668EC" w:rsidP="00FC0FB7">
      <w:pPr>
        <w:pStyle w:val="a2"/>
      </w:pPr>
      <w:r w:rsidRPr="0048281E">
        <w:rPr>
          <w:noProof/>
        </w:rPr>
        <w:lastRenderedPageBreak/>
        <w:drawing>
          <wp:inline distT="0" distB="0" distL="0" distR="0" wp14:anchorId="6598AEE6" wp14:editId="7A3158A0">
            <wp:extent cx="5486400" cy="3600450"/>
            <wp:effectExtent l="0" t="0" r="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3600450"/>
                    </a:xfrm>
                    <a:prstGeom prst="rect">
                      <a:avLst/>
                    </a:prstGeom>
                    <a:noFill/>
                    <a:ln>
                      <a:noFill/>
                    </a:ln>
                  </pic:spPr>
                </pic:pic>
              </a:graphicData>
            </a:graphic>
          </wp:inline>
        </w:drawing>
      </w:r>
    </w:p>
    <w:p w14:paraId="6B0A2CB5" w14:textId="77777777" w:rsidR="00FC0FB7" w:rsidRDefault="00FC0FB7" w:rsidP="00FC0FB7">
      <w:pPr>
        <w:pStyle w:val="6"/>
      </w:pPr>
      <w:r>
        <w:rPr>
          <w:rFonts w:hint="eastAsia"/>
        </w:rPr>
        <w:t>使用量查询</w:t>
      </w:r>
    </w:p>
    <w:p w14:paraId="0062191D" w14:textId="77777777" w:rsidR="00FC0FB7" w:rsidRDefault="00FC0FB7" w:rsidP="00FC0FB7">
      <w:pPr>
        <w:pStyle w:val="a2"/>
      </w:pPr>
      <w:proofErr w:type="gramStart"/>
      <w:r>
        <w:rPr>
          <w:rFonts w:hint="eastAsia"/>
        </w:rPr>
        <w:t>沃</w:t>
      </w:r>
      <w:proofErr w:type="gramEnd"/>
      <w:r>
        <w:rPr>
          <w:rFonts w:hint="eastAsia"/>
        </w:rPr>
        <w:t>玩家支持</w:t>
      </w:r>
      <w:r>
        <w:rPr>
          <w:rFonts w:hint="eastAsia"/>
        </w:rPr>
        <w:t>wap</w:t>
      </w:r>
      <w:r>
        <w:rPr>
          <w:rFonts w:hint="eastAsia"/>
        </w:rPr>
        <w:t>方式进行访问，当用户通过</w:t>
      </w:r>
      <w:r>
        <w:rPr>
          <w:rFonts w:hint="eastAsia"/>
        </w:rPr>
        <w:t>wapnet</w:t>
      </w:r>
      <w:r>
        <w:rPr>
          <w:rFonts w:hint="eastAsia"/>
        </w:rPr>
        <w:t>方式访问门户时，网关可透</w:t>
      </w:r>
      <w:proofErr w:type="gramStart"/>
      <w:r>
        <w:rPr>
          <w:rFonts w:hint="eastAsia"/>
        </w:rPr>
        <w:t>传用户</w:t>
      </w:r>
      <w:proofErr w:type="gramEnd"/>
      <w:r>
        <w:rPr>
          <w:rFonts w:hint="eastAsia"/>
        </w:rPr>
        <w:t>手机号码，通过与</w:t>
      </w:r>
      <w:r>
        <w:rPr>
          <w:rFonts w:hint="eastAsia"/>
        </w:rPr>
        <w:t>VAC</w:t>
      </w:r>
      <w:r>
        <w:rPr>
          <w:rFonts w:hint="eastAsia"/>
        </w:rPr>
        <w:t>系统对接可获知用户本月获知当前的话费、流量、短信量等相关业务信息。</w:t>
      </w:r>
    </w:p>
    <w:p w14:paraId="4E6A1CAA" w14:textId="77777777" w:rsidR="00FC0FB7" w:rsidRDefault="00FC0FB7" w:rsidP="00FC0FB7">
      <w:pPr>
        <w:ind w:firstLine="0"/>
      </w:pPr>
      <w:r>
        <w:rPr>
          <w:rFonts w:hint="eastAsia"/>
        </w:rPr>
        <w:t>用户可在个人中心首页手机流量查询区域及时查看到当前手机的业务信息。</w:t>
      </w:r>
    </w:p>
    <w:p w14:paraId="57DA8943" w14:textId="77777777" w:rsidR="00FC0FB7" w:rsidRDefault="00FC0FB7" w:rsidP="00FC0FB7">
      <w:pPr>
        <w:pStyle w:val="6"/>
      </w:pPr>
      <w:r>
        <w:rPr>
          <w:rFonts w:hint="eastAsia"/>
        </w:rPr>
        <w:t>优惠推荐</w:t>
      </w:r>
    </w:p>
    <w:p w14:paraId="75D0BFF4" w14:textId="77777777" w:rsidR="00FC0FB7" w:rsidRPr="00626462" w:rsidRDefault="00FC0FB7" w:rsidP="00FC0FB7">
      <w:pPr>
        <w:ind w:firstLine="425"/>
      </w:pPr>
      <w:r>
        <w:rPr>
          <w:rFonts w:hint="eastAsia"/>
        </w:rPr>
        <w:t>通过分析用户的手机业务信息，可有针对性的对用户提供相关业务套餐选择，吸引用户进行订购。</w:t>
      </w:r>
    </w:p>
    <w:p w14:paraId="6460F411" w14:textId="77777777" w:rsidR="00FC0FB7" w:rsidRDefault="00FC0FB7" w:rsidP="00FC0FB7">
      <w:pPr>
        <w:pStyle w:val="5"/>
      </w:pPr>
      <w:r>
        <w:rPr>
          <w:rFonts w:hint="eastAsia"/>
        </w:rPr>
        <w:t>修改密码</w:t>
      </w:r>
    </w:p>
    <w:p w14:paraId="768016E6" w14:textId="77777777" w:rsidR="00FC0FB7" w:rsidRDefault="00FC0FB7" w:rsidP="00FC0FB7">
      <w:pPr>
        <w:pStyle w:val="a2"/>
      </w:pPr>
      <w:r>
        <w:rPr>
          <w:rFonts w:hint="eastAsia"/>
        </w:rPr>
        <w:t>用户可使用修改密码功能主动修改用户密码信息，修改密码必须要录入旧密码并且输入两边新密码。</w:t>
      </w:r>
    </w:p>
    <w:p w14:paraId="2AFB76E2" w14:textId="77777777" w:rsidR="00FC0FB7" w:rsidRPr="00055048" w:rsidRDefault="00FC0FB7" w:rsidP="00FC0FB7">
      <w:pPr>
        <w:pStyle w:val="a2"/>
      </w:pPr>
      <w:r>
        <w:rPr>
          <w:rFonts w:hint="eastAsia"/>
        </w:rPr>
        <w:t>（见</w:t>
      </w:r>
      <w:r w:rsidRPr="003F322D">
        <w:rPr>
          <w:rFonts w:hint="eastAsia"/>
        </w:rPr>
        <w:t>3.2.2.1.5</w:t>
      </w:r>
      <w:r w:rsidRPr="003F322D">
        <w:rPr>
          <w:rFonts w:hint="eastAsia"/>
        </w:rPr>
        <w:tab/>
      </w:r>
      <w:r w:rsidRPr="003F322D">
        <w:rPr>
          <w:rFonts w:hint="eastAsia"/>
        </w:rPr>
        <w:t>密码修改</w:t>
      </w:r>
      <w:r>
        <w:rPr>
          <w:rFonts w:hint="eastAsia"/>
        </w:rPr>
        <w:t>）</w:t>
      </w:r>
    </w:p>
    <w:p w14:paraId="0C0C835D" w14:textId="77777777" w:rsidR="00FC0FB7" w:rsidRDefault="00FC0FB7" w:rsidP="00FC0FB7">
      <w:pPr>
        <w:pStyle w:val="5"/>
      </w:pPr>
      <w:r>
        <w:rPr>
          <w:rFonts w:hint="eastAsia"/>
        </w:rPr>
        <w:t>我的收藏</w:t>
      </w:r>
    </w:p>
    <w:p w14:paraId="5718304B" w14:textId="77777777" w:rsidR="00FC0FB7" w:rsidRDefault="00FC0FB7" w:rsidP="00FC0FB7">
      <w:pPr>
        <w:pStyle w:val="a2"/>
      </w:pPr>
      <w:r>
        <w:rPr>
          <w:rFonts w:hint="eastAsia"/>
        </w:rPr>
        <w:t>对用户收藏的视频、资讯、产品，音乐、专题等进行分类管理。</w:t>
      </w:r>
    </w:p>
    <w:p w14:paraId="56019F36" w14:textId="77777777" w:rsidR="00FC0FB7" w:rsidRDefault="00FC0FB7" w:rsidP="00FC0FB7">
      <w:pPr>
        <w:rPr>
          <w:u w:val="single"/>
        </w:rPr>
      </w:pPr>
      <w:r w:rsidRPr="003F66BE">
        <w:rPr>
          <w:rFonts w:hint="eastAsia"/>
          <w:u w:val="single"/>
        </w:rPr>
        <w:t>提示语：</w:t>
      </w:r>
    </w:p>
    <w:p w14:paraId="1745BF06" w14:textId="77777777" w:rsidR="00FC0FB7" w:rsidRDefault="00FC0FB7" w:rsidP="00FC0FB7">
      <w:r>
        <w:rPr>
          <w:rFonts w:hint="eastAsia"/>
        </w:rPr>
        <w:t>“</w:t>
      </w:r>
      <w:r w:rsidRPr="003F66BE">
        <w:rPr>
          <w:rFonts w:hint="eastAsia"/>
        </w:rPr>
        <w:t>您确认取消收藏吗？</w:t>
      </w:r>
      <w:r>
        <w:rPr>
          <w:rFonts w:hint="eastAsia"/>
        </w:rPr>
        <w:t>”</w:t>
      </w:r>
    </w:p>
    <w:p w14:paraId="69BE0BF0" w14:textId="22EA6BCA" w:rsidR="00FC0FB7" w:rsidRDefault="006668EC" w:rsidP="00FC0FB7">
      <w:pPr>
        <w:pStyle w:val="a2"/>
        <w:rPr>
          <w:noProof/>
        </w:rPr>
      </w:pPr>
      <w:r w:rsidRPr="0048281E">
        <w:rPr>
          <w:noProof/>
        </w:rPr>
        <w:lastRenderedPageBreak/>
        <w:drawing>
          <wp:inline distT="0" distB="0" distL="0" distR="0" wp14:anchorId="2D7AAC2F" wp14:editId="690293BB">
            <wp:extent cx="5486400" cy="3537585"/>
            <wp:effectExtent l="0" t="0" r="0" b="571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3537585"/>
                    </a:xfrm>
                    <a:prstGeom prst="rect">
                      <a:avLst/>
                    </a:prstGeom>
                    <a:noFill/>
                    <a:ln>
                      <a:noFill/>
                    </a:ln>
                  </pic:spPr>
                </pic:pic>
              </a:graphicData>
            </a:graphic>
          </wp:inline>
        </w:drawing>
      </w:r>
    </w:p>
    <w:p w14:paraId="3ADCF052" w14:textId="77777777" w:rsidR="00FC0FB7" w:rsidRPr="00626462" w:rsidRDefault="00FC0FB7" w:rsidP="00FC0FB7">
      <w:pPr>
        <w:pStyle w:val="a2"/>
      </w:pPr>
      <w:r>
        <w:rPr>
          <w:rFonts w:hint="eastAsia"/>
          <w:noProof/>
        </w:rPr>
        <w:t>收藏可以是对资源，产品的收藏。</w:t>
      </w:r>
    </w:p>
    <w:p w14:paraId="48FC567A" w14:textId="77777777" w:rsidR="00FC0FB7" w:rsidRDefault="00FC0FB7" w:rsidP="00FC0FB7">
      <w:pPr>
        <w:pStyle w:val="5"/>
      </w:pPr>
      <w:r>
        <w:rPr>
          <w:rFonts w:hint="eastAsia"/>
        </w:rPr>
        <w:t>我的订购</w:t>
      </w:r>
    </w:p>
    <w:p w14:paraId="138E5440" w14:textId="77777777" w:rsidR="00FC0FB7" w:rsidRDefault="00FC0FB7" w:rsidP="00FC0FB7">
      <w:pPr>
        <w:pStyle w:val="a2"/>
      </w:pPr>
      <w:r>
        <w:rPr>
          <w:rFonts w:hint="eastAsia"/>
        </w:rPr>
        <w:t>对用户浏览的产品等进行分类管理。对选定的产品可进行操作，并</w:t>
      </w:r>
      <w:proofErr w:type="gramStart"/>
      <w:r>
        <w:rPr>
          <w:rFonts w:hint="eastAsia"/>
        </w:rPr>
        <w:t>进行定退操作</w:t>
      </w:r>
      <w:proofErr w:type="gramEnd"/>
      <w:r>
        <w:rPr>
          <w:rFonts w:hint="eastAsia"/>
        </w:rPr>
        <w:t>。</w:t>
      </w:r>
    </w:p>
    <w:p w14:paraId="5642CB21" w14:textId="77777777" w:rsidR="00FC0FB7" w:rsidRPr="00744028" w:rsidRDefault="00FC0FB7" w:rsidP="00FC0FB7">
      <w:pPr>
        <w:rPr>
          <w:u w:val="single"/>
        </w:rPr>
      </w:pPr>
      <w:r w:rsidRPr="00744028">
        <w:rPr>
          <w:rFonts w:hint="eastAsia"/>
          <w:u w:val="single"/>
        </w:rPr>
        <w:t>退</w:t>
      </w:r>
      <w:proofErr w:type="gramStart"/>
      <w:r w:rsidRPr="00744028">
        <w:rPr>
          <w:rFonts w:hint="eastAsia"/>
          <w:u w:val="single"/>
        </w:rPr>
        <w:t>订弹窗</w:t>
      </w:r>
      <w:proofErr w:type="gramEnd"/>
      <w:r w:rsidRPr="00744028">
        <w:rPr>
          <w:rFonts w:hint="eastAsia"/>
          <w:u w:val="single"/>
        </w:rPr>
        <w:t>：</w:t>
      </w:r>
    </w:p>
    <w:p w14:paraId="5B778D73" w14:textId="77777777" w:rsidR="00FC0FB7" w:rsidRDefault="00FC0FB7" w:rsidP="00FC0FB7"/>
    <w:p w14:paraId="147A542A" w14:textId="77777777" w:rsidR="00FC0FB7" w:rsidRDefault="00FC0FB7" w:rsidP="00FC0FB7">
      <w:r>
        <w:rPr>
          <w:rFonts w:hint="eastAsia"/>
        </w:rPr>
        <w:t>输入短信验证码，</w:t>
      </w:r>
      <w:proofErr w:type="gramStart"/>
      <w:r>
        <w:rPr>
          <w:rFonts w:hint="eastAsia"/>
        </w:rPr>
        <w:t>点退订</w:t>
      </w:r>
      <w:proofErr w:type="gramEnd"/>
      <w:r>
        <w:rPr>
          <w:rFonts w:hint="eastAsia"/>
        </w:rPr>
        <w:t>按钮，出现下方的红色提示信息，</w:t>
      </w:r>
      <w:r>
        <w:rPr>
          <w:rFonts w:hint="eastAsia"/>
        </w:rPr>
        <w:t>5</w:t>
      </w:r>
      <w:r>
        <w:rPr>
          <w:rFonts w:hint="eastAsia"/>
        </w:rPr>
        <w:t>秒后窗口自动关闭。</w:t>
      </w:r>
    </w:p>
    <w:p w14:paraId="33FB8B80" w14:textId="0F072786" w:rsidR="00FC0FB7" w:rsidRPr="00055048" w:rsidRDefault="006668EC" w:rsidP="00FC0FB7">
      <w:pPr>
        <w:pStyle w:val="a2"/>
      </w:pPr>
      <w:r w:rsidRPr="0048281E">
        <w:rPr>
          <w:noProof/>
        </w:rPr>
        <w:lastRenderedPageBreak/>
        <w:drawing>
          <wp:inline distT="0" distB="0" distL="0" distR="0" wp14:anchorId="562C5FDD" wp14:editId="11FF6D0C">
            <wp:extent cx="5486400" cy="3446145"/>
            <wp:effectExtent l="0" t="0" r="0" b="190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446145"/>
                    </a:xfrm>
                    <a:prstGeom prst="rect">
                      <a:avLst/>
                    </a:prstGeom>
                    <a:noFill/>
                    <a:ln>
                      <a:noFill/>
                    </a:ln>
                  </pic:spPr>
                </pic:pic>
              </a:graphicData>
            </a:graphic>
          </wp:inline>
        </w:drawing>
      </w:r>
    </w:p>
    <w:p w14:paraId="542388D6" w14:textId="77777777" w:rsidR="00FC0FB7" w:rsidRDefault="00FC0FB7" w:rsidP="00FC0FB7">
      <w:pPr>
        <w:pStyle w:val="5"/>
      </w:pPr>
      <w:r>
        <w:rPr>
          <w:rFonts w:hint="eastAsia"/>
        </w:rPr>
        <w:t>我的推荐</w:t>
      </w:r>
    </w:p>
    <w:p w14:paraId="724563B0" w14:textId="77777777" w:rsidR="00FC0FB7" w:rsidRDefault="00FC0FB7" w:rsidP="00FC0FB7">
      <w:pPr>
        <w:pStyle w:val="a2"/>
      </w:pPr>
      <w:r>
        <w:rPr>
          <w:rFonts w:hint="eastAsia"/>
        </w:rPr>
        <w:t>推荐分为两个方向：</w:t>
      </w:r>
      <w:r>
        <w:rPr>
          <w:rFonts w:hint="eastAsia"/>
        </w:rPr>
        <w:t>1</w:t>
      </w:r>
      <w:r>
        <w:rPr>
          <w:rFonts w:hint="eastAsia"/>
        </w:rPr>
        <w:t>其它人向我发起的推荐。</w:t>
      </w:r>
      <w:r>
        <w:rPr>
          <w:rFonts w:hint="eastAsia"/>
        </w:rPr>
        <w:t xml:space="preserve">2 </w:t>
      </w:r>
      <w:r>
        <w:rPr>
          <w:rFonts w:hint="eastAsia"/>
        </w:rPr>
        <w:t>我向其它人发起的推荐，只能向好友发送推荐消息。推荐是针对产品的。推荐消息有已读和未读状态，用户点击商品后需要修改阅读状态。</w:t>
      </w:r>
    </w:p>
    <w:p w14:paraId="6B0E50FE" w14:textId="0124131A" w:rsidR="00FC0FB7" w:rsidRPr="00C91365" w:rsidRDefault="006668EC" w:rsidP="00FC0FB7">
      <w:pPr>
        <w:pStyle w:val="a2"/>
      </w:pPr>
      <w:r w:rsidRPr="0048281E">
        <w:rPr>
          <w:noProof/>
        </w:rPr>
        <w:drawing>
          <wp:inline distT="0" distB="0" distL="0" distR="0" wp14:anchorId="7F66847D" wp14:editId="3D47A8D0">
            <wp:extent cx="5480685" cy="3480435"/>
            <wp:effectExtent l="0" t="0" r="5715" b="5715"/>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0685" cy="3480435"/>
                    </a:xfrm>
                    <a:prstGeom prst="rect">
                      <a:avLst/>
                    </a:prstGeom>
                    <a:noFill/>
                    <a:ln>
                      <a:noFill/>
                    </a:ln>
                  </pic:spPr>
                </pic:pic>
              </a:graphicData>
            </a:graphic>
          </wp:inline>
        </w:drawing>
      </w:r>
    </w:p>
    <w:p w14:paraId="1F461C6F" w14:textId="77777777" w:rsidR="00FC0FB7" w:rsidRPr="00CB2A17" w:rsidRDefault="00FC0FB7" w:rsidP="00FC0FB7">
      <w:pPr>
        <w:pStyle w:val="5"/>
      </w:pPr>
      <w:r>
        <w:rPr>
          <w:rFonts w:hint="eastAsia"/>
        </w:rPr>
        <w:lastRenderedPageBreak/>
        <w:t>我的好友</w:t>
      </w:r>
    </w:p>
    <w:p w14:paraId="5FBD810D" w14:textId="77777777" w:rsidR="00FC0FB7" w:rsidRDefault="00FC0FB7" w:rsidP="00FC0FB7">
      <w:pPr>
        <w:pStyle w:val="a2"/>
      </w:pPr>
      <w:r>
        <w:rPr>
          <w:rFonts w:hint="eastAsia"/>
        </w:rPr>
        <w:t>用户可通过此功能管理用户好友。系统提供以下几种好友管理功能：</w:t>
      </w:r>
    </w:p>
    <w:p w14:paraId="040CA871" w14:textId="77777777" w:rsidR="00FC0FB7" w:rsidRDefault="00FC0FB7" w:rsidP="00FC0FB7">
      <w:pPr>
        <w:pStyle w:val="a2"/>
      </w:pPr>
      <w:r>
        <w:rPr>
          <w:rFonts w:hint="eastAsia"/>
        </w:rPr>
        <w:t xml:space="preserve">1 </w:t>
      </w:r>
      <w:r>
        <w:rPr>
          <w:rFonts w:hint="eastAsia"/>
        </w:rPr>
        <w:t>添加好友：通过直接添加手机号码（山东联通用户）增加好友。</w:t>
      </w:r>
    </w:p>
    <w:p w14:paraId="74A6ACEC" w14:textId="77777777" w:rsidR="00FC0FB7" w:rsidRDefault="00FC0FB7" w:rsidP="00FC0FB7">
      <w:pPr>
        <w:pStyle w:val="a2"/>
      </w:pPr>
      <w:r>
        <w:rPr>
          <w:rFonts w:hint="eastAsia"/>
        </w:rPr>
        <w:t xml:space="preserve">2 </w:t>
      </w:r>
      <w:r>
        <w:rPr>
          <w:rFonts w:hint="eastAsia"/>
        </w:rPr>
        <w:t>邀请好友：通过发送短信邀请增加好友。在完成好友增加的同时邀请其注册</w:t>
      </w:r>
      <w:proofErr w:type="gramStart"/>
      <w:r>
        <w:rPr>
          <w:rFonts w:hint="eastAsia"/>
        </w:rPr>
        <w:t>沃</w:t>
      </w:r>
      <w:proofErr w:type="gramEnd"/>
      <w:r>
        <w:rPr>
          <w:rFonts w:hint="eastAsia"/>
        </w:rPr>
        <w:t>玩家。</w:t>
      </w:r>
    </w:p>
    <w:p w14:paraId="3944CA94" w14:textId="77777777" w:rsidR="00FC0FB7" w:rsidRDefault="00FC0FB7" w:rsidP="00FC0FB7">
      <w:pPr>
        <w:pStyle w:val="a2"/>
      </w:pPr>
      <w:r>
        <w:rPr>
          <w:rFonts w:hint="eastAsia"/>
        </w:rPr>
        <w:t xml:space="preserve">3 </w:t>
      </w:r>
      <w:r>
        <w:rPr>
          <w:rFonts w:hint="eastAsia"/>
        </w:rPr>
        <w:t>修改：修改好友名称，手机号码</w:t>
      </w:r>
    </w:p>
    <w:p w14:paraId="1F1C5886" w14:textId="77777777" w:rsidR="00FC0FB7" w:rsidRDefault="00FC0FB7" w:rsidP="00FC0FB7">
      <w:pPr>
        <w:pStyle w:val="a2"/>
      </w:pPr>
      <w:r>
        <w:rPr>
          <w:rFonts w:hint="eastAsia"/>
        </w:rPr>
        <w:t xml:space="preserve">4 </w:t>
      </w:r>
      <w:r>
        <w:rPr>
          <w:rFonts w:hint="eastAsia"/>
        </w:rPr>
        <w:t>删除：删除指定的好友。</w:t>
      </w:r>
    </w:p>
    <w:p w14:paraId="1D7CCE78" w14:textId="77777777" w:rsidR="00FC0FB7" w:rsidRDefault="00FC0FB7" w:rsidP="00FC0FB7">
      <w:pPr>
        <w:pStyle w:val="a2"/>
      </w:pPr>
    </w:p>
    <w:p w14:paraId="58099780" w14:textId="77777777" w:rsidR="00FC0FB7" w:rsidRPr="006A516A" w:rsidRDefault="00FC0FB7" w:rsidP="00FC0FB7">
      <w:pPr>
        <w:rPr>
          <w:u w:val="single"/>
        </w:rPr>
      </w:pPr>
      <w:r w:rsidRPr="006A516A">
        <w:rPr>
          <w:rFonts w:hint="eastAsia"/>
          <w:u w:val="single"/>
        </w:rPr>
        <w:t>邀请好友注册，下发短信内容：</w:t>
      </w:r>
    </w:p>
    <w:p w14:paraId="0305F567" w14:textId="77777777" w:rsidR="00FC0FB7" w:rsidRPr="00AA3786" w:rsidRDefault="00FC0FB7" w:rsidP="00FC0FB7">
      <w:pPr>
        <w:jc w:val="left"/>
        <w:rPr>
          <w:color w:val="C00000"/>
        </w:rPr>
      </w:pPr>
      <w:r w:rsidRPr="00AA3786">
        <w:rPr>
          <w:rFonts w:hint="eastAsia"/>
          <w:color w:val="C00000"/>
        </w:rPr>
        <w:t>“</w:t>
      </w:r>
      <w:r w:rsidRPr="00AA3786">
        <w:rPr>
          <w:color w:val="C00000"/>
        </w:rPr>
        <w:t>H</w:t>
      </w:r>
      <w:r w:rsidRPr="00AA3786">
        <w:rPr>
          <w:rFonts w:hint="eastAsia"/>
          <w:color w:val="C00000"/>
        </w:rPr>
        <w:t>i,</w:t>
      </w:r>
      <w:r w:rsidRPr="00AA3786">
        <w:rPr>
          <w:rFonts w:hint="eastAsia"/>
          <w:color w:val="C00000"/>
        </w:rPr>
        <w:t>您的好友</w:t>
      </w:r>
      <w:r w:rsidRPr="00AA3786">
        <w:rPr>
          <w:rFonts w:hint="eastAsia"/>
          <w:color w:val="C00000"/>
        </w:rPr>
        <w:t>18653176239</w:t>
      </w:r>
      <w:r w:rsidRPr="00AA3786">
        <w:rPr>
          <w:rFonts w:hint="eastAsia"/>
          <w:color w:val="C00000"/>
        </w:rPr>
        <w:t>邀请您注册</w:t>
      </w:r>
      <w:proofErr w:type="gramStart"/>
      <w:r w:rsidRPr="00AA3786">
        <w:rPr>
          <w:rFonts w:hint="eastAsia"/>
          <w:color w:val="C00000"/>
        </w:rPr>
        <w:t>沃</w:t>
      </w:r>
      <w:proofErr w:type="gramEnd"/>
      <w:r w:rsidRPr="00AA3786">
        <w:rPr>
          <w:rFonts w:hint="eastAsia"/>
          <w:color w:val="C00000"/>
        </w:rPr>
        <w:t>玩家会员，请访问</w:t>
      </w:r>
      <w:hyperlink r:id="rId104" w:history="1">
        <w:r w:rsidRPr="00AA3786">
          <w:rPr>
            <w:rStyle w:val="af6"/>
            <w:rFonts w:hint="eastAsia"/>
            <w:color w:val="C00000"/>
          </w:rPr>
          <w:t>http://www.17186.cn/portal/login.do?yp=fcb862461a1195fc</w:t>
        </w:r>
      </w:hyperlink>
      <w:r w:rsidRPr="00AA3786">
        <w:rPr>
          <w:rFonts w:hint="eastAsia"/>
          <w:color w:val="C00000"/>
        </w:rPr>
        <w:t>,</w:t>
      </w:r>
      <w:r w:rsidRPr="00AA3786">
        <w:rPr>
          <w:rFonts w:hint="eastAsia"/>
          <w:color w:val="C00000"/>
        </w:rPr>
        <w:t>更多惊喜等着您”</w:t>
      </w:r>
    </w:p>
    <w:p w14:paraId="16A4131D" w14:textId="77777777" w:rsidR="00FC0FB7" w:rsidRDefault="00FC0FB7" w:rsidP="00FC0FB7">
      <w:pPr>
        <w:jc w:val="left"/>
      </w:pPr>
    </w:p>
    <w:p w14:paraId="2F7DF6D6" w14:textId="77777777" w:rsidR="00FC0FB7" w:rsidRDefault="00FC0FB7" w:rsidP="00FC0FB7">
      <w:pPr>
        <w:jc w:val="left"/>
      </w:pPr>
      <w:r>
        <w:rPr>
          <w:rFonts w:hint="eastAsia"/>
        </w:rPr>
        <w:t>接收者访问地址，自动注册为沃玩家会员，并下发短信告知密码，获取的短信内容为：</w:t>
      </w:r>
    </w:p>
    <w:p w14:paraId="0E733C2C" w14:textId="77777777" w:rsidR="00FC0FB7" w:rsidRPr="00AA3786" w:rsidRDefault="00FC0FB7" w:rsidP="00FC0FB7">
      <w:pPr>
        <w:spacing w:line="360" w:lineRule="auto"/>
        <w:rPr>
          <w:color w:val="C00000"/>
        </w:rPr>
      </w:pPr>
      <w:r w:rsidRPr="00AA3786">
        <w:rPr>
          <w:rFonts w:hint="eastAsia"/>
          <w:color w:val="C00000"/>
        </w:rPr>
        <w:t>“欢迎您加入</w:t>
      </w:r>
      <w:proofErr w:type="gramStart"/>
      <w:r w:rsidRPr="00AA3786">
        <w:rPr>
          <w:rFonts w:hint="eastAsia"/>
          <w:color w:val="C00000"/>
        </w:rPr>
        <w:t>沃</w:t>
      </w:r>
      <w:proofErr w:type="gramEnd"/>
      <w:r w:rsidRPr="00AA3786">
        <w:rPr>
          <w:rFonts w:hint="eastAsia"/>
          <w:color w:val="C00000"/>
        </w:rPr>
        <w:t>玩家，您的登录密码为</w:t>
      </w:r>
      <w:r w:rsidRPr="00AA3786">
        <w:rPr>
          <w:rFonts w:hint="eastAsia"/>
          <w:color w:val="C00000"/>
        </w:rPr>
        <w:t>:123456</w:t>
      </w:r>
      <w:r w:rsidRPr="00AA3786">
        <w:rPr>
          <w:rFonts w:hint="eastAsia"/>
          <w:color w:val="C00000"/>
        </w:rPr>
        <w:t>，请妥善保存”</w:t>
      </w:r>
    </w:p>
    <w:p w14:paraId="75D821F2" w14:textId="77777777" w:rsidR="00FC0FB7" w:rsidRDefault="00FC0FB7" w:rsidP="00FC0FB7">
      <w:pPr>
        <w:spacing w:line="360" w:lineRule="auto"/>
      </w:pPr>
      <w:r>
        <w:rPr>
          <w:rFonts w:hint="eastAsia"/>
        </w:rPr>
        <w:t>邀请者获得的反馈短信内容为：</w:t>
      </w:r>
    </w:p>
    <w:p w14:paraId="7F9B496E" w14:textId="77777777" w:rsidR="00FC0FB7" w:rsidRDefault="00FC0FB7" w:rsidP="00FC0FB7">
      <w:pPr>
        <w:spacing w:line="360" w:lineRule="auto"/>
        <w:rPr>
          <w:color w:val="C00000"/>
        </w:rPr>
      </w:pPr>
      <w:r w:rsidRPr="009B0E95">
        <w:rPr>
          <w:rFonts w:hint="eastAsia"/>
          <w:color w:val="C00000"/>
        </w:rPr>
        <w:t>“您的好友</w:t>
      </w:r>
      <w:r w:rsidRPr="009B0E95">
        <w:rPr>
          <w:rFonts w:hint="eastAsia"/>
          <w:color w:val="C00000"/>
        </w:rPr>
        <w:t>186111111111</w:t>
      </w:r>
      <w:r w:rsidRPr="009B0E95">
        <w:rPr>
          <w:rFonts w:hint="eastAsia"/>
          <w:color w:val="C00000"/>
        </w:rPr>
        <w:t>成功注册</w:t>
      </w:r>
      <w:proofErr w:type="gramStart"/>
      <w:r w:rsidRPr="009B0E95">
        <w:rPr>
          <w:rFonts w:hint="eastAsia"/>
          <w:color w:val="C00000"/>
        </w:rPr>
        <w:t>沃</w:t>
      </w:r>
      <w:proofErr w:type="gramEnd"/>
      <w:r w:rsidRPr="009B0E95">
        <w:rPr>
          <w:rFonts w:hint="eastAsia"/>
          <w:color w:val="C00000"/>
        </w:rPr>
        <w:t>玩家，您获得</w:t>
      </w:r>
      <w:r>
        <w:rPr>
          <w:rFonts w:hint="eastAsia"/>
          <w:color w:val="C00000"/>
        </w:rPr>
        <w:t>n</w:t>
      </w:r>
      <w:r w:rsidRPr="009B0E95">
        <w:rPr>
          <w:rFonts w:hint="eastAsia"/>
          <w:color w:val="C00000"/>
        </w:rPr>
        <w:t>魔法币奖励！得积分</w:t>
      </w:r>
      <w:r>
        <w:rPr>
          <w:rFonts w:hint="eastAsia"/>
          <w:color w:val="C00000"/>
        </w:rPr>
        <w:t>有惊喜</w:t>
      </w:r>
      <w:r w:rsidRPr="009B0E95">
        <w:rPr>
          <w:rFonts w:hint="eastAsia"/>
          <w:color w:val="C00000"/>
        </w:rPr>
        <w:t>，继续邀请更多好友吧”</w:t>
      </w:r>
    </w:p>
    <w:p w14:paraId="035CFF5E" w14:textId="77777777" w:rsidR="00FC0FB7" w:rsidRPr="0061238F" w:rsidRDefault="00FC0FB7" w:rsidP="00FC0FB7">
      <w:pPr>
        <w:spacing w:line="360" w:lineRule="auto"/>
        <w:rPr>
          <w:u w:val="single"/>
        </w:rPr>
      </w:pPr>
      <w:r w:rsidRPr="0061238F">
        <w:rPr>
          <w:rFonts w:hint="eastAsia"/>
          <w:u w:val="single"/>
        </w:rPr>
        <w:t>邀请规则：</w:t>
      </w:r>
    </w:p>
    <w:p w14:paraId="21BD7D1C" w14:textId="77777777" w:rsidR="00FC0FB7" w:rsidRPr="0061238F" w:rsidRDefault="00FC0FB7" w:rsidP="00FC0FB7">
      <w:pPr>
        <w:spacing w:line="360" w:lineRule="auto"/>
      </w:pPr>
      <w:r w:rsidRPr="0061238F">
        <w:rPr>
          <w:rFonts w:hint="eastAsia"/>
        </w:rPr>
        <w:t>每个手机号可邀请</w:t>
      </w:r>
      <w:r>
        <w:t>n</w:t>
      </w:r>
      <w:r w:rsidRPr="0061238F">
        <w:rPr>
          <w:rFonts w:hint="eastAsia"/>
        </w:rPr>
        <w:t>次。</w:t>
      </w:r>
    </w:p>
    <w:p w14:paraId="7D756B57" w14:textId="67F21BC7" w:rsidR="00FC0FB7" w:rsidRDefault="006668EC" w:rsidP="00FC0FB7">
      <w:pPr>
        <w:ind w:firstLine="0"/>
        <w:rPr>
          <w:noProof/>
        </w:rPr>
      </w:pPr>
      <w:r w:rsidRPr="0048281E">
        <w:rPr>
          <w:noProof/>
        </w:rPr>
        <w:lastRenderedPageBreak/>
        <w:drawing>
          <wp:inline distT="0" distB="0" distL="0" distR="0" wp14:anchorId="1AF59C22" wp14:editId="5B51B0A2">
            <wp:extent cx="5492115" cy="3509010"/>
            <wp:effectExtent l="0" t="0" r="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92115" cy="3509010"/>
                    </a:xfrm>
                    <a:prstGeom prst="rect">
                      <a:avLst/>
                    </a:prstGeom>
                    <a:noFill/>
                    <a:ln>
                      <a:noFill/>
                    </a:ln>
                  </pic:spPr>
                </pic:pic>
              </a:graphicData>
            </a:graphic>
          </wp:inline>
        </w:drawing>
      </w:r>
    </w:p>
    <w:p w14:paraId="1CA3F672" w14:textId="77777777" w:rsidR="00F6759C" w:rsidRDefault="00F6759C" w:rsidP="00F6759C">
      <w:pPr>
        <w:pStyle w:val="4"/>
      </w:pPr>
      <w:r>
        <w:rPr>
          <w:rFonts w:hint="eastAsia"/>
        </w:rPr>
        <w:t>搜索</w:t>
      </w:r>
    </w:p>
    <w:p w14:paraId="59324768" w14:textId="77777777" w:rsidR="00F6759C" w:rsidRDefault="00F6759C" w:rsidP="00F6759C">
      <w:r>
        <w:rPr>
          <w:rFonts w:hint="eastAsia"/>
        </w:rPr>
        <w:t>处理方式同</w:t>
      </w:r>
      <w:r>
        <w:rPr>
          <w:rFonts w:hint="eastAsia"/>
        </w:rPr>
        <w:t>3.2.2.6</w:t>
      </w:r>
      <w:r>
        <w:rPr>
          <w:rFonts w:hint="eastAsia"/>
        </w:rPr>
        <w:t>，展现原型如下：</w:t>
      </w:r>
    </w:p>
    <w:p w14:paraId="78EA525F" w14:textId="2E72060E" w:rsidR="00F6759C" w:rsidRPr="00573E8A" w:rsidRDefault="006668EC" w:rsidP="00F6759C">
      <w:pPr>
        <w:ind w:firstLine="0"/>
      </w:pPr>
      <w:r w:rsidRPr="001B2DEF">
        <w:rPr>
          <w:noProof/>
        </w:rPr>
        <w:drawing>
          <wp:inline distT="0" distB="0" distL="0" distR="0" wp14:anchorId="5B738D68" wp14:editId="7416EC3E">
            <wp:extent cx="5469255" cy="3634740"/>
            <wp:effectExtent l="0" t="0" r="0" b="381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69255" cy="3634740"/>
                    </a:xfrm>
                    <a:prstGeom prst="rect">
                      <a:avLst/>
                    </a:prstGeom>
                    <a:noFill/>
                    <a:ln>
                      <a:noFill/>
                    </a:ln>
                  </pic:spPr>
                </pic:pic>
              </a:graphicData>
            </a:graphic>
          </wp:inline>
        </w:drawing>
      </w:r>
    </w:p>
    <w:p w14:paraId="5066EE70" w14:textId="77777777" w:rsidR="00F6759C" w:rsidRPr="00FB4C0C" w:rsidRDefault="00F6759C" w:rsidP="00FC0FB7">
      <w:pPr>
        <w:ind w:firstLine="0"/>
      </w:pPr>
    </w:p>
    <w:p w14:paraId="17D61622" w14:textId="77777777" w:rsidR="006D3D12" w:rsidRDefault="000A7AA9" w:rsidP="006D3D12">
      <w:pPr>
        <w:pStyle w:val="30"/>
      </w:pPr>
      <w:r>
        <w:rPr>
          <w:rFonts w:hint="eastAsia"/>
        </w:rPr>
        <w:lastRenderedPageBreak/>
        <w:t>运营</w:t>
      </w:r>
      <w:r w:rsidR="00AA7E36">
        <w:rPr>
          <w:rFonts w:hint="eastAsia"/>
        </w:rPr>
        <w:t>管理</w:t>
      </w:r>
    </w:p>
    <w:p w14:paraId="0B1BC8DB" w14:textId="77777777" w:rsidR="009C2C12" w:rsidRDefault="000A7AA9" w:rsidP="006D3D12">
      <w:pPr>
        <w:pStyle w:val="4"/>
      </w:pPr>
      <w:r>
        <w:rPr>
          <w:rFonts w:hint="eastAsia"/>
        </w:rPr>
        <w:t>展现</w:t>
      </w:r>
      <w:r w:rsidR="009C2C12">
        <w:rPr>
          <w:rFonts w:hint="eastAsia"/>
        </w:rPr>
        <w:t>管理</w:t>
      </w:r>
    </w:p>
    <w:p w14:paraId="43F53D5E" w14:textId="77777777" w:rsidR="00C74148" w:rsidRDefault="00C74148" w:rsidP="00C74148">
      <w:pPr>
        <w:pStyle w:val="5"/>
        <w:rPr>
          <w:rStyle w:val="af9"/>
        </w:rPr>
      </w:pPr>
      <w:r>
        <w:rPr>
          <w:rStyle w:val="af9"/>
          <w:rFonts w:hint="eastAsia"/>
        </w:rPr>
        <w:t>站点页面管理</w:t>
      </w:r>
    </w:p>
    <w:p w14:paraId="324027C0" w14:textId="299C7C85" w:rsidR="00C74148" w:rsidRPr="00FF00EE" w:rsidRDefault="00C74148" w:rsidP="00C74148">
      <w:pPr>
        <w:pStyle w:val="6"/>
      </w:pPr>
      <w:r>
        <w:rPr>
          <w:rStyle w:val="af9"/>
          <w:rFonts w:hint="eastAsia"/>
        </w:rPr>
        <w:t>页面管理</w:t>
      </w:r>
    </w:p>
    <w:p w14:paraId="6241BA1A" w14:textId="77777777" w:rsidR="00C74148" w:rsidRDefault="00C74148" w:rsidP="00C74148">
      <w:pPr>
        <w:pStyle w:val="7"/>
        <w:rPr>
          <w:rStyle w:val="af9"/>
        </w:rPr>
      </w:pPr>
      <w:r>
        <w:rPr>
          <w:rStyle w:val="af9"/>
          <w:rFonts w:hint="eastAsia"/>
        </w:rPr>
        <w:t>业务定义</w:t>
      </w:r>
    </w:p>
    <w:p w14:paraId="0E8D70FB" w14:textId="77777777" w:rsidR="00C74148" w:rsidRDefault="00C74148" w:rsidP="00C74148">
      <w:r>
        <w:rPr>
          <w:rFonts w:hint="eastAsia"/>
        </w:rPr>
        <w:t>门户所有的呈现的大部分形式都是以页面为单位的，系统提供树形层次的页面组成结构来对网站页面进行描述。每一个页面都有唯一的一个</w:t>
      </w:r>
      <w:r>
        <w:rPr>
          <w:rFonts w:hint="eastAsia"/>
        </w:rPr>
        <w:t>url</w:t>
      </w:r>
      <w:r>
        <w:rPr>
          <w:rFonts w:hint="eastAsia"/>
        </w:rPr>
        <w:t>地址。</w:t>
      </w:r>
    </w:p>
    <w:p w14:paraId="6334187C" w14:textId="77777777" w:rsidR="00C74148" w:rsidRDefault="00C74148" w:rsidP="00C74148">
      <w:r>
        <w:rPr>
          <w:rFonts w:hint="eastAsia"/>
        </w:rPr>
        <w:t>对于每一个单独的页面，系统支持对页面进行组件化编辑，网站开发者可使用组件配置相关页面，页面清单还有一个重要作用是对网站静态化提供索引依据。</w:t>
      </w:r>
    </w:p>
    <w:p w14:paraId="7361B61B" w14:textId="4CFEA0D4" w:rsidR="00541484" w:rsidRPr="00921716" w:rsidRDefault="00C74148" w:rsidP="00541484">
      <w:pPr>
        <w:rPr>
          <w:b/>
          <w:color w:val="FF0000"/>
        </w:rPr>
      </w:pPr>
      <w:r>
        <w:rPr>
          <w:rFonts w:hint="eastAsia"/>
        </w:rPr>
        <w:t>目前</w:t>
      </w:r>
      <w:proofErr w:type="gramStart"/>
      <w:r>
        <w:rPr>
          <w:rFonts w:hint="eastAsia"/>
        </w:rPr>
        <w:t>沃</w:t>
      </w:r>
      <w:proofErr w:type="gramEnd"/>
      <w:r>
        <w:rPr>
          <w:rFonts w:hint="eastAsia"/>
        </w:rPr>
        <w:t>玩家的页面管理沿用如意网的页面管理。</w:t>
      </w:r>
      <w:r w:rsidR="00541484" w:rsidRPr="00921716">
        <w:rPr>
          <w:rFonts w:hint="eastAsia"/>
          <w:b/>
          <w:color w:val="FF0000"/>
        </w:rPr>
        <w:t>但统一门户需要完整的考虑站点页面维护的功能。</w:t>
      </w:r>
    </w:p>
    <w:p w14:paraId="64B45FCB" w14:textId="2EF1717B" w:rsidR="00A03318" w:rsidRDefault="003728A1" w:rsidP="00A03318">
      <w:pPr>
        <w:pStyle w:val="7"/>
        <w:rPr>
          <w:rStyle w:val="af9"/>
        </w:rPr>
      </w:pPr>
      <w:r>
        <w:rPr>
          <w:rStyle w:val="af9"/>
          <w:rFonts w:hint="eastAsia"/>
        </w:rPr>
        <w:t>约束条件</w:t>
      </w:r>
    </w:p>
    <w:p w14:paraId="76CBE761" w14:textId="77777777" w:rsidR="00A03318" w:rsidRPr="002876BA" w:rsidRDefault="00A03318" w:rsidP="00A03318">
      <w:r>
        <w:rPr>
          <w:rFonts w:hint="eastAsia"/>
        </w:rPr>
        <w:t>1</w:t>
      </w:r>
      <w:r>
        <w:rPr>
          <w:rFonts w:hint="eastAsia"/>
        </w:rPr>
        <w:t>、页面删除需先停用。</w:t>
      </w:r>
    </w:p>
    <w:p w14:paraId="07785F04" w14:textId="77777777" w:rsidR="00C74148" w:rsidRDefault="00C74148" w:rsidP="00C74148">
      <w:pPr>
        <w:pStyle w:val="7"/>
        <w:rPr>
          <w:rStyle w:val="af9"/>
        </w:rPr>
      </w:pPr>
      <w:r>
        <w:rPr>
          <w:rStyle w:val="af9"/>
          <w:rFonts w:hint="eastAsia"/>
        </w:rPr>
        <w:t>逻辑模型</w:t>
      </w:r>
    </w:p>
    <w:p w14:paraId="2FE1C9C9" w14:textId="75ECA6C5" w:rsidR="00C74148" w:rsidRDefault="006668EC" w:rsidP="00C74148">
      <w:r w:rsidRPr="00E34A35">
        <w:rPr>
          <w:rFonts w:hint="eastAsia"/>
          <w:noProof/>
        </w:rPr>
        <w:drawing>
          <wp:inline distT="0" distB="0" distL="0" distR="0" wp14:anchorId="7B04AC70" wp14:editId="4CDA8351">
            <wp:extent cx="2034540" cy="1234440"/>
            <wp:effectExtent l="0" t="0" r="381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34540" cy="1234440"/>
                    </a:xfrm>
                    <a:prstGeom prst="rect">
                      <a:avLst/>
                    </a:prstGeom>
                    <a:noFill/>
                    <a:ln>
                      <a:noFill/>
                    </a:ln>
                  </pic:spPr>
                </pic:pic>
              </a:graphicData>
            </a:graphic>
          </wp:inline>
        </w:drawing>
      </w:r>
    </w:p>
    <w:p w14:paraId="5CC56C1E" w14:textId="77777777" w:rsidR="00C74148" w:rsidRDefault="00C74148" w:rsidP="00C74148">
      <w:pPr>
        <w:pStyle w:val="7"/>
        <w:rPr>
          <w:rStyle w:val="af9"/>
        </w:rPr>
      </w:pPr>
      <w:r>
        <w:rPr>
          <w:rStyle w:val="af9"/>
          <w:rFonts w:hint="eastAsia"/>
        </w:rPr>
        <w:t>功能描述</w:t>
      </w:r>
    </w:p>
    <w:p w14:paraId="1CD190B2" w14:textId="77777777" w:rsidR="00C74148" w:rsidRDefault="00C74148" w:rsidP="00C74148">
      <w:pPr>
        <w:pStyle w:val="a2"/>
      </w:pPr>
      <w:proofErr w:type="gramStart"/>
      <w:r>
        <w:rPr>
          <w:rFonts w:hint="eastAsia"/>
        </w:rPr>
        <w:t>主数据</w:t>
      </w:r>
      <w:proofErr w:type="gramEnd"/>
      <w:r>
        <w:rPr>
          <w:rFonts w:hint="eastAsia"/>
        </w:rPr>
        <w:t>常用的增、</w:t>
      </w:r>
      <w:proofErr w:type="gramStart"/>
      <w:r>
        <w:rPr>
          <w:rFonts w:hint="eastAsia"/>
        </w:rPr>
        <w:t>删</w:t>
      </w:r>
      <w:proofErr w:type="gramEnd"/>
      <w:r>
        <w:rPr>
          <w:rFonts w:hint="eastAsia"/>
        </w:rPr>
        <w:t>、改</w:t>
      </w:r>
      <w:r w:rsidR="00A03318">
        <w:rPr>
          <w:rFonts w:hint="eastAsia"/>
        </w:rPr>
        <w:t>、查、复制等</w:t>
      </w:r>
      <w:r>
        <w:rPr>
          <w:rFonts w:hint="eastAsia"/>
        </w:rPr>
        <w:t>操作</w:t>
      </w:r>
    </w:p>
    <w:p w14:paraId="2EA8AF51" w14:textId="77777777" w:rsidR="00C74148" w:rsidRDefault="00C74148" w:rsidP="00C74148">
      <w:pPr>
        <w:pStyle w:val="7"/>
        <w:rPr>
          <w:rStyle w:val="af9"/>
        </w:rPr>
      </w:pPr>
      <w:r>
        <w:rPr>
          <w:rStyle w:val="af9"/>
          <w:rFonts w:hint="eastAsia"/>
        </w:rPr>
        <w:t>输入</w:t>
      </w:r>
    </w:p>
    <w:p w14:paraId="185A882D" w14:textId="77777777" w:rsidR="00C74148" w:rsidRDefault="00C74148" w:rsidP="00C74148">
      <w:pPr>
        <w:pStyle w:val="a2"/>
      </w:pPr>
      <w:r>
        <w:rPr>
          <w:rFonts w:hint="eastAsia"/>
        </w:rPr>
        <w:t>页面名称、路径、状态</w:t>
      </w:r>
      <w:r w:rsidRPr="00591154">
        <w:rPr>
          <w:rFonts w:hint="eastAsia"/>
        </w:rPr>
        <w:t>等</w:t>
      </w:r>
      <w:r>
        <w:rPr>
          <w:rFonts w:hint="eastAsia"/>
        </w:rPr>
        <w:t>。</w:t>
      </w:r>
    </w:p>
    <w:p w14:paraId="6426E057" w14:textId="77777777" w:rsidR="00C74148" w:rsidRDefault="00C74148" w:rsidP="00C74148">
      <w:pPr>
        <w:pStyle w:val="7"/>
        <w:rPr>
          <w:rStyle w:val="af9"/>
        </w:rPr>
      </w:pPr>
      <w:r>
        <w:rPr>
          <w:rStyle w:val="af9"/>
          <w:rFonts w:hint="eastAsia"/>
        </w:rPr>
        <w:t>输出</w:t>
      </w:r>
    </w:p>
    <w:p w14:paraId="42795A13" w14:textId="77777777" w:rsidR="00C74148" w:rsidRDefault="00C74148" w:rsidP="00C74148">
      <w:pPr>
        <w:pStyle w:val="a2"/>
      </w:pPr>
      <w:r>
        <w:rPr>
          <w:rFonts w:hint="eastAsia"/>
        </w:rPr>
        <w:t>页面结构树</w:t>
      </w:r>
    </w:p>
    <w:p w14:paraId="44815708" w14:textId="77777777" w:rsidR="00C74148" w:rsidRDefault="00C74148" w:rsidP="00C74148">
      <w:pPr>
        <w:pStyle w:val="7"/>
        <w:rPr>
          <w:rStyle w:val="af9"/>
        </w:rPr>
      </w:pPr>
      <w:r>
        <w:rPr>
          <w:rStyle w:val="af9"/>
          <w:rFonts w:hint="eastAsia"/>
        </w:rPr>
        <w:t>用户界面</w:t>
      </w:r>
    </w:p>
    <w:p w14:paraId="30F4965D" w14:textId="4A8E620B" w:rsidR="00C74148" w:rsidRDefault="00921716" w:rsidP="00C74148">
      <w:r>
        <w:rPr>
          <w:rFonts w:hint="eastAsia"/>
        </w:rPr>
        <w:t>暂未设计，待统一门户完善。</w:t>
      </w:r>
    </w:p>
    <w:p w14:paraId="6BA201CB" w14:textId="6E3EE2E0" w:rsidR="00017AEF" w:rsidRPr="00FF00EE" w:rsidRDefault="00017AEF" w:rsidP="00017AEF">
      <w:pPr>
        <w:pStyle w:val="6"/>
      </w:pPr>
      <w:proofErr w:type="gramStart"/>
      <w:r>
        <w:rPr>
          <w:rStyle w:val="af9"/>
          <w:rFonts w:hint="eastAsia"/>
        </w:rPr>
        <w:lastRenderedPageBreak/>
        <w:t>号端管理</w:t>
      </w:r>
      <w:proofErr w:type="gramEnd"/>
    </w:p>
    <w:p w14:paraId="412BB52B" w14:textId="77777777" w:rsidR="00017AEF" w:rsidRDefault="00017AEF" w:rsidP="00017AEF">
      <w:pPr>
        <w:pStyle w:val="7"/>
        <w:rPr>
          <w:rStyle w:val="af9"/>
        </w:rPr>
      </w:pPr>
      <w:r>
        <w:rPr>
          <w:rStyle w:val="af9"/>
          <w:rFonts w:hint="eastAsia"/>
        </w:rPr>
        <w:t>业务定义</w:t>
      </w:r>
    </w:p>
    <w:p w14:paraId="5CE2B4B5" w14:textId="1DC2E74F" w:rsidR="00017AEF" w:rsidRPr="00921716" w:rsidRDefault="00017AEF" w:rsidP="00017AEF">
      <w:pPr>
        <w:rPr>
          <w:b/>
          <w:color w:val="FF0000"/>
        </w:rPr>
      </w:pPr>
      <w:r>
        <w:rPr>
          <w:rFonts w:hint="eastAsia"/>
        </w:rPr>
        <w:t>维护地区和手机</w:t>
      </w:r>
      <w:proofErr w:type="gramStart"/>
      <w:r>
        <w:rPr>
          <w:rFonts w:hint="eastAsia"/>
        </w:rPr>
        <w:t>号码号段关系</w:t>
      </w:r>
      <w:proofErr w:type="gramEnd"/>
      <w:r>
        <w:rPr>
          <w:rFonts w:hint="eastAsia"/>
        </w:rPr>
        <w:t>，用于进行后期的手机地市自动导航。这部分数据一般是通过系统预装。</w:t>
      </w:r>
    </w:p>
    <w:p w14:paraId="003B58E0" w14:textId="77777777" w:rsidR="00017AEF" w:rsidRDefault="00017AEF" w:rsidP="00017AEF">
      <w:pPr>
        <w:pStyle w:val="7"/>
        <w:rPr>
          <w:rStyle w:val="af9"/>
        </w:rPr>
      </w:pPr>
      <w:r>
        <w:rPr>
          <w:rStyle w:val="af9"/>
          <w:rFonts w:hint="eastAsia"/>
        </w:rPr>
        <w:t>约束条件</w:t>
      </w:r>
    </w:p>
    <w:p w14:paraId="7FCD4A09" w14:textId="78182E71" w:rsidR="00017AEF" w:rsidRPr="002876BA" w:rsidRDefault="00017AEF" w:rsidP="00017AEF"/>
    <w:p w14:paraId="019E321D" w14:textId="77777777" w:rsidR="00017AEF" w:rsidRDefault="00017AEF" w:rsidP="00017AEF">
      <w:pPr>
        <w:pStyle w:val="7"/>
        <w:rPr>
          <w:rStyle w:val="af9"/>
        </w:rPr>
      </w:pPr>
      <w:r>
        <w:rPr>
          <w:rStyle w:val="af9"/>
          <w:rFonts w:hint="eastAsia"/>
        </w:rPr>
        <w:t>逻辑模型</w:t>
      </w:r>
    </w:p>
    <w:p w14:paraId="2CF5212F" w14:textId="52BA8E06" w:rsidR="00017AEF" w:rsidRDefault="00017AEF" w:rsidP="00017AEF"/>
    <w:p w14:paraId="5306C6B7" w14:textId="77777777" w:rsidR="00017AEF" w:rsidRDefault="00017AEF" w:rsidP="00017AEF">
      <w:pPr>
        <w:pStyle w:val="7"/>
        <w:rPr>
          <w:rStyle w:val="af9"/>
        </w:rPr>
      </w:pPr>
      <w:r>
        <w:rPr>
          <w:rStyle w:val="af9"/>
          <w:rFonts w:hint="eastAsia"/>
        </w:rPr>
        <w:t>功能描述</w:t>
      </w:r>
    </w:p>
    <w:p w14:paraId="46023A20" w14:textId="77777777" w:rsidR="00017AEF" w:rsidRDefault="00017AEF" w:rsidP="00017AEF">
      <w:pPr>
        <w:pStyle w:val="a2"/>
      </w:pPr>
      <w:proofErr w:type="gramStart"/>
      <w:r>
        <w:rPr>
          <w:rFonts w:hint="eastAsia"/>
        </w:rPr>
        <w:t>主数据</w:t>
      </w:r>
      <w:proofErr w:type="gramEnd"/>
      <w:r>
        <w:rPr>
          <w:rFonts w:hint="eastAsia"/>
        </w:rPr>
        <w:t>常用的增、</w:t>
      </w:r>
      <w:proofErr w:type="gramStart"/>
      <w:r>
        <w:rPr>
          <w:rFonts w:hint="eastAsia"/>
        </w:rPr>
        <w:t>删</w:t>
      </w:r>
      <w:proofErr w:type="gramEnd"/>
      <w:r>
        <w:rPr>
          <w:rFonts w:hint="eastAsia"/>
        </w:rPr>
        <w:t>、改、查、复制等操作</w:t>
      </w:r>
    </w:p>
    <w:p w14:paraId="5E7CC579" w14:textId="77777777" w:rsidR="00017AEF" w:rsidRDefault="00017AEF" w:rsidP="00017AEF">
      <w:pPr>
        <w:pStyle w:val="7"/>
        <w:rPr>
          <w:rStyle w:val="af9"/>
        </w:rPr>
      </w:pPr>
      <w:r>
        <w:rPr>
          <w:rStyle w:val="af9"/>
          <w:rFonts w:hint="eastAsia"/>
        </w:rPr>
        <w:t>输入</w:t>
      </w:r>
    </w:p>
    <w:p w14:paraId="73B0A9B7" w14:textId="151DE7D6" w:rsidR="00017AEF" w:rsidRDefault="00017AEF" w:rsidP="00017AEF">
      <w:pPr>
        <w:pStyle w:val="a2"/>
      </w:pPr>
      <w:r>
        <w:rPr>
          <w:rFonts w:hint="eastAsia"/>
        </w:rPr>
        <w:t>地区和手机段号、状态</w:t>
      </w:r>
      <w:r w:rsidRPr="00591154">
        <w:rPr>
          <w:rFonts w:hint="eastAsia"/>
        </w:rPr>
        <w:t>等</w:t>
      </w:r>
      <w:r>
        <w:rPr>
          <w:rFonts w:hint="eastAsia"/>
        </w:rPr>
        <w:t>。</w:t>
      </w:r>
    </w:p>
    <w:p w14:paraId="5B6BCDDC" w14:textId="77777777" w:rsidR="00017AEF" w:rsidRDefault="00017AEF" w:rsidP="00017AEF">
      <w:pPr>
        <w:pStyle w:val="7"/>
        <w:rPr>
          <w:rStyle w:val="af9"/>
        </w:rPr>
      </w:pPr>
      <w:r>
        <w:rPr>
          <w:rStyle w:val="af9"/>
          <w:rFonts w:hint="eastAsia"/>
        </w:rPr>
        <w:t>输出</w:t>
      </w:r>
    </w:p>
    <w:p w14:paraId="51C55ED7" w14:textId="6A3B3009" w:rsidR="00017AEF" w:rsidRDefault="00017AEF" w:rsidP="00017AEF">
      <w:pPr>
        <w:pStyle w:val="a2"/>
      </w:pPr>
      <w:r>
        <w:rPr>
          <w:rFonts w:hint="eastAsia"/>
        </w:rPr>
        <w:t>地区和手机段号清单</w:t>
      </w:r>
    </w:p>
    <w:p w14:paraId="1BD449DB" w14:textId="77777777" w:rsidR="00017AEF" w:rsidRDefault="00017AEF" w:rsidP="00017AEF">
      <w:pPr>
        <w:pStyle w:val="7"/>
        <w:rPr>
          <w:rStyle w:val="af9"/>
        </w:rPr>
      </w:pPr>
      <w:r>
        <w:rPr>
          <w:rStyle w:val="af9"/>
          <w:rFonts w:hint="eastAsia"/>
        </w:rPr>
        <w:t>用户界面</w:t>
      </w:r>
    </w:p>
    <w:p w14:paraId="252DDDC8" w14:textId="7BAEACEC" w:rsidR="00017AEF" w:rsidRPr="00017AEF" w:rsidRDefault="00017AEF" w:rsidP="00017AEF"/>
    <w:p w14:paraId="32393A10" w14:textId="77777777" w:rsidR="006D3D12" w:rsidRDefault="00AA7E36" w:rsidP="00715F33">
      <w:pPr>
        <w:pStyle w:val="5"/>
        <w:rPr>
          <w:rStyle w:val="af9"/>
        </w:rPr>
      </w:pPr>
      <w:r w:rsidRPr="00715F33">
        <w:rPr>
          <w:rStyle w:val="af9"/>
          <w:rFonts w:hint="eastAsia"/>
        </w:rPr>
        <w:t>频道管理</w:t>
      </w:r>
    </w:p>
    <w:p w14:paraId="58754E34" w14:textId="77777777" w:rsidR="00FF00EE" w:rsidRPr="00FF00EE" w:rsidRDefault="00FF00EE" w:rsidP="00FF00EE">
      <w:pPr>
        <w:pStyle w:val="6"/>
      </w:pPr>
      <w:r w:rsidRPr="00715F33">
        <w:rPr>
          <w:rStyle w:val="af9"/>
          <w:rFonts w:hint="eastAsia"/>
        </w:rPr>
        <w:t>频道</w:t>
      </w:r>
      <w:r>
        <w:rPr>
          <w:rStyle w:val="af9"/>
          <w:rFonts w:hint="eastAsia"/>
        </w:rPr>
        <w:t>基础管理</w:t>
      </w:r>
    </w:p>
    <w:p w14:paraId="27460B4A" w14:textId="77777777" w:rsidR="00FF00EE" w:rsidRDefault="00FF00EE" w:rsidP="00FF00EE">
      <w:pPr>
        <w:pStyle w:val="7"/>
        <w:rPr>
          <w:rStyle w:val="af9"/>
        </w:rPr>
      </w:pPr>
      <w:r>
        <w:rPr>
          <w:rStyle w:val="af9"/>
          <w:rFonts w:hint="eastAsia"/>
        </w:rPr>
        <w:t>业务定义</w:t>
      </w:r>
    </w:p>
    <w:p w14:paraId="452BED06" w14:textId="77777777" w:rsidR="00FF00EE" w:rsidRDefault="00B8316C" w:rsidP="00FF00EE">
      <w:pPr>
        <w:pStyle w:val="a2"/>
      </w:pPr>
      <w:r>
        <w:rPr>
          <w:rFonts w:hint="eastAsia"/>
        </w:rPr>
        <w:t>门户上的频道信息可在后台进行维护，网站运营人员</w:t>
      </w:r>
      <w:r w:rsidR="00FF00EE">
        <w:rPr>
          <w:rFonts w:hint="eastAsia"/>
        </w:rPr>
        <w:t>通过后台维护频道名称、地址等相关信息，</w:t>
      </w:r>
      <w:r>
        <w:rPr>
          <w:rFonts w:hint="eastAsia"/>
        </w:rPr>
        <w:t>频道入口</w:t>
      </w:r>
      <w:r w:rsidR="005D4691">
        <w:rPr>
          <w:rFonts w:hint="eastAsia"/>
        </w:rPr>
        <w:t>一般在</w:t>
      </w:r>
      <w:r>
        <w:rPr>
          <w:rFonts w:hint="eastAsia"/>
        </w:rPr>
        <w:t>各</w:t>
      </w:r>
      <w:r w:rsidR="005D4691">
        <w:rPr>
          <w:rFonts w:hint="eastAsia"/>
        </w:rPr>
        <w:t>面包屑或者</w:t>
      </w:r>
      <w:r>
        <w:rPr>
          <w:rFonts w:hint="eastAsia"/>
        </w:rPr>
        <w:t>首页中的</w:t>
      </w:r>
      <w:r w:rsidR="005D4691">
        <w:rPr>
          <w:rFonts w:hint="eastAsia"/>
        </w:rPr>
        <w:t>频道导航条处</w:t>
      </w:r>
      <w:r>
        <w:rPr>
          <w:rFonts w:hint="eastAsia"/>
        </w:rPr>
        <w:t>，前端需要读取当前频道的数据并且根据状态信息展现频道入口</w:t>
      </w:r>
      <w:r w:rsidR="00A03318">
        <w:rPr>
          <w:rFonts w:hint="eastAsia"/>
        </w:rPr>
        <w:t>。</w:t>
      </w:r>
    </w:p>
    <w:p w14:paraId="0C176AAB" w14:textId="64E1A358" w:rsidR="007C100A" w:rsidRDefault="007C100A" w:rsidP="00FF00EE">
      <w:pPr>
        <w:pStyle w:val="a2"/>
      </w:pPr>
      <w:r>
        <w:rPr>
          <w:rFonts w:hint="eastAsia"/>
        </w:rPr>
        <w:t>目前</w:t>
      </w:r>
      <w:proofErr w:type="gramStart"/>
      <w:r>
        <w:rPr>
          <w:rFonts w:hint="eastAsia"/>
        </w:rPr>
        <w:t>沃</w:t>
      </w:r>
      <w:proofErr w:type="gramEnd"/>
      <w:r>
        <w:rPr>
          <w:rFonts w:hint="eastAsia"/>
        </w:rPr>
        <w:t>玩家中的频道管理仅用于频道入口的维护，待页面管理完善后应该整合在一起。</w:t>
      </w:r>
    </w:p>
    <w:p w14:paraId="4130E289" w14:textId="0518A843" w:rsidR="00A03318" w:rsidRDefault="003728A1" w:rsidP="00A03318">
      <w:pPr>
        <w:pStyle w:val="7"/>
        <w:rPr>
          <w:rStyle w:val="af9"/>
        </w:rPr>
      </w:pPr>
      <w:r>
        <w:rPr>
          <w:rStyle w:val="af9"/>
          <w:rFonts w:hint="eastAsia"/>
        </w:rPr>
        <w:t>约束条件</w:t>
      </w:r>
    </w:p>
    <w:p w14:paraId="0B6F7611" w14:textId="77777777" w:rsidR="00A03318" w:rsidRPr="00290913" w:rsidRDefault="00A03318" w:rsidP="00A03318">
      <w:r>
        <w:rPr>
          <w:rFonts w:hint="eastAsia"/>
        </w:rPr>
        <w:t>1</w:t>
      </w:r>
      <w:r>
        <w:rPr>
          <w:rFonts w:hint="eastAsia"/>
        </w:rPr>
        <w:t>、</w:t>
      </w:r>
      <w:r w:rsidRPr="00D85932">
        <w:rPr>
          <w:rFonts w:hint="eastAsia"/>
        </w:rPr>
        <w:t>删除约束：</w:t>
      </w:r>
      <w:r>
        <w:rPr>
          <w:rFonts w:hint="eastAsia"/>
        </w:rPr>
        <w:t>频道删除需先停用。</w:t>
      </w:r>
    </w:p>
    <w:p w14:paraId="4E112AEA" w14:textId="77777777" w:rsidR="00F77BB0" w:rsidRDefault="00F77BB0" w:rsidP="00F77BB0">
      <w:pPr>
        <w:pStyle w:val="7"/>
        <w:rPr>
          <w:rStyle w:val="af9"/>
        </w:rPr>
      </w:pPr>
      <w:r>
        <w:rPr>
          <w:rStyle w:val="af9"/>
          <w:rFonts w:hint="eastAsia"/>
        </w:rPr>
        <w:lastRenderedPageBreak/>
        <w:t>逻辑结构</w:t>
      </w:r>
    </w:p>
    <w:p w14:paraId="03A82A74" w14:textId="510ADCBF" w:rsidR="00F77BB0" w:rsidRDefault="006668EC" w:rsidP="00FF00EE">
      <w:pPr>
        <w:pStyle w:val="a2"/>
      </w:pPr>
      <w:r w:rsidRPr="00340475">
        <w:rPr>
          <w:rFonts w:hint="eastAsia"/>
          <w:noProof/>
        </w:rPr>
        <w:drawing>
          <wp:inline distT="0" distB="0" distL="0" distR="0" wp14:anchorId="7D5846D6" wp14:editId="6758B454">
            <wp:extent cx="777240" cy="605790"/>
            <wp:effectExtent l="0" t="0" r="381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77240" cy="605790"/>
                    </a:xfrm>
                    <a:prstGeom prst="rect">
                      <a:avLst/>
                    </a:prstGeom>
                    <a:noFill/>
                    <a:ln>
                      <a:noFill/>
                    </a:ln>
                  </pic:spPr>
                </pic:pic>
              </a:graphicData>
            </a:graphic>
          </wp:inline>
        </w:drawing>
      </w:r>
    </w:p>
    <w:p w14:paraId="186E4878" w14:textId="77777777" w:rsidR="00FF00EE" w:rsidRDefault="00FF00EE" w:rsidP="00FF00EE">
      <w:pPr>
        <w:pStyle w:val="7"/>
        <w:rPr>
          <w:rStyle w:val="af9"/>
        </w:rPr>
      </w:pPr>
      <w:r>
        <w:rPr>
          <w:rStyle w:val="af9"/>
          <w:rFonts w:hint="eastAsia"/>
        </w:rPr>
        <w:t>功能描述</w:t>
      </w:r>
    </w:p>
    <w:p w14:paraId="59DEDFFC" w14:textId="77777777" w:rsidR="00FF00EE" w:rsidRDefault="00B8316C" w:rsidP="009A236E">
      <w:pPr>
        <w:pStyle w:val="a2"/>
        <w:numPr>
          <w:ilvl w:val="0"/>
          <w:numId w:val="17"/>
        </w:numPr>
      </w:pPr>
      <w:r>
        <w:rPr>
          <w:rFonts w:hint="eastAsia"/>
        </w:rPr>
        <w:t>频道</w:t>
      </w:r>
      <w:r w:rsidR="00FF00EE">
        <w:rPr>
          <w:rFonts w:hint="eastAsia"/>
        </w:rPr>
        <w:t>数据常用的增、</w:t>
      </w:r>
      <w:proofErr w:type="gramStart"/>
      <w:r w:rsidR="00FF00EE">
        <w:rPr>
          <w:rFonts w:hint="eastAsia"/>
        </w:rPr>
        <w:t>删</w:t>
      </w:r>
      <w:proofErr w:type="gramEnd"/>
      <w:r w:rsidR="00FF00EE">
        <w:rPr>
          <w:rFonts w:hint="eastAsia"/>
        </w:rPr>
        <w:t>、</w:t>
      </w:r>
      <w:proofErr w:type="gramStart"/>
      <w:r w:rsidR="00FF00EE">
        <w:rPr>
          <w:rFonts w:hint="eastAsia"/>
        </w:rPr>
        <w:t>改维护</w:t>
      </w:r>
      <w:proofErr w:type="gramEnd"/>
      <w:r w:rsidR="00FF00EE">
        <w:rPr>
          <w:rFonts w:hint="eastAsia"/>
        </w:rPr>
        <w:t>操作</w:t>
      </w:r>
      <w:r w:rsidR="003D13C0">
        <w:rPr>
          <w:rFonts w:hint="eastAsia"/>
        </w:rPr>
        <w:t>。频道的名称、</w:t>
      </w:r>
      <w:r>
        <w:rPr>
          <w:rFonts w:hint="eastAsia"/>
        </w:rPr>
        <w:t>编码、</w:t>
      </w:r>
      <w:r w:rsidR="003D13C0">
        <w:rPr>
          <w:rFonts w:hint="eastAsia"/>
        </w:rPr>
        <w:t>简称、</w:t>
      </w:r>
      <w:r w:rsidR="003D13C0">
        <w:rPr>
          <w:rFonts w:hint="eastAsia"/>
        </w:rPr>
        <w:t>url</w:t>
      </w:r>
      <w:r w:rsidR="003D13C0">
        <w:rPr>
          <w:rFonts w:hint="eastAsia"/>
        </w:rPr>
        <w:t>地址不可重复。</w:t>
      </w:r>
    </w:p>
    <w:p w14:paraId="5643AFD2" w14:textId="77777777" w:rsidR="003D13C0" w:rsidRDefault="003D13C0" w:rsidP="009A236E">
      <w:pPr>
        <w:pStyle w:val="a2"/>
        <w:numPr>
          <w:ilvl w:val="0"/>
          <w:numId w:val="17"/>
        </w:numPr>
      </w:pPr>
      <w:r>
        <w:rPr>
          <w:rFonts w:hint="eastAsia"/>
        </w:rPr>
        <w:t>频道设置有生效期，在生效期内前端可见。</w:t>
      </w:r>
    </w:p>
    <w:p w14:paraId="7DBCECFE" w14:textId="77777777" w:rsidR="00B8316C" w:rsidRDefault="00B8316C" w:rsidP="009A236E">
      <w:pPr>
        <w:pStyle w:val="a2"/>
        <w:numPr>
          <w:ilvl w:val="0"/>
          <w:numId w:val="17"/>
        </w:numPr>
      </w:pPr>
      <w:r>
        <w:rPr>
          <w:rFonts w:hint="eastAsia"/>
        </w:rPr>
        <w:t>频道状态有上线和下线。下线状态前端不可见。</w:t>
      </w:r>
    </w:p>
    <w:p w14:paraId="53DCC714" w14:textId="77777777" w:rsidR="00A03318" w:rsidRDefault="00A03318" w:rsidP="009A236E">
      <w:pPr>
        <w:pStyle w:val="a2"/>
        <w:numPr>
          <w:ilvl w:val="0"/>
          <w:numId w:val="17"/>
        </w:numPr>
      </w:pPr>
      <w:r>
        <w:rPr>
          <w:rFonts w:hint="eastAsia"/>
        </w:rPr>
        <w:t>频道状态有上线和下线。下线状态前端不可见。</w:t>
      </w:r>
    </w:p>
    <w:p w14:paraId="57CE3F61" w14:textId="77777777" w:rsidR="00A03318" w:rsidRPr="00D85932" w:rsidRDefault="00A03318" w:rsidP="009A236E">
      <w:pPr>
        <w:pStyle w:val="a2"/>
        <w:numPr>
          <w:ilvl w:val="0"/>
          <w:numId w:val="17"/>
        </w:numPr>
      </w:pPr>
      <w:r w:rsidRPr="00D85932">
        <w:rPr>
          <w:rFonts w:hint="eastAsia"/>
        </w:rPr>
        <w:t>当前状态为上线的情况是不允许删除的。</w:t>
      </w:r>
    </w:p>
    <w:p w14:paraId="1E624268" w14:textId="77777777" w:rsidR="00FF00EE" w:rsidRDefault="00FF00EE" w:rsidP="00FF00EE">
      <w:pPr>
        <w:pStyle w:val="7"/>
        <w:rPr>
          <w:rStyle w:val="af9"/>
        </w:rPr>
      </w:pPr>
      <w:r>
        <w:rPr>
          <w:rStyle w:val="af9"/>
          <w:rFonts w:hint="eastAsia"/>
        </w:rPr>
        <w:t>输入</w:t>
      </w:r>
    </w:p>
    <w:p w14:paraId="3A9A6546" w14:textId="77777777" w:rsidR="00FF00EE" w:rsidRDefault="00FF00EE" w:rsidP="00FF00EE">
      <w:pPr>
        <w:pStyle w:val="a2"/>
      </w:pPr>
      <w:r>
        <w:rPr>
          <w:rFonts w:hint="eastAsia"/>
        </w:rPr>
        <w:t>频道名称、编码、</w:t>
      </w:r>
      <w:r w:rsidR="00B8316C">
        <w:rPr>
          <w:rFonts w:hint="eastAsia"/>
        </w:rPr>
        <w:t>简称、</w:t>
      </w:r>
      <w:r>
        <w:rPr>
          <w:rFonts w:hint="eastAsia"/>
        </w:rPr>
        <w:t>描述、</w:t>
      </w:r>
      <w:r w:rsidR="003D13C0">
        <w:rPr>
          <w:rFonts w:hint="eastAsia"/>
        </w:rPr>
        <w:t>url</w:t>
      </w:r>
      <w:r w:rsidR="003D13C0">
        <w:rPr>
          <w:rFonts w:hint="eastAsia"/>
        </w:rPr>
        <w:t>、</w:t>
      </w:r>
      <w:r>
        <w:rPr>
          <w:rFonts w:hint="eastAsia"/>
        </w:rPr>
        <w:t>状态</w:t>
      </w:r>
      <w:r w:rsidRPr="00591154">
        <w:rPr>
          <w:rFonts w:hint="eastAsia"/>
        </w:rPr>
        <w:t>等</w:t>
      </w:r>
      <w:r>
        <w:rPr>
          <w:rFonts w:hint="eastAsia"/>
        </w:rPr>
        <w:t>。</w:t>
      </w:r>
    </w:p>
    <w:p w14:paraId="502C11EF" w14:textId="77777777" w:rsidR="00FF00EE" w:rsidRDefault="00FF00EE" w:rsidP="00FF00EE">
      <w:pPr>
        <w:pStyle w:val="7"/>
        <w:rPr>
          <w:rStyle w:val="af9"/>
        </w:rPr>
      </w:pPr>
      <w:r>
        <w:rPr>
          <w:rStyle w:val="af9"/>
          <w:rFonts w:hint="eastAsia"/>
        </w:rPr>
        <w:t>输出</w:t>
      </w:r>
    </w:p>
    <w:p w14:paraId="45B8E00E" w14:textId="77777777" w:rsidR="00FF00EE" w:rsidRDefault="00FF00EE" w:rsidP="00FF00EE">
      <w:pPr>
        <w:pStyle w:val="a2"/>
      </w:pPr>
      <w:r>
        <w:rPr>
          <w:rFonts w:hint="eastAsia"/>
        </w:rPr>
        <w:t>频道列表</w:t>
      </w:r>
    </w:p>
    <w:p w14:paraId="607857F2" w14:textId="77777777" w:rsidR="00FF00EE" w:rsidRDefault="00FF00EE" w:rsidP="00FF00EE">
      <w:pPr>
        <w:pStyle w:val="7"/>
        <w:rPr>
          <w:rStyle w:val="af9"/>
        </w:rPr>
      </w:pPr>
      <w:r>
        <w:rPr>
          <w:rStyle w:val="af9"/>
          <w:rFonts w:hint="eastAsia"/>
        </w:rPr>
        <w:t>用户界面</w:t>
      </w:r>
    </w:p>
    <w:p w14:paraId="45C758A1" w14:textId="74EBCD65" w:rsidR="00E22451" w:rsidRPr="00E22451" w:rsidRDefault="00631F80" w:rsidP="00631F80">
      <w:r>
        <w:rPr>
          <w:rFonts w:hint="eastAsia"/>
        </w:rPr>
        <w:t>参见后台原型</w:t>
      </w:r>
      <w:r>
        <w:rPr>
          <w:rFonts w:hint="eastAsia"/>
        </w:rPr>
        <w:t>V1.5-</w:t>
      </w:r>
      <w:r w:rsidR="008A4870">
        <w:rPr>
          <w:rFonts w:hint="eastAsia"/>
        </w:rPr>
        <w:t>展现管理</w:t>
      </w:r>
      <w:r w:rsidR="008A4870">
        <w:rPr>
          <w:rFonts w:hint="eastAsia"/>
        </w:rPr>
        <w:t>-</w:t>
      </w:r>
      <w:r w:rsidR="00E22451">
        <w:rPr>
          <w:rFonts w:hint="eastAsia"/>
        </w:rPr>
        <w:t>频道管理</w:t>
      </w:r>
    </w:p>
    <w:p w14:paraId="0B9FFFD1" w14:textId="15CD84C7" w:rsidR="006148D3" w:rsidRDefault="00AC376C" w:rsidP="00715F33">
      <w:pPr>
        <w:pStyle w:val="5"/>
        <w:rPr>
          <w:rStyle w:val="af9"/>
        </w:rPr>
      </w:pPr>
      <w:r>
        <w:rPr>
          <w:rStyle w:val="af9"/>
          <w:rFonts w:hint="eastAsia"/>
        </w:rPr>
        <w:t>内容</w:t>
      </w:r>
      <w:r w:rsidR="006148D3">
        <w:rPr>
          <w:rStyle w:val="af9"/>
          <w:rFonts w:hint="eastAsia"/>
        </w:rPr>
        <w:t>管理</w:t>
      </w:r>
    </w:p>
    <w:p w14:paraId="1425BAE9" w14:textId="1E78E8C0" w:rsidR="00647B02" w:rsidRPr="00FF00EE" w:rsidRDefault="00AC376C" w:rsidP="00647B02">
      <w:pPr>
        <w:pStyle w:val="6"/>
      </w:pPr>
      <w:r>
        <w:rPr>
          <w:rStyle w:val="af9"/>
          <w:rFonts w:hint="eastAsia"/>
        </w:rPr>
        <w:t>内容管理</w:t>
      </w:r>
    </w:p>
    <w:p w14:paraId="06804926" w14:textId="77777777" w:rsidR="00647B02" w:rsidRDefault="00647B02" w:rsidP="00647B02">
      <w:pPr>
        <w:pStyle w:val="7"/>
        <w:rPr>
          <w:rStyle w:val="af9"/>
        </w:rPr>
      </w:pPr>
      <w:r>
        <w:rPr>
          <w:rStyle w:val="af9"/>
          <w:rFonts w:hint="eastAsia"/>
        </w:rPr>
        <w:t>业务定义</w:t>
      </w:r>
    </w:p>
    <w:p w14:paraId="0282FBBE" w14:textId="25521396" w:rsidR="00A03318" w:rsidRDefault="00A03318" w:rsidP="00A03318">
      <w:pPr>
        <w:pStyle w:val="a2"/>
        <w:ind w:left="5"/>
      </w:pPr>
      <w:r>
        <w:rPr>
          <w:rFonts w:hint="eastAsia"/>
        </w:rPr>
        <w:t>门户在运营过程中会使用到很多网站资源；例如视频、音频、</w:t>
      </w:r>
      <w:r w:rsidRPr="00D85932">
        <w:rPr>
          <w:rFonts w:hint="eastAsia"/>
        </w:rPr>
        <w:t>图集</w:t>
      </w:r>
      <w:r>
        <w:rPr>
          <w:rFonts w:hint="eastAsia"/>
        </w:rPr>
        <w:t>等等。系统将这些统一视为网站</w:t>
      </w:r>
      <w:r w:rsidR="007C100A">
        <w:rPr>
          <w:rFonts w:hint="eastAsia"/>
        </w:rPr>
        <w:t>内容</w:t>
      </w:r>
      <w:r>
        <w:rPr>
          <w:rFonts w:hint="eastAsia"/>
        </w:rPr>
        <w:t>进行管理，不同的</w:t>
      </w:r>
      <w:r w:rsidR="007C100A">
        <w:rPr>
          <w:rFonts w:hint="eastAsia"/>
        </w:rPr>
        <w:t>内容</w:t>
      </w:r>
      <w:r>
        <w:rPr>
          <w:rFonts w:hint="eastAsia"/>
        </w:rPr>
        <w:t>会具有不同的属性，通过不同</w:t>
      </w:r>
      <w:proofErr w:type="gramStart"/>
      <w:r>
        <w:rPr>
          <w:rFonts w:hint="eastAsia"/>
        </w:rPr>
        <w:t>的子表进行</w:t>
      </w:r>
      <w:proofErr w:type="gramEnd"/>
      <w:r>
        <w:rPr>
          <w:rFonts w:hint="eastAsia"/>
        </w:rPr>
        <w:t>扩展，通过统一的资源编号、资源属性前端能够通过</w:t>
      </w:r>
      <w:r>
        <w:rPr>
          <w:rFonts w:hint="eastAsia"/>
        </w:rPr>
        <w:t>API</w:t>
      </w:r>
      <w:proofErr w:type="gramStart"/>
      <w:r>
        <w:rPr>
          <w:rFonts w:hint="eastAsia"/>
        </w:rPr>
        <w:t>层方便</w:t>
      </w:r>
      <w:proofErr w:type="gramEnd"/>
      <w:r>
        <w:rPr>
          <w:rFonts w:hint="eastAsia"/>
        </w:rPr>
        <w:t>的读取不同种类的资源。资源存放在目录中。</w:t>
      </w:r>
    </w:p>
    <w:p w14:paraId="76005FB1" w14:textId="77777777" w:rsidR="00A03318" w:rsidRDefault="00A03318" w:rsidP="00A03318">
      <w:pPr>
        <w:pStyle w:val="a2"/>
        <w:ind w:left="5"/>
      </w:pPr>
      <w:r>
        <w:rPr>
          <w:rFonts w:hint="eastAsia"/>
        </w:rPr>
        <w:t>资源可进行打包（</w:t>
      </w:r>
      <w:proofErr w:type="gramStart"/>
      <w:r w:rsidRPr="00D85932">
        <w:rPr>
          <w:rFonts w:hint="eastAsia"/>
        </w:rPr>
        <w:t>包本身</w:t>
      </w:r>
      <w:proofErr w:type="gramEnd"/>
      <w:r w:rsidRPr="00D85932">
        <w:rPr>
          <w:rFonts w:hint="eastAsia"/>
        </w:rPr>
        <w:t>被视为资源的一种形态</w:t>
      </w:r>
      <w:r>
        <w:rPr>
          <w:rFonts w:hint="eastAsia"/>
        </w:rPr>
        <w:t>），例如</w:t>
      </w:r>
      <w:r>
        <w:rPr>
          <w:rFonts w:hint="eastAsia"/>
        </w:rPr>
        <w:t>xx</w:t>
      </w:r>
      <w:r>
        <w:rPr>
          <w:rFonts w:hint="eastAsia"/>
        </w:rPr>
        <w:t>电视剧包，内部可放多集单独的视频资源。</w:t>
      </w:r>
    </w:p>
    <w:p w14:paraId="076407F0" w14:textId="5D6545AB" w:rsidR="00A03318" w:rsidRDefault="003728A1" w:rsidP="00A03318">
      <w:pPr>
        <w:pStyle w:val="7"/>
        <w:rPr>
          <w:rStyle w:val="af9"/>
        </w:rPr>
      </w:pPr>
      <w:r>
        <w:rPr>
          <w:rStyle w:val="af9"/>
          <w:rFonts w:hint="eastAsia"/>
        </w:rPr>
        <w:t>约束条件</w:t>
      </w:r>
    </w:p>
    <w:p w14:paraId="23912555" w14:textId="77777777" w:rsidR="00A03318" w:rsidRDefault="00A03318" w:rsidP="009A236E">
      <w:pPr>
        <w:numPr>
          <w:ilvl w:val="0"/>
          <w:numId w:val="23"/>
        </w:numPr>
      </w:pPr>
      <w:proofErr w:type="gramStart"/>
      <w:r>
        <w:rPr>
          <w:rFonts w:hint="eastAsia"/>
        </w:rPr>
        <w:t>若资源</w:t>
      </w:r>
      <w:proofErr w:type="gramEnd"/>
      <w:r>
        <w:rPr>
          <w:rFonts w:hint="eastAsia"/>
        </w:rPr>
        <w:t>所属目录设置为需审核，资源初始状态为草稿状态；</w:t>
      </w:r>
    </w:p>
    <w:p w14:paraId="1251E8A0" w14:textId="77777777" w:rsidR="00A03318" w:rsidRDefault="00A03318" w:rsidP="009A236E">
      <w:pPr>
        <w:numPr>
          <w:ilvl w:val="0"/>
          <w:numId w:val="23"/>
        </w:numPr>
      </w:pPr>
      <w:proofErr w:type="gramStart"/>
      <w:r>
        <w:rPr>
          <w:rFonts w:hint="eastAsia"/>
        </w:rPr>
        <w:t>若资源</w:t>
      </w:r>
      <w:proofErr w:type="gramEnd"/>
      <w:r>
        <w:rPr>
          <w:rFonts w:hint="eastAsia"/>
        </w:rPr>
        <w:t>所属目录设置为不需审核，资源初始状态为已发布状态；</w:t>
      </w:r>
    </w:p>
    <w:p w14:paraId="6B56052F" w14:textId="2D866A5C" w:rsidR="00A03318" w:rsidRDefault="00A03318" w:rsidP="009A236E">
      <w:pPr>
        <w:numPr>
          <w:ilvl w:val="0"/>
          <w:numId w:val="23"/>
        </w:numPr>
      </w:pPr>
      <w:r>
        <w:rPr>
          <w:rFonts w:hint="eastAsia"/>
        </w:rPr>
        <w:t>已发布</w:t>
      </w:r>
      <w:r w:rsidR="0027770C">
        <w:rPr>
          <w:rFonts w:hint="eastAsia"/>
        </w:rPr>
        <w:t xml:space="preserve"> </w:t>
      </w:r>
      <w:r>
        <w:rPr>
          <w:rFonts w:hint="eastAsia"/>
        </w:rPr>
        <w:t>(</w:t>
      </w:r>
      <w:r w:rsidRPr="00D85932">
        <w:rPr>
          <w:rFonts w:hint="eastAsia"/>
        </w:rPr>
        <w:t>上架</w:t>
      </w:r>
      <w:r>
        <w:rPr>
          <w:rFonts w:hint="eastAsia"/>
        </w:rPr>
        <w:t>)</w:t>
      </w:r>
      <w:r w:rsidR="0027770C" w:rsidRPr="0027770C">
        <w:rPr>
          <w:rFonts w:hint="eastAsia"/>
        </w:rPr>
        <w:t xml:space="preserve"> </w:t>
      </w:r>
      <w:r w:rsidR="0027770C">
        <w:rPr>
          <w:rFonts w:hint="eastAsia"/>
        </w:rPr>
        <w:t>资</w:t>
      </w:r>
      <w:r>
        <w:rPr>
          <w:rFonts w:hint="eastAsia"/>
        </w:rPr>
        <w:t>源不允许直接删除，需要先将资源</w:t>
      </w:r>
      <w:proofErr w:type="gramStart"/>
      <w:r>
        <w:rPr>
          <w:rFonts w:hint="eastAsia"/>
        </w:rPr>
        <w:t>下架置为</w:t>
      </w:r>
      <w:proofErr w:type="gramEnd"/>
      <w:r w:rsidR="00F87980">
        <w:rPr>
          <w:rFonts w:hint="eastAsia"/>
        </w:rPr>
        <w:t>已下架</w:t>
      </w:r>
      <w:r>
        <w:rPr>
          <w:rFonts w:hint="eastAsia"/>
        </w:rPr>
        <w:t>状态；</w:t>
      </w:r>
    </w:p>
    <w:p w14:paraId="5E11CBB7" w14:textId="77777777" w:rsidR="00A03318" w:rsidRDefault="00A03318" w:rsidP="009A236E">
      <w:pPr>
        <w:numPr>
          <w:ilvl w:val="0"/>
          <w:numId w:val="23"/>
        </w:numPr>
      </w:pPr>
      <w:r>
        <w:rPr>
          <w:rFonts w:hint="eastAsia"/>
        </w:rPr>
        <w:t>下</w:t>
      </w:r>
      <w:proofErr w:type="gramStart"/>
      <w:r>
        <w:rPr>
          <w:rFonts w:hint="eastAsia"/>
        </w:rPr>
        <w:t>架资源</w:t>
      </w:r>
      <w:proofErr w:type="gramEnd"/>
      <w:r>
        <w:rPr>
          <w:rFonts w:hint="eastAsia"/>
        </w:rPr>
        <w:t>需要同步删除已存在的映射关系。</w:t>
      </w:r>
    </w:p>
    <w:p w14:paraId="6BC11E31" w14:textId="77777777" w:rsidR="00A03318" w:rsidRPr="00290913" w:rsidRDefault="00E51AFA" w:rsidP="009A236E">
      <w:pPr>
        <w:numPr>
          <w:ilvl w:val="0"/>
          <w:numId w:val="23"/>
        </w:numPr>
      </w:pPr>
      <w:proofErr w:type="gramStart"/>
      <w:r w:rsidRPr="00D85932">
        <w:rPr>
          <w:rFonts w:hint="eastAsia"/>
        </w:rPr>
        <w:t>资源</w:t>
      </w:r>
      <w:r w:rsidR="00A03318" w:rsidRPr="00D85932">
        <w:rPr>
          <w:rFonts w:hint="eastAsia"/>
        </w:rPr>
        <w:t>主</w:t>
      </w:r>
      <w:r w:rsidRPr="00D85932">
        <w:rPr>
          <w:rFonts w:hint="eastAsia"/>
        </w:rPr>
        <w:t>本与</w:t>
      </w:r>
      <w:proofErr w:type="gramEnd"/>
      <w:r w:rsidR="00A03318" w:rsidRPr="00D85932">
        <w:rPr>
          <w:rFonts w:hint="eastAsia"/>
        </w:rPr>
        <w:t>副</w:t>
      </w:r>
      <w:r w:rsidRPr="00D85932">
        <w:rPr>
          <w:rFonts w:hint="eastAsia"/>
        </w:rPr>
        <w:t>本</w:t>
      </w:r>
      <w:r w:rsidR="00A03318" w:rsidRPr="00D85932">
        <w:rPr>
          <w:rFonts w:hint="eastAsia"/>
        </w:rPr>
        <w:t>以不同的颜色区分</w:t>
      </w:r>
      <w:r w:rsidR="00A03318">
        <w:rPr>
          <w:rFonts w:hint="eastAsia"/>
        </w:rPr>
        <w:t>。</w:t>
      </w:r>
    </w:p>
    <w:p w14:paraId="6AB04186" w14:textId="77777777" w:rsidR="00034DE2" w:rsidRDefault="00015B29" w:rsidP="00034DE2">
      <w:pPr>
        <w:pStyle w:val="7"/>
        <w:rPr>
          <w:rStyle w:val="af9"/>
        </w:rPr>
      </w:pPr>
      <w:r>
        <w:rPr>
          <w:rStyle w:val="af9"/>
          <w:rFonts w:hint="eastAsia"/>
        </w:rPr>
        <w:lastRenderedPageBreak/>
        <w:t>逻辑模型</w:t>
      </w:r>
    </w:p>
    <w:p w14:paraId="06CE981C" w14:textId="77777777" w:rsidR="00034DE2" w:rsidRDefault="00034DE2" w:rsidP="00647B02">
      <w:pPr>
        <w:pStyle w:val="a2"/>
        <w:ind w:left="5"/>
      </w:pPr>
    </w:p>
    <w:p w14:paraId="3EAE2943" w14:textId="44B5EE59" w:rsidR="00034DE2" w:rsidRDefault="0043102E" w:rsidP="00647B02">
      <w:pPr>
        <w:pStyle w:val="a2"/>
        <w:ind w:left="5"/>
      </w:pPr>
      <w:r w:rsidRPr="0043102E">
        <w:rPr>
          <w:rFonts w:hint="eastAsia"/>
          <w:noProof/>
        </w:rPr>
        <w:drawing>
          <wp:inline distT="0" distB="0" distL="0" distR="0" wp14:anchorId="3A09FD41" wp14:editId="26D6197A">
            <wp:extent cx="4067810" cy="2291080"/>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67810" cy="2291080"/>
                    </a:xfrm>
                    <a:prstGeom prst="rect">
                      <a:avLst/>
                    </a:prstGeom>
                    <a:noFill/>
                    <a:ln>
                      <a:noFill/>
                    </a:ln>
                  </pic:spPr>
                </pic:pic>
              </a:graphicData>
            </a:graphic>
          </wp:inline>
        </w:drawing>
      </w:r>
    </w:p>
    <w:p w14:paraId="78A04F70" w14:textId="77777777" w:rsidR="00647B02" w:rsidRDefault="00647B02" w:rsidP="00647B02">
      <w:pPr>
        <w:pStyle w:val="7"/>
        <w:rPr>
          <w:rStyle w:val="af9"/>
        </w:rPr>
      </w:pPr>
      <w:r>
        <w:rPr>
          <w:rStyle w:val="af9"/>
          <w:rFonts w:hint="eastAsia"/>
        </w:rPr>
        <w:t>功能描述</w:t>
      </w:r>
    </w:p>
    <w:p w14:paraId="39148435" w14:textId="77777777" w:rsidR="00647B02" w:rsidRDefault="00647B02" w:rsidP="00647B02">
      <w:pPr>
        <w:pStyle w:val="a2"/>
      </w:pPr>
      <w:proofErr w:type="gramStart"/>
      <w:r>
        <w:rPr>
          <w:rFonts w:hint="eastAsia"/>
        </w:rPr>
        <w:t>主数据</w:t>
      </w:r>
      <w:proofErr w:type="gramEnd"/>
      <w:r>
        <w:rPr>
          <w:rFonts w:hint="eastAsia"/>
        </w:rPr>
        <w:t>常用的增、</w:t>
      </w:r>
      <w:proofErr w:type="gramStart"/>
      <w:r>
        <w:rPr>
          <w:rFonts w:hint="eastAsia"/>
        </w:rPr>
        <w:t>删</w:t>
      </w:r>
      <w:proofErr w:type="gramEnd"/>
      <w:r>
        <w:rPr>
          <w:rFonts w:hint="eastAsia"/>
        </w:rPr>
        <w:t>、</w:t>
      </w:r>
      <w:proofErr w:type="gramStart"/>
      <w:r>
        <w:rPr>
          <w:rFonts w:hint="eastAsia"/>
        </w:rPr>
        <w:t>改维护</w:t>
      </w:r>
      <w:proofErr w:type="gramEnd"/>
      <w:r>
        <w:rPr>
          <w:rFonts w:hint="eastAsia"/>
        </w:rPr>
        <w:t>操作</w:t>
      </w:r>
    </w:p>
    <w:p w14:paraId="6320BD4B" w14:textId="77777777" w:rsidR="00647B02" w:rsidRDefault="00647B02" w:rsidP="00647B02">
      <w:pPr>
        <w:pStyle w:val="7"/>
        <w:rPr>
          <w:rStyle w:val="af9"/>
        </w:rPr>
      </w:pPr>
      <w:r>
        <w:rPr>
          <w:rStyle w:val="af9"/>
          <w:rFonts w:hint="eastAsia"/>
        </w:rPr>
        <w:t>输入</w:t>
      </w:r>
    </w:p>
    <w:p w14:paraId="7A0AD07E" w14:textId="77777777" w:rsidR="00647B02" w:rsidRDefault="00996E39" w:rsidP="00647B02">
      <w:pPr>
        <w:pStyle w:val="a2"/>
      </w:pPr>
      <w:r>
        <w:rPr>
          <w:rFonts w:hint="eastAsia"/>
        </w:rPr>
        <w:t>资源名称</w:t>
      </w:r>
      <w:r w:rsidR="00647B02">
        <w:rPr>
          <w:rFonts w:hint="eastAsia"/>
        </w:rPr>
        <w:t>、编码、描述、地址、</w:t>
      </w:r>
      <w:r>
        <w:rPr>
          <w:rFonts w:hint="eastAsia"/>
        </w:rPr>
        <w:t>内容、</w:t>
      </w:r>
      <w:r w:rsidR="00647B02">
        <w:rPr>
          <w:rFonts w:hint="eastAsia"/>
        </w:rPr>
        <w:t>状态</w:t>
      </w:r>
      <w:r w:rsidR="00647B02" w:rsidRPr="00591154">
        <w:rPr>
          <w:rFonts w:hint="eastAsia"/>
        </w:rPr>
        <w:t>等</w:t>
      </w:r>
      <w:r w:rsidR="00647B02">
        <w:rPr>
          <w:rFonts w:hint="eastAsia"/>
        </w:rPr>
        <w:t>。</w:t>
      </w:r>
      <w:r>
        <w:rPr>
          <w:rFonts w:hint="eastAsia"/>
        </w:rPr>
        <w:t>不同的资源信息不同。</w:t>
      </w:r>
    </w:p>
    <w:p w14:paraId="0BED6158" w14:textId="77777777" w:rsidR="00647B02" w:rsidRDefault="00647B02" w:rsidP="00647B02">
      <w:pPr>
        <w:pStyle w:val="7"/>
        <w:rPr>
          <w:rStyle w:val="af9"/>
        </w:rPr>
      </w:pPr>
      <w:r>
        <w:rPr>
          <w:rStyle w:val="af9"/>
          <w:rFonts w:hint="eastAsia"/>
        </w:rPr>
        <w:t>输出</w:t>
      </w:r>
    </w:p>
    <w:p w14:paraId="2CBC3247" w14:textId="77777777" w:rsidR="00647B02" w:rsidRDefault="008352AB" w:rsidP="00647B02">
      <w:pPr>
        <w:pStyle w:val="a2"/>
      </w:pPr>
      <w:r>
        <w:rPr>
          <w:rFonts w:hint="eastAsia"/>
        </w:rPr>
        <w:t>资源</w:t>
      </w:r>
      <w:r w:rsidR="00647B02">
        <w:rPr>
          <w:rFonts w:hint="eastAsia"/>
        </w:rPr>
        <w:t>列表</w:t>
      </w:r>
    </w:p>
    <w:p w14:paraId="4AE1A84E" w14:textId="77777777" w:rsidR="00647B02" w:rsidRDefault="00647B02" w:rsidP="00647B02">
      <w:pPr>
        <w:pStyle w:val="7"/>
        <w:rPr>
          <w:rStyle w:val="af9"/>
        </w:rPr>
      </w:pPr>
      <w:r>
        <w:rPr>
          <w:rStyle w:val="af9"/>
          <w:rFonts w:hint="eastAsia"/>
        </w:rPr>
        <w:t>用户界面</w:t>
      </w:r>
    </w:p>
    <w:p w14:paraId="4E02A25C" w14:textId="69D3F9EC" w:rsidR="000E1818" w:rsidRPr="00B71936" w:rsidRDefault="00B71936" w:rsidP="00B71936">
      <w:r>
        <w:rPr>
          <w:rFonts w:hint="eastAsia"/>
        </w:rPr>
        <w:t>参见后台原型</w:t>
      </w:r>
      <w:r>
        <w:rPr>
          <w:rFonts w:hint="eastAsia"/>
        </w:rPr>
        <w:t>V1.5-</w:t>
      </w:r>
      <w:r>
        <w:rPr>
          <w:rFonts w:hint="eastAsia"/>
        </w:rPr>
        <w:t>运营管理</w:t>
      </w:r>
      <w:r>
        <w:rPr>
          <w:rFonts w:hint="eastAsia"/>
        </w:rPr>
        <w:t>-</w:t>
      </w:r>
      <w:r w:rsidR="00AC376C">
        <w:rPr>
          <w:rFonts w:hint="eastAsia"/>
        </w:rPr>
        <w:t>内容管理</w:t>
      </w:r>
    </w:p>
    <w:p w14:paraId="561B7E16" w14:textId="77777777" w:rsidR="003D13C0" w:rsidRPr="00FF00EE" w:rsidRDefault="003D13C0" w:rsidP="003D13C0">
      <w:pPr>
        <w:pStyle w:val="6"/>
      </w:pPr>
      <w:r>
        <w:rPr>
          <w:rStyle w:val="af9"/>
          <w:rFonts w:hint="eastAsia"/>
        </w:rPr>
        <w:t>资源副本编辑</w:t>
      </w:r>
    </w:p>
    <w:p w14:paraId="77C0E396" w14:textId="77777777" w:rsidR="003D13C0" w:rsidRDefault="003D13C0" w:rsidP="003D13C0">
      <w:pPr>
        <w:pStyle w:val="7"/>
        <w:rPr>
          <w:rStyle w:val="af9"/>
        </w:rPr>
      </w:pPr>
      <w:r>
        <w:rPr>
          <w:rStyle w:val="af9"/>
          <w:rFonts w:hint="eastAsia"/>
        </w:rPr>
        <w:t>业务定义</w:t>
      </w:r>
    </w:p>
    <w:p w14:paraId="3DE7EA47" w14:textId="47F54A10" w:rsidR="005C3A85" w:rsidRDefault="003D13C0" w:rsidP="003D13C0">
      <w:pPr>
        <w:pStyle w:val="a2"/>
        <w:ind w:left="5"/>
      </w:pPr>
      <w:r>
        <w:rPr>
          <w:rFonts w:hint="eastAsia"/>
        </w:rPr>
        <w:t>资源可编辑多个副本，例如</w:t>
      </w:r>
      <w:r w:rsidR="007C100A">
        <w:rPr>
          <w:rFonts w:hint="eastAsia"/>
        </w:rPr>
        <w:t>某条新闻</w:t>
      </w:r>
      <w:r>
        <w:rPr>
          <w:rFonts w:hint="eastAsia"/>
        </w:rPr>
        <w:t>，</w:t>
      </w:r>
      <w:r w:rsidR="007C100A">
        <w:rPr>
          <w:rFonts w:hint="eastAsia"/>
        </w:rPr>
        <w:t>在首页和频道页、内容详情页展现出的内容、标题、图标有可能完全不同，但这些资源都属于同一个资源，因此用副本的形式进行管理</w:t>
      </w:r>
      <w:r w:rsidR="005C3A85">
        <w:rPr>
          <w:rFonts w:hint="eastAsia"/>
        </w:rPr>
        <w:t>。</w:t>
      </w:r>
    </w:p>
    <w:p w14:paraId="05137825" w14:textId="0DA30536" w:rsidR="00996E39" w:rsidRDefault="007C100A" w:rsidP="003D13C0">
      <w:pPr>
        <w:pStyle w:val="a2"/>
        <w:ind w:left="5"/>
      </w:pPr>
      <w:r>
        <w:rPr>
          <w:rFonts w:hint="eastAsia"/>
        </w:rPr>
        <w:t>并不是所有的资源都需要副本，以下</w:t>
      </w:r>
      <w:r w:rsidR="00996E39">
        <w:rPr>
          <w:rFonts w:hint="eastAsia"/>
        </w:rPr>
        <w:t>几种场景可产生副本：</w:t>
      </w:r>
    </w:p>
    <w:p w14:paraId="56F4C874" w14:textId="5A499F86" w:rsidR="00996E39" w:rsidRDefault="00A261BF" w:rsidP="003D13C0">
      <w:pPr>
        <w:pStyle w:val="a2"/>
        <w:ind w:left="5"/>
      </w:pPr>
      <w:r>
        <w:rPr>
          <w:rFonts w:hint="eastAsia"/>
        </w:rPr>
        <w:t>某一类型资源需要在</w:t>
      </w:r>
      <w:r w:rsidR="00996E39">
        <w:rPr>
          <w:rFonts w:hint="eastAsia"/>
        </w:rPr>
        <w:t>不同场景下显示，例如图片，可以在采集数据时自动生成所需要的多种副本。</w:t>
      </w:r>
    </w:p>
    <w:p w14:paraId="2BFBF57D" w14:textId="547D0554" w:rsidR="003D13C0" w:rsidRPr="00647B02" w:rsidRDefault="00996E39" w:rsidP="003D13C0">
      <w:pPr>
        <w:pStyle w:val="a2"/>
        <w:ind w:left="5"/>
      </w:pPr>
      <w:r>
        <w:rPr>
          <w:rFonts w:hint="eastAsia"/>
        </w:rPr>
        <w:t>由运营的需求临时需要将某一资源放到某处展现，由于不满足展现要求，临时手工编辑副本。</w:t>
      </w:r>
    </w:p>
    <w:p w14:paraId="7C058F0D" w14:textId="428D05EB" w:rsidR="00E51AFA" w:rsidRDefault="003728A1" w:rsidP="00E51AFA">
      <w:pPr>
        <w:pStyle w:val="7"/>
        <w:rPr>
          <w:rStyle w:val="af9"/>
        </w:rPr>
      </w:pPr>
      <w:r>
        <w:rPr>
          <w:rStyle w:val="af9"/>
          <w:rFonts w:hint="eastAsia"/>
        </w:rPr>
        <w:lastRenderedPageBreak/>
        <w:t>约束条件</w:t>
      </w:r>
    </w:p>
    <w:p w14:paraId="7C4DF355" w14:textId="77777777" w:rsidR="00E51AFA" w:rsidRPr="001631B9" w:rsidRDefault="00E51AFA" w:rsidP="00E51AFA">
      <w:r>
        <w:rPr>
          <w:rFonts w:hint="eastAsia"/>
        </w:rPr>
        <w:t>参见</w:t>
      </w:r>
      <w:r>
        <w:rPr>
          <w:rFonts w:hint="eastAsia"/>
        </w:rPr>
        <w:t>3.2.4.1.3.1.2</w:t>
      </w:r>
      <w:r>
        <w:rPr>
          <w:rFonts w:hint="eastAsia"/>
        </w:rPr>
        <w:t>详细描述</w:t>
      </w:r>
    </w:p>
    <w:p w14:paraId="557D0FC5" w14:textId="77777777" w:rsidR="00E51AFA" w:rsidRDefault="00E51AFA" w:rsidP="00E51AFA">
      <w:pPr>
        <w:pStyle w:val="7"/>
        <w:rPr>
          <w:rStyle w:val="af9"/>
        </w:rPr>
      </w:pPr>
      <w:r>
        <w:rPr>
          <w:rStyle w:val="af9"/>
          <w:rFonts w:hint="eastAsia"/>
        </w:rPr>
        <w:t>逻辑结构</w:t>
      </w:r>
    </w:p>
    <w:p w14:paraId="39D2D734" w14:textId="77777777" w:rsidR="00E51AFA" w:rsidRPr="001D356A" w:rsidRDefault="00E51AFA" w:rsidP="00E51AFA">
      <w:r w:rsidRPr="000607B4">
        <w:rPr>
          <w:rFonts w:hint="eastAsia"/>
        </w:rPr>
        <w:t>资源副本等同于资源，参见</w:t>
      </w:r>
      <w:r w:rsidRPr="000607B4">
        <w:rPr>
          <w:rFonts w:hint="eastAsia"/>
          <w:bCs/>
        </w:rPr>
        <w:t>3</w:t>
      </w:r>
      <w:r w:rsidRPr="000607B4">
        <w:rPr>
          <w:bCs/>
        </w:rPr>
        <w:t>.</w:t>
      </w:r>
      <w:r w:rsidRPr="000607B4">
        <w:rPr>
          <w:rFonts w:hint="eastAsia"/>
          <w:bCs/>
        </w:rPr>
        <w:t>2</w:t>
      </w:r>
      <w:r w:rsidRPr="000607B4">
        <w:rPr>
          <w:bCs/>
        </w:rPr>
        <w:t>.</w:t>
      </w:r>
      <w:r w:rsidRPr="000607B4">
        <w:rPr>
          <w:rFonts w:hint="eastAsia"/>
          <w:bCs/>
        </w:rPr>
        <w:t>4</w:t>
      </w:r>
      <w:r w:rsidRPr="000607B4">
        <w:rPr>
          <w:bCs/>
        </w:rPr>
        <w:t>.</w:t>
      </w:r>
      <w:r w:rsidRPr="000607B4">
        <w:rPr>
          <w:rFonts w:hint="eastAsia"/>
          <w:bCs/>
        </w:rPr>
        <w:t>1</w:t>
      </w:r>
      <w:r w:rsidRPr="000607B4">
        <w:rPr>
          <w:bCs/>
        </w:rPr>
        <w:t>.</w:t>
      </w:r>
      <w:r w:rsidRPr="000607B4">
        <w:rPr>
          <w:rFonts w:hint="eastAsia"/>
          <w:bCs/>
        </w:rPr>
        <w:t>3</w:t>
      </w:r>
      <w:r w:rsidRPr="000607B4">
        <w:rPr>
          <w:bCs/>
        </w:rPr>
        <w:t>.</w:t>
      </w:r>
      <w:r w:rsidRPr="000607B4">
        <w:rPr>
          <w:rFonts w:hint="eastAsia"/>
          <w:bCs/>
        </w:rPr>
        <w:t>1</w:t>
      </w:r>
      <w:r w:rsidRPr="000607B4">
        <w:rPr>
          <w:bCs/>
        </w:rPr>
        <w:t>.</w:t>
      </w:r>
      <w:r w:rsidRPr="000607B4">
        <w:rPr>
          <w:rFonts w:hint="eastAsia"/>
          <w:bCs/>
        </w:rPr>
        <w:t>3</w:t>
      </w:r>
      <w:r w:rsidRPr="000607B4">
        <w:rPr>
          <w:rFonts w:hint="eastAsia"/>
          <w:bCs/>
        </w:rPr>
        <w:t>详细描述</w:t>
      </w:r>
    </w:p>
    <w:p w14:paraId="6896A92D" w14:textId="77777777" w:rsidR="003D13C0" w:rsidRDefault="003D13C0" w:rsidP="003D13C0">
      <w:pPr>
        <w:pStyle w:val="7"/>
        <w:rPr>
          <w:rStyle w:val="af9"/>
        </w:rPr>
      </w:pPr>
      <w:r>
        <w:rPr>
          <w:rStyle w:val="af9"/>
          <w:rFonts w:hint="eastAsia"/>
        </w:rPr>
        <w:t>功能描述</w:t>
      </w:r>
    </w:p>
    <w:p w14:paraId="76E50188" w14:textId="77777777" w:rsidR="003D13C0" w:rsidRDefault="00996E39" w:rsidP="009A236E">
      <w:pPr>
        <w:pStyle w:val="a2"/>
        <w:numPr>
          <w:ilvl w:val="0"/>
          <w:numId w:val="18"/>
        </w:numPr>
      </w:pPr>
      <w:r>
        <w:rPr>
          <w:rFonts w:hint="eastAsia"/>
        </w:rPr>
        <w:t>副本的编辑需要单独形成一套完整的资源，通过副本</w:t>
      </w:r>
      <w:r>
        <w:rPr>
          <w:rFonts w:hint="eastAsia"/>
        </w:rPr>
        <w:t>ID</w:t>
      </w:r>
      <w:r w:rsidR="00D53CBD">
        <w:rPr>
          <w:rFonts w:hint="eastAsia"/>
        </w:rPr>
        <w:t>或副本标签</w:t>
      </w:r>
      <w:r>
        <w:rPr>
          <w:rFonts w:hint="eastAsia"/>
        </w:rPr>
        <w:t>查询指定的资源副本。同一资源中副本标签不可相同。</w:t>
      </w:r>
    </w:p>
    <w:p w14:paraId="4A78A49C" w14:textId="77777777" w:rsidR="00996E39" w:rsidRDefault="00996E39" w:rsidP="009A236E">
      <w:pPr>
        <w:pStyle w:val="a2"/>
        <w:numPr>
          <w:ilvl w:val="0"/>
          <w:numId w:val="18"/>
        </w:numPr>
      </w:pPr>
      <w:r>
        <w:rPr>
          <w:rFonts w:hint="eastAsia"/>
        </w:rPr>
        <w:t>副本标签，用户可根据需要自定义编辑副本标签并且附在副本上。供定位副本时检索使用。</w:t>
      </w:r>
    </w:p>
    <w:p w14:paraId="114FC539" w14:textId="3CB8298D" w:rsidR="00E51AFA" w:rsidRPr="000607B4" w:rsidRDefault="00D76473" w:rsidP="009A236E">
      <w:pPr>
        <w:pStyle w:val="a2"/>
        <w:numPr>
          <w:ilvl w:val="0"/>
          <w:numId w:val="18"/>
        </w:numPr>
      </w:pPr>
      <w:r>
        <w:rPr>
          <w:rFonts w:hint="eastAsia"/>
        </w:rPr>
        <w:t>目录映射只映射主本，</w:t>
      </w:r>
      <w:r w:rsidR="00E51AFA" w:rsidRPr="000607B4">
        <w:rPr>
          <w:rFonts w:hint="eastAsia"/>
        </w:rPr>
        <w:t>副本的建立是在映射单条资源时进行。</w:t>
      </w:r>
    </w:p>
    <w:p w14:paraId="3C4DD94C" w14:textId="38507C79" w:rsidR="00E51AFA" w:rsidRPr="000607B4" w:rsidRDefault="00E51AFA" w:rsidP="009A236E">
      <w:pPr>
        <w:pStyle w:val="a2"/>
        <w:numPr>
          <w:ilvl w:val="0"/>
          <w:numId w:val="18"/>
        </w:numPr>
      </w:pPr>
      <w:r w:rsidRPr="000607B4">
        <w:rPr>
          <w:rFonts w:hint="eastAsia"/>
        </w:rPr>
        <w:t>资源映射时，单条资源优先级高于目录并且在进行目录过滤重复时，</w:t>
      </w:r>
      <w:r w:rsidR="00D76473">
        <w:rPr>
          <w:rFonts w:hint="eastAsia"/>
        </w:rPr>
        <w:t>需要过滤掉目录内重复的</w:t>
      </w:r>
      <w:r w:rsidRPr="000607B4">
        <w:rPr>
          <w:rFonts w:hint="eastAsia"/>
        </w:rPr>
        <w:t>单条资源的所有主本。</w:t>
      </w:r>
    </w:p>
    <w:p w14:paraId="11961E4A" w14:textId="77777777" w:rsidR="003D13C0" w:rsidRDefault="003D13C0" w:rsidP="003D13C0">
      <w:pPr>
        <w:pStyle w:val="7"/>
        <w:rPr>
          <w:rStyle w:val="af9"/>
        </w:rPr>
      </w:pPr>
      <w:r>
        <w:rPr>
          <w:rStyle w:val="af9"/>
          <w:rFonts w:hint="eastAsia"/>
        </w:rPr>
        <w:t>输入</w:t>
      </w:r>
    </w:p>
    <w:p w14:paraId="4714C304" w14:textId="01F76ADD" w:rsidR="003D13C0" w:rsidRDefault="00996E39" w:rsidP="003D13C0">
      <w:pPr>
        <w:pStyle w:val="a2"/>
      </w:pPr>
      <w:r>
        <w:rPr>
          <w:rFonts w:hint="eastAsia"/>
        </w:rPr>
        <w:t>副本名称，其它信息参考</w:t>
      </w:r>
      <w:r w:rsidR="00AC376C">
        <w:rPr>
          <w:rFonts w:hint="eastAsia"/>
        </w:rPr>
        <w:t>内容管理</w:t>
      </w:r>
      <w:r w:rsidR="003D13C0" w:rsidRPr="00591154">
        <w:rPr>
          <w:rFonts w:hint="eastAsia"/>
        </w:rPr>
        <w:t>等</w:t>
      </w:r>
      <w:r w:rsidR="003D13C0">
        <w:rPr>
          <w:rFonts w:hint="eastAsia"/>
        </w:rPr>
        <w:t>。</w:t>
      </w:r>
    </w:p>
    <w:p w14:paraId="028A4AE5" w14:textId="77777777" w:rsidR="003D13C0" w:rsidRDefault="003D13C0" w:rsidP="003D13C0">
      <w:pPr>
        <w:pStyle w:val="7"/>
        <w:rPr>
          <w:rStyle w:val="af9"/>
        </w:rPr>
      </w:pPr>
      <w:r>
        <w:rPr>
          <w:rStyle w:val="af9"/>
          <w:rFonts w:hint="eastAsia"/>
        </w:rPr>
        <w:t>输出</w:t>
      </w:r>
    </w:p>
    <w:p w14:paraId="0E67EFE3" w14:textId="77777777" w:rsidR="003D13C0" w:rsidRDefault="003D13C0" w:rsidP="003D13C0">
      <w:pPr>
        <w:pStyle w:val="a2"/>
      </w:pPr>
      <w:r>
        <w:rPr>
          <w:rFonts w:hint="eastAsia"/>
        </w:rPr>
        <w:t>资源列表</w:t>
      </w:r>
    </w:p>
    <w:p w14:paraId="446A8FE3" w14:textId="77777777" w:rsidR="003D13C0" w:rsidRDefault="003D13C0" w:rsidP="003D13C0">
      <w:pPr>
        <w:pStyle w:val="7"/>
        <w:rPr>
          <w:rStyle w:val="af9"/>
        </w:rPr>
      </w:pPr>
      <w:r>
        <w:rPr>
          <w:rStyle w:val="af9"/>
          <w:rFonts w:hint="eastAsia"/>
        </w:rPr>
        <w:t>用户界面</w:t>
      </w:r>
    </w:p>
    <w:p w14:paraId="4D257F89" w14:textId="696E7FD8" w:rsidR="00B71936" w:rsidRDefault="00B71936" w:rsidP="00B71936">
      <w:r>
        <w:rPr>
          <w:rFonts w:hint="eastAsia"/>
        </w:rPr>
        <w:t>入口</w:t>
      </w:r>
      <w:r w:rsidR="009F7CAB">
        <w:rPr>
          <w:rFonts w:hint="eastAsia"/>
        </w:rPr>
        <w:t>参见</w:t>
      </w:r>
      <w:r>
        <w:rPr>
          <w:rFonts w:hint="eastAsia"/>
        </w:rPr>
        <w:t>后台原型</w:t>
      </w:r>
      <w:r>
        <w:rPr>
          <w:rFonts w:hint="eastAsia"/>
        </w:rPr>
        <w:t>V1.5-</w:t>
      </w:r>
      <w:r>
        <w:rPr>
          <w:rFonts w:hint="eastAsia"/>
        </w:rPr>
        <w:t>展现管理</w:t>
      </w:r>
      <w:r>
        <w:rPr>
          <w:rFonts w:hint="eastAsia"/>
        </w:rPr>
        <w:t>-</w:t>
      </w:r>
      <w:r>
        <w:rPr>
          <w:rFonts w:hint="eastAsia"/>
        </w:rPr>
        <w:t>资源映射</w:t>
      </w:r>
    </w:p>
    <w:p w14:paraId="471EDFB1" w14:textId="0F7C327F" w:rsidR="00647B02" w:rsidRPr="00B71936" w:rsidRDefault="00B71936" w:rsidP="00B71936">
      <w:r>
        <w:rPr>
          <w:rFonts w:hint="eastAsia"/>
        </w:rPr>
        <w:t>页面参见后台原型</w:t>
      </w:r>
      <w:r>
        <w:rPr>
          <w:rFonts w:hint="eastAsia"/>
        </w:rPr>
        <w:t>V1.5-</w:t>
      </w:r>
      <w:r w:rsidR="009F7CAB">
        <w:rPr>
          <w:rFonts w:hint="eastAsia"/>
        </w:rPr>
        <w:t>运营</w:t>
      </w:r>
      <w:r>
        <w:rPr>
          <w:rFonts w:hint="eastAsia"/>
        </w:rPr>
        <w:t>管理</w:t>
      </w:r>
      <w:r>
        <w:rPr>
          <w:rFonts w:hint="eastAsia"/>
        </w:rPr>
        <w:t>-</w:t>
      </w:r>
      <w:r w:rsidR="00AC376C">
        <w:rPr>
          <w:rFonts w:hint="eastAsia"/>
        </w:rPr>
        <w:t>内容管理</w:t>
      </w:r>
    </w:p>
    <w:p w14:paraId="0678562E" w14:textId="77777777" w:rsidR="000D459B" w:rsidRDefault="000D459B" w:rsidP="000D459B">
      <w:pPr>
        <w:pStyle w:val="5"/>
        <w:rPr>
          <w:rStyle w:val="af9"/>
        </w:rPr>
      </w:pPr>
      <w:r>
        <w:rPr>
          <w:rStyle w:val="af9"/>
          <w:rFonts w:hint="eastAsia"/>
        </w:rPr>
        <w:t>目录管理</w:t>
      </w:r>
    </w:p>
    <w:p w14:paraId="518EE41F" w14:textId="77777777" w:rsidR="008352AB" w:rsidRPr="00FF00EE" w:rsidRDefault="008352AB" w:rsidP="008352AB">
      <w:pPr>
        <w:pStyle w:val="6"/>
      </w:pPr>
      <w:r>
        <w:rPr>
          <w:rStyle w:val="af9"/>
          <w:rFonts w:hint="eastAsia"/>
        </w:rPr>
        <w:t>目录管理</w:t>
      </w:r>
    </w:p>
    <w:p w14:paraId="71D2690D" w14:textId="77777777" w:rsidR="008352AB" w:rsidRDefault="008352AB" w:rsidP="008352AB">
      <w:pPr>
        <w:pStyle w:val="7"/>
        <w:rPr>
          <w:rStyle w:val="af9"/>
        </w:rPr>
      </w:pPr>
      <w:r>
        <w:rPr>
          <w:rStyle w:val="af9"/>
          <w:rFonts w:hint="eastAsia"/>
        </w:rPr>
        <w:t>业务定义</w:t>
      </w:r>
    </w:p>
    <w:p w14:paraId="3015183A" w14:textId="77777777" w:rsidR="008352AB" w:rsidRDefault="008352AB" w:rsidP="008352AB">
      <w:pPr>
        <w:pStyle w:val="a2"/>
        <w:ind w:left="5"/>
      </w:pPr>
      <w:r>
        <w:rPr>
          <w:rFonts w:hint="eastAsia"/>
        </w:rPr>
        <w:t>目录是资源的存储分类，提供对资源的分类存储功能。类似资源文件夹。目录是树形结构的。</w:t>
      </w:r>
    </w:p>
    <w:p w14:paraId="3F61F5D4" w14:textId="2C208D59" w:rsidR="00A90200" w:rsidRDefault="00A90200" w:rsidP="008352AB">
      <w:pPr>
        <w:pStyle w:val="a2"/>
        <w:ind w:left="5"/>
      </w:pPr>
      <w:r>
        <w:rPr>
          <w:rFonts w:hint="eastAsia"/>
        </w:rPr>
        <w:t>目录下可放</w:t>
      </w:r>
      <w:r w:rsidRPr="00A90200">
        <w:rPr>
          <w:rFonts w:hint="eastAsia"/>
        </w:rPr>
        <w:t>内容和内容包以及产品和广告。</w:t>
      </w:r>
    </w:p>
    <w:p w14:paraId="344F3054" w14:textId="3DD6F1FB" w:rsidR="00E51AFA" w:rsidRDefault="003728A1" w:rsidP="00E51AFA">
      <w:pPr>
        <w:pStyle w:val="7"/>
        <w:rPr>
          <w:rStyle w:val="af9"/>
        </w:rPr>
      </w:pPr>
      <w:r>
        <w:rPr>
          <w:rStyle w:val="af9"/>
          <w:rFonts w:hint="eastAsia"/>
        </w:rPr>
        <w:t>约束条件</w:t>
      </w:r>
    </w:p>
    <w:p w14:paraId="5CFDD663" w14:textId="77777777" w:rsidR="00E51AFA" w:rsidRDefault="00E51AFA" w:rsidP="009A236E">
      <w:pPr>
        <w:numPr>
          <w:ilvl w:val="0"/>
          <w:numId w:val="24"/>
        </w:numPr>
      </w:pPr>
      <w:r>
        <w:rPr>
          <w:rFonts w:hint="eastAsia"/>
        </w:rPr>
        <w:t>删除目录需要同步已存在映射关系；</w:t>
      </w:r>
    </w:p>
    <w:p w14:paraId="111685EF" w14:textId="77777777" w:rsidR="00E51AFA" w:rsidRPr="00A90200" w:rsidRDefault="00E51AFA" w:rsidP="009A236E">
      <w:pPr>
        <w:numPr>
          <w:ilvl w:val="0"/>
          <w:numId w:val="24"/>
        </w:numPr>
      </w:pPr>
      <w:r w:rsidRPr="00A90200">
        <w:rPr>
          <w:rFonts w:hint="eastAsia"/>
        </w:rPr>
        <w:t>目录下存在资源时不能直接删除。</w:t>
      </w:r>
    </w:p>
    <w:p w14:paraId="76C50A68" w14:textId="77777777" w:rsidR="00E51AFA" w:rsidRDefault="00E51AFA" w:rsidP="00E51AFA">
      <w:pPr>
        <w:pStyle w:val="7"/>
        <w:rPr>
          <w:rStyle w:val="af9"/>
        </w:rPr>
      </w:pPr>
      <w:r>
        <w:rPr>
          <w:rStyle w:val="af9"/>
          <w:rFonts w:hint="eastAsia"/>
        </w:rPr>
        <w:lastRenderedPageBreak/>
        <w:t>逻辑结构</w:t>
      </w:r>
    </w:p>
    <w:p w14:paraId="5B423DAF" w14:textId="4D5D22D0" w:rsidR="00DC2DAC" w:rsidRPr="00DC2DAC" w:rsidRDefault="00DC2DAC" w:rsidP="00DC2DAC">
      <w:r>
        <w:rPr>
          <w:noProof/>
        </w:rPr>
        <w:drawing>
          <wp:inline distT="0" distB="0" distL="0" distR="0" wp14:anchorId="61ED4071" wp14:editId="4DB5AA90">
            <wp:extent cx="885825" cy="18478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85825" cy="1847850"/>
                    </a:xfrm>
                    <a:prstGeom prst="rect">
                      <a:avLst/>
                    </a:prstGeom>
                    <a:noFill/>
                    <a:ln>
                      <a:noFill/>
                    </a:ln>
                  </pic:spPr>
                </pic:pic>
              </a:graphicData>
            </a:graphic>
          </wp:inline>
        </w:drawing>
      </w:r>
    </w:p>
    <w:p w14:paraId="44C6B40A" w14:textId="77777777" w:rsidR="008352AB" w:rsidRDefault="008352AB" w:rsidP="008352AB">
      <w:pPr>
        <w:pStyle w:val="7"/>
        <w:rPr>
          <w:rStyle w:val="af9"/>
        </w:rPr>
      </w:pPr>
      <w:r>
        <w:rPr>
          <w:rStyle w:val="af9"/>
          <w:rFonts w:hint="eastAsia"/>
        </w:rPr>
        <w:t>功能描述</w:t>
      </w:r>
    </w:p>
    <w:p w14:paraId="15F5C784" w14:textId="6C035561" w:rsidR="00E51AFA" w:rsidRDefault="00E51AFA" w:rsidP="009A236E">
      <w:pPr>
        <w:pStyle w:val="a2"/>
        <w:numPr>
          <w:ilvl w:val="0"/>
          <w:numId w:val="19"/>
        </w:numPr>
      </w:pPr>
      <w:proofErr w:type="gramStart"/>
      <w:r>
        <w:rPr>
          <w:rFonts w:hint="eastAsia"/>
        </w:rPr>
        <w:t>主数据</w:t>
      </w:r>
      <w:proofErr w:type="gramEnd"/>
      <w:r>
        <w:rPr>
          <w:rFonts w:hint="eastAsia"/>
        </w:rPr>
        <w:t>常用的增、</w:t>
      </w:r>
      <w:proofErr w:type="gramStart"/>
      <w:r>
        <w:rPr>
          <w:rFonts w:hint="eastAsia"/>
        </w:rPr>
        <w:t>删</w:t>
      </w:r>
      <w:proofErr w:type="gramEnd"/>
      <w:r>
        <w:rPr>
          <w:rFonts w:hint="eastAsia"/>
        </w:rPr>
        <w:t>、</w:t>
      </w:r>
      <w:proofErr w:type="gramStart"/>
      <w:r>
        <w:rPr>
          <w:rFonts w:hint="eastAsia"/>
        </w:rPr>
        <w:t>改维护</w:t>
      </w:r>
      <w:proofErr w:type="gramEnd"/>
      <w:r>
        <w:rPr>
          <w:rFonts w:hint="eastAsia"/>
        </w:rPr>
        <w:t>操作</w:t>
      </w:r>
      <w:r>
        <w:rPr>
          <w:rFonts w:hint="eastAsia"/>
        </w:rPr>
        <w:t>(</w:t>
      </w:r>
      <w:r w:rsidRPr="004411E2">
        <w:rPr>
          <w:rFonts w:hint="eastAsia"/>
        </w:rPr>
        <w:t>迁移</w:t>
      </w:r>
      <w:r w:rsidRPr="004411E2">
        <w:rPr>
          <w:rFonts w:hint="eastAsia"/>
        </w:rPr>
        <w:t>/</w:t>
      </w:r>
      <w:r w:rsidRPr="004411E2">
        <w:rPr>
          <w:rFonts w:hint="eastAsia"/>
        </w:rPr>
        <w:t>复制等操作后期考虑</w:t>
      </w:r>
      <w:r>
        <w:rPr>
          <w:rFonts w:hint="eastAsia"/>
        </w:rPr>
        <w:t>)</w:t>
      </w:r>
      <w:r>
        <w:rPr>
          <w:rFonts w:hint="eastAsia"/>
        </w:rPr>
        <w:t>。</w:t>
      </w:r>
      <w:r w:rsidR="004411E2">
        <w:rPr>
          <w:rFonts w:hint="eastAsia"/>
        </w:rPr>
        <w:t>同级</w:t>
      </w:r>
      <w:r>
        <w:rPr>
          <w:rFonts w:hint="eastAsia"/>
        </w:rPr>
        <w:t>目录</w:t>
      </w:r>
      <w:r w:rsidR="004411E2">
        <w:rPr>
          <w:rFonts w:hint="eastAsia"/>
        </w:rPr>
        <w:t>的子目录</w:t>
      </w:r>
      <w:r>
        <w:rPr>
          <w:rFonts w:hint="eastAsia"/>
        </w:rPr>
        <w:t>名称</w:t>
      </w:r>
      <w:r w:rsidR="004411E2">
        <w:rPr>
          <w:rFonts w:hint="eastAsia"/>
        </w:rPr>
        <w:t>不可重复；目录</w:t>
      </w:r>
      <w:r>
        <w:rPr>
          <w:rFonts w:hint="eastAsia"/>
        </w:rPr>
        <w:t>编码不可重复。</w:t>
      </w:r>
    </w:p>
    <w:p w14:paraId="10F3CB4D" w14:textId="77777777" w:rsidR="008352AB" w:rsidRDefault="008352AB" w:rsidP="008352AB">
      <w:pPr>
        <w:pStyle w:val="7"/>
        <w:rPr>
          <w:rStyle w:val="af9"/>
        </w:rPr>
      </w:pPr>
      <w:r>
        <w:rPr>
          <w:rStyle w:val="af9"/>
          <w:rFonts w:hint="eastAsia"/>
        </w:rPr>
        <w:t>输入</w:t>
      </w:r>
    </w:p>
    <w:p w14:paraId="73CB1339" w14:textId="77777777" w:rsidR="008352AB" w:rsidRDefault="008352AB" w:rsidP="008352AB">
      <w:pPr>
        <w:pStyle w:val="a2"/>
      </w:pPr>
      <w:r>
        <w:rPr>
          <w:rFonts w:hint="eastAsia"/>
        </w:rPr>
        <w:t>目录名称、编码、描述、状态</w:t>
      </w:r>
      <w:r w:rsidRPr="00591154">
        <w:rPr>
          <w:rFonts w:hint="eastAsia"/>
        </w:rPr>
        <w:t>等</w:t>
      </w:r>
      <w:r>
        <w:rPr>
          <w:rFonts w:hint="eastAsia"/>
        </w:rPr>
        <w:t>。</w:t>
      </w:r>
    </w:p>
    <w:p w14:paraId="50AD7222" w14:textId="77777777" w:rsidR="008352AB" w:rsidRDefault="008352AB" w:rsidP="008352AB">
      <w:pPr>
        <w:pStyle w:val="7"/>
        <w:rPr>
          <w:rStyle w:val="af9"/>
        </w:rPr>
      </w:pPr>
      <w:r>
        <w:rPr>
          <w:rStyle w:val="af9"/>
          <w:rFonts w:hint="eastAsia"/>
        </w:rPr>
        <w:t>输出</w:t>
      </w:r>
    </w:p>
    <w:p w14:paraId="29006914" w14:textId="77777777" w:rsidR="008352AB" w:rsidRDefault="008352AB" w:rsidP="008352AB">
      <w:pPr>
        <w:pStyle w:val="a2"/>
      </w:pPr>
      <w:r>
        <w:rPr>
          <w:rFonts w:hint="eastAsia"/>
        </w:rPr>
        <w:t>目录列表</w:t>
      </w:r>
    </w:p>
    <w:p w14:paraId="0FCBFF3B" w14:textId="77777777" w:rsidR="008352AB" w:rsidRDefault="008352AB" w:rsidP="008352AB">
      <w:pPr>
        <w:pStyle w:val="7"/>
        <w:rPr>
          <w:rStyle w:val="af9"/>
        </w:rPr>
      </w:pPr>
      <w:r>
        <w:rPr>
          <w:rStyle w:val="af9"/>
          <w:rFonts w:hint="eastAsia"/>
        </w:rPr>
        <w:t>用户界面</w:t>
      </w:r>
    </w:p>
    <w:p w14:paraId="303ECDB7" w14:textId="2EB95B18" w:rsidR="009F7CAB" w:rsidRPr="009F7CAB" w:rsidRDefault="009F7CAB" w:rsidP="009F7CAB">
      <w:r>
        <w:rPr>
          <w:rFonts w:hint="eastAsia"/>
        </w:rPr>
        <w:t>参见后台原型</w:t>
      </w:r>
      <w:r>
        <w:rPr>
          <w:rFonts w:hint="eastAsia"/>
        </w:rPr>
        <w:t>V1.5-</w:t>
      </w:r>
      <w:r>
        <w:rPr>
          <w:rFonts w:hint="eastAsia"/>
        </w:rPr>
        <w:t>内容管理</w:t>
      </w:r>
      <w:r>
        <w:rPr>
          <w:rFonts w:hint="eastAsia"/>
        </w:rPr>
        <w:t>-</w:t>
      </w:r>
      <w:r>
        <w:rPr>
          <w:rFonts w:hint="eastAsia"/>
        </w:rPr>
        <w:t>目录配置</w:t>
      </w:r>
    </w:p>
    <w:p w14:paraId="1B2CD378" w14:textId="77777777" w:rsidR="00354111" w:rsidRDefault="00354111" w:rsidP="00354111">
      <w:pPr>
        <w:pStyle w:val="5"/>
        <w:rPr>
          <w:rStyle w:val="af9"/>
        </w:rPr>
      </w:pPr>
      <w:r>
        <w:rPr>
          <w:rStyle w:val="af9"/>
          <w:rFonts w:hint="eastAsia"/>
        </w:rPr>
        <w:t>栏目管理</w:t>
      </w:r>
    </w:p>
    <w:p w14:paraId="21B97518" w14:textId="77777777" w:rsidR="00621836" w:rsidRPr="00621836" w:rsidRDefault="00621836" w:rsidP="00621836">
      <w:pPr>
        <w:pStyle w:val="6"/>
      </w:pPr>
      <w:r>
        <w:rPr>
          <w:rStyle w:val="af9"/>
          <w:rFonts w:hint="eastAsia"/>
        </w:rPr>
        <w:t>页面栏目管理</w:t>
      </w:r>
    </w:p>
    <w:p w14:paraId="62CDCCAB" w14:textId="77777777" w:rsidR="005563D5" w:rsidRDefault="005563D5" w:rsidP="00621836">
      <w:pPr>
        <w:pStyle w:val="7"/>
        <w:rPr>
          <w:rStyle w:val="af9"/>
        </w:rPr>
      </w:pPr>
      <w:r>
        <w:rPr>
          <w:rStyle w:val="af9"/>
          <w:rFonts w:hint="eastAsia"/>
        </w:rPr>
        <w:t>业务定义</w:t>
      </w:r>
    </w:p>
    <w:p w14:paraId="0C31A9BF" w14:textId="77777777" w:rsidR="00354111" w:rsidRDefault="00D53CBD" w:rsidP="00E659A1">
      <w:pPr>
        <w:pStyle w:val="a2"/>
      </w:pPr>
      <w:r>
        <w:rPr>
          <w:rFonts w:hint="eastAsia"/>
        </w:rPr>
        <w:t>门户资源存放在网站的资源</w:t>
      </w:r>
      <w:r w:rsidR="00354111">
        <w:rPr>
          <w:rFonts w:hint="eastAsia"/>
        </w:rPr>
        <w:t>栏目中进行管理，资源栏目可按照网站的信息结构需要进行适当的调整，每次改版时必须事先规划好网站的资源栏目结构，使其通俗易懂，便于运营管理人员进行日常运营</w:t>
      </w:r>
      <w:r w:rsidR="00C76B93">
        <w:rPr>
          <w:rFonts w:hint="eastAsia"/>
        </w:rPr>
        <w:t>。</w:t>
      </w:r>
      <w:r w:rsidR="00043656">
        <w:rPr>
          <w:rFonts w:hint="eastAsia"/>
        </w:rPr>
        <w:t>为做到页面分区域管理和关系明确，建议页面栏目的维度比页面要细。</w:t>
      </w:r>
    </w:p>
    <w:p w14:paraId="6849ADE5" w14:textId="77777777" w:rsidR="00643478" w:rsidRDefault="00643478" w:rsidP="00E659A1">
      <w:pPr>
        <w:pStyle w:val="a2"/>
      </w:pPr>
      <w:r>
        <w:rPr>
          <w:rFonts w:hint="eastAsia"/>
        </w:rPr>
        <w:t>页面区块内大部分数据都来源于栏目，运营人员应对栏目内数据定期进行合理的运营以及时更新网站内容。</w:t>
      </w:r>
    </w:p>
    <w:p w14:paraId="6DA11C28" w14:textId="780F61E8" w:rsidR="00BD4E7C" w:rsidRDefault="00B43071" w:rsidP="00E659A1">
      <w:pPr>
        <w:pStyle w:val="a2"/>
      </w:pPr>
      <w:r>
        <w:object w:dxaOrig="10692" w:dyaOrig="4622" w14:anchorId="55F31F4C">
          <v:shape id="_x0000_i1041" type="#_x0000_t75" style="width:328.95pt;height:140.95pt" o:ole="">
            <v:imagedata r:id="rId111" o:title=""/>
          </v:shape>
          <o:OLEObject Type="Embed" ProgID="Visio.Drawing.11" ShapeID="_x0000_i1041" DrawAspect="Content" ObjectID="_1436967598" r:id="rId112"/>
        </w:object>
      </w:r>
      <w:r w:rsidR="00BD4E7C">
        <w:rPr>
          <w:rFonts w:hint="eastAsia"/>
        </w:rPr>
        <w:tab/>
      </w:r>
      <w:r w:rsidR="00BD4E7C">
        <w:rPr>
          <w:rFonts w:hint="eastAsia"/>
        </w:rPr>
        <w:tab/>
      </w:r>
      <w:r w:rsidR="00BD4E7C">
        <w:rPr>
          <w:rFonts w:hint="eastAsia"/>
        </w:rPr>
        <w:tab/>
      </w:r>
      <w:r w:rsidR="00BD4E7C">
        <w:rPr>
          <w:rFonts w:hint="eastAsia"/>
        </w:rPr>
        <w:tab/>
      </w:r>
      <w:r w:rsidR="00BD4E7C">
        <w:rPr>
          <w:rFonts w:hint="eastAsia"/>
        </w:rPr>
        <w:tab/>
      </w:r>
      <w:r w:rsidR="00BD4E7C">
        <w:rPr>
          <w:rFonts w:hint="eastAsia"/>
        </w:rPr>
        <w:tab/>
      </w:r>
      <w:r w:rsidR="00BD4E7C">
        <w:rPr>
          <w:rFonts w:hint="eastAsia"/>
        </w:rPr>
        <w:tab/>
      </w:r>
      <w:r w:rsidR="004D6648">
        <w:rPr>
          <w:rFonts w:hint="eastAsia"/>
        </w:rPr>
        <w:tab/>
      </w:r>
      <w:r w:rsidR="004D6648">
        <w:rPr>
          <w:rFonts w:hint="eastAsia"/>
        </w:rPr>
        <w:tab/>
      </w:r>
      <w:r w:rsidR="00BD4E7C">
        <w:rPr>
          <w:rFonts w:hint="eastAsia"/>
        </w:rPr>
        <w:t>栏目资源映射关系示意图</w:t>
      </w:r>
    </w:p>
    <w:p w14:paraId="4BFC251F" w14:textId="77777777" w:rsidR="004D6648" w:rsidRDefault="004D6648" w:rsidP="00E659A1">
      <w:pPr>
        <w:pStyle w:val="a2"/>
      </w:pPr>
    </w:p>
    <w:p w14:paraId="58C20EEF" w14:textId="087AB7CF" w:rsidR="00E51AFA" w:rsidRDefault="003728A1" w:rsidP="00E51AFA">
      <w:pPr>
        <w:pStyle w:val="7"/>
        <w:rPr>
          <w:rStyle w:val="af9"/>
        </w:rPr>
      </w:pPr>
      <w:r>
        <w:rPr>
          <w:rStyle w:val="af9"/>
          <w:rFonts w:hint="eastAsia"/>
        </w:rPr>
        <w:t>约束条件</w:t>
      </w:r>
    </w:p>
    <w:p w14:paraId="27C3CFF3" w14:textId="77777777" w:rsidR="00E51AFA" w:rsidRPr="00AB244F" w:rsidRDefault="00E51AFA" w:rsidP="009A236E">
      <w:pPr>
        <w:numPr>
          <w:ilvl w:val="2"/>
          <w:numId w:val="12"/>
        </w:numPr>
      </w:pPr>
      <w:r>
        <w:rPr>
          <w:rFonts w:hint="eastAsia"/>
        </w:rPr>
        <w:t>删除栏目需要同步删除已存在的分组及映射关系。</w:t>
      </w:r>
    </w:p>
    <w:p w14:paraId="1E0D710D" w14:textId="77777777" w:rsidR="00D06566" w:rsidRDefault="00D06566" w:rsidP="00D06566">
      <w:pPr>
        <w:pStyle w:val="7"/>
        <w:rPr>
          <w:rStyle w:val="af9"/>
        </w:rPr>
      </w:pPr>
      <w:r>
        <w:rPr>
          <w:rStyle w:val="af9"/>
          <w:rFonts w:hint="eastAsia"/>
        </w:rPr>
        <w:t>逻辑模型</w:t>
      </w:r>
    </w:p>
    <w:p w14:paraId="04B6B60D" w14:textId="336251D4" w:rsidR="00D06566" w:rsidRDefault="00C1153F" w:rsidP="00D06566">
      <w:r>
        <w:rPr>
          <w:noProof/>
        </w:rPr>
        <w:drawing>
          <wp:inline distT="0" distB="0" distL="0" distR="0" wp14:anchorId="5F9B9D7E" wp14:editId="22D86354">
            <wp:extent cx="5034280" cy="30899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34280" cy="3089910"/>
                    </a:xfrm>
                    <a:prstGeom prst="rect">
                      <a:avLst/>
                    </a:prstGeom>
                    <a:noFill/>
                    <a:ln>
                      <a:noFill/>
                    </a:ln>
                  </pic:spPr>
                </pic:pic>
              </a:graphicData>
            </a:graphic>
          </wp:inline>
        </w:drawing>
      </w:r>
    </w:p>
    <w:p w14:paraId="5BBA8DEC" w14:textId="77777777" w:rsidR="005563D5" w:rsidRDefault="005563D5" w:rsidP="00621836">
      <w:pPr>
        <w:pStyle w:val="7"/>
        <w:rPr>
          <w:rStyle w:val="af9"/>
        </w:rPr>
      </w:pPr>
      <w:r>
        <w:rPr>
          <w:rStyle w:val="af9"/>
          <w:rFonts w:hint="eastAsia"/>
        </w:rPr>
        <w:t>功能描述</w:t>
      </w:r>
    </w:p>
    <w:p w14:paraId="1EE3724D" w14:textId="77777777" w:rsidR="005563D5" w:rsidRDefault="005563D5" w:rsidP="009A236E">
      <w:pPr>
        <w:pStyle w:val="a2"/>
        <w:numPr>
          <w:ilvl w:val="0"/>
          <w:numId w:val="15"/>
        </w:numPr>
      </w:pPr>
      <w:r>
        <w:rPr>
          <w:rFonts w:hint="eastAsia"/>
        </w:rPr>
        <w:t>栏目增删改维护</w:t>
      </w:r>
      <w:r w:rsidR="00F01786">
        <w:rPr>
          <w:rFonts w:hint="eastAsia"/>
        </w:rPr>
        <w:t>，对于栏目分类采取预装数据的形式，</w:t>
      </w:r>
      <w:r w:rsidR="005966A9">
        <w:rPr>
          <w:rFonts w:hint="eastAsia"/>
        </w:rPr>
        <w:t>目前预设：客户端、</w:t>
      </w:r>
      <w:r w:rsidR="005966A9">
        <w:rPr>
          <w:rFonts w:hint="eastAsia"/>
        </w:rPr>
        <w:t>WWW</w:t>
      </w:r>
      <w:r w:rsidR="005966A9">
        <w:rPr>
          <w:rFonts w:hint="eastAsia"/>
        </w:rPr>
        <w:t>、</w:t>
      </w:r>
      <w:r w:rsidR="005966A9">
        <w:rPr>
          <w:rFonts w:hint="eastAsia"/>
        </w:rPr>
        <w:t>WAP</w:t>
      </w:r>
    </w:p>
    <w:p w14:paraId="16A4A61A" w14:textId="77777777" w:rsidR="005563D5" w:rsidRDefault="005563D5" w:rsidP="00621836">
      <w:pPr>
        <w:pStyle w:val="7"/>
        <w:rPr>
          <w:rStyle w:val="af9"/>
        </w:rPr>
      </w:pPr>
      <w:r>
        <w:rPr>
          <w:rStyle w:val="af9"/>
          <w:rFonts w:hint="eastAsia"/>
        </w:rPr>
        <w:t>输入</w:t>
      </w:r>
    </w:p>
    <w:p w14:paraId="4584FAC7" w14:textId="77777777" w:rsidR="00C62DF5" w:rsidRDefault="005563D5" w:rsidP="00E659A1">
      <w:pPr>
        <w:pStyle w:val="a2"/>
      </w:pPr>
      <w:r>
        <w:rPr>
          <w:rFonts w:hint="eastAsia"/>
        </w:rPr>
        <w:t>栏目名称、编码、描述、多分辨率</w:t>
      </w:r>
      <w:r w:rsidRPr="00591154">
        <w:rPr>
          <w:rFonts w:hint="eastAsia"/>
        </w:rPr>
        <w:t>图标、</w:t>
      </w:r>
      <w:r>
        <w:rPr>
          <w:rFonts w:hint="eastAsia"/>
        </w:rPr>
        <w:t>栏目状态、</w:t>
      </w:r>
      <w:r w:rsidRPr="00591154">
        <w:rPr>
          <w:rFonts w:hint="eastAsia"/>
        </w:rPr>
        <w:t>到期时间</w:t>
      </w:r>
      <w:r w:rsidR="009C33D4">
        <w:rPr>
          <w:rFonts w:hint="eastAsia"/>
        </w:rPr>
        <w:t>、栏目分类</w:t>
      </w:r>
      <w:r w:rsidRPr="00591154">
        <w:rPr>
          <w:rFonts w:hint="eastAsia"/>
        </w:rPr>
        <w:t>等</w:t>
      </w:r>
      <w:r>
        <w:rPr>
          <w:rFonts w:hint="eastAsia"/>
        </w:rPr>
        <w:t>。</w:t>
      </w:r>
    </w:p>
    <w:p w14:paraId="19957B23" w14:textId="77777777" w:rsidR="005563D5" w:rsidRDefault="005563D5" w:rsidP="00621836">
      <w:pPr>
        <w:pStyle w:val="7"/>
        <w:rPr>
          <w:rStyle w:val="af9"/>
        </w:rPr>
      </w:pPr>
      <w:r>
        <w:rPr>
          <w:rStyle w:val="af9"/>
          <w:rFonts w:hint="eastAsia"/>
        </w:rPr>
        <w:lastRenderedPageBreak/>
        <w:t>输出</w:t>
      </w:r>
    </w:p>
    <w:p w14:paraId="16A1B533" w14:textId="77777777" w:rsidR="005563D5" w:rsidRDefault="005563D5" w:rsidP="00E659A1">
      <w:pPr>
        <w:pStyle w:val="a2"/>
      </w:pPr>
      <w:r>
        <w:rPr>
          <w:rFonts w:hint="eastAsia"/>
        </w:rPr>
        <w:t>栏目树和栏目详细信息</w:t>
      </w:r>
    </w:p>
    <w:p w14:paraId="54B123F1" w14:textId="77777777" w:rsidR="00C62DF5" w:rsidRDefault="00C62DF5" w:rsidP="00621836">
      <w:pPr>
        <w:pStyle w:val="7"/>
        <w:rPr>
          <w:rStyle w:val="af9"/>
        </w:rPr>
      </w:pPr>
      <w:r>
        <w:rPr>
          <w:rStyle w:val="af9"/>
          <w:rFonts w:hint="eastAsia"/>
        </w:rPr>
        <w:t>用户界面</w:t>
      </w:r>
    </w:p>
    <w:p w14:paraId="0653F364" w14:textId="40E65FA7" w:rsidR="000855E5" w:rsidRPr="000855E5" w:rsidRDefault="009F7CAB" w:rsidP="000855E5">
      <w:r>
        <w:rPr>
          <w:rFonts w:hint="eastAsia"/>
        </w:rPr>
        <w:t>参见后台原型</w:t>
      </w:r>
      <w:r>
        <w:rPr>
          <w:rFonts w:hint="eastAsia"/>
        </w:rPr>
        <w:t>V1.5-</w:t>
      </w:r>
      <w:r>
        <w:rPr>
          <w:rFonts w:hint="eastAsia"/>
        </w:rPr>
        <w:t>展现管理</w:t>
      </w:r>
      <w:r>
        <w:rPr>
          <w:rFonts w:hint="eastAsia"/>
        </w:rPr>
        <w:t>-</w:t>
      </w:r>
      <w:r>
        <w:rPr>
          <w:rFonts w:hint="eastAsia"/>
        </w:rPr>
        <w:t>栏目管理</w:t>
      </w:r>
    </w:p>
    <w:p w14:paraId="5DACFF45" w14:textId="77777777" w:rsidR="00933BC3" w:rsidRPr="00621836" w:rsidRDefault="00933BC3" w:rsidP="00933BC3">
      <w:pPr>
        <w:pStyle w:val="6"/>
      </w:pPr>
      <w:r>
        <w:rPr>
          <w:rStyle w:val="af9"/>
          <w:rFonts w:hint="eastAsia"/>
        </w:rPr>
        <w:t>页面栏目</w:t>
      </w:r>
      <w:r>
        <w:rPr>
          <w:rStyle w:val="af9"/>
          <w:rFonts w:hint="eastAsia"/>
        </w:rPr>
        <w:t>-</w:t>
      </w:r>
      <w:r>
        <w:rPr>
          <w:rStyle w:val="af9"/>
          <w:rFonts w:hint="eastAsia"/>
        </w:rPr>
        <w:t>资源映射</w:t>
      </w:r>
    </w:p>
    <w:p w14:paraId="50C9DFE5" w14:textId="77777777" w:rsidR="00933BC3" w:rsidRDefault="00933BC3" w:rsidP="00933BC3">
      <w:pPr>
        <w:pStyle w:val="7"/>
        <w:rPr>
          <w:rStyle w:val="af9"/>
        </w:rPr>
      </w:pPr>
      <w:r>
        <w:rPr>
          <w:rStyle w:val="af9"/>
          <w:rFonts w:hint="eastAsia"/>
        </w:rPr>
        <w:t>业务定义</w:t>
      </w:r>
    </w:p>
    <w:p w14:paraId="6B9F2842" w14:textId="77777777" w:rsidR="00F61186" w:rsidRDefault="00F61186" w:rsidP="00F61186">
      <w:pPr>
        <w:pStyle w:val="a2"/>
      </w:pPr>
      <w:r>
        <w:rPr>
          <w:rFonts w:hint="eastAsia"/>
        </w:rPr>
        <w:t>栏目用</w:t>
      </w:r>
      <w:proofErr w:type="gramStart"/>
      <w:r>
        <w:rPr>
          <w:rFonts w:hint="eastAsia"/>
        </w:rPr>
        <w:t>过资源</w:t>
      </w:r>
      <w:proofErr w:type="gramEnd"/>
      <w:r>
        <w:rPr>
          <w:rFonts w:hint="eastAsia"/>
        </w:rPr>
        <w:t>映射使用资源数据，栏目可通过目录映射，资源映射、资源包映射</w:t>
      </w:r>
      <w:r>
        <w:rPr>
          <w:rFonts w:hint="eastAsia"/>
        </w:rPr>
        <w:t>3</w:t>
      </w:r>
      <w:r>
        <w:rPr>
          <w:rFonts w:hint="eastAsia"/>
        </w:rPr>
        <w:t>种形式获取资源数据。</w:t>
      </w:r>
    </w:p>
    <w:p w14:paraId="53D86489" w14:textId="77777777" w:rsidR="00F61186" w:rsidRDefault="00F61186" w:rsidP="00933BC3">
      <w:pPr>
        <w:pStyle w:val="a2"/>
      </w:pPr>
      <w:r>
        <w:rPr>
          <w:rFonts w:hint="eastAsia"/>
        </w:rPr>
        <w:t>映射关系可分组存放，分组上设置有有效期，分组间的有效期不能重叠。映射资源也可单独设置有效期</w:t>
      </w:r>
      <w:r w:rsidR="006E7A7F">
        <w:rPr>
          <w:rFonts w:hint="eastAsia"/>
        </w:rPr>
        <w:t>。</w:t>
      </w:r>
      <w:r w:rsidR="00D53CBD">
        <w:rPr>
          <w:rFonts w:hint="eastAsia"/>
        </w:rPr>
        <w:t>设置默认分组。</w:t>
      </w:r>
      <w:r w:rsidR="006E7A7F">
        <w:rPr>
          <w:rFonts w:hint="eastAsia"/>
        </w:rPr>
        <w:t>只有在有效期内的数据才可显示。分组和资源都在有效期内前端才能正常显示。分组和资源也可人工设置上下线状态，默认是上线状态。</w:t>
      </w:r>
    </w:p>
    <w:p w14:paraId="2F95BFA6" w14:textId="77777777" w:rsidR="006E7A7F" w:rsidRDefault="006E7A7F" w:rsidP="00933BC3">
      <w:pPr>
        <w:pStyle w:val="a2"/>
      </w:pPr>
      <w:r>
        <w:rPr>
          <w:rFonts w:hint="eastAsia"/>
        </w:rPr>
        <w:t>分组内的映射关系科设置排序。前端需要按照排序取数。</w:t>
      </w:r>
    </w:p>
    <w:p w14:paraId="11C3EDB3" w14:textId="77777777" w:rsidR="004D6648" w:rsidRDefault="004D6648" w:rsidP="004D6648">
      <w:pPr>
        <w:pStyle w:val="a2"/>
      </w:pPr>
    </w:p>
    <w:p w14:paraId="248296E3" w14:textId="77777777" w:rsidR="004D6648" w:rsidRPr="004D6648" w:rsidRDefault="004D6648" w:rsidP="004D6648">
      <w:pPr>
        <w:autoSpaceDE w:val="0"/>
        <w:autoSpaceDN w:val="0"/>
        <w:adjustRightInd w:val="0"/>
        <w:spacing w:line="288" w:lineRule="auto"/>
        <w:ind w:firstLine="0"/>
        <w:jc w:val="left"/>
      </w:pPr>
      <w:r w:rsidRPr="004D6648">
        <w:rPr>
          <w:rFonts w:hint="eastAsia"/>
        </w:rPr>
        <w:t>分组</w:t>
      </w:r>
      <w:r>
        <w:rPr>
          <w:rFonts w:hint="eastAsia"/>
        </w:rPr>
        <w:t>要求</w:t>
      </w:r>
      <w:r w:rsidRPr="004D6648">
        <w:rPr>
          <w:rFonts w:hint="eastAsia"/>
        </w:rPr>
        <w:t>：</w:t>
      </w:r>
    </w:p>
    <w:p w14:paraId="40E35868" w14:textId="77777777" w:rsidR="004D6648" w:rsidRPr="004D6648" w:rsidRDefault="004D6648" w:rsidP="004D6648">
      <w:pPr>
        <w:autoSpaceDE w:val="0"/>
        <w:autoSpaceDN w:val="0"/>
        <w:adjustRightInd w:val="0"/>
        <w:spacing w:line="288" w:lineRule="auto"/>
        <w:ind w:firstLine="0"/>
        <w:jc w:val="left"/>
      </w:pPr>
      <w:r>
        <w:rPr>
          <w:rFonts w:hint="eastAsia"/>
        </w:rPr>
        <w:t>支持</w:t>
      </w:r>
      <w:proofErr w:type="gramStart"/>
      <w:r>
        <w:rPr>
          <w:rFonts w:hint="eastAsia"/>
        </w:rPr>
        <w:t>多种取</w:t>
      </w:r>
      <w:proofErr w:type="gramEnd"/>
      <w:r>
        <w:rPr>
          <w:rFonts w:hint="eastAsia"/>
        </w:rPr>
        <w:t>数方式</w:t>
      </w:r>
      <w:r w:rsidRPr="004D6648">
        <w:rPr>
          <w:rFonts w:hint="eastAsia"/>
        </w:rPr>
        <w:t>：</w:t>
      </w:r>
    </w:p>
    <w:p w14:paraId="6CC374BB" w14:textId="77777777" w:rsidR="004D6648" w:rsidRPr="004D6648" w:rsidRDefault="004D6648" w:rsidP="004D6648">
      <w:pPr>
        <w:autoSpaceDE w:val="0"/>
        <w:autoSpaceDN w:val="0"/>
        <w:adjustRightInd w:val="0"/>
        <w:spacing w:line="288" w:lineRule="auto"/>
        <w:ind w:firstLine="0"/>
        <w:jc w:val="left"/>
      </w:pPr>
      <w:r w:rsidRPr="004D6648">
        <w:t xml:space="preserve">1 </w:t>
      </w:r>
      <w:r w:rsidRPr="004D6648">
        <w:rPr>
          <w:rFonts w:hint="eastAsia"/>
        </w:rPr>
        <w:t>按照目录取数</w:t>
      </w:r>
      <w:r>
        <w:rPr>
          <w:rFonts w:hint="eastAsia"/>
        </w:rPr>
        <w:t>（可指定条数）</w:t>
      </w:r>
    </w:p>
    <w:p w14:paraId="216219CE" w14:textId="77777777" w:rsidR="004D6648" w:rsidRPr="004D6648" w:rsidRDefault="004D6648" w:rsidP="004D6648">
      <w:pPr>
        <w:autoSpaceDE w:val="0"/>
        <w:autoSpaceDN w:val="0"/>
        <w:adjustRightInd w:val="0"/>
        <w:spacing w:line="288" w:lineRule="auto"/>
        <w:ind w:firstLine="0"/>
        <w:jc w:val="left"/>
      </w:pPr>
      <w:r w:rsidRPr="004D6648">
        <w:t xml:space="preserve">2 </w:t>
      </w:r>
      <w:r w:rsidRPr="004D6648">
        <w:rPr>
          <w:rFonts w:hint="eastAsia"/>
        </w:rPr>
        <w:t>按照资源取</w:t>
      </w:r>
    </w:p>
    <w:p w14:paraId="4B84AEA7" w14:textId="77777777" w:rsidR="004D6648" w:rsidRDefault="004D6648" w:rsidP="004D6648">
      <w:pPr>
        <w:autoSpaceDE w:val="0"/>
        <w:autoSpaceDN w:val="0"/>
        <w:adjustRightInd w:val="0"/>
        <w:spacing w:line="288" w:lineRule="auto"/>
        <w:ind w:firstLine="0"/>
        <w:jc w:val="left"/>
      </w:pPr>
      <w:r w:rsidRPr="004D6648">
        <w:t xml:space="preserve">3 </w:t>
      </w:r>
      <w:r w:rsidRPr="004D6648">
        <w:rPr>
          <w:rFonts w:hint="eastAsia"/>
        </w:rPr>
        <w:t>按照标签取</w:t>
      </w:r>
    </w:p>
    <w:p w14:paraId="3C2D2D10" w14:textId="77777777" w:rsidR="004D6648" w:rsidRPr="004D6648" w:rsidRDefault="004D6648" w:rsidP="004D6648">
      <w:pPr>
        <w:autoSpaceDE w:val="0"/>
        <w:autoSpaceDN w:val="0"/>
        <w:adjustRightInd w:val="0"/>
        <w:spacing w:line="288" w:lineRule="auto"/>
        <w:ind w:firstLine="0"/>
        <w:jc w:val="left"/>
      </w:pPr>
      <w:r>
        <w:rPr>
          <w:rFonts w:hint="eastAsia"/>
        </w:rPr>
        <w:t xml:space="preserve">4 </w:t>
      </w:r>
      <w:r>
        <w:rPr>
          <w:rFonts w:hint="eastAsia"/>
        </w:rPr>
        <w:t>按照资源包取数</w:t>
      </w:r>
    </w:p>
    <w:p w14:paraId="2C2683F9" w14:textId="77777777" w:rsidR="004D6648" w:rsidRPr="004D6648" w:rsidRDefault="004D6648" w:rsidP="004D6648">
      <w:pPr>
        <w:autoSpaceDE w:val="0"/>
        <w:autoSpaceDN w:val="0"/>
        <w:adjustRightInd w:val="0"/>
        <w:spacing w:line="288" w:lineRule="auto"/>
        <w:ind w:firstLine="0"/>
        <w:jc w:val="left"/>
      </w:pPr>
    </w:p>
    <w:p w14:paraId="5CA1B408" w14:textId="77777777" w:rsidR="004D6648" w:rsidRPr="004D6648" w:rsidRDefault="004D6648" w:rsidP="004D6648">
      <w:pPr>
        <w:autoSpaceDE w:val="0"/>
        <w:autoSpaceDN w:val="0"/>
        <w:adjustRightInd w:val="0"/>
        <w:spacing w:line="288" w:lineRule="auto"/>
        <w:ind w:firstLine="0"/>
        <w:jc w:val="left"/>
      </w:pPr>
      <w:r w:rsidRPr="004D6648">
        <w:rPr>
          <w:rFonts w:hint="eastAsia"/>
        </w:rPr>
        <w:t>分组排序：</w:t>
      </w:r>
    </w:p>
    <w:p w14:paraId="4284892C" w14:textId="320329E6" w:rsidR="004D6648" w:rsidRPr="004D6648" w:rsidRDefault="004D6648" w:rsidP="004D6648">
      <w:pPr>
        <w:autoSpaceDE w:val="0"/>
        <w:autoSpaceDN w:val="0"/>
        <w:adjustRightInd w:val="0"/>
        <w:spacing w:line="288" w:lineRule="auto"/>
        <w:ind w:firstLine="0"/>
        <w:jc w:val="left"/>
      </w:pPr>
      <w:r w:rsidRPr="004D6648">
        <w:t xml:space="preserve">1 </w:t>
      </w:r>
      <w:r w:rsidRPr="004D6648">
        <w:rPr>
          <w:rFonts w:hint="eastAsia"/>
        </w:rPr>
        <w:t>按照上架时间</w:t>
      </w:r>
      <w:r>
        <w:rPr>
          <w:rFonts w:hint="eastAsia"/>
        </w:rPr>
        <w:t>正序或者逆序</w:t>
      </w:r>
    </w:p>
    <w:p w14:paraId="718F36E5" w14:textId="30BF61A0" w:rsidR="004D6648" w:rsidRPr="004D6648" w:rsidRDefault="004D6648" w:rsidP="004D6648">
      <w:pPr>
        <w:autoSpaceDE w:val="0"/>
        <w:autoSpaceDN w:val="0"/>
        <w:adjustRightInd w:val="0"/>
        <w:spacing w:line="288" w:lineRule="auto"/>
        <w:ind w:firstLine="0"/>
        <w:jc w:val="left"/>
      </w:pPr>
      <w:r w:rsidRPr="004D6648">
        <w:t xml:space="preserve">2 </w:t>
      </w:r>
      <w:r w:rsidRPr="004D6648">
        <w:rPr>
          <w:rFonts w:hint="eastAsia"/>
        </w:rPr>
        <w:t>按照点击量</w:t>
      </w:r>
      <w:r>
        <w:rPr>
          <w:rFonts w:hint="eastAsia"/>
        </w:rPr>
        <w:t>正序或者逆序</w:t>
      </w:r>
    </w:p>
    <w:p w14:paraId="1E39EE32" w14:textId="77777777" w:rsidR="004D6648" w:rsidRPr="004D6648" w:rsidRDefault="004D6648" w:rsidP="004D6648">
      <w:pPr>
        <w:autoSpaceDE w:val="0"/>
        <w:autoSpaceDN w:val="0"/>
        <w:adjustRightInd w:val="0"/>
        <w:spacing w:line="288" w:lineRule="auto"/>
        <w:ind w:firstLine="0"/>
        <w:jc w:val="left"/>
      </w:pPr>
    </w:p>
    <w:p w14:paraId="2F73C982" w14:textId="77777777" w:rsidR="004D6648" w:rsidRPr="004D6648" w:rsidRDefault="004D6648" w:rsidP="004D6648">
      <w:pPr>
        <w:autoSpaceDE w:val="0"/>
        <w:autoSpaceDN w:val="0"/>
        <w:adjustRightInd w:val="0"/>
        <w:spacing w:line="288" w:lineRule="auto"/>
        <w:ind w:firstLine="0"/>
        <w:jc w:val="left"/>
      </w:pPr>
      <w:proofErr w:type="gramStart"/>
      <w:r>
        <w:rPr>
          <w:rFonts w:hint="eastAsia"/>
        </w:rPr>
        <w:t>单资源</w:t>
      </w:r>
      <w:proofErr w:type="gramEnd"/>
      <w:r>
        <w:rPr>
          <w:rFonts w:hint="eastAsia"/>
        </w:rPr>
        <w:t>映射</w:t>
      </w:r>
      <w:r w:rsidRPr="004D6648">
        <w:rPr>
          <w:rFonts w:hint="eastAsia"/>
        </w:rPr>
        <w:t>插队：</w:t>
      </w:r>
    </w:p>
    <w:p w14:paraId="080655CC" w14:textId="77777777" w:rsidR="004D6648" w:rsidRPr="004D6648" w:rsidRDefault="004D6648" w:rsidP="004D6648">
      <w:pPr>
        <w:autoSpaceDE w:val="0"/>
        <w:autoSpaceDN w:val="0"/>
        <w:adjustRightInd w:val="0"/>
        <w:spacing w:line="288" w:lineRule="auto"/>
        <w:ind w:firstLine="0"/>
        <w:jc w:val="left"/>
      </w:pPr>
      <w:r w:rsidRPr="004D6648">
        <w:t xml:space="preserve">1 </w:t>
      </w:r>
      <w:r>
        <w:rPr>
          <w:rFonts w:hint="eastAsia"/>
        </w:rPr>
        <w:t>指定资源</w:t>
      </w:r>
      <w:r w:rsidRPr="004D6648">
        <w:rPr>
          <w:rFonts w:hint="eastAsia"/>
        </w:rPr>
        <w:t>置顶</w:t>
      </w:r>
    </w:p>
    <w:p w14:paraId="76163737" w14:textId="77777777" w:rsidR="004D6648" w:rsidRPr="004D6648" w:rsidRDefault="004D6648" w:rsidP="004D6648">
      <w:pPr>
        <w:autoSpaceDE w:val="0"/>
        <w:autoSpaceDN w:val="0"/>
        <w:adjustRightInd w:val="0"/>
        <w:spacing w:line="288" w:lineRule="auto"/>
        <w:ind w:firstLine="0"/>
        <w:jc w:val="left"/>
      </w:pPr>
      <w:r w:rsidRPr="004D6648">
        <w:t xml:space="preserve">2 </w:t>
      </w:r>
      <w:r w:rsidRPr="004D6648">
        <w:rPr>
          <w:rFonts w:hint="eastAsia"/>
        </w:rPr>
        <w:t>将资源插入到</w:t>
      </w:r>
      <w:r>
        <w:rPr>
          <w:rFonts w:hint="eastAsia"/>
        </w:rPr>
        <w:t>队列中的</w:t>
      </w:r>
      <w:r w:rsidRPr="004D6648">
        <w:rPr>
          <w:rFonts w:hint="eastAsia"/>
        </w:rPr>
        <w:t>指定</w:t>
      </w:r>
      <w:r>
        <w:rPr>
          <w:rFonts w:hint="eastAsia"/>
        </w:rPr>
        <w:t>位置</w:t>
      </w:r>
    </w:p>
    <w:p w14:paraId="4D513D74" w14:textId="77777777" w:rsidR="004D6648" w:rsidRPr="004D6648" w:rsidRDefault="004D6648" w:rsidP="004D6648">
      <w:pPr>
        <w:autoSpaceDE w:val="0"/>
        <w:autoSpaceDN w:val="0"/>
        <w:adjustRightInd w:val="0"/>
        <w:spacing w:line="288" w:lineRule="auto"/>
        <w:ind w:firstLine="0"/>
        <w:jc w:val="left"/>
      </w:pPr>
    </w:p>
    <w:p w14:paraId="40AF6A60" w14:textId="77777777" w:rsidR="004D6648" w:rsidRPr="004D6648" w:rsidRDefault="004D6648" w:rsidP="004D6648">
      <w:pPr>
        <w:autoSpaceDE w:val="0"/>
        <w:autoSpaceDN w:val="0"/>
        <w:adjustRightInd w:val="0"/>
        <w:spacing w:line="288" w:lineRule="auto"/>
        <w:ind w:firstLine="0"/>
        <w:jc w:val="left"/>
      </w:pPr>
      <w:r w:rsidRPr="004D6648">
        <w:rPr>
          <w:rFonts w:hint="eastAsia"/>
        </w:rPr>
        <w:t>其它功能：</w:t>
      </w:r>
    </w:p>
    <w:p w14:paraId="2490B98C" w14:textId="22542D8C" w:rsidR="004D6648" w:rsidRPr="004D6648" w:rsidRDefault="004D6648" w:rsidP="004D6648">
      <w:pPr>
        <w:autoSpaceDE w:val="0"/>
        <w:autoSpaceDN w:val="0"/>
        <w:adjustRightInd w:val="0"/>
        <w:spacing w:line="288" w:lineRule="auto"/>
        <w:ind w:firstLine="0"/>
        <w:jc w:val="left"/>
      </w:pPr>
      <w:r w:rsidRPr="004D6648">
        <w:t xml:space="preserve">1 </w:t>
      </w:r>
      <w:r w:rsidRPr="004D6648">
        <w:rPr>
          <w:rFonts w:hint="eastAsia"/>
        </w:rPr>
        <w:t>去重</w:t>
      </w:r>
      <w:r>
        <w:rPr>
          <w:rFonts w:hint="eastAsia"/>
        </w:rPr>
        <w:t>，在目录、标签等映射中出现重复需要剔重，且只读取正本，在单条资源中映射了资源需要在下面的目录或者标签映射中去重</w:t>
      </w:r>
      <w:r w:rsidR="000534F0">
        <w:rPr>
          <w:rFonts w:hint="eastAsia"/>
        </w:rPr>
        <w:t>。</w:t>
      </w:r>
    </w:p>
    <w:p w14:paraId="4AD969FD" w14:textId="77777777" w:rsidR="004D6648" w:rsidRPr="000534F0" w:rsidRDefault="004D6648" w:rsidP="00933BC3">
      <w:pPr>
        <w:pStyle w:val="a2"/>
      </w:pPr>
    </w:p>
    <w:p w14:paraId="1EE62204" w14:textId="43C16F04" w:rsidR="00CD2FEA" w:rsidRDefault="003728A1" w:rsidP="00CD2FEA">
      <w:pPr>
        <w:pStyle w:val="7"/>
        <w:rPr>
          <w:rStyle w:val="af9"/>
        </w:rPr>
      </w:pPr>
      <w:r>
        <w:rPr>
          <w:rStyle w:val="af9"/>
          <w:rFonts w:hint="eastAsia"/>
        </w:rPr>
        <w:lastRenderedPageBreak/>
        <w:t>约束条件</w:t>
      </w:r>
    </w:p>
    <w:p w14:paraId="7DB3BDB4" w14:textId="77777777" w:rsidR="00CD2FEA" w:rsidRDefault="00CD2FEA" w:rsidP="009A236E">
      <w:pPr>
        <w:numPr>
          <w:ilvl w:val="0"/>
          <w:numId w:val="25"/>
        </w:numPr>
      </w:pPr>
      <w:r>
        <w:rPr>
          <w:rFonts w:hint="eastAsia"/>
        </w:rPr>
        <w:t>默认分组不允许删除；</w:t>
      </w:r>
    </w:p>
    <w:p w14:paraId="7381A2D1" w14:textId="77777777" w:rsidR="00CD2FEA" w:rsidRPr="00915A83" w:rsidRDefault="00CD2FEA" w:rsidP="009A236E">
      <w:pPr>
        <w:numPr>
          <w:ilvl w:val="0"/>
          <w:numId w:val="25"/>
        </w:numPr>
      </w:pPr>
      <w:r>
        <w:rPr>
          <w:rFonts w:hint="eastAsia"/>
        </w:rPr>
        <w:t>删除处于当前使用时间段内的分组时给出提示。</w:t>
      </w:r>
    </w:p>
    <w:p w14:paraId="00D5A4F5" w14:textId="79B2231D" w:rsidR="00AA7C0B" w:rsidRPr="00AA7C0B" w:rsidRDefault="00AA7C0B" w:rsidP="00AA7C0B"/>
    <w:p w14:paraId="00003902" w14:textId="77777777" w:rsidR="00CD2FEA" w:rsidRDefault="00CD2FEA" w:rsidP="00CD2FEA">
      <w:pPr>
        <w:pStyle w:val="7"/>
        <w:rPr>
          <w:rStyle w:val="af9"/>
        </w:rPr>
      </w:pPr>
      <w:r>
        <w:rPr>
          <w:rStyle w:val="af9"/>
          <w:rFonts w:hint="eastAsia"/>
        </w:rPr>
        <w:t>功能描述</w:t>
      </w:r>
    </w:p>
    <w:p w14:paraId="2397B2E2" w14:textId="77777777" w:rsidR="00B92828" w:rsidRDefault="00B92828" w:rsidP="009A236E">
      <w:pPr>
        <w:pStyle w:val="a2"/>
        <w:numPr>
          <w:ilvl w:val="0"/>
          <w:numId w:val="15"/>
        </w:numPr>
      </w:pPr>
      <w:r>
        <w:rPr>
          <w:rFonts w:hint="eastAsia"/>
        </w:rPr>
        <w:t>映射资源：按照目录、资源、资源包的方式进行映射。</w:t>
      </w:r>
    </w:p>
    <w:p w14:paraId="0DB64194" w14:textId="77777777" w:rsidR="00B92828" w:rsidRDefault="00B92828" w:rsidP="009A236E">
      <w:pPr>
        <w:pStyle w:val="a2"/>
        <w:numPr>
          <w:ilvl w:val="0"/>
          <w:numId w:val="15"/>
        </w:numPr>
      </w:pPr>
      <w:r>
        <w:rPr>
          <w:rFonts w:hint="eastAsia"/>
        </w:rPr>
        <w:t>分组内的映射关系可设置排序，前端需要按照分组取数。</w:t>
      </w:r>
    </w:p>
    <w:p w14:paraId="23FE71E1" w14:textId="77777777" w:rsidR="00B92828" w:rsidRDefault="00B92828" w:rsidP="009A236E">
      <w:pPr>
        <w:pStyle w:val="a2"/>
        <w:numPr>
          <w:ilvl w:val="0"/>
          <w:numId w:val="15"/>
        </w:numPr>
      </w:pPr>
      <w:r>
        <w:rPr>
          <w:rFonts w:hint="eastAsia"/>
        </w:rPr>
        <w:t>排序可按照更新时间，热度，也可人工指定资源位置。</w:t>
      </w:r>
    </w:p>
    <w:p w14:paraId="12641F8A" w14:textId="732C9696" w:rsidR="000534F0" w:rsidRDefault="000534F0" w:rsidP="009A236E">
      <w:pPr>
        <w:pStyle w:val="a2"/>
        <w:numPr>
          <w:ilvl w:val="0"/>
          <w:numId w:val="15"/>
        </w:numPr>
      </w:pPr>
      <w:r>
        <w:rPr>
          <w:rFonts w:hint="eastAsia"/>
        </w:rPr>
        <w:t>提供预览功能，能够按照时间端查看资源显示情况。</w:t>
      </w:r>
    </w:p>
    <w:p w14:paraId="73639788" w14:textId="77777777" w:rsidR="00933BC3" w:rsidRDefault="00933BC3" w:rsidP="00933BC3">
      <w:pPr>
        <w:pStyle w:val="7"/>
        <w:rPr>
          <w:rStyle w:val="af9"/>
        </w:rPr>
      </w:pPr>
      <w:r>
        <w:rPr>
          <w:rStyle w:val="af9"/>
          <w:rFonts w:hint="eastAsia"/>
        </w:rPr>
        <w:t>输入</w:t>
      </w:r>
    </w:p>
    <w:p w14:paraId="4EB93198" w14:textId="77777777" w:rsidR="00933BC3" w:rsidRDefault="00933BC3" w:rsidP="00933BC3">
      <w:pPr>
        <w:pStyle w:val="a2"/>
      </w:pPr>
      <w:r>
        <w:rPr>
          <w:rFonts w:hint="eastAsia"/>
        </w:rPr>
        <w:t>栏目</w:t>
      </w:r>
      <w:r w:rsidR="00FF18F1">
        <w:rPr>
          <w:rFonts w:hint="eastAsia"/>
        </w:rPr>
        <w:t>-</w:t>
      </w:r>
      <w:r w:rsidR="00FF18F1">
        <w:rPr>
          <w:rFonts w:hint="eastAsia"/>
        </w:rPr>
        <w:t>资源映射分组名称、编码、</w:t>
      </w:r>
      <w:r>
        <w:rPr>
          <w:rFonts w:hint="eastAsia"/>
        </w:rPr>
        <w:t>描述、</w:t>
      </w:r>
      <w:r w:rsidR="00FF18F1">
        <w:rPr>
          <w:rFonts w:hint="eastAsia"/>
        </w:rPr>
        <w:t>有效期、状态</w:t>
      </w:r>
      <w:r w:rsidRPr="00591154">
        <w:rPr>
          <w:rFonts w:hint="eastAsia"/>
        </w:rPr>
        <w:t>等</w:t>
      </w:r>
      <w:r>
        <w:rPr>
          <w:rFonts w:hint="eastAsia"/>
        </w:rPr>
        <w:t>。</w:t>
      </w:r>
    </w:p>
    <w:p w14:paraId="31B0715B" w14:textId="77777777" w:rsidR="00933BC3" w:rsidRDefault="00933BC3" w:rsidP="00933BC3">
      <w:pPr>
        <w:pStyle w:val="7"/>
        <w:rPr>
          <w:rStyle w:val="af9"/>
        </w:rPr>
      </w:pPr>
      <w:r>
        <w:rPr>
          <w:rStyle w:val="af9"/>
          <w:rFonts w:hint="eastAsia"/>
        </w:rPr>
        <w:t>输出</w:t>
      </w:r>
    </w:p>
    <w:p w14:paraId="58F9816E" w14:textId="77777777" w:rsidR="00933BC3" w:rsidRDefault="00933BC3" w:rsidP="00933BC3">
      <w:pPr>
        <w:pStyle w:val="a2"/>
      </w:pPr>
      <w:r>
        <w:rPr>
          <w:rFonts w:hint="eastAsia"/>
        </w:rPr>
        <w:t>栏目</w:t>
      </w:r>
      <w:r w:rsidR="00FF18F1">
        <w:rPr>
          <w:rFonts w:hint="eastAsia"/>
        </w:rPr>
        <w:t>-</w:t>
      </w:r>
      <w:r w:rsidR="00FF18F1">
        <w:rPr>
          <w:rFonts w:hint="eastAsia"/>
        </w:rPr>
        <w:t>资源映射分组和内部设置、栏目</w:t>
      </w:r>
      <w:r w:rsidR="00FF18F1">
        <w:rPr>
          <w:rFonts w:hint="eastAsia"/>
        </w:rPr>
        <w:t>-</w:t>
      </w:r>
      <w:r w:rsidR="00FF18F1">
        <w:rPr>
          <w:rFonts w:hint="eastAsia"/>
        </w:rPr>
        <w:t>资源映射分组的实际数据。</w:t>
      </w:r>
    </w:p>
    <w:p w14:paraId="76E73CD6" w14:textId="77777777" w:rsidR="00933BC3" w:rsidRDefault="00933BC3" w:rsidP="00933BC3">
      <w:pPr>
        <w:pStyle w:val="7"/>
        <w:rPr>
          <w:rStyle w:val="af9"/>
        </w:rPr>
      </w:pPr>
      <w:r>
        <w:rPr>
          <w:rStyle w:val="af9"/>
          <w:rFonts w:hint="eastAsia"/>
        </w:rPr>
        <w:t>用户界面</w:t>
      </w:r>
    </w:p>
    <w:p w14:paraId="552E0FBF" w14:textId="39E34B44" w:rsidR="0014434C" w:rsidRPr="004623DD" w:rsidRDefault="00EC5688" w:rsidP="004623DD">
      <w:r>
        <w:rPr>
          <w:rFonts w:hint="eastAsia"/>
        </w:rPr>
        <w:t>参见后台原型</w:t>
      </w:r>
      <w:r>
        <w:rPr>
          <w:rFonts w:hint="eastAsia"/>
        </w:rPr>
        <w:t>V1.5-</w:t>
      </w:r>
      <w:r>
        <w:rPr>
          <w:rFonts w:hint="eastAsia"/>
        </w:rPr>
        <w:t>展现管理</w:t>
      </w:r>
      <w:r>
        <w:rPr>
          <w:rFonts w:hint="eastAsia"/>
        </w:rPr>
        <w:t>-</w:t>
      </w:r>
      <w:r>
        <w:rPr>
          <w:rFonts w:hint="eastAsia"/>
        </w:rPr>
        <w:t>资源映射</w:t>
      </w:r>
    </w:p>
    <w:p w14:paraId="631F05C6" w14:textId="77777777" w:rsidR="007D2CBA" w:rsidRDefault="007D2CBA" w:rsidP="007D2CBA">
      <w:pPr>
        <w:pStyle w:val="5"/>
        <w:rPr>
          <w:rStyle w:val="af9"/>
        </w:rPr>
      </w:pPr>
      <w:r>
        <w:rPr>
          <w:rStyle w:val="af9"/>
          <w:rFonts w:hint="eastAsia"/>
        </w:rPr>
        <w:t>主题管理</w:t>
      </w:r>
      <w:r w:rsidR="00CD2FEA">
        <w:rPr>
          <w:rStyle w:val="af9"/>
          <w:rFonts w:hint="eastAsia"/>
        </w:rPr>
        <w:t>（</w:t>
      </w:r>
      <w:r w:rsidR="00CD2FEA">
        <w:rPr>
          <w:rStyle w:val="af9"/>
          <w:rFonts w:hint="eastAsia"/>
        </w:rPr>
        <w:t>630</w:t>
      </w:r>
      <w:r w:rsidR="00CD2FEA">
        <w:rPr>
          <w:rStyle w:val="af9"/>
          <w:rFonts w:hint="eastAsia"/>
        </w:rPr>
        <w:t>以后考虑）</w:t>
      </w:r>
    </w:p>
    <w:p w14:paraId="382D72A5" w14:textId="77777777" w:rsidR="007D2CBA" w:rsidRDefault="00911CA9" w:rsidP="007D2CBA">
      <w:r>
        <w:rPr>
          <w:rFonts w:hint="eastAsia"/>
        </w:rPr>
        <w:t>待补充</w:t>
      </w:r>
    </w:p>
    <w:p w14:paraId="1D05A72A" w14:textId="25186F95" w:rsidR="00732C97" w:rsidRDefault="00732C97" w:rsidP="00732C97">
      <w:pPr>
        <w:pStyle w:val="5"/>
        <w:rPr>
          <w:rStyle w:val="af9"/>
        </w:rPr>
      </w:pPr>
      <w:r>
        <w:rPr>
          <w:rStyle w:val="af9"/>
          <w:rFonts w:hint="eastAsia"/>
        </w:rPr>
        <w:t>专题</w:t>
      </w:r>
      <w:r w:rsidRPr="00715F33">
        <w:rPr>
          <w:rStyle w:val="af9"/>
          <w:rFonts w:hint="eastAsia"/>
        </w:rPr>
        <w:t>管理</w:t>
      </w:r>
    </w:p>
    <w:p w14:paraId="7CEAB2B9" w14:textId="260C7258" w:rsidR="00732C97" w:rsidRPr="00FF00EE" w:rsidRDefault="00732C97" w:rsidP="00732C97">
      <w:pPr>
        <w:pStyle w:val="6"/>
      </w:pPr>
      <w:r>
        <w:rPr>
          <w:rStyle w:val="af9"/>
          <w:rFonts w:hint="eastAsia"/>
        </w:rPr>
        <w:t>专题基础管理</w:t>
      </w:r>
    </w:p>
    <w:p w14:paraId="52D75373" w14:textId="77777777" w:rsidR="00732C97" w:rsidRDefault="00732C97" w:rsidP="00732C97">
      <w:pPr>
        <w:pStyle w:val="7"/>
        <w:rPr>
          <w:rStyle w:val="af9"/>
        </w:rPr>
      </w:pPr>
      <w:r>
        <w:rPr>
          <w:rStyle w:val="af9"/>
          <w:rFonts w:hint="eastAsia"/>
        </w:rPr>
        <w:t>业务定义</w:t>
      </w:r>
    </w:p>
    <w:p w14:paraId="5D17049A" w14:textId="54A86BE2" w:rsidR="00732C97" w:rsidRDefault="00C1371D" w:rsidP="00732C97">
      <w:pPr>
        <w:pStyle w:val="a2"/>
      </w:pPr>
      <w:r>
        <w:t>鱇띐翿￯뉻걮</w:t>
      </w:r>
      <w:r>
        <w:t>ᷯ</w:t>
      </w:r>
      <w:r>
        <w:t>ꋷ뿿</w:t>
      </w:r>
      <w:r>
        <w:t>�ﹼﶾ</w:t>
      </w:r>
      <w:r>
        <w:t>ￋｶ</w:t>
      </w:r>
      <w:r>
        <w:t>ﳳ</w:t>
      </w:r>
      <w:r>
        <w:t>ｻ</w:t>
      </w:r>
      <w:r>
        <w:t>ﶷ</w:t>
      </w:r>
      <w:r>
        <w:t>ｿ</w:t>
      </w:r>
      <w:r>
        <w:t>�</w:t>
      </w:r>
      <w:r w:rsidR="00732C97">
        <w:rPr>
          <w:rFonts w:hint="eastAsia"/>
        </w:rPr>
        <w:t>。</w:t>
      </w:r>
      <w:r>
        <w:t>翿喝</w:t>
      </w:r>
      <w:r>
        <w:t></w:t>
      </w:r>
      <w:r>
        <w:t>￟ﾧ</w:t>
      </w:r>
      <w:r>
        <w:t></w:t>
      </w:r>
      <w:r>
        <w:t>뿊</w:t>
      </w:r>
      <w:r>
        <w:t>￻</w:t>
      </w:r>
      <w:r>
        <w:t>﾿</w:t>
      </w:r>
      <w:r>
        <w:t></w:t>
      </w:r>
      <w:r>
        <w:t>굿﾿</w:t>
      </w:r>
      <w:r>
        <w:t>ﯿ</w:t>
      </w:r>
      <w:r>
        <w:t>翯￟</w:t>
      </w:r>
      <w:r>
        <w:t></w:t>
      </w:r>
      <w:r>
        <w:t>ﾯ</w:t>
      </w:r>
      <w:r>
        <w:t></w:t>
      </w:r>
      <w:r>
        <w:t>녲</w:t>
      </w:r>
      <w:r>
        <w:t>﻾</w:t>
      </w:r>
      <w:r w:rsidR="00DF2D69">
        <w:rPr>
          <w:rFonts w:hint="eastAsia"/>
        </w:rPr>
        <w:t>�</w:t>
      </w:r>
      <w:r w:rsidR="00DF2D69">
        <w:rPr>
          <w:rFonts w:hint="eastAsia"/>
        </w:rPr>
        <w:t>說需要制作多个模版并且设置多个栏目来进行管理。资源也可能会根据需要准备多种文章、图集进行混编。</w:t>
      </w:r>
    </w:p>
    <w:p w14:paraId="1E598AAF" w14:textId="77777777" w:rsidR="00FA34E9" w:rsidRDefault="00FA34E9" w:rsidP="00732C97">
      <w:pPr>
        <w:pStyle w:val="a2"/>
      </w:pPr>
    </w:p>
    <w:p w14:paraId="57187976" w14:textId="77777777" w:rsidR="00732C97" w:rsidRDefault="00732C97" w:rsidP="00732C97">
      <w:pPr>
        <w:pStyle w:val="7"/>
        <w:rPr>
          <w:rStyle w:val="af9"/>
        </w:rPr>
      </w:pPr>
      <w:r>
        <w:rPr>
          <w:rStyle w:val="af9"/>
          <w:rFonts w:hint="eastAsia"/>
        </w:rPr>
        <w:t>约束条件</w:t>
      </w:r>
    </w:p>
    <w:p w14:paraId="60F884D3" w14:textId="12538F91" w:rsidR="00732C97" w:rsidRPr="00290913" w:rsidRDefault="00732C97" w:rsidP="00732C97"/>
    <w:p w14:paraId="390C6E24" w14:textId="77777777" w:rsidR="00732C97" w:rsidRDefault="00732C97" w:rsidP="00732C97">
      <w:pPr>
        <w:pStyle w:val="7"/>
        <w:rPr>
          <w:rStyle w:val="af9"/>
        </w:rPr>
      </w:pPr>
      <w:r>
        <w:rPr>
          <w:rStyle w:val="af9"/>
          <w:rFonts w:hint="eastAsia"/>
        </w:rPr>
        <w:t>逻辑结构</w:t>
      </w:r>
    </w:p>
    <w:p w14:paraId="2CEA2C9A" w14:textId="749F4CFD" w:rsidR="00732C97" w:rsidRDefault="00FA34E9" w:rsidP="00732C97">
      <w:pPr>
        <w:pStyle w:val="a2"/>
      </w:pPr>
      <w:r>
        <w:rPr>
          <w:noProof/>
        </w:rPr>
        <w:drawing>
          <wp:inline distT="0" distB="0" distL="0" distR="0" wp14:anchorId="598362B9" wp14:editId="5AB1DE05">
            <wp:extent cx="777875" cy="393065"/>
            <wp:effectExtent l="0" t="0" r="3175"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77875" cy="393065"/>
                    </a:xfrm>
                    <a:prstGeom prst="rect">
                      <a:avLst/>
                    </a:prstGeom>
                    <a:noFill/>
                    <a:ln>
                      <a:noFill/>
                    </a:ln>
                  </pic:spPr>
                </pic:pic>
              </a:graphicData>
            </a:graphic>
          </wp:inline>
        </w:drawing>
      </w:r>
    </w:p>
    <w:p w14:paraId="2EBDDB66" w14:textId="77777777" w:rsidR="00732C97" w:rsidRDefault="00732C97" w:rsidP="00732C97">
      <w:pPr>
        <w:pStyle w:val="7"/>
        <w:rPr>
          <w:rStyle w:val="af9"/>
        </w:rPr>
      </w:pPr>
      <w:r>
        <w:rPr>
          <w:rStyle w:val="af9"/>
          <w:rFonts w:hint="eastAsia"/>
        </w:rPr>
        <w:lastRenderedPageBreak/>
        <w:t>功能描述</w:t>
      </w:r>
    </w:p>
    <w:p w14:paraId="4496AE86" w14:textId="6B6372FE" w:rsidR="00732C97" w:rsidRDefault="00FA34E9" w:rsidP="00732C97">
      <w:pPr>
        <w:pStyle w:val="a2"/>
        <w:numPr>
          <w:ilvl w:val="0"/>
          <w:numId w:val="17"/>
        </w:numPr>
      </w:pPr>
      <w:r>
        <w:rPr>
          <w:rFonts w:hint="eastAsia"/>
        </w:rPr>
        <w:t>专题</w:t>
      </w:r>
      <w:r w:rsidR="00732C97">
        <w:rPr>
          <w:rFonts w:hint="eastAsia"/>
        </w:rPr>
        <w:t>数据常用的增、</w:t>
      </w:r>
      <w:proofErr w:type="gramStart"/>
      <w:r w:rsidR="00732C97">
        <w:rPr>
          <w:rFonts w:hint="eastAsia"/>
        </w:rPr>
        <w:t>删</w:t>
      </w:r>
      <w:proofErr w:type="gramEnd"/>
      <w:r w:rsidR="00732C97">
        <w:rPr>
          <w:rFonts w:hint="eastAsia"/>
        </w:rPr>
        <w:t>、</w:t>
      </w:r>
      <w:proofErr w:type="gramStart"/>
      <w:r w:rsidR="00732C97">
        <w:rPr>
          <w:rFonts w:hint="eastAsia"/>
        </w:rPr>
        <w:t>改维护</w:t>
      </w:r>
      <w:proofErr w:type="gramEnd"/>
      <w:r w:rsidR="00732C97">
        <w:rPr>
          <w:rFonts w:hint="eastAsia"/>
        </w:rPr>
        <w:t>操作。</w:t>
      </w:r>
      <w:r>
        <w:rPr>
          <w:rFonts w:hint="eastAsia"/>
        </w:rPr>
        <w:t>专题</w:t>
      </w:r>
      <w:r w:rsidR="00732C97">
        <w:rPr>
          <w:rFonts w:hint="eastAsia"/>
        </w:rPr>
        <w:t>的名称、编码、简称、</w:t>
      </w:r>
      <w:r w:rsidR="00732C97">
        <w:rPr>
          <w:rFonts w:hint="eastAsia"/>
        </w:rPr>
        <w:t>url</w:t>
      </w:r>
      <w:r w:rsidR="00732C97">
        <w:rPr>
          <w:rFonts w:hint="eastAsia"/>
        </w:rPr>
        <w:t>地址不可重复。</w:t>
      </w:r>
    </w:p>
    <w:p w14:paraId="63B215AE" w14:textId="5BAF1301" w:rsidR="00732C97" w:rsidRDefault="00FA34E9" w:rsidP="00732C97">
      <w:pPr>
        <w:pStyle w:val="a2"/>
        <w:numPr>
          <w:ilvl w:val="0"/>
          <w:numId w:val="17"/>
        </w:numPr>
      </w:pPr>
      <w:r>
        <w:rPr>
          <w:rFonts w:hint="eastAsia"/>
        </w:rPr>
        <w:t>专题</w:t>
      </w:r>
      <w:r w:rsidR="00732C97">
        <w:rPr>
          <w:rFonts w:hint="eastAsia"/>
        </w:rPr>
        <w:t>设置有生效期，在生效期内前端可见。</w:t>
      </w:r>
    </w:p>
    <w:p w14:paraId="3DC8D20D" w14:textId="0742F7EA" w:rsidR="00732C97" w:rsidRPr="00D85932" w:rsidRDefault="00FA34E9" w:rsidP="00732C97">
      <w:pPr>
        <w:pStyle w:val="a2"/>
        <w:numPr>
          <w:ilvl w:val="0"/>
          <w:numId w:val="17"/>
        </w:numPr>
      </w:pPr>
      <w:r>
        <w:rPr>
          <w:rFonts w:hint="eastAsia"/>
        </w:rPr>
        <w:t>专题</w:t>
      </w:r>
      <w:r w:rsidR="00732C97">
        <w:rPr>
          <w:rFonts w:hint="eastAsia"/>
        </w:rPr>
        <w:t>状态有上线和下线。下线状态前端不可见。</w:t>
      </w:r>
    </w:p>
    <w:p w14:paraId="5C2F0F38" w14:textId="77777777" w:rsidR="00732C97" w:rsidRDefault="00732C97" w:rsidP="00732C97">
      <w:pPr>
        <w:pStyle w:val="7"/>
        <w:rPr>
          <w:rStyle w:val="af9"/>
        </w:rPr>
      </w:pPr>
      <w:r>
        <w:rPr>
          <w:rStyle w:val="af9"/>
          <w:rFonts w:hint="eastAsia"/>
        </w:rPr>
        <w:t>输入</w:t>
      </w:r>
    </w:p>
    <w:p w14:paraId="1467B0A9" w14:textId="0215ABFA" w:rsidR="00732C97" w:rsidRDefault="00FA34E9" w:rsidP="00732C97">
      <w:pPr>
        <w:pStyle w:val="a2"/>
      </w:pPr>
      <w:r>
        <w:rPr>
          <w:rFonts w:hint="eastAsia"/>
        </w:rPr>
        <w:t>专题</w:t>
      </w:r>
      <w:r w:rsidR="00732C97">
        <w:rPr>
          <w:rFonts w:hint="eastAsia"/>
        </w:rPr>
        <w:t>名称、编码、简称、描述、</w:t>
      </w:r>
      <w:r w:rsidR="00732C97">
        <w:rPr>
          <w:rFonts w:hint="eastAsia"/>
        </w:rPr>
        <w:t>url</w:t>
      </w:r>
      <w:r w:rsidR="00732C97">
        <w:rPr>
          <w:rFonts w:hint="eastAsia"/>
        </w:rPr>
        <w:t>、状态</w:t>
      </w:r>
      <w:r w:rsidR="00732C97" w:rsidRPr="00591154">
        <w:rPr>
          <w:rFonts w:hint="eastAsia"/>
        </w:rPr>
        <w:t>等</w:t>
      </w:r>
      <w:r w:rsidR="00732C97">
        <w:rPr>
          <w:rFonts w:hint="eastAsia"/>
        </w:rPr>
        <w:t>。</w:t>
      </w:r>
    </w:p>
    <w:p w14:paraId="68F10AA6" w14:textId="77777777" w:rsidR="00732C97" w:rsidRDefault="00732C97" w:rsidP="00732C97">
      <w:pPr>
        <w:pStyle w:val="7"/>
        <w:rPr>
          <w:rStyle w:val="af9"/>
        </w:rPr>
      </w:pPr>
      <w:r>
        <w:rPr>
          <w:rStyle w:val="af9"/>
          <w:rFonts w:hint="eastAsia"/>
        </w:rPr>
        <w:t>输出</w:t>
      </w:r>
    </w:p>
    <w:p w14:paraId="0232788C" w14:textId="276DA7AA" w:rsidR="00732C97" w:rsidRDefault="00FA34E9" w:rsidP="00732C97">
      <w:pPr>
        <w:pStyle w:val="a2"/>
      </w:pPr>
      <w:r>
        <w:rPr>
          <w:rFonts w:hint="eastAsia"/>
        </w:rPr>
        <w:t>专题</w:t>
      </w:r>
      <w:r w:rsidR="00732C97">
        <w:rPr>
          <w:rFonts w:hint="eastAsia"/>
        </w:rPr>
        <w:t>列表</w:t>
      </w:r>
    </w:p>
    <w:p w14:paraId="65473819" w14:textId="77777777" w:rsidR="00732C97" w:rsidRDefault="00732C97" w:rsidP="00732C97">
      <w:pPr>
        <w:pStyle w:val="7"/>
        <w:rPr>
          <w:rStyle w:val="af9"/>
        </w:rPr>
      </w:pPr>
      <w:r>
        <w:rPr>
          <w:rStyle w:val="af9"/>
          <w:rFonts w:hint="eastAsia"/>
        </w:rPr>
        <w:t>用户界面</w:t>
      </w:r>
    </w:p>
    <w:p w14:paraId="2BF2CF40" w14:textId="77777777" w:rsidR="00732C97" w:rsidRPr="00732C97" w:rsidRDefault="00732C97" w:rsidP="007D2CBA"/>
    <w:p w14:paraId="4293E521" w14:textId="77777777" w:rsidR="002D0294" w:rsidRDefault="002D0294" w:rsidP="002D0294">
      <w:pPr>
        <w:pStyle w:val="4"/>
      </w:pPr>
      <w:r>
        <w:rPr>
          <w:rFonts w:hint="eastAsia"/>
        </w:rPr>
        <w:t>基础</w:t>
      </w:r>
      <w:r w:rsidR="00FB0770">
        <w:rPr>
          <w:rFonts w:hint="eastAsia"/>
        </w:rPr>
        <w:t>数据</w:t>
      </w:r>
      <w:r>
        <w:rPr>
          <w:rFonts w:hint="eastAsia"/>
        </w:rPr>
        <w:t>管理</w:t>
      </w:r>
    </w:p>
    <w:p w14:paraId="3EC9FDE0" w14:textId="77777777" w:rsidR="00FB0770" w:rsidRDefault="00FB0770" w:rsidP="00FB0770">
      <w:pPr>
        <w:pStyle w:val="5"/>
        <w:rPr>
          <w:rStyle w:val="af9"/>
        </w:rPr>
      </w:pPr>
      <w:r>
        <w:rPr>
          <w:rStyle w:val="af9"/>
          <w:rFonts w:hint="eastAsia"/>
        </w:rPr>
        <w:t>敏感词管理</w:t>
      </w:r>
    </w:p>
    <w:p w14:paraId="661D60E0" w14:textId="77777777" w:rsidR="00206A9E" w:rsidRPr="00FF00EE" w:rsidRDefault="00206A9E" w:rsidP="00206A9E">
      <w:pPr>
        <w:pStyle w:val="6"/>
      </w:pPr>
      <w:r>
        <w:rPr>
          <w:rStyle w:val="af9"/>
          <w:rFonts w:hint="eastAsia"/>
        </w:rPr>
        <w:t>敏感词管理</w:t>
      </w:r>
    </w:p>
    <w:p w14:paraId="101A5DCD" w14:textId="77777777" w:rsidR="00206A9E" w:rsidRDefault="00206A9E" w:rsidP="00206A9E">
      <w:pPr>
        <w:pStyle w:val="7"/>
        <w:rPr>
          <w:rStyle w:val="af9"/>
        </w:rPr>
      </w:pPr>
      <w:r>
        <w:rPr>
          <w:rStyle w:val="af9"/>
          <w:rFonts w:hint="eastAsia"/>
        </w:rPr>
        <w:t>业务定义</w:t>
      </w:r>
    </w:p>
    <w:p w14:paraId="5E8D2E94" w14:textId="77777777" w:rsidR="003872B0" w:rsidRDefault="003872B0" w:rsidP="003872B0">
      <w:pPr>
        <w:pStyle w:val="a2"/>
      </w:pPr>
      <w:r>
        <w:rPr>
          <w:rFonts w:hint="eastAsia"/>
        </w:rPr>
        <w:t>敏感词进行集中管理，运营管理人员可定期在运营管理中集中维护。在评论、注册、新闻录入等需要使用的地方使用敏感词接口进行过滤。</w:t>
      </w:r>
    </w:p>
    <w:p w14:paraId="6940CAF1" w14:textId="77777777" w:rsidR="003872B0" w:rsidRDefault="003872B0" w:rsidP="003872B0">
      <w:pPr>
        <w:pStyle w:val="a2"/>
      </w:pPr>
      <w:r>
        <w:rPr>
          <w:rFonts w:hint="eastAsia"/>
        </w:rPr>
        <w:t>敏感</w:t>
      </w:r>
      <w:proofErr w:type="gramStart"/>
      <w:r>
        <w:rPr>
          <w:rFonts w:hint="eastAsia"/>
        </w:rPr>
        <w:t>词分为</w:t>
      </w:r>
      <w:proofErr w:type="gramEnd"/>
      <w:r>
        <w:rPr>
          <w:rFonts w:hint="eastAsia"/>
        </w:rPr>
        <w:t>一般和危险两级：</w:t>
      </w:r>
    </w:p>
    <w:p w14:paraId="75B65DF5" w14:textId="77777777" w:rsidR="003872B0" w:rsidRDefault="003872B0" w:rsidP="003872B0">
      <w:pPr>
        <w:pStyle w:val="a2"/>
      </w:pPr>
      <w:r>
        <w:rPr>
          <w:rFonts w:hint="eastAsia"/>
        </w:rPr>
        <w:t>一般指可使用但在展现时需要替换成其它字，默认替换为</w:t>
      </w:r>
      <w:r>
        <w:rPr>
          <w:rFonts w:hint="eastAsia"/>
        </w:rPr>
        <w:t>*</w:t>
      </w:r>
      <w:r>
        <w:rPr>
          <w:rFonts w:hint="eastAsia"/>
        </w:rPr>
        <w:t>。</w:t>
      </w:r>
    </w:p>
    <w:p w14:paraId="703F7B1C" w14:textId="77777777" w:rsidR="003872B0" w:rsidRDefault="003872B0" w:rsidP="003872B0">
      <w:pPr>
        <w:pStyle w:val="a2"/>
      </w:pPr>
      <w:r>
        <w:rPr>
          <w:rFonts w:hint="eastAsia"/>
        </w:rPr>
        <w:t>危险指使用后该业务终止，不允许继续执行。</w:t>
      </w:r>
    </w:p>
    <w:p w14:paraId="4E62CBCB" w14:textId="77777777" w:rsidR="003872B0" w:rsidRDefault="003872B0" w:rsidP="003872B0">
      <w:pPr>
        <w:pStyle w:val="7"/>
        <w:rPr>
          <w:rStyle w:val="af9"/>
        </w:rPr>
      </w:pPr>
      <w:r>
        <w:rPr>
          <w:rStyle w:val="af9"/>
          <w:rFonts w:hint="eastAsia"/>
        </w:rPr>
        <w:t>逻辑模型</w:t>
      </w:r>
    </w:p>
    <w:p w14:paraId="7BC05138" w14:textId="06087049" w:rsidR="007B0CC4" w:rsidRPr="007B0CC4" w:rsidRDefault="007B0CC4" w:rsidP="007B0CC4">
      <w:r>
        <w:rPr>
          <w:noProof/>
        </w:rPr>
        <w:drawing>
          <wp:inline distT="0" distB="0" distL="0" distR="0" wp14:anchorId="070F3486" wp14:editId="3BCEC280">
            <wp:extent cx="779780" cy="1241425"/>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79780" cy="1241425"/>
                    </a:xfrm>
                    <a:prstGeom prst="rect">
                      <a:avLst/>
                    </a:prstGeom>
                    <a:noFill/>
                    <a:ln>
                      <a:noFill/>
                    </a:ln>
                  </pic:spPr>
                </pic:pic>
              </a:graphicData>
            </a:graphic>
          </wp:inline>
        </w:drawing>
      </w:r>
    </w:p>
    <w:p w14:paraId="7C9DF77F" w14:textId="77777777" w:rsidR="00206A9E" w:rsidRDefault="00206A9E" w:rsidP="00206A9E">
      <w:pPr>
        <w:pStyle w:val="7"/>
        <w:rPr>
          <w:rStyle w:val="af9"/>
        </w:rPr>
      </w:pPr>
      <w:r>
        <w:rPr>
          <w:rStyle w:val="af9"/>
          <w:rFonts w:hint="eastAsia"/>
        </w:rPr>
        <w:t>功能描述</w:t>
      </w:r>
    </w:p>
    <w:p w14:paraId="532CB5DA" w14:textId="77777777" w:rsidR="00206A9E" w:rsidRDefault="00206A9E" w:rsidP="009A236E">
      <w:pPr>
        <w:pStyle w:val="a2"/>
        <w:numPr>
          <w:ilvl w:val="0"/>
          <w:numId w:val="20"/>
        </w:numPr>
      </w:pPr>
      <w:proofErr w:type="gramStart"/>
      <w:r>
        <w:rPr>
          <w:rFonts w:hint="eastAsia"/>
        </w:rPr>
        <w:t>主数据</w:t>
      </w:r>
      <w:proofErr w:type="gramEnd"/>
      <w:r>
        <w:rPr>
          <w:rFonts w:hint="eastAsia"/>
        </w:rPr>
        <w:t>常用的增、</w:t>
      </w:r>
      <w:proofErr w:type="gramStart"/>
      <w:r>
        <w:rPr>
          <w:rFonts w:hint="eastAsia"/>
        </w:rPr>
        <w:t>删</w:t>
      </w:r>
      <w:proofErr w:type="gramEnd"/>
      <w:r>
        <w:rPr>
          <w:rFonts w:hint="eastAsia"/>
        </w:rPr>
        <w:t>、</w:t>
      </w:r>
      <w:proofErr w:type="gramStart"/>
      <w:r>
        <w:rPr>
          <w:rFonts w:hint="eastAsia"/>
        </w:rPr>
        <w:t>改维护</w:t>
      </w:r>
      <w:proofErr w:type="gramEnd"/>
      <w:r>
        <w:rPr>
          <w:rFonts w:hint="eastAsia"/>
        </w:rPr>
        <w:t>操作。敏感词不可重复。</w:t>
      </w:r>
    </w:p>
    <w:p w14:paraId="754949A1" w14:textId="77777777" w:rsidR="00206A9E" w:rsidRDefault="00206A9E" w:rsidP="00206A9E">
      <w:pPr>
        <w:pStyle w:val="7"/>
        <w:rPr>
          <w:rStyle w:val="af9"/>
        </w:rPr>
      </w:pPr>
      <w:r>
        <w:rPr>
          <w:rStyle w:val="af9"/>
          <w:rFonts w:hint="eastAsia"/>
        </w:rPr>
        <w:t>输入</w:t>
      </w:r>
    </w:p>
    <w:p w14:paraId="179A92BD" w14:textId="77777777" w:rsidR="00206A9E" w:rsidRDefault="00206A9E" w:rsidP="00206A9E">
      <w:pPr>
        <w:pStyle w:val="a2"/>
      </w:pPr>
      <w:r>
        <w:rPr>
          <w:rFonts w:hint="eastAsia"/>
        </w:rPr>
        <w:t>敏感词名称，敏感词分级、描述、状态</w:t>
      </w:r>
      <w:r w:rsidRPr="00591154">
        <w:rPr>
          <w:rFonts w:hint="eastAsia"/>
        </w:rPr>
        <w:t>等</w:t>
      </w:r>
      <w:r>
        <w:rPr>
          <w:rFonts w:hint="eastAsia"/>
        </w:rPr>
        <w:t>。</w:t>
      </w:r>
    </w:p>
    <w:p w14:paraId="1FFC09D8" w14:textId="77777777" w:rsidR="00206A9E" w:rsidRDefault="00206A9E" w:rsidP="00206A9E">
      <w:pPr>
        <w:pStyle w:val="7"/>
        <w:rPr>
          <w:rStyle w:val="af9"/>
        </w:rPr>
      </w:pPr>
      <w:r>
        <w:rPr>
          <w:rStyle w:val="af9"/>
          <w:rFonts w:hint="eastAsia"/>
        </w:rPr>
        <w:lastRenderedPageBreak/>
        <w:t>输出</w:t>
      </w:r>
    </w:p>
    <w:p w14:paraId="23126B41" w14:textId="77777777" w:rsidR="00206A9E" w:rsidRDefault="00206A9E" w:rsidP="00206A9E">
      <w:pPr>
        <w:pStyle w:val="a2"/>
        <w:ind w:firstLine="425"/>
      </w:pPr>
      <w:r>
        <w:rPr>
          <w:rFonts w:hint="eastAsia"/>
        </w:rPr>
        <w:t>敏感词列表</w:t>
      </w:r>
    </w:p>
    <w:p w14:paraId="14A9508B" w14:textId="77777777" w:rsidR="00206A9E" w:rsidRDefault="00206A9E" w:rsidP="00206A9E">
      <w:pPr>
        <w:pStyle w:val="7"/>
        <w:rPr>
          <w:rStyle w:val="af9"/>
        </w:rPr>
      </w:pPr>
      <w:r>
        <w:rPr>
          <w:rStyle w:val="af9"/>
          <w:rFonts w:hint="eastAsia"/>
        </w:rPr>
        <w:t>用户界面</w:t>
      </w:r>
    </w:p>
    <w:p w14:paraId="7BECFEB0" w14:textId="7ADA7EB4" w:rsidR="002317DD" w:rsidRPr="00D24B9F" w:rsidRDefault="00EC5688" w:rsidP="002317DD">
      <w:pPr>
        <w:rPr>
          <w:noProof/>
        </w:rPr>
      </w:pPr>
      <w:r>
        <w:rPr>
          <w:rFonts w:hint="eastAsia"/>
        </w:rPr>
        <w:t>参见后台原型</w:t>
      </w:r>
      <w:r>
        <w:rPr>
          <w:rFonts w:hint="eastAsia"/>
        </w:rPr>
        <w:t>V1.5-</w:t>
      </w:r>
      <w:r>
        <w:rPr>
          <w:rFonts w:hint="eastAsia"/>
        </w:rPr>
        <w:t>系统管理</w:t>
      </w:r>
      <w:r>
        <w:rPr>
          <w:rFonts w:hint="eastAsia"/>
        </w:rPr>
        <w:t>-</w:t>
      </w:r>
      <w:r>
        <w:rPr>
          <w:rFonts w:hint="eastAsia"/>
        </w:rPr>
        <w:t>系统设置</w:t>
      </w:r>
      <w:r>
        <w:rPr>
          <w:rFonts w:hint="eastAsia"/>
        </w:rPr>
        <w:t>-</w:t>
      </w:r>
      <w:r>
        <w:rPr>
          <w:rFonts w:hint="eastAsia"/>
        </w:rPr>
        <w:t>敏感词配置</w:t>
      </w:r>
    </w:p>
    <w:p w14:paraId="4DF38FBC" w14:textId="77777777" w:rsidR="00FB0770" w:rsidRDefault="00FB0770" w:rsidP="00FB0770">
      <w:pPr>
        <w:pStyle w:val="5"/>
        <w:rPr>
          <w:rStyle w:val="af9"/>
        </w:rPr>
      </w:pPr>
      <w:r>
        <w:rPr>
          <w:rStyle w:val="af9"/>
          <w:rFonts w:hint="eastAsia"/>
        </w:rPr>
        <w:t>黑白名单</w:t>
      </w:r>
    </w:p>
    <w:p w14:paraId="13DE0B6C" w14:textId="62CAA7B2" w:rsidR="00FB0770" w:rsidRPr="00FF00EE" w:rsidRDefault="00FB0770" w:rsidP="00FB0770">
      <w:pPr>
        <w:pStyle w:val="6"/>
      </w:pPr>
      <w:r>
        <w:rPr>
          <w:rStyle w:val="af9"/>
          <w:rFonts w:hint="eastAsia"/>
        </w:rPr>
        <w:t>IP</w:t>
      </w:r>
      <w:r>
        <w:rPr>
          <w:rStyle w:val="af9"/>
          <w:rFonts w:hint="eastAsia"/>
        </w:rPr>
        <w:t>名单管理</w:t>
      </w:r>
    </w:p>
    <w:p w14:paraId="4868E5D5" w14:textId="77777777" w:rsidR="00FB0770" w:rsidRDefault="00FB0770" w:rsidP="00FB0770">
      <w:pPr>
        <w:pStyle w:val="7"/>
        <w:rPr>
          <w:rStyle w:val="af9"/>
        </w:rPr>
      </w:pPr>
      <w:r>
        <w:rPr>
          <w:rStyle w:val="af9"/>
          <w:rFonts w:hint="eastAsia"/>
        </w:rPr>
        <w:t>业务定义</w:t>
      </w:r>
    </w:p>
    <w:p w14:paraId="0CC85473" w14:textId="457C6923" w:rsidR="007B0CC4" w:rsidRDefault="00FB0770" w:rsidP="00FB0770">
      <w:pPr>
        <w:pStyle w:val="a2"/>
      </w:pPr>
      <w:r>
        <w:rPr>
          <w:rFonts w:hint="eastAsia"/>
        </w:rPr>
        <w:t>门户在访问过程中会经常受到恶意攻击，对某些特定源发起的</w:t>
      </w:r>
      <w:r>
        <w:rPr>
          <w:rFonts w:hint="eastAsia"/>
        </w:rPr>
        <w:t>IP</w:t>
      </w:r>
      <w:r>
        <w:rPr>
          <w:rFonts w:hint="eastAsia"/>
        </w:rPr>
        <w:t>攻击可使用黑名单功能进行屏蔽。系统提供</w:t>
      </w:r>
      <w:r>
        <w:rPr>
          <w:rFonts w:hint="eastAsia"/>
        </w:rPr>
        <w:t>IP</w:t>
      </w:r>
      <w:r>
        <w:rPr>
          <w:rFonts w:hint="eastAsia"/>
        </w:rPr>
        <w:t>黑名单维护功能，可指定一个或者一段</w:t>
      </w:r>
      <w:r>
        <w:rPr>
          <w:rFonts w:hint="eastAsia"/>
        </w:rPr>
        <w:t>IP</w:t>
      </w:r>
      <w:r>
        <w:rPr>
          <w:rFonts w:hint="eastAsia"/>
        </w:rPr>
        <w:t>进行过滤，在门户过滤器中进行判断，如果访问</w:t>
      </w:r>
      <w:r>
        <w:rPr>
          <w:rFonts w:hint="eastAsia"/>
        </w:rPr>
        <w:t>IP</w:t>
      </w:r>
      <w:r>
        <w:rPr>
          <w:rFonts w:hint="eastAsia"/>
        </w:rPr>
        <w:t>在黑名单</w:t>
      </w:r>
      <w:proofErr w:type="gramStart"/>
      <w:r>
        <w:rPr>
          <w:rFonts w:hint="eastAsia"/>
        </w:rPr>
        <w:t>列直接</w:t>
      </w:r>
      <w:proofErr w:type="gramEnd"/>
      <w:r>
        <w:rPr>
          <w:rFonts w:hint="eastAsia"/>
        </w:rPr>
        <w:t>跳转到指定的静态页面进行提示</w:t>
      </w:r>
      <w:r w:rsidR="0005630C">
        <w:rPr>
          <w:rFonts w:hint="eastAsia"/>
        </w:rPr>
        <w:t>（例如拒绝服务或者系统忙啥的）</w:t>
      </w:r>
      <w:r>
        <w:rPr>
          <w:rFonts w:hint="eastAsia"/>
        </w:rPr>
        <w:t>。</w:t>
      </w:r>
    </w:p>
    <w:p w14:paraId="44BBE2C2" w14:textId="77777777" w:rsidR="003872B0" w:rsidRDefault="003872B0" w:rsidP="003872B0">
      <w:pPr>
        <w:pStyle w:val="7"/>
        <w:rPr>
          <w:rStyle w:val="af9"/>
        </w:rPr>
      </w:pPr>
      <w:r>
        <w:rPr>
          <w:rStyle w:val="af9"/>
          <w:rFonts w:hint="eastAsia"/>
        </w:rPr>
        <w:t>逻辑模型</w:t>
      </w:r>
    </w:p>
    <w:p w14:paraId="6CAB29D5" w14:textId="405CDC4E" w:rsidR="00F45BEA" w:rsidRPr="00F45BEA" w:rsidRDefault="00F45BEA" w:rsidP="00F45BEA">
      <w:r>
        <w:rPr>
          <w:noProof/>
        </w:rPr>
        <w:drawing>
          <wp:inline distT="0" distB="0" distL="0" distR="0" wp14:anchorId="59767034" wp14:editId="19A3EA36">
            <wp:extent cx="779780" cy="394335"/>
            <wp:effectExtent l="0" t="0" r="127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79780" cy="394335"/>
                    </a:xfrm>
                    <a:prstGeom prst="rect">
                      <a:avLst/>
                    </a:prstGeom>
                    <a:noFill/>
                    <a:ln>
                      <a:noFill/>
                    </a:ln>
                  </pic:spPr>
                </pic:pic>
              </a:graphicData>
            </a:graphic>
          </wp:inline>
        </w:drawing>
      </w:r>
    </w:p>
    <w:p w14:paraId="725A65A3" w14:textId="77777777" w:rsidR="00FB0770" w:rsidRDefault="00FB0770" w:rsidP="00FB0770">
      <w:pPr>
        <w:pStyle w:val="7"/>
        <w:rPr>
          <w:rStyle w:val="af9"/>
        </w:rPr>
      </w:pPr>
      <w:r>
        <w:rPr>
          <w:rStyle w:val="af9"/>
          <w:rFonts w:hint="eastAsia"/>
        </w:rPr>
        <w:t>功能描述</w:t>
      </w:r>
    </w:p>
    <w:p w14:paraId="10FA1461" w14:textId="77777777" w:rsidR="0005630C" w:rsidRDefault="0005630C" w:rsidP="009A236E">
      <w:pPr>
        <w:pStyle w:val="a2"/>
        <w:numPr>
          <w:ilvl w:val="0"/>
          <w:numId w:val="20"/>
        </w:numPr>
        <w:ind w:firstLine="0"/>
      </w:pPr>
      <w:r>
        <w:rPr>
          <w:rFonts w:hint="eastAsia"/>
        </w:rPr>
        <w:t>IP</w:t>
      </w:r>
      <w:r w:rsidR="00FB0770">
        <w:rPr>
          <w:rFonts w:hint="eastAsia"/>
        </w:rPr>
        <w:t>数据常用的增、</w:t>
      </w:r>
      <w:proofErr w:type="gramStart"/>
      <w:r w:rsidR="00FB0770">
        <w:rPr>
          <w:rFonts w:hint="eastAsia"/>
        </w:rPr>
        <w:t>删</w:t>
      </w:r>
      <w:proofErr w:type="gramEnd"/>
      <w:r w:rsidR="00FB0770">
        <w:rPr>
          <w:rFonts w:hint="eastAsia"/>
        </w:rPr>
        <w:t>、</w:t>
      </w:r>
      <w:proofErr w:type="gramStart"/>
      <w:r w:rsidR="00FB0770">
        <w:rPr>
          <w:rFonts w:hint="eastAsia"/>
        </w:rPr>
        <w:t>改维护</w:t>
      </w:r>
      <w:proofErr w:type="gramEnd"/>
      <w:r w:rsidR="00FB0770">
        <w:rPr>
          <w:rFonts w:hint="eastAsia"/>
        </w:rPr>
        <w:t>操作</w:t>
      </w:r>
      <w:r w:rsidR="0094006E">
        <w:rPr>
          <w:rFonts w:hint="eastAsia"/>
        </w:rPr>
        <w:t>。</w:t>
      </w:r>
      <w:r>
        <w:rPr>
          <w:rFonts w:hint="eastAsia"/>
        </w:rPr>
        <w:t>IP</w:t>
      </w:r>
      <w:r>
        <w:rPr>
          <w:rFonts w:hint="eastAsia"/>
        </w:rPr>
        <w:t>存储需要用一种方便的格式让前端程序能够进行</w:t>
      </w:r>
      <w:r>
        <w:rPr>
          <w:rFonts w:hint="eastAsia"/>
        </w:rPr>
        <w:t>IP</w:t>
      </w:r>
      <w:r>
        <w:rPr>
          <w:rFonts w:hint="eastAsia"/>
        </w:rPr>
        <w:t>比对。</w:t>
      </w:r>
      <w:r>
        <w:rPr>
          <w:rFonts w:hint="eastAsia"/>
        </w:rPr>
        <w:t>IP</w:t>
      </w:r>
      <w:proofErr w:type="gramStart"/>
      <w:r>
        <w:rPr>
          <w:rFonts w:hint="eastAsia"/>
        </w:rPr>
        <w:t>段可以</w:t>
      </w:r>
      <w:proofErr w:type="gramEnd"/>
      <w:r>
        <w:rPr>
          <w:rFonts w:hint="eastAsia"/>
        </w:rPr>
        <w:t>重复定义即相互间段号可重复。</w:t>
      </w:r>
    </w:p>
    <w:p w14:paraId="64EC91F2" w14:textId="77777777" w:rsidR="00FB0770" w:rsidRDefault="00FB0770" w:rsidP="00FB0770">
      <w:pPr>
        <w:pStyle w:val="7"/>
        <w:rPr>
          <w:rStyle w:val="af9"/>
        </w:rPr>
      </w:pPr>
      <w:r>
        <w:rPr>
          <w:rStyle w:val="af9"/>
          <w:rFonts w:hint="eastAsia"/>
        </w:rPr>
        <w:t>输入</w:t>
      </w:r>
    </w:p>
    <w:p w14:paraId="62A7E068" w14:textId="77777777" w:rsidR="00FB0770" w:rsidRDefault="00FB0770" w:rsidP="00FB0770">
      <w:pPr>
        <w:pStyle w:val="a2"/>
      </w:pPr>
      <w:r>
        <w:rPr>
          <w:rFonts w:hint="eastAsia"/>
        </w:rPr>
        <w:t>IP</w:t>
      </w:r>
      <w:r>
        <w:rPr>
          <w:rFonts w:hint="eastAsia"/>
        </w:rPr>
        <w:t>段号、描述、状态</w:t>
      </w:r>
      <w:r w:rsidRPr="00591154">
        <w:rPr>
          <w:rFonts w:hint="eastAsia"/>
        </w:rPr>
        <w:t>等</w:t>
      </w:r>
      <w:r>
        <w:rPr>
          <w:rFonts w:hint="eastAsia"/>
        </w:rPr>
        <w:t>。</w:t>
      </w:r>
    </w:p>
    <w:p w14:paraId="5D58DA69" w14:textId="77777777" w:rsidR="00FB0770" w:rsidRDefault="00FB0770" w:rsidP="00FB0770">
      <w:pPr>
        <w:pStyle w:val="7"/>
        <w:rPr>
          <w:rStyle w:val="af9"/>
        </w:rPr>
      </w:pPr>
      <w:r>
        <w:rPr>
          <w:rStyle w:val="af9"/>
          <w:rFonts w:hint="eastAsia"/>
        </w:rPr>
        <w:t>输出</w:t>
      </w:r>
    </w:p>
    <w:p w14:paraId="34BFC5D0" w14:textId="77777777" w:rsidR="00FB0770" w:rsidRDefault="00FB0770" w:rsidP="00FB0770">
      <w:pPr>
        <w:pStyle w:val="a2"/>
      </w:pPr>
      <w:r>
        <w:rPr>
          <w:rFonts w:hint="eastAsia"/>
        </w:rPr>
        <w:t>IP</w:t>
      </w:r>
      <w:r>
        <w:rPr>
          <w:rFonts w:hint="eastAsia"/>
        </w:rPr>
        <w:t>黑名单列表</w:t>
      </w:r>
    </w:p>
    <w:p w14:paraId="3C1483F8" w14:textId="77777777" w:rsidR="00FB0770" w:rsidRDefault="00FB0770" w:rsidP="00FB0770">
      <w:pPr>
        <w:pStyle w:val="7"/>
        <w:rPr>
          <w:rStyle w:val="af9"/>
        </w:rPr>
      </w:pPr>
      <w:r>
        <w:rPr>
          <w:rStyle w:val="af9"/>
          <w:rFonts w:hint="eastAsia"/>
        </w:rPr>
        <w:t>用户界面</w:t>
      </w:r>
    </w:p>
    <w:p w14:paraId="3F7A74F6" w14:textId="63E2D913" w:rsidR="00577570" w:rsidRPr="00577570" w:rsidRDefault="00EC5688" w:rsidP="00577570">
      <w:r>
        <w:rPr>
          <w:rFonts w:hint="eastAsia"/>
        </w:rPr>
        <w:t>参见后台原型</w:t>
      </w:r>
      <w:r>
        <w:rPr>
          <w:rFonts w:hint="eastAsia"/>
        </w:rPr>
        <w:t>V1.5-</w:t>
      </w:r>
      <w:r>
        <w:rPr>
          <w:rFonts w:hint="eastAsia"/>
        </w:rPr>
        <w:t>系统管理</w:t>
      </w:r>
      <w:r>
        <w:rPr>
          <w:rFonts w:hint="eastAsia"/>
        </w:rPr>
        <w:t>-</w:t>
      </w:r>
      <w:r>
        <w:rPr>
          <w:rFonts w:hint="eastAsia"/>
        </w:rPr>
        <w:t>系统设置</w:t>
      </w:r>
      <w:r>
        <w:rPr>
          <w:rFonts w:hint="eastAsia"/>
        </w:rPr>
        <w:t>-</w:t>
      </w:r>
      <w:r w:rsidR="003A0357">
        <w:rPr>
          <w:rFonts w:hint="eastAsia"/>
        </w:rPr>
        <w:t xml:space="preserve"> </w:t>
      </w:r>
      <w:r>
        <w:rPr>
          <w:rFonts w:hint="eastAsia"/>
        </w:rPr>
        <w:t>IP</w:t>
      </w:r>
      <w:r>
        <w:rPr>
          <w:rFonts w:hint="eastAsia"/>
        </w:rPr>
        <w:t>黑、白名单</w:t>
      </w:r>
    </w:p>
    <w:p w14:paraId="57E5D523" w14:textId="43A158B4" w:rsidR="00FB0770" w:rsidRPr="00FF00EE" w:rsidRDefault="00932D90" w:rsidP="00FB0770">
      <w:pPr>
        <w:pStyle w:val="6"/>
      </w:pPr>
      <w:r>
        <w:rPr>
          <w:rStyle w:val="af9"/>
          <w:rFonts w:hint="eastAsia"/>
        </w:rPr>
        <w:t>手机号</w:t>
      </w:r>
      <w:r w:rsidR="00FB0770">
        <w:rPr>
          <w:rStyle w:val="af9"/>
          <w:rFonts w:hint="eastAsia"/>
        </w:rPr>
        <w:t>名单管理</w:t>
      </w:r>
    </w:p>
    <w:p w14:paraId="272E7C67" w14:textId="77777777" w:rsidR="00FB0770" w:rsidRDefault="00FB0770" w:rsidP="00FB0770">
      <w:pPr>
        <w:pStyle w:val="7"/>
        <w:rPr>
          <w:rStyle w:val="af9"/>
        </w:rPr>
      </w:pPr>
      <w:r>
        <w:rPr>
          <w:rStyle w:val="af9"/>
          <w:rFonts w:hint="eastAsia"/>
        </w:rPr>
        <w:t>业务定义</w:t>
      </w:r>
    </w:p>
    <w:p w14:paraId="3D674958" w14:textId="440EB676" w:rsidR="00FB0770" w:rsidRDefault="00FB0770" w:rsidP="00FB0770">
      <w:pPr>
        <w:pStyle w:val="a2"/>
      </w:pPr>
      <w:r>
        <w:rPr>
          <w:rFonts w:hint="eastAsia"/>
        </w:rPr>
        <w:t>系统提供手机号码黑</w:t>
      </w:r>
      <w:r w:rsidR="002865F2">
        <w:rPr>
          <w:rFonts w:hint="eastAsia"/>
        </w:rPr>
        <w:t>白</w:t>
      </w:r>
      <w:r>
        <w:rPr>
          <w:rFonts w:hint="eastAsia"/>
        </w:rPr>
        <w:t>名单维护功能，可指定一个或者一段内的手机号码进行过滤，在门户过滤器中进行判断，如果访问手机号码在黑名单</w:t>
      </w:r>
      <w:proofErr w:type="gramStart"/>
      <w:r>
        <w:rPr>
          <w:rFonts w:hint="eastAsia"/>
        </w:rPr>
        <w:t>列直接</w:t>
      </w:r>
      <w:proofErr w:type="gramEnd"/>
      <w:r>
        <w:rPr>
          <w:rFonts w:hint="eastAsia"/>
        </w:rPr>
        <w:t>跳转到指定的静态页面进行提示。</w:t>
      </w:r>
    </w:p>
    <w:p w14:paraId="150D2E1F" w14:textId="5B3D1E9C" w:rsidR="007B0CC4" w:rsidRDefault="007B0CC4" w:rsidP="00FB0770">
      <w:pPr>
        <w:pStyle w:val="a2"/>
      </w:pPr>
      <w:r>
        <w:rPr>
          <w:rFonts w:hint="eastAsia"/>
        </w:rPr>
        <w:t>在实现手机号码自动登录时需要根据</w:t>
      </w:r>
      <w:proofErr w:type="gramStart"/>
      <w:r>
        <w:rPr>
          <w:rFonts w:hint="eastAsia"/>
        </w:rPr>
        <w:t>手机白</w:t>
      </w:r>
      <w:proofErr w:type="gramEnd"/>
      <w:r>
        <w:rPr>
          <w:rFonts w:hint="eastAsia"/>
        </w:rPr>
        <w:t>名单进行。</w:t>
      </w:r>
    </w:p>
    <w:p w14:paraId="3E758B36" w14:textId="77777777" w:rsidR="003872B0" w:rsidRDefault="003872B0" w:rsidP="003872B0">
      <w:pPr>
        <w:pStyle w:val="7"/>
        <w:rPr>
          <w:rStyle w:val="af9"/>
        </w:rPr>
      </w:pPr>
      <w:r>
        <w:rPr>
          <w:rStyle w:val="af9"/>
          <w:rFonts w:hint="eastAsia"/>
        </w:rPr>
        <w:lastRenderedPageBreak/>
        <w:t>逻辑模型</w:t>
      </w:r>
    </w:p>
    <w:p w14:paraId="50DA4486" w14:textId="2B2001D0" w:rsidR="00F45BEA" w:rsidRPr="00F45BEA" w:rsidRDefault="00F45BEA" w:rsidP="00F45BEA">
      <w:r>
        <w:rPr>
          <w:noProof/>
        </w:rPr>
        <w:drawing>
          <wp:inline distT="0" distB="0" distL="0" distR="0" wp14:anchorId="2272EEF2" wp14:editId="6BF18248">
            <wp:extent cx="779780" cy="394335"/>
            <wp:effectExtent l="0" t="0" r="127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79780" cy="394335"/>
                    </a:xfrm>
                    <a:prstGeom prst="rect">
                      <a:avLst/>
                    </a:prstGeom>
                    <a:noFill/>
                    <a:ln>
                      <a:noFill/>
                    </a:ln>
                  </pic:spPr>
                </pic:pic>
              </a:graphicData>
            </a:graphic>
          </wp:inline>
        </w:drawing>
      </w:r>
    </w:p>
    <w:p w14:paraId="5A9B257D" w14:textId="77777777" w:rsidR="00FB0770" w:rsidRDefault="00FB0770" w:rsidP="00FB0770">
      <w:pPr>
        <w:pStyle w:val="7"/>
        <w:rPr>
          <w:rStyle w:val="af9"/>
        </w:rPr>
      </w:pPr>
      <w:r>
        <w:rPr>
          <w:rStyle w:val="af9"/>
          <w:rFonts w:hint="eastAsia"/>
        </w:rPr>
        <w:t>功能描述</w:t>
      </w:r>
    </w:p>
    <w:p w14:paraId="0CFA0CB2" w14:textId="77777777" w:rsidR="00FB0770" w:rsidRDefault="00FB0770" w:rsidP="009A236E">
      <w:pPr>
        <w:pStyle w:val="a2"/>
        <w:numPr>
          <w:ilvl w:val="0"/>
          <w:numId w:val="20"/>
        </w:numPr>
      </w:pPr>
      <w:proofErr w:type="gramStart"/>
      <w:r>
        <w:rPr>
          <w:rFonts w:hint="eastAsia"/>
        </w:rPr>
        <w:t>主数据</w:t>
      </w:r>
      <w:proofErr w:type="gramEnd"/>
      <w:r>
        <w:rPr>
          <w:rFonts w:hint="eastAsia"/>
        </w:rPr>
        <w:t>常用的增、</w:t>
      </w:r>
      <w:proofErr w:type="gramStart"/>
      <w:r>
        <w:rPr>
          <w:rFonts w:hint="eastAsia"/>
        </w:rPr>
        <w:t>删</w:t>
      </w:r>
      <w:proofErr w:type="gramEnd"/>
      <w:r>
        <w:rPr>
          <w:rFonts w:hint="eastAsia"/>
        </w:rPr>
        <w:t>、</w:t>
      </w:r>
      <w:proofErr w:type="gramStart"/>
      <w:r>
        <w:rPr>
          <w:rFonts w:hint="eastAsia"/>
        </w:rPr>
        <w:t>改维护</w:t>
      </w:r>
      <w:proofErr w:type="gramEnd"/>
      <w:r>
        <w:rPr>
          <w:rFonts w:hint="eastAsia"/>
        </w:rPr>
        <w:t>操作</w:t>
      </w:r>
      <w:r w:rsidR="0089634C">
        <w:rPr>
          <w:rFonts w:hint="eastAsia"/>
        </w:rPr>
        <w:t>，手机以号码或者段号的方式进行存储，需要考虑前端使用段号进行过滤。</w:t>
      </w:r>
    </w:p>
    <w:p w14:paraId="6FC5CBCC" w14:textId="77777777" w:rsidR="00FB0770" w:rsidRDefault="00FB0770" w:rsidP="00FB0770">
      <w:pPr>
        <w:pStyle w:val="7"/>
        <w:rPr>
          <w:rStyle w:val="af9"/>
        </w:rPr>
      </w:pPr>
      <w:r>
        <w:rPr>
          <w:rStyle w:val="af9"/>
          <w:rFonts w:hint="eastAsia"/>
        </w:rPr>
        <w:t>输入</w:t>
      </w:r>
    </w:p>
    <w:p w14:paraId="122847B9" w14:textId="77777777" w:rsidR="00FB0770" w:rsidRDefault="00FB0770" w:rsidP="00FB0770">
      <w:pPr>
        <w:pStyle w:val="a2"/>
      </w:pPr>
      <w:r>
        <w:rPr>
          <w:rFonts w:hint="eastAsia"/>
        </w:rPr>
        <w:t>手机号段、</w:t>
      </w:r>
      <w:r w:rsidR="0089634C">
        <w:rPr>
          <w:rFonts w:hint="eastAsia"/>
        </w:rPr>
        <w:t>手机号码，</w:t>
      </w:r>
      <w:r>
        <w:rPr>
          <w:rFonts w:hint="eastAsia"/>
        </w:rPr>
        <w:t>描述、状态</w:t>
      </w:r>
      <w:r w:rsidRPr="00591154">
        <w:rPr>
          <w:rFonts w:hint="eastAsia"/>
        </w:rPr>
        <w:t>等</w:t>
      </w:r>
      <w:r>
        <w:rPr>
          <w:rFonts w:hint="eastAsia"/>
        </w:rPr>
        <w:t>。</w:t>
      </w:r>
    </w:p>
    <w:p w14:paraId="2E544C5D" w14:textId="77777777" w:rsidR="00FB0770" w:rsidRDefault="00FB0770" w:rsidP="00FB0770">
      <w:pPr>
        <w:pStyle w:val="7"/>
        <w:rPr>
          <w:rStyle w:val="af9"/>
        </w:rPr>
      </w:pPr>
      <w:r>
        <w:rPr>
          <w:rStyle w:val="af9"/>
          <w:rFonts w:hint="eastAsia"/>
        </w:rPr>
        <w:t>输出</w:t>
      </w:r>
    </w:p>
    <w:p w14:paraId="7302628D" w14:textId="77777777" w:rsidR="00FB0770" w:rsidRDefault="00FB0770" w:rsidP="00FB0770">
      <w:pPr>
        <w:pStyle w:val="a2"/>
      </w:pPr>
      <w:r>
        <w:rPr>
          <w:rFonts w:hint="eastAsia"/>
        </w:rPr>
        <w:t>手机黑名单列表</w:t>
      </w:r>
    </w:p>
    <w:p w14:paraId="3D8BA21A" w14:textId="77777777" w:rsidR="00FB0770" w:rsidRDefault="00FB0770" w:rsidP="00FB0770">
      <w:pPr>
        <w:pStyle w:val="7"/>
        <w:rPr>
          <w:rStyle w:val="af9"/>
        </w:rPr>
      </w:pPr>
      <w:r>
        <w:rPr>
          <w:rStyle w:val="af9"/>
          <w:rFonts w:hint="eastAsia"/>
        </w:rPr>
        <w:t>用户界面</w:t>
      </w:r>
    </w:p>
    <w:p w14:paraId="30D6820F" w14:textId="4ACC7CD9" w:rsidR="00D32AC3" w:rsidRPr="00D32AC3" w:rsidRDefault="003A0357" w:rsidP="00D32AC3">
      <w:r>
        <w:rPr>
          <w:rFonts w:hint="eastAsia"/>
        </w:rPr>
        <w:t>参见后台原型</w:t>
      </w:r>
      <w:r>
        <w:rPr>
          <w:rFonts w:hint="eastAsia"/>
        </w:rPr>
        <w:t>V1.5-</w:t>
      </w:r>
      <w:r>
        <w:rPr>
          <w:rFonts w:hint="eastAsia"/>
        </w:rPr>
        <w:t>系统管理</w:t>
      </w:r>
      <w:r>
        <w:rPr>
          <w:rFonts w:hint="eastAsia"/>
        </w:rPr>
        <w:t>-</w:t>
      </w:r>
      <w:r>
        <w:rPr>
          <w:rFonts w:hint="eastAsia"/>
        </w:rPr>
        <w:t>系统设置</w:t>
      </w:r>
      <w:r>
        <w:rPr>
          <w:rFonts w:hint="eastAsia"/>
        </w:rPr>
        <w:t xml:space="preserve">- </w:t>
      </w:r>
      <w:r>
        <w:rPr>
          <w:rFonts w:hint="eastAsia"/>
        </w:rPr>
        <w:t>手机号黑、白名单</w:t>
      </w:r>
    </w:p>
    <w:p w14:paraId="30483F49" w14:textId="77777777" w:rsidR="00FB0770" w:rsidRDefault="00FB0770" w:rsidP="00FB0770">
      <w:pPr>
        <w:pStyle w:val="5"/>
        <w:rPr>
          <w:rStyle w:val="af9"/>
        </w:rPr>
      </w:pPr>
      <w:r>
        <w:rPr>
          <w:rStyle w:val="af9"/>
          <w:rFonts w:hint="eastAsia"/>
        </w:rPr>
        <w:t>广告管理</w:t>
      </w:r>
    </w:p>
    <w:p w14:paraId="528CFAD6" w14:textId="77777777" w:rsidR="00FB0770" w:rsidRPr="00FF00EE" w:rsidRDefault="00FB0770" w:rsidP="00FB0770">
      <w:pPr>
        <w:pStyle w:val="6"/>
      </w:pPr>
      <w:r>
        <w:rPr>
          <w:rStyle w:val="af9"/>
          <w:rFonts w:hint="eastAsia"/>
        </w:rPr>
        <w:t>广告管理</w:t>
      </w:r>
    </w:p>
    <w:p w14:paraId="057FCA19" w14:textId="77777777" w:rsidR="00FB0770" w:rsidRDefault="00FB0770" w:rsidP="00FB0770">
      <w:pPr>
        <w:pStyle w:val="7"/>
        <w:rPr>
          <w:rStyle w:val="af9"/>
        </w:rPr>
      </w:pPr>
      <w:r>
        <w:rPr>
          <w:rStyle w:val="af9"/>
          <w:rFonts w:hint="eastAsia"/>
        </w:rPr>
        <w:t>业务定义</w:t>
      </w:r>
    </w:p>
    <w:p w14:paraId="1278D935" w14:textId="77777777" w:rsidR="00FB0770" w:rsidRDefault="00A54544" w:rsidP="00FB0770">
      <w:pPr>
        <w:pStyle w:val="a2"/>
      </w:pPr>
      <w:r>
        <w:rPr>
          <w:rFonts w:hint="eastAsia"/>
        </w:rPr>
        <w:t>广告是指的一个个具体的广告实体，广告有</w:t>
      </w:r>
      <w:proofErr w:type="gramStart"/>
      <w:r>
        <w:rPr>
          <w:rFonts w:hint="eastAsia"/>
        </w:rPr>
        <w:t>有</w:t>
      </w:r>
      <w:proofErr w:type="gramEnd"/>
      <w:r>
        <w:rPr>
          <w:rFonts w:hint="eastAsia"/>
        </w:rPr>
        <w:t>标题、展现标题、</w:t>
      </w:r>
      <w:r w:rsidR="00FB0770">
        <w:rPr>
          <w:rFonts w:hint="eastAsia"/>
        </w:rPr>
        <w:t>广告地址、</w:t>
      </w:r>
      <w:r>
        <w:rPr>
          <w:rFonts w:hint="eastAsia"/>
        </w:rPr>
        <w:t>简介、</w:t>
      </w:r>
      <w:r>
        <w:rPr>
          <w:rFonts w:hint="eastAsia"/>
        </w:rPr>
        <w:t>logo</w:t>
      </w:r>
      <w:r w:rsidR="00FB0770">
        <w:rPr>
          <w:rFonts w:hint="eastAsia"/>
        </w:rPr>
        <w:t>图片等重要属性，其中图片的尺寸和广告组件的展现形式结合比较紧密。运营管理团队需要首先定义出网站上可能出现的广告展现形式和相关尺寸规范来统一广告接入。</w:t>
      </w:r>
    </w:p>
    <w:p w14:paraId="41317B9A" w14:textId="77777777" w:rsidR="00FB0770" w:rsidRDefault="00FB0770" w:rsidP="00FB0770">
      <w:pPr>
        <w:pStyle w:val="a2"/>
      </w:pPr>
      <w:r>
        <w:rPr>
          <w:rFonts w:hint="eastAsia"/>
        </w:rPr>
        <w:t>广告有有效期属性，在有效期内的可正常显示。</w:t>
      </w:r>
    </w:p>
    <w:p w14:paraId="225FA960" w14:textId="77777777" w:rsidR="00C55E61" w:rsidRDefault="00C55E61" w:rsidP="009A236E">
      <w:pPr>
        <w:pStyle w:val="a2"/>
        <w:numPr>
          <w:ilvl w:val="0"/>
          <w:numId w:val="16"/>
        </w:numPr>
      </w:pPr>
      <w:r>
        <w:rPr>
          <w:rFonts w:hint="eastAsia"/>
        </w:rPr>
        <w:t>广告有效期：设定本广告的有效期，例如</w:t>
      </w:r>
      <w:r>
        <w:rPr>
          <w:rFonts w:hint="eastAsia"/>
        </w:rPr>
        <w:t>20131001~20131031</w:t>
      </w:r>
      <w:r>
        <w:rPr>
          <w:rFonts w:hint="eastAsia"/>
        </w:rPr>
        <w:t>。</w:t>
      </w:r>
    </w:p>
    <w:p w14:paraId="2ED38953" w14:textId="77777777" w:rsidR="00A01DA9" w:rsidRDefault="00A01DA9" w:rsidP="00FB0770">
      <w:pPr>
        <w:pStyle w:val="7"/>
        <w:rPr>
          <w:rStyle w:val="af9"/>
        </w:rPr>
      </w:pPr>
      <w:r>
        <w:rPr>
          <w:rStyle w:val="af9"/>
          <w:rFonts w:hint="eastAsia"/>
        </w:rPr>
        <w:t>逻辑模型</w:t>
      </w:r>
    </w:p>
    <w:p w14:paraId="630DB3F8" w14:textId="251025FF" w:rsidR="00A01DA9" w:rsidRPr="00A01DA9" w:rsidRDefault="005E3C53" w:rsidP="00A01DA9">
      <w:r>
        <w:rPr>
          <w:noProof/>
        </w:rPr>
        <w:drawing>
          <wp:inline distT="0" distB="0" distL="0" distR="0" wp14:anchorId="64A6B7A5" wp14:editId="53F9D16F">
            <wp:extent cx="866140" cy="15690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66140" cy="1569085"/>
                    </a:xfrm>
                    <a:prstGeom prst="rect">
                      <a:avLst/>
                    </a:prstGeom>
                    <a:noFill/>
                    <a:ln>
                      <a:noFill/>
                    </a:ln>
                  </pic:spPr>
                </pic:pic>
              </a:graphicData>
            </a:graphic>
          </wp:inline>
        </w:drawing>
      </w:r>
    </w:p>
    <w:p w14:paraId="1FBE12BA" w14:textId="77777777" w:rsidR="00FB0770" w:rsidRDefault="00FB0770" w:rsidP="00FB0770">
      <w:pPr>
        <w:pStyle w:val="7"/>
        <w:rPr>
          <w:rStyle w:val="af9"/>
        </w:rPr>
      </w:pPr>
      <w:r>
        <w:rPr>
          <w:rStyle w:val="af9"/>
          <w:rFonts w:hint="eastAsia"/>
        </w:rPr>
        <w:t>功能描述</w:t>
      </w:r>
    </w:p>
    <w:p w14:paraId="59E1370B" w14:textId="77777777" w:rsidR="00FB0770" w:rsidRDefault="00FB0770" w:rsidP="009A236E">
      <w:pPr>
        <w:pStyle w:val="a2"/>
        <w:numPr>
          <w:ilvl w:val="0"/>
          <w:numId w:val="16"/>
        </w:numPr>
      </w:pPr>
      <w:proofErr w:type="gramStart"/>
      <w:r>
        <w:rPr>
          <w:rFonts w:hint="eastAsia"/>
        </w:rPr>
        <w:t>主数据</w:t>
      </w:r>
      <w:proofErr w:type="gramEnd"/>
      <w:r>
        <w:rPr>
          <w:rFonts w:hint="eastAsia"/>
        </w:rPr>
        <w:t>常用的增、</w:t>
      </w:r>
      <w:proofErr w:type="gramStart"/>
      <w:r>
        <w:rPr>
          <w:rFonts w:hint="eastAsia"/>
        </w:rPr>
        <w:t>删</w:t>
      </w:r>
      <w:proofErr w:type="gramEnd"/>
      <w:r>
        <w:rPr>
          <w:rFonts w:hint="eastAsia"/>
        </w:rPr>
        <w:t>、</w:t>
      </w:r>
      <w:proofErr w:type="gramStart"/>
      <w:r>
        <w:rPr>
          <w:rFonts w:hint="eastAsia"/>
        </w:rPr>
        <w:t>改维护</w:t>
      </w:r>
      <w:proofErr w:type="gramEnd"/>
      <w:r>
        <w:rPr>
          <w:rFonts w:hint="eastAsia"/>
        </w:rPr>
        <w:t>操作</w:t>
      </w:r>
      <w:r w:rsidR="00A54544">
        <w:rPr>
          <w:rFonts w:hint="eastAsia"/>
        </w:rPr>
        <w:t>。重要的信息有广告标题（查看用）、展</w:t>
      </w:r>
      <w:r w:rsidR="00A54544">
        <w:rPr>
          <w:rFonts w:hint="eastAsia"/>
        </w:rPr>
        <w:lastRenderedPageBreak/>
        <w:t>现标题、简介、展现图片（规范要运营给出）。有效期。</w:t>
      </w:r>
    </w:p>
    <w:p w14:paraId="30099A28" w14:textId="77777777" w:rsidR="00FB0770" w:rsidRDefault="00FB0770" w:rsidP="00FB0770">
      <w:pPr>
        <w:pStyle w:val="7"/>
        <w:rPr>
          <w:rStyle w:val="af9"/>
        </w:rPr>
      </w:pPr>
      <w:r>
        <w:rPr>
          <w:rStyle w:val="af9"/>
          <w:rFonts w:hint="eastAsia"/>
        </w:rPr>
        <w:t>输入</w:t>
      </w:r>
    </w:p>
    <w:p w14:paraId="7B6BBF5A" w14:textId="77777777" w:rsidR="00FB0770" w:rsidRDefault="00FB0770" w:rsidP="00FB0770">
      <w:pPr>
        <w:pStyle w:val="a2"/>
      </w:pPr>
      <w:r>
        <w:rPr>
          <w:rFonts w:hint="eastAsia"/>
        </w:rPr>
        <w:t>广告编码、</w:t>
      </w:r>
      <w:r w:rsidR="00295E0F">
        <w:rPr>
          <w:rFonts w:hint="eastAsia"/>
        </w:rPr>
        <w:t>名称、展现名称</w:t>
      </w:r>
      <w:r>
        <w:rPr>
          <w:rFonts w:hint="eastAsia"/>
        </w:rPr>
        <w:t>、</w:t>
      </w:r>
      <w:r w:rsidR="00295E0F">
        <w:rPr>
          <w:rFonts w:hint="eastAsia"/>
        </w:rPr>
        <w:t>广告</w:t>
      </w:r>
      <w:r>
        <w:rPr>
          <w:rFonts w:hint="eastAsia"/>
        </w:rPr>
        <w:t>描述、</w:t>
      </w:r>
      <w:r w:rsidR="00C55E61">
        <w:rPr>
          <w:rFonts w:hint="eastAsia"/>
        </w:rPr>
        <w:t>url</w:t>
      </w:r>
      <w:r w:rsidR="00C55E61">
        <w:rPr>
          <w:rFonts w:hint="eastAsia"/>
        </w:rPr>
        <w:t>（广告的地址），</w:t>
      </w:r>
      <w:r>
        <w:rPr>
          <w:rFonts w:hint="eastAsia"/>
        </w:rPr>
        <w:t>状态、广告有效期</w:t>
      </w:r>
      <w:r w:rsidRPr="00591154">
        <w:rPr>
          <w:rFonts w:hint="eastAsia"/>
        </w:rPr>
        <w:t>等</w:t>
      </w:r>
      <w:r>
        <w:rPr>
          <w:rFonts w:hint="eastAsia"/>
        </w:rPr>
        <w:t>。</w:t>
      </w:r>
    </w:p>
    <w:p w14:paraId="6F98E331" w14:textId="77777777" w:rsidR="00FB0770" w:rsidRDefault="00FB0770" w:rsidP="00FB0770">
      <w:pPr>
        <w:pStyle w:val="7"/>
        <w:rPr>
          <w:rStyle w:val="af9"/>
        </w:rPr>
      </w:pPr>
      <w:r>
        <w:rPr>
          <w:rStyle w:val="af9"/>
          <w:rFonts w:hint="eastAsia"/>
        </w:rPr>
        <w:t>输出</w:t>
      </w:r>
    </w:p>
    <w:p w14:paraId="5750C69C" w14:textId="77777777" w:rsidR="00FB0770" w:rsidRDefault="00FB0770" w:rsidP="00FB0770">
      <w:pPr>
        <w:pStyle w:val="a2"/>
      </w:pPr>
      <w:r>
        <w:rPr>
          <w:rFonts w:hint="eastAsia"/>
        </w:rPr>
        <w:t>广告列表</w:t>
      </w:r>
    </w:p>
    <w:p w14:paraId="50E03998" w14:textId="77777777" w:rsidR="00FB0770" w:rsidRDefault="00FB0770" w:rsidP="00FB0770">
      <w:pPr>
        <w:pStyle w:val="7"/>
        <w:rPr>
          <w:rStyle w:val="af9"/>
        </w:rPr>
      </w:pPr>
      <w:r>
        <w:rPr>
          <w:rStyle w:val="af9"/>
          <w:rFonts w:hint="eastAsia"/>
        </w:rPr>
        <w:t>用户界面</w:t>
      </w:r>
    </w:p>
    <w:p w14:paraId="450E5DC7" w14:textId="48D9B478" w:rsidR="003D0F1D" w:rsidRPr="003D0F1D" w:rsidRDefault="00BF53B6" w:rsidP="003D0F1D">
      <w:r>
        <w:rPr>
          <w:rFonts w:hint="eastAsia"/>
        </w:rPr>
        <w:t>参见后台原型</w:t>
      </w:r>
      <w:r>
        <w:rPr>
          <w:rFonts w:hint="eastAsia"/>
        </w:rPr>
        <w:t>V1.5-</w:t>
      </w:r>
      <w:r>
        <w:rPr>
          <w:rFonts w:hint="eastAsia"/>
        </w:rPr>
        <w:t>运营管理</w:t>
      </w:r>
      <w:r>
        <w:rPr>
          <w:rFonts w:hint="eastAsia"/>
        </w:rPr>
        <w:t>-</w:t>
      </w:r>
      <w:r>
        <w:rPr>
          <w:rFonts w:hint="eastAsia"/>
        </w:rPr>
        <w:t>广告管理</w:t>
      </w:r>
    </w:p>
    <w:p w14:paraId="533061CD" w14:textId="0CFDB6EB" w:rsidR="00FB0770" w:rsidRDefault="00FB0770" w:rsidP="00FB0770">
      <w:pPr>
        <w:pStyle w:val="5"/>
        <w:rPr>
          <w:rStyle w:val="af9"/>
        </w:rPr>
      </w:pPr>
      <w:r>
        <w:rPr>
          <w:rStyle w:val="af9"/>
          <w:rFonts w:hint="eastAsia"/>
        </w:rPr>
        <w:t>客户端管理</w:t>
      </w:r>
    </w:p>
    <w:p w14:paraId="0224CC65" w14:textId="77777777" w:rsidR="00FB0770" w:rsidRPr="00FF00EE" w:rsidRDefault="00FB0770" w:rsidP="00FB0770">
      <w:pPr>
        <w:pStyle w:val="6"/>
      </w:pPr>
      <w:r>
        <w:rPr>
          <w:rStyle w:val="af9"/>
          <w:rFonts w:hint="eastAsia"/>
        </w:rPr>
        <w:t>客户端管理</w:t>
      </w:r>
    </w:p>
    <w:p w14:paraId="58C1E6C7" w14:textId="77777777" w:rsidR="00FB0770" w:rsidRDefault="00FB0770" w:rsidP="00FB0770">
      <w:pPr>
        <w:pStyle w:val="7"/>
        <w:rPr>
          <w:rStyle w:val="af9"/>
        </w:rPr>
      </w:pPr>
      <w:r>
        <w:rPr>
          <w:rStyle w:val="af9"/>
          <w:rFonts w:hint="eastAsia"/>
        </w:rPr>
        <w:t>业务定义</w:t>
      </w:r>
    </w:p>
    <w:p w14:paraId="21BF40F4" w14:textId="77777777" w:rsidR="00FB0770" w:rsidRDefault="00FB0770" w:rsidP="00FB0770">
      <w:pPr>
        <w:pStyle w:val="a2"/>
        <w:rPr>
          <w:rFonts w:ascii="宋体" w:hAnsi="宋体" w:cs="宋体"/>
        </w:rPr>
      </w:pPr>
      <w:r>
        <w:rPr>
          <w:rFonts w:ascii="宋体" w:hAnsi="宋体" w:cs="宋体" w:hint="eastAsia"/>
        </w:rPr>
        <w:t>为方便用户在门户上进行客户端下载，展现管理提供客户端信息维护。系统提供对</w:t>
      </w:r>
      <w:r w:rsidRPr="00C36A21">
        <w:rPr>
          <w:rFonts w:ascii="宋体" w:hAnsi="宋体" w:cs="宋体" w:hint="eastAsia"/>
        </w:rPr>
        <w:t>手机操作系统</w:t>
      </w:r>
      <w:r>
        <w:rPr>
          <w:rFonts w:ascii="宋体" w:hAnsi="宋体" w:cs="宋体" w:hint="eastAsia"/>
        </w:rPr>
        <w:t>、客户端版本和客户端下载地址</w:t>
      </w:r>
      <w:r w:rsidRPr="00C36A21">
        <w:rPr>
          <w:rFonts w:ascii="宋体" w:hAnsi="宋体" w:cs="宋体" w:hint="eastAsia"/>
        </w:rPr>
        <w:t>管理。</w:t>
      </w:r>
    </w:p>
    <w:p w14:paraId="412BA742" w14:textId="77777777" w:rsidR="00B31F32" w:rsidRPr="0097345F" w:rsidRDefault="0097345F" w:rsidP="00FB0770">
      <w:pPr>
        <w:pStyle w:val="7"/>
        <w:rPr>
          <w:rFonts w:ascii="宋体" w:hAnsi="宋体" w:cs="宋体"/>
        </w:rPr>
      </w:pPr>
      <w:r>
        <w:rPr>
          <w:rStyle w:val="af9"/>
          <w:rFonts w:hint="eastAsia"/>
        </w:rPr>
        <w:t>逻辑模型</w:t>
      </w:r>
    </w:p>
    <w:p w14:paraId="39B94C1A" w14:textId="2E378716" w:rsidR="00A01DA9" w:rsidRDefault="005E3C53" w:rsidP="00FB0770">
      <w:pPr>
        <w:pStyle w:val="a2"/>
      </w:pPr>
      <w:r>
        <w:rPr>
          <w:noProof/>
        </w:rPr>
        <w:drawing>
          <wp:inline distT="0" distB="0" distL="0" distR="0" wp14:anchorId="05E09CAF" wp14:editId="2D686464">
            <wp:extent cx="2252345" cy="136652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52345" cy="1366520"/>
                    </a:xfrm>
                    <a:prstGeom prst="rect">
                      <a:avLst/>
                    </a:prstGeom>
                    <a:noFill/>
                    <a:ln>
                      <a:noFill/>
                    </a:ln>
                  </pic:spPr>
                </pic:pic>
              </a:graphicData>
            </a:graphic>
          </wp:inline>
        </w:drawing>
      </w:r>
    </w:p>
    <w:p w14:paraId="14A956DE" w14:textId="77777777" w:rsidR="00FB0770" w:rsidRDefault="00FB0770" w:rsidP="00FB0770">
      <w:pPr>
        <w:pStyle w:val="7"/>
        <w:rPr>
          <w:rStyle w:val="af9"/>
        </w:rPr>
      </w:pPr>
      <w:r>
        <w:rPr>
          <w:rStyle w:val="af9"/>
          <w:rFonts w:hint="eastAsia"/>
        </w:rPr>
        <w:t>功能描述</w:t>
      </w:r>
    </w:p>
    <w:p w14:paraId="3F7638D2" w14:textId="77777777" w:rsidR="00FB0770" w:rsidRDefault="00FB0770" w:rsidP="009A236E">
      <w:pPr>
        <w:pStyle w:val="a2"/>
        <w:numPr>
          <w:ilvl w:val="0"/>
          <w:numId w:val="16"/>
        </w:numPr>
      </w:pPr>
      <w:proofErr w:type="gramStart"/>
      <w:r>
        <w:rPr>
          <w:rFonts w:hint="eastAsia"/>
        </w:rPr>
        <w:t>主数据</w:t>
      </w:r>
      <w:proofErr w:type="gramEnd"/>
      <w:r>
        <w:rPr>
          <w:rFonts w:hint="eastAsia"/>
        </w:rPr>
        <w:t>常用的增、</w:t>
      </w:r>
      <w:proofErr w:type="gramStart"/>
      <w:r>
        <w:rPr>
          <w:rFonts w:hint="eastAsia"/>
        </w:rPr>
        <w:t>删</w:t>
      </w:r>
      <w:proofErr w:type="gramEnd"/>
      <w:r>
        <w:rPr>
          <w:rFonts w:hint="eastAsia"/>
        </w:rPr>
        <w:t>、</w:t>
      </w:r>
      <w:proofErr w:type="gramStart"/>
      <w:r>
        <w:rPr>
          <w:rFonts w:hint="eastAsia"/>
        </w:rPr>
        <w:t>改维护</w:t>
      </w:r>
      <w:proofErr w:type="gramEnd"/>
      <w:r>
        <w:rPr>
          <w:rFonts w:hint="eastAsia"/>
        </w:rPr>
        <w:t>操作</w:t>
      </w:r>
      <w:r w:rsidR="004A28DD">
        <w:rPr>
          <w:rFonts w:hint="eastAsia"/>
        </w:rPr>
        <w:t>。包括手机客户端名称、编码、介绍。</w:t>
      </w:r>
    </w:p>
    <w:p w14:paraId="356EB6A4" w14:textId="77777777" w:rsidR="004A28DD" w:rsidRDefault="004A28DD" w:rsidP="009A236E">
      <w:pPr>
        <w:pStyle w:val="a2"/>
        <w:numPr>
          <w:ilvl w:val="0"/>
          <w:numId w:val="16"/>
        </w:numPr>
      </w:pPr>
      <w:r>
        <w:rPr>
          <w:rFonts w:hint="eastAsia"/>
        </w:rPr>
        <w:t>客户端</w:t>
      </w:r>
      <w:r w:rsidR="005A2867">
        <w:rPr>
          <w:rFonts w:hint="eastAsia"/>
        </w:rPr>
        <w:t>版本</w:t>
      </w:r>
      <w:r>
        <w:rPr>
          <w:rFonts w:hint="eastAsia"/>
        </w:rPr>
        <w:t>可对应多个操作系统，</w:t>
      </w:r>
    </w:p>
    <w:p w14:paraId="7361900F" w14:textId="77777777" w:rsidR="004A28DD" w:rsidRDefault="004A28DD" w:rsidP="009A236E">
      <w:pPr>
        <w:pStyle w:val="a2"/>
        <w:numPr>
          <w:ilvl w:val="0"/>
          <w:numId w:val="16"/>
        </w:numPr>
      </w:pPr>
      <w:r>
        <w:rPr>
          <w:rFonts w:hint="eastAsia"/>
        </w:rPr>
        <w:t>客户端可有多个版本，同一个系列的客户端在内部要存储其关系以便</w:t>
      </w:r>
      <w:r w:rsidR="00346E54">
        <w:rPr>
          <w:rFonts w:hint="eastAsia"/>
        </w:rPr>
        <w:t>维护关联关系。</w:t>
      </w:r>
    </w:p>
    <w:p w14:paraId="00E09187" w14:textId="77777777" w:rsidR="00FB0770" w:rsidRDefault="00FB0770" w:rsidP="00FB0770">
      <w:pPr>
        <w:pStyle w:val="7"/>
        <w:rPr>
          <w:rStyle w:val="af9"/>
        </w:rPr>
      </w:pPr>
      <w:r>
        <w:rPr>
          <w:rStyle w:val="af9"/>
          <w:rFonts w:hint="eastAsia"/>
        </w:rPr>
        <w:t>输入</w:t>
      </w:r>
    </w:p>
    <w:p w14:paraId="423BA81B" w14:textId="77777777" w:rsidR="00FB0770" w:rsidRDefault="00FB0770" w:rsidP="00FB0770">
      <w:pPr>
        <w:pStyle w:val="a2"/>
      </w:pPr>
      <w:r>
        <w:rPr>
          <w:rFonts w:hint="eastAsia"/>
        </w:rPr>
        <w:t>客户端型号（分为</w:t>
      </w:r>
      <w:r>
        <w:rPr>
          <w:rFonts w:ascii="Arial" w:hAnsi="Arial" w:cs="Arial"/>
          <w:color w:val="000000"/>
          <w:sz w:val="21"/>
          <w:szCs w:val="21"/>
          <w:shd w:val="clear" w:color="auto" w:fill="FFFFFF"/>
        </w:rPr>
        <w:t>Palm OS</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Symbian</w:t>
      </w:r>
      <w:r>
        <w:rPr>
          <w:rFonts w:ascii="Arial" w:hAnsi="Arial" w:cs="Arial"/>
          <w:color w:val="000000"/>
          <w:sz w:val="21"/>
          <w:szCs w:val="21"/>
          <w:shd w:val="clear" w:color="auto" w:fill="FFFFFF"/>
        </w:rPr>
        <w:t>（塞班）、</w:t>
      </w:r>
      <w:r>
        <w:rPr>
          <w:rFonts w:ascii="Arial" w:hAnsi="Arial" w:cs="Arial"/>
          <w:color w:val="000000"/>
          <w:sz w:val="21"/>
          <w:szCs w:val="21"/>
          <w:shd w:val="clear" w:color="auto" w:fill="FFFFFF"/>
        </w:rPr>
        <w:t>Android</w:t>
      </w:r>
      <w:r>
        <w:rPr>
          <w:rFonts w:ascii="Arial" w:hAnsi="Arial" w:cs="Arial"/>
          <w:color w:val="000000"/>
          <w:sz w:val="21"/>
          <w:szCs w:val="21"/>
          <w:shd w:val="clear" w:color="auto" w:fill="FFFFFF"/>
        </w:rPr>
        <w:t>（安卓）、</w:t>
      </w:r>
      <w:r>
        <w:rPr>
          <w:rFonts w:ascii="Arial" w:hAnsi="Arial" w:cs="Arial"/>
          <w:color w:val="000000"/>
          <w:sz w:val="21"/>
          <w:szCs w:val="21"/>
          <w:shd w:val="clear" w:color="auto" w:fill="FFFFFF"/>
        </w:rPr>
        <w:t>iOS</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Black Berry</w:t>
      </w:r>
      <w:r>
        <w:rPr>
          <w:rFonts w:ascii="Arial" w:hAnsi="Arial" w:cs="Arial"/>
          <w:color w:val="000000"/>
          <w:sz w:val="21"/>
          <w:szCs w:val="21"/>
          <w:shd w:val="clear" w:color="auto" w:fill="FFFFFF"/>
        </w:rPr>
        <w:t>（黑莓）、</w:t>
      </w:r>
      <w:r>
        <w:rPr>
          <w:rFonts w:ascii="Arial" w:hAnsi="Arial" w:cs="Arial"/>
          <w:color w:val="000000"/>
          <w:sz w:val="21"/>
          <w:szCs w:val="21"/>
          <w:shd w:val="clear" w:color="auto" w:fill="FFFFFF"/>
        </w:rPr>
        <w:t>Windows Phone</w:t>
      </w:r>
      <w:r>
        <w:rPr>
          <w:rFonts w:ascii="Arial" w:hAnsi="Arial" w:cs="Arial" w:hint="eastAsia"/>
          <w:color w:val="000000"/>
          <w:sz w:val="21"/>
          <w:szCs w:val="21"/>
          <w:shd w:val="clear" w:color="auto" w:fill="FFFFFF"/>
        </w:rPr>
        <w:t>等几种预装的型号</w:t>
      </w:r>
      <w:r>
        <w:rPr>
          <w:rFonts w:hint="eastAsia"/>
        </w:rPr>
        <w:t>）、客户端名称、客户端下载地址、状态</w:t>
      </w:r>
      <w:r w:rsidRPr="00591154">
        <w:rPr>
          <w:rFonts w:hint="eastAsia"/>
        </w:rPr>
        <w:t>等</w:t>
      </w:r>
      <w:r>
        <w:rPr>
          <w:rFonts w:hint="eastAsia"/>
        </w:rPr>
        <w:t>。</w:t>
      </w:r>
    </w:p>
    <w:p w14:paraId="05ACF944" w14:textId="77777777" w:rsidR="00FB0770" w:rsidRDefault="00FB0770" w:rsidP="00FB0770">
      <w:pPr>
        <w:pStyle w:val="7"/>
        <w:rPr>
          <w:rStyle w:val="af9"/>
        </w:rPr>
      </w:pPr>
      <w:r>
        <w:rPr>
          <w:rStyle w:val="af9"/>
          <w:rFonts w:hint="eastAsia"/>
        </w:rPr>
        <w:t>输出</w:t>
      </w:r>
    </w:p>
    <w:p w14:paraId="57E36265" w14:textId="77777777" w:rsidR="00FB0770" w:rsidRDefault="00FB0770" w:rsidP="00FB0770">
      <w:pPr>
        <w:pStyle w:val="a2"/>
      </w:pPr>
      <w:r>
        <w:rPr>
          <w:rFonts w:hint="eastAsia"/>
        </w:rPr>
        <w:t>客户端列表</w:t>
      </w:r>
    </w:p>
    <w:p w14:paraId="49429B7A" w14:textId="77777777" w:rsidR="00FB0770" w:rsidRDefault="00FB0770" w:rsidP="00FB0770">
      <w:pPr>
        <w:pStyle w:val="7"/>
        <w:rPr>
          <w:rStyle w:val="af9"/>
        </w:rPr>
      </w:pPr>
      <w:r>
        <w:rPr>
          <w:rStyle w:val="af9"/>
          <w:rFonts w:hint="eastAsia"/>
        </w:rPr>
        <w:lastRenderedPageBreak/>
        <w:t>用户界面</w:t>
      </w:r>
    </w:p>
    <w:p w14:paraId="44B97215" w14:textId="19C439C8" w:rsidR="00577570" w:rsidRDefault="00BF53B6" w:rsidP="00BF53B6">
      <w:pPr>
        <w:pStyle w:val="a2"/>
      </w:pPr>
      <w:r>
        <w:rPr>
          <w:rFonts w:hint="eastAsia"/>
        </w:rPr>
        <w:t>参见后台原型</w:t>
      </w:r>
      <w:r>
        <w:rPr>
          <w:rFonts w:hint="eastAsia"/>
        </w:rPr>
        <w:t>V1.5-</w:t>
      </w:r>
      <w:r w:rsidR="004349A1">
        <w:rPr>
          <w:rFonts w:hint="eastAsia"/>
        </w:rPr>
        <w:t>客户端管理</w:t>
      </w:r>
    </w:p>
    <w:p w14:paraId="195A70BD" w14:textId="77777777" w:rsidR="00FB0770" w:rsidRDefault="00FB0770" w:rsidP="00FB0770">
      <w:pPr>
        <w:pStyle w:val="5"/>
        <w:rPr>
          <w:rStyle w:val="af9"/>
        </w:rPr>
      </w:pPr>
      <w:r>
        <w:rPr>
          <w:rStyle w:val="af9"/>
          <w:rFonts w:hint="eastAsia"/>
        </w:rPr>
        <w:t>SP</w:t>
      </w:r>
      <w:r>
        <w:rPr>
          <w:rStyle w:val="af9"/>
          <w:rFonts w:hint="eastAsia"/>
        </w:rPr>
        <w:t>管理</w:t>
      </w:r>
    </w:p>
    <w:p w14:paraId="3DA3C5B9" w14:textId="77777777" w:rsidR="0094006E" w:rsidRPr="00FF00EE" w:rsidRDefault="0094006E" w:rsidP="0094006E">
      <w:pPr>
        <w:pStyle w:val="6"/>
      </w:pPr>
      <w:r>
        <w:rPr>
          <w:rStyle w:val="af9"/>
          <w:rFonts w:hint="eastAsia"/>
        </w:rPr>
        <w:t>SP</w:t>
      </w:r>
      <w:r>
        <w:rPr>
          <w:rStyle w:val="af9"/>
          <w:rFonts w:hint="eastAsia"/>
        </w:rPr>
        <w:t>管理</w:t>
      </w:r>
    </w:p>
    <w:p w14:paraId="4EE5137C" w14:textId="77777777" w:rsidR="0094006E" w:rsidRDefault="0094006E" w:rsidP="0094006E">
      <w:pPr>
        <w:pStyle w:val="7"/>
        <w:rPr>
          <w:rStyle w:val="af9"/>
        </w:rPr>
      </w:pPr>
      <w:r>
        <w:rPr>
          <w:rStyle w:val="af9"/>
          <w:rFonts w:hint="eastAsia"/>
        </w:rPr>
        <w:t>业务定义</w:t>
      </w:r>
    </w:p>
    <w:p w14:paraId="45296E9D" w14:textId="77777777" w:rsidR="001609A2" w:rsidRDefault="0094006E" w:rsidP="0094006E">
      <w:pPr>
        <w:pStyle w:val="a2"/>
      </w:pPr>
      <w:r>
        <w:rPr>
          <w:rFonts w:hint="eastAsia"/>
        </w:rPr>
        <w:t>系统支持</w:t>
      </w:r>
      <w:r>
        <w:rPr>
          <w:rFonts w:hint="eastAsia"/>
        </w:rPr>
        <w:t>SP</w:t>
      </w:r>
      <w:r>
        <w:rPr>
          <w:rFonts w:hint="eastAsia"/>
        </w:rPr>
        <w:t>服务供应商接入管理，对</w:t>
      </w:r>
      <w:r>
        <w:rPr>
          <w:rFonts w:hint="eastAsia"/>
        </w:rPr>
        <w:t>SP</w:t>
      </w:r>
      <w:r w:rsidR="001609A2">
        <w:rPr>
          <w:rFonts w:hint="eastAsia"/>
        </w:rPr>
        <w:t>商的名称、</w:t>
      </w:r>
      <w:r w:rsidR="00CC1E3C">
        <w:rPr>
          <w:rFonts w:hint="eastAsia"/>
        </w:rPr>
        <w:t>挂靠运营商、</w:t>
      </w:r>
      <w:r w:rsidR="001609A2">
        <w:rPr>
          <w:rFonts w:hint="eastAsia"/>
        </w:rPr>
        <w:t>营业执照、联系方式等进行维护（</w:t>
      </w:r>
      <w:r w:rsidR="001609A2">
        <w:rPr>
          <w:rFonts w:hint="eastAsia"/>
        </w:rPr>
        <w:t>SP</w:t>
      </w:r>
      <w:r w:rsidR="001609A2">
        <w:rPr>
          <w:rFonts w:hint="eastAsia"/>
        </w:rPr>
        <w:t>的业务数据要参考联通提供的</w:t>
      </w:r>
      <w:r w:rsidR="001609A2">
        <w:rPr>
          <w:rFonts w:hint="eastAsia"/>
        </w:rPr>
        <w:t>SP</w:t>
      </w:r>
      <w:r w:rsidR="001609A2">
        <w:rPr>
          <w:rFonts w:hint="eastAsia"/>
        </w:rPr>
        <w:t>信息表）。</w:t>
      </w:r>
    </w:p>
    <w:p w14:paraId="5F2D2BAB" w14:textId="590C27DF" w:rsidR="002E3CBA" w:rsidRPr="002E3CBA" w:rsidRDefault="002E3CBA" w:rsidP="002E3CBA">
      <w:pPr>
        <w:rPr>
          <w:color w:val="FF0000"/>
        </w:rPr>
      </w:pPr>
      <w:r w:rsidRPr="002E3CBA">
        <w:rPr>
          <w:rFonts w:hint="eastAsia"/>
          <w:color w:val="FF0000"/>
        </w:rPr>
        <w:t>系统不允许</w:t>
      </w:r>
      <w:r w:rsidRPr="002E3CBA">
        <w:rPr>
          <w:rFonts w:hint="eastAsia"/>
          <w:color w:val="FF0000"/>
        </w:rPr>
        <w:t>SP</w:t>
      </w:r>
      <w:r w:rsidRPr="002E3CBA">
        <w:rPr>
          <w:rFonts w:hint="eastAsia"/>
          <w:color w:val="FF0000"/>
        </w:rPr>
        <w:t>增加、删除产品和</w:t>
      </w:r>
      <w:r w:rsidRPr="002E3CBA">
        <w:rPr>
          <w:rFonts w:hint="eastAsia"/>
          <w:color w:val="FF0000"/>
        </w:rPr>
        <w:t>SP</w:t>
      </w:r>
      <w:r w:rsidRPr="002E3CBA">
        <w:rPr>
          <w:rFonts w:hint="eastAsia"/>
          <w:color w:val="FF0000"/>
        </w:rPr>
        <w:t>信息，因为这些信息是由联通同步到沃玩家中，系统只是对其展现属性进行完善，并不能新增、修过或者改变订购代码等关键属性。</w:t>
      </w:r>
    </w:p>
    <w:p w14:paraId="61225D82" w14:textId="00385581" w:rsidR="002E3CBA" w:rsidRDefault="002E3CBA" w:rsidP="002E3CBA">
      <w:pPr>
        <w:rPr>
          <w:color w:val="FF0000"/>
        </w:rPr>
      </w:pPr>
      <w:r w:rsidRPr="002E3CBA">
        <w:rPr>
          <w:rFonts w:hint="eastAsia"/>
          <w:color w:val="FF0000"/>
        </w:rPr>
        <w:t>系统会对所有已存在的</w:t>
      </w:r>
      <w:r w:rsidRPr="002E3CBA">
        <w:rPr>
          <w:rFonts w:hint="eastAsia"/>
          <w:color w:val="FF0000"/>
        </w:rPr>
        <w:t>SP</w:t>
      </w:r>
      <w:r w:rsidRPr="002E3CBA">
        <w:rPr>
          <w:rFonts w:hint="eastAsia"/>
          <w:color w:val="FF0000"/>
        </w:rPr>
        <w:t>创建账号并分配好用户使用。</w:t>
      </w:r>
      <w:r w:rsidRPr="002E3CBA">
        <w:rPr>
          <w:rFonts w:hint="eastAsia"/>
          <w:color w:val="FF0000"/>
        </w:rPr>
        <w:t>SP</w:t>
      </w:r>
      <w:r w:rsidRPr="002E3CBA">
        <w:rPr>
          <w:rFonts w:hint="eastAsia"/>
          <w:color w:val="FF0000"/>
        </w:rPr>
        <w:t>上有管理员属性，只允许指定账号的访问特定的</w:t>
      </w:r>
      <w:r w:rsidRPr="002E3CBA">
        <w:rPr>
          <w:rFonts w:hint="eastAsia"/>
          <w:color w:val="FF0000"/>
        </w:rPr>
        <w:t>SP</w:t>
      </w:r>
      <w:r w:rsidRPr="002E3CBA">
        <w:rPr>
          <w:rFonts w:hint="eastAsia"/>
          <w:color w:val="FF0000"/>
        </w:rPr>
        <w:t>数据。</w:t>
      </w:r>
    </w:p>
    <w:p w14:paraId="1DC05BD1" w14:textId="77777777" w:rsidR="00D01F80" w:rsidRDefault="00D01F80" w:rsidP="002E3CBA">
      <w:pPr>
        <w:rPr>
          <w:color w:val="FF0000"/>
        </w:rPr>
      </w:pPr>
    </w:p>
    <w:p w14:paraId="1482D414" w14:textId="5D706E3B" w:rsidR="00D51AC4" w:rsidRPr="00D51AC4" w:rsidRDefault="00D51AC4" w:rsidP="002E3CBA">
      <w:r w:rsidRPr="00D51AC4">
        <w:rPr>
          <w:rFonts w:hint="eastAsia"/>
        </w:rPr>
        <w:t>需要维护</w:t>
      </w:r>
      <w:r w:rsidRPr="00D51AC4">
        <w:rPr>
          <w:rFonts w:hint="eastAsia"/>
        </w:rPr>
        <w:t>SP</w:t>
      </w:r>
      <w:r w:rsidRPr="00D51AC4">
        <w:rPr>
          <w:rFonts w:hint="eastAsia"/>
        </w:rPr>
        <w:t>的测试手机号码。</w:t>
      </w:r>
    </w:p>
    <w:p w14:paraId="61854C75" w14:textId="4294E943" w:rsidR="004709D5" w:rsidRDefault="003728A1" w:rsidP="004709D5">
      <w:pPr>
        <w:pStyle w:val="7"/>
        <w:rPr>
          <w:rStyle w:val="af9"/>
        </w:rPr>
      </w:pPr>
      <w:r>
        <w:rPr>
          <w:rStyle w:val="af9"/>
          <w:rFonts w:hint="eastAsia"/>
        </w:rPr>
        <w:t>约束条件</w:t>
      </w:r>
    </w:p>
    <w:p w14:paraId="51D31306" w14:textId="77777777" w:rsidR="004709D5" w:rsidRDefault="004709D5" w:rsidP="009A236E">
      <w:pPr>
        <w:numPr>
          <w:ilvl w:val="0"/>
          <w:numId w:val="26"/>
        </w:numPr>
      </w:pPr>
      <w:r>
        <w:rPr>
          <w:rFonts w:hint="eastAsia"/>
        </w:rPr>
        <w:t>SP</w:t>
      </w:r>
      <w:r>
        <w:rPr>
          <w:rFonts w:hint="eastAsia"/>
        </w:rPr>
        <w:t>商信息应该与</w:t>
      </w:r>
      <w:r>
        <w:rPr>
          <w:rFonts w:hint="eastAsia"/>
        </w:rPr>
        <w:t>SP</w:t>
      </w:r>
      <w:r>
        <w:rPr>
          <w:rFonts w:hint="eastAsia"/>
        </w:rPr>
        <w:t>产品信息相关联；</w:t>
      </w:r>
    </w:p>
    <w:p w14:paraId="3DC2A0BC" w14:textId="2FBD9444" w:rsidR="001879F7" w:rsidRPr="001879F7" w:rsidRDefault="004709D5" w:rsidP="009A236E">
      <w:pPr>
        <w:numPr>
          <w:ilvl w:val="0"/>
          <w:numId w:val="26"/>
        </w:numPr>
      </w:pPr>
      <w:r>
        <w:rPr>
          <w:rFonts w:hint="eastAsia"/>
        </w:rPr>
        <w:t>SP</w:t>
      </w:r>
      <w:r>
        <w:rPr>
          <w:rFonts w:hint="eastAsia"/>
        </w:rPr>
        <w:t>商信息应该与</w:t>
      </w:r>
      <w:r>
        <w:rPr>
          <w:rFonts w:hint="eastAsia"/>
        </w:rPr>
        <w:t>SP</w:t>
      </w:r>
      <w:r>
        <w:rPr>
          <w:rFonts w:hint="eastAsia"/>
        </w:rPr>
        <w:t>账号相关联。</w:t>
      </w:r>
    </w:p>
    <w:p w14:paraId="61688607" w14:textId="77777777" w:rsidR="0094006E" w:rsidRDefault="0094006E" w:rsidP="0094006E">
      <w:pPr>
        <w:pStyle w:val="7"/>
        <w:rPr>
          <w:rStyle w:val="af9"/>
        </w:rPr>
      </w:pPr>
      <w:r>
        <w:rPr>
          <w:rStyle w:val="af9"/>
          <w:rFonts w:hint="eastAsia"/>
        </w:rPr>
        <w:t>功能描述</w:t>
      </w:r>
    </w:p>
    <w:p w14:paraId="01EAAE03" w14:textId="77777777" w:rsidR="0094006E" w:rsidRDefault="0094006E" w:rsidP="009A236E">
      <w:pPr>
        <w:pStyle w:val="a2"/>
        <w:numPr>
          <w:ilvl w:val="0"/>
          <w:numId w:val="16"/>
        </w:numPr>
      </w:pPr>
      <w:proofErr w:type="gramStart"/>
      <w:r>
        <w:rPr>
          <w:rFonts w:hint="eastAsia"/>
        </w:rPr>
        <w:t>主数据</w:t>
      </w:r>
      <w:proofErr w:type="gramEnd"/>
      <w:r>
        <w:rPr>
          <w:rFonts w:hint="eastAsia"/>
        </w:rPr>
        <w:t>常用的增、</w:t>
      </w:r>
      <w:proofErr w:type="gramStart"/>
      <w:r>
        <w:rPr>
          <w:rFonts w:hint="eastAsia"/>
        </w:rPr>
        <w:t>删</w:t>
      </w:r>
      <w:proofErr w:type="gramEnd"/>
      <w:r>
        <w:rPr>
          <w:rFonts w:hint="eastAsia"/>
        </w:rPr>
        <w:t>、</w:t>
      </w:r>
      <w:proofErr w:type="gramStart"/>
      <w:r>
        <w:rPr>
          <w:rFonts w:hint="eastAsia"/>
        </w:rPr>
        <w:t>改维护</w:t>
      </w:r>
      <w:proofErr w:type="gramEnd"/>
      <w:r>
        <w:rPr>
          <w:rFonts w:hint="eastAsia"/>
        </w:rPr>
        <w:t>操作</w:t>
      </w:r>
      <w:r w:rsidR="008D1A3A">
        <w:rPr>
          <w:rFonts w:hint="eastAsia"/>
        </w:rPr>
        <w:t>。</w:t>
      </w:r>
      <w:r w:rsidR="00CC1E3C">
        <w:rPr>
          <w:rFonts w:hint="eastAsia"/>
        </w:rPr>
        <w:t>SP</w:t>
      </w:r>
      <w:r w:rsidR="00CC1E3C">
        <w:rPr>
          <w:rFonts w:hint="eastAsia"/>
        </w:rPr>
        <w:t>编码是唯一识别</w:t>
      </w:r>
      <w:r w:rsidR="00CC1E3C">
        <w:rPr>
          <w:rFonts w:hint="eastAsia"/>
        </w:rPr>
        <w:t>SP</w:t>
      </w:r>
      <w:r w:rsidR="00CC1E3C">
        <w:rPr>
          <w:rFonts w:hint="eastAsia"/>
        </w:rPr>
        <w:t>商的信息，</w:t>
      </w:r>
      <w:r w:rsidR="00CC1E3C">
        <w:rPr>
          <w:rFonts w:hint="eastAsia"/>
        </w:rPr>
        <w:t>SP</w:t>
      </w:r>
      <w:r w:rsidR="00CC1E3C">
        <w:rPr>
          <w:rFonts w:hint="eastAsia"/>
        </w:rPr>
        <w:t>名称和</w:t>
      </w:r>
      <w:r w:rsidR="00CC1E3C">
        <w:rPr>
          <w:rFonts w:hint="eastAsia"/>
        </w:rPr>
        <w:t>SP</w:t>
      </w:r>
      <w:r w:rsidR="00CC1E3C">
        <w:rPr>
          <w:rFonts w:hint="eastAsia"/>
        </w:rPr>
        <w:t>编码是不可重复的。</w:t>
      </w:r>
    </w:p>
    <w:p w14:paraId="2322590C" w14:textId="77777777" w:rsidR="0094006E" w:rsidRDefault="0094006E" w:rsidP="0094006E">
      <w:pPr>
        <w:pStyle w:val="7"/>
        <w:rPr>
          <w:rStyle w:val="af9"/>
        </w:rPr>
      </w:pPr>
      <w:r>
        <w:rPr>
          <w:rStyle w:val="af9"/>
          <w:rFonts w:hint="eastAsia"/>
        </w:rPr>
        <w:t>输入</w:t>
      </w:r>
    </w:p>
    <w:p w14:paraId="77BEDE6D" w14:textId="77777777" w:rsidR="0094006E" w:rsidRDefault="0094006E" w:rsidP="0094006E">
      <w:pPr>
        <w:pStyle w:val="a2"/>
      </w:pPr>
      <w:r>
        <w:rPr>
          <w:rFonts w:hint="eastAsia"/>
        </w:rPr>
        <w:t>SP</w:t>
      </w:r>
      <w:r>
        <w:rPr>
          <w:rFonts w:hint="eastAsia"/>
        </w:rPr>
        <w:t>商的名称、营业执照、联系方式、状态</w:t>
      </w:r>
      <w:r w:rsidRPr="00591154">
        <w:rPr>
          <w:rFonts w:hint="eastAsia"/>
        </w:rPr>
        <w:t>等</w:t>
      </w:r>
      <w:r>
        <w:rPr>
          <w:rFonts w:hint="eastAsia"/>
        </w:rPr>
        <w:t>。</w:t>
      </w:r>
    </w:p>
    <w:p w14:paraId="7067EDDC" w14:textId="77777777" w:rsidR="0094006E" w:rsidRDefault="0094006E" w:rsidP="0094006E">
      <w:pPr>
        <w:pStyle w:val="7"/>
        <w:rPr>
          <w:rStyle w:val="af9"/>
        </w:rPr>
      </w:pPr>
      <w:r>
        <w:rPr>
          <w:rStyle w:val="af9"/>
          <w:rFonts w:hint="eastAsia"/>
        </w:rPr>
        <w:t>输出</w:t>
      </w:r>
    </w:p>
    <w:p w14:paraId="5E1D1146" w14:textId="77777777" w:rsidR="0094006E" w:rsidRDefault="0094006E" w:rsidP="0094006E">
      <w:pPr>
        <w:pStyle w:val="a2"/>
      </w:pPr>
      <w:r>
        <w:rPr>
          <w:rFonts w:hint="eastAsia"/>
        </w:rPr>
        <w:t>SP</w:t>
      </w:r>
      <w:r>
        <w:rPr>
          <w:rFonts w:hint="eastAsia"/>
        </w:rPr>
        <w:t>列表</w:t>
      </w:r>
    </w:p>
    <w:p w14:paraId="1C2C8A1E" w14:textId="77777777" w:rsidR="0094006E" w:rsidRDefault="0094006E" w:rsidP="0094006E">
      <w:pPr>
        <w:pStyle w:val="7"/>
        <w:rPr>
          <w:rStyle w:val="af9"/>
        </w:rPr>
      </w:pPr>
      <w:r>
        <w:rPr>
          <w:rStyle w:val="af9"/>
          <w:rFonts w:hint="eastAsia"/>
        </w:rPr>
        <w:t>用户界面</w:t>
      </w:r>
    </w:p>
    <w:p w14:paraId="73BB52A6" w14:textId="20B62C59" w:rsidR="0094006E" w:rsidRDefault="004349A1" w:rsidP="0094006E">
      <w:pPr>
        <w:pStyle w:val="a2"/>
      </w:pPr>
      <w:r>
        <w:rPr>
          <w:rFonts w:hint="eastAsia"/>
        </w:rPr>
        <w:t>参见后台原型</w:t>
      </w:r>
      <w:r>
        <w:rPr>
          <w:rFonts w:hint="eastAsia"/>
        </w:rPr>
        <w:t>V1.5-</w:t>
      </w:r>
      <w:r>
        <w:rPr>
          <w:rFonts w:hint="eastAsia"/>
        </w:rPr>
        <w:t>运营管理</w:t>
      </w:r>
      <w:r>
        <w:rPr>
          <w:rFonts w:hint="eastAsia"/>
        </w:rPr>
        <w:t>-SP</w:t>
      </w:r>
      <w:r>
        <w:rPr>
          <w:rFonts w:hint="eastAsia"/>
        </w:rPr>
        <w:t>信息管理</w:t>
      </w:r>
    </w:p>
    <w:p w14:paraId="22EF037E" w14:textId="77777777" w:rsidR="002E3CBA" w:rsidRDefault="002E3CBA" w:rsidP="002E3CBA">
      <w:pPr>
        <w:pStyle w:val="6"/>
        <w:rPr>
          <w:rStyle w:val="af9"/>
        </w:rPr>
      </w:pPr>
      <w:r w:rsidRPr="00785B22">
        <w:rPr>
          <w:rStyle w:val="af9"/>
          <w:rFonts w:hint="eastAsia"/>
        </w:rPr>
        <w:t>SP</w:t>
      </w:r>
      <w:r w:rsidRPr="00785B22">
        <w:rPr>
          <w:rStyle w:val="af9"/>
          <w:rFonts w:hint="eastAsia"/>
        </w:rPr>
        <w:t>客服信息管理</w:t>
      </w:r>
    </w:p>
    <w:p w14:paraId="4665CF17" w14:textId="77777777" w:rsidR="002E3CBA" w:rsidRDefault="002E3CBA" w:rsidP="002E3CBA">
      <w:pPr>
        <w:pStyle w:val="7"/>
        <w:rPr>
          <w:rStyle w:val="af9"/>
        </w:rPr>
      </w:pPr>
      <w:r w:rsidRPr="006014AE">
        <w:rPr>
          <w:rStyle w:val="af9"/>
          <w:rFonts w:hint="eastAsia"/>
        </w:rPr>
        <w:t>业务定义</w:t>
      </w:r>
    </w:p>
    <w:p w14:paraId="4AC688C9" w14:textId="77777777" w:rsidR="002E3CBA" w:rsidRPr="003E6CCE" w:rsidRDefault="002E3CBA" w:rsidP="002E3CBA">
      <w:r>
        <w:rPr>
          <w:rFonts w:hint="eastAsia"/>
        </w:rPr>
        <w:t>SP</w:t>
      </w:r>
      <w:r>
        <w:rPr>
          <w:rFonts w:hint="eastAsia"/>
        </w:rPr>
        <w:t>可通过此功能添加</w:t>
      </w:r>
      <w:r>
        <w:rPr>
          <w:rFonts w:hint="eastAsia"/>
        </w:rPr>
        <w:t>SP</w:t>
      </w:r>
      <w:r>
        <w:rPr>
          <w:rFonts w:hint="eastAsia"/>
        </w:rPr>
        <w:t>的客服人员信息，客服人员和产品间可形成交叉关系。各产品运营时的客服、联系人信息。添加成功后，可在前台展示。</w:t>
      </w:r>
    </w:p>
    <w:p w14:paraId="3D7A6248" w14:textId="77777777" w:rsidR="002E3CBA" w:rsidRDefault="002E3CBA" w:rsidP="002E3CBA">
      <w:pPr>
        <w:pStyle w:val="7"/>
        <w:rPr>
          <w:rStyle w:val="af9"/>
        </w:rPr>
      </w:pPr>
      <w:r w:rsidRPr="006014AE">
        <w:rPr>
          <w:rStyle w:val="af9"/>
          <w:rFonts w:hint="eastAsia"/>
        </w:rPr>
        <w:lastRenderedPageBreak/>
        <w:t>约束条件</w:t>
      </w:r>
    </w:p>
    <w:p w14:paraId="1B194724" w14:textId="77777777" w:rsidR="002E3CBA" w:rsidRPr="002F3053" w:rsidRDefault="002E3CBA" w:rsidP="002E3CBA">
      <w:r>
        <w:rPr>
          <w:rFonts w:hint="eastAsia"/>
        </w:rPr>
        <w:t>无</w:t>
      </w:r>
    </w:p>
    <w:p w14:paraId="33CAE188" w14:textId="77777777" w:rsidR="002E3CBA" w:rsidRPr="006014AE" w:rsidRDefault="002E3CBA" w:rsidP="002E3CBA">
      <w:pPr>
        <w:pStyle w:val="7"/>
        <w:rPr>
          <w:rStyle w:val="af9"/>
        </w:rPr>
      </w:pPr>
      <w:r w:rsidRPr="006014AE">
        <w:rPr>
          <w:rStyle w:val="af9"/>
          <w:rFonts w:hint="eastAsia"/>
        </w:rPr>
        <w:t>逻辑模型</w:t>
      </w:r>
    </w:p>
    <w:p w14:paraId="093AF3C1" w14:textId="77777777" w:rsidR="002E3CBA" w:rsidRDefault="002E3CBA" w:rsidP="002E3CBA">
      <w:pPr>
        <w:pStyle w:val="7"/>
        <w:rPr>
          <w:rStyle w:val="af9"/>
        </w:rPr>
      </w:pPr>
      <w:r w:rsidRPr="006014AE">
        <w:rPr>
          <w:rStyle w:val="af9"/>
          <w:rFonts w:hint="eastAsia"/>
        </w:rPr>
        <w:t>功能描述</w:t>
      </w:r>
    </w:p>
    <w:p w14:paraId="35A5E252" w14:textId="77777777" w:rsidR="002E3CBA" w:rsidRDefault="002E3CBA" w:rsidP="002E3CBA">
      <w:r>
        <w:rPr>
          <w:rFonts w:hint="eastAsia"/>
        </w:rPr>
        <w:t>客</w:t>
      </w:r>
      <w:proofErr w:type="gramStart"/>
      <w:r>
        <w:rPr>
          <w:rFonts w:hint="eastAsia"/>
        </w:rPr>
        <w:t>服信息</w:t>
      </w:r>
      <w:proofErr w:type="gramEnd"/>
      <w:r>
        <w:rPr>
          <w:rFonts w:hint="eastAsia"/>
        </w:rPr>
        <w:t>的查看、添加、删除、修改。</w:t>
      </w:r>
    </w:p>
    <w:p w14:paraId="37E827E6" w14:textId="77777777" w:rsidR="002E3CBA" w:rsidRPr="002F3053" w:rsidRDefault="002E3CBA" w:rsidP="002E3CBA">
      <w:r>
        <w:rPr>
          <w:rFonts w:hint="eastAsia"/>
        </w:rPr>
        <w:t>业务负责人信息的查看、添加、删除、修改。</w:t>
      </w:r>
    </w:p>
    <w:p w14:paraId="604F80AA" w14:textId="77777777" w:rsidR="002E3CBA" w:rsidRDefault="002E3CBA" w:rsidP="002E3CBA">
      <w:pPr>
        <w:pStyle w:val="7"/>
        <w:rPr>
          <w:rStyle w:val="af9"/>
        </w:rPr>
      </w:pPr>
      <w:r w:rsidRPr="006014AE">
        <w:rPr>
          <w:rStyle w:val="af9"/>
          <w:rFonts w:hint="eastAsia"/>
        </w:rPr>
        <w:t>输入</w:t>
      </w:r>
    </w:p>
    <w:p w14:paraId="6507D8FD" w14:textId="77777777" w:rsidR="002E3CBA" w:rsidRPr="005221FE" w:rsidRDefault="002E3CBA" w:rsidP="002E3CBA">
      <w:r>
        <w:rPr>
          <w:rFonts w:hint="eastAsia"/>
        </w:rPr>
        <w:t>业务负责人及客服信息：姓名、联系电话、手机、服务时间。</w:t>
      </w:r>
    </w:p>
    <w:p w14:paraId="791C5CF0" w14:textId="77777777" w:rsidR="002E3CBA" w:rsidRDefault="002E3CBA" w:rsidP="002E3CBA">
      <w:pPr>
        <w:pStyle w:val="7"/>
        <w:rPr>
          <w:rStyle w:val="af9"/>
        </w:rPr>
      </w:pPr>
      <w:r w:rsidRPr="006014AE">
        <w:rPr>
          <w:rStyle w:val="af9"/>
          <w:rFonts w:hint="eastAsia"/>
        </w:rPr>
        <w:t>输出</w:t>
      </w:r>
    </w:p>
    <w:p w14:paraId="50266D21" w14:textId="77777777" w:rsidR="002E3CBA" w:rsidRPr="00121D1D" w:rsidRDefault="002E3CBA" w:rsidP="002E3CBA">
      <w:r>
        <w:rPr>
          <w:rFonts w:hint="eastAsia"/>
        </w:rPr>
        <w:t>已有客服、联系人信息展示</w:t>
      </w:r>
    </w:p>
    <w:p w14:paraId="6D357443" w14:textId="77777777" w:rsidR="002E3CBA" w:rsidRPr="00B06D4B" w:rsidRDefault="002E3CBA" w:rsidP="002E3CBA">
      <w:r>
        <w:rPr>
          <w:rFonts w:hint="eastAsia"/>
        </w:rPr>
        <w:t>新增、修改时，输出用户操作状态，表示操作是否成功。</w:t>
      </w:r>
    </w:p>
    <w:p w14:paraId="36BA100C" w14:textId="77777777" w:rsidR="002E3CBA" w:rsidRDefault="002E3CBA" w:rsidP="002E3CBA">
      <w:pPr>
        <w:pStyle w:val="7"/>
        <w:rPr>
          <w:rStyle w:val="af9"/>
        </w:rPr>
      </w:pPr>
      <w:r w:rsidRPr="006014AE">
        <w:rPr>
          <w:rStyle w:val="af9"/>
          <w:rFonts w:hint="eastAsia"/>
        </w:rPr>
        <w:t>用户界面</w:t>
      </w:r>
    </w:p>
    <w:p w14:paraId="0E5661B5" w14:textId="1B0670CE" w:rsidR="002E3CBA" w:rsidRPr="00FB0770" w:rsidRDefault="002E3CBA" w:rsidP="002E3CBA">
      <w:pPr>
        <w:pStyle w:val="a2"/>
      </w:pPr>
      <w:r>
        <w:rPr>
          <w:rFonts w:hint="eastAsia"/>
        </w:rPr>
        <w:t>客服列表。</w:t>
      </w:r>
    </w:p>
    <w:p w14:paraId="6C8128D6" w14:textId="0C34F58E" w:rsidR="00910930" w:rsidRPr="00FF00EE" w:rsidRDefault="002E3CBA" w:rsidP="00910930">
      <w:pPr>
        <w:pStyle w:val="6"/>
      </w:pPr>
      <w:r>
        <w:rPr>
          <w:rStyle w:val="af9"/>
          <w:rFonts w:hint="eastAsia"/>
        </w:rPr>
        <w:t>SP</w:t>
      </w:r>
      <w:r w:rsidR="00910930">
        <w:rPr>
          <w:rStyle w:val="af9"/>
          <w:rFonts w:hint="eastAsia"/>
        </w:rPr>
        <w:t>产品管理</w:t>
      </w:r>
    </w:p>
    <w:p w14:paraId="32088CC2" w14:textId="77777777" w:rsidR="00910930" w:rsidRDefault="00910930" w:rsidP="00910930">
      <w:pPr>
        <w:pStyle w:val="7"/>
        <w:rPr>
          <w:rStyle w:val="af9"/>
        </w:rPr>
      </w:pPr>
      <w:r>
        <w:rPr>
          <w:rStyle w:val="af9"/>
          <w:rFonts w:hint="eastAsia"/>
        </w:rPr>
        <w:t>业务定义</w:t>
      </w:r>
    </w:p>
    <w:p w14:paraId="0D0CC16D" w14:textId="77777777" w:rsidR="005B678F" w:rsidRDefault="00910930" w:rsidP="00910930">
      <w:pPr>
        <w:pStyle w:val="a2"/>
      </w:pPr>
      <w:r>
        <w:rPr>
          <w:rFonts w:hint="eastAsia"/>
        </w:rPr>
        <w:t>本系统中产品归属</w:t>
      </w:r>
      <w:r>
        <w:rPr>
          <w:rFonts w:hint="eastAsia"/>
        </w:rPr>
        <w:t>SP</w:t>
      </w:r>
      <w:r>
        <w:rPr>
          <w:rFonts w:hint="eastAsia"/>
        </w:rPr>
        <w:t>服务供应商管理，初期可由运营人员协助录入产品信息。产品包括产品名称，链接地址等相关属性。</w:t>
      </w:r>
    </w:p>
    <w:p w14:paraId="3D6528FF" w14:textId="5B34C076" w:rsidR="00732B52" w:rsidRDefault="00732B52" w:rsidP="00910930">
      <w:pPr>
        <w:pStyle w:val="a2"/>
      </w:pPr>
      <w:r>
        <w:rPr>
          <w:rFonts w:hint="eastAsia"/>
        </w:rPr>
        <w:t>多个产品可形成一个产品包。</w:t>
      </w:r>
      <w:r w:rsidR="005B678F">
        <w:rPr>
          <w:rFonts w:hint="eastAsia"/>
        </w:rPr>
        <w:t>产品包是属于</w:t>
      </w:r>
      <w:proofErr w:type="gramStart"/>
      <w:r w:rsidR="005B678F">
        <w:rPr>
          <w:rFonts w:hint="eastAsia"/>
        </w:rPr>
        <w:t>沃</w:t>
      </w:r>
      <w:proofErr w:type="gramEnd"/>
      <w:r w:rsidR="005B678F">
        <w:rPr>
          <w:rFonts w:hint="eastAsia"/>
        </w:rPr>
        <w:t>玩家自身运营的需求，当运营发现自身提供的资源能够和其它多种产品进行组合销售时可在展现侧进行打包组合，但最终在用户</w:t>
      </w:r>
      <w:r w:rsidR="0092617E">
        <w:rPr>
          <w:rFonts w:hint="eastAsia"/>
        </w:rPr>
        <w:t>订购</w:t>
      </w:r>
      <w:r w:rsidR="005B678F">
        <w:rPr>
          <w:rFonts w:hint="eastAsia"/>
        </w:rPr>
        <w:t>时是调用底层的接口完成产品的</w:t>
      </w:r>
      <w:r w:rsidR="0092617E">
        <w:rPr>
          <w:rFonts w:hint="eastAsia"/>
        </w:rPr>
        <w:t>订购</w:t>
      </w:r>
      <w:r w:rsidR="005B678F">
        <w:rPr>
          <w:rFonts w:hint="eastAsia"/>
        </w:rPr>
        <w:t>。详细的产品格式参见《</w:t>
      </w:r>
      <w:r w:rsidR="005B678F" w:rsidRPr="00175872">
        <w:rPr>
          <w:rFonts w:hint="eastAsia"/>
        </w:rPr>
        <w:t>SP</w:t>
      </w:r>
      <w:r w:rsidR="005B678F" w:rsidRPr="00175872">
        <w:rPr>
          <w:rFonts w:hint="eastAsia"/>
        </w:rPr>
        <w:t>产品信息统计</w:t>
      </w:r>
      <w:r w:rsidR="005B678F" w:rsidRPr="00175872">
        <w:rPr>
          <w:rFonts w:hint="eastAsia"/>
        </w:rPr>
        <w:t>20130425-PRM.xls</w:t>
      </w:r>
      <w:r w:rsidR="005B678F">
        <w:rPr>
          <w:rFonts w:hint="eastAsia"/>
        </w:rPr>
        <w:t>》文档。</w:t>
      </w:r>
      <w:r w:rsidR="00175872">
        <w:rPr>
          <w:rFonts w:hint="eastAsia"/>
        </w:rPr>
        <w:t>目前对于</w:t>
      </w:r>
      <w:proofErr w:type="gramStart"/>
      <w:r w:rsidR="00175872">
        <w:rPr>
          <w:rFonts w:hint="eastAsia"/>
        </w:rPr>
        <w:t>沃</w:t>
      </w:r>
      <w:proofErr w:type="gramEnd"/>
      <w:r w:rsidR="00175872">
        <w:rPr>
          <w:rFonts w:hint="eastAsia"/>
        </w:rPr>
        <w:t>玩家主要使用的信息是产品代码和业务代码（订购时用）。其它的信息也需要存储，但仅供展示使用。</w:t>
      </w:r>
    </w:p>
    <w:p w14:paraId="6CE29387" w14:textId="77777777" w:rsidR="005168A1" w:rsidRDefault="005B678F" w:rsidP="00910930">
      <w:pPr>
        <w:pStyle w:val="a2"/>
      </w:pPr>
      <w:r>
        <w:rPr>
          <w:rFonts w:hint="eastAsia"/>
        </w:rPr>
        <w:t>单独的产品和产品包可挂接资源。为了推销产品，运营可</w:t>
      </w:r>
      <w:r w:rsidR="005168A1">
        <w:rPr>
          <w:rFonts w:hint="eastAsia"/>
        </w:rPr>
        <w:t>将产品和资源进行关联，在页面展示资源的同时推销各种产品。</w:t>
      </w:r>
      <w:r w:rsidR="003E4E48">
        <w:rPr>
          <w:rFonts w:hint="eastAsia"/>
        </w:rPr>
        <w:t>同时，资源在和产品关联后，在用户访问资源时可通过接口与联通查询该用户是否已订购过此产品，如果没有则不能访问，双向控制最终促进产品销售。</w:t>
      </w:r>
      <w:r>
        <w:rPr>
          <w:rFonts w:hint="eastAsia"/>
        </w:rPr>
        <w:t>详细系统总体描述中的信息架构和</w:t>
      </w:r>
      <w:proofErr w:type="gramStart"/>
      <w:r>
        <w:rPr>
          <w:rFonts w:hint="eastAsia"/>
        </w:rPr>
        <w:t>主数据</w:t>
      </w:r>
      <w:proofErr w:type="gramEnd"/>
      <w:r>
        <w:rPr>
          <w:rFonts w:hint="eastAsia"/>
        </w:rPr>
        <w:t>架构描述。</w:t>
      </w:r>
    </w:p>
    <w:p w14:paraId="4B429A87" w14:textId="77777777" w:rsidR="00C970C3" w:rsidRDefault="005B678F" w:rsidP="00910930">
      <w:pPr>
        <w:pStyle w:val="a2"/>
      </w:pPr>
      <w:r>
        <w:rPr>
          <w:rFonts w:hint="eastAsia"/>
        </w:rPr>
        <w:t>下面举一个联通发行的</w:t>
      </w:r>
      <w:r w:rsidR="00C970C3">
        <w:rPr>
          <w:rFonts w:hint="eastAsia"/>
        </w:rPr>
        <w:t>流量包</w:t>
      </w:r>
      <w:r>
        <w:rPr>
          <w:rFonts w:hint="eastAsia"/>
        </w:rPr>
        <w:t>和短信包</w:t>
      </w:r>
      <w:r w:rsidR="00C970C3">
        <w:rPr>
          <w:rFonts w:hint="eastAsia"/>
        </w:rPr>
        <w:t>在优惠活动等处使用</w:t>
      </w:r>
      <w:r>
        <w:rPr>
          <w:rFonts w:hint="eastAsia"/>
        </w:rPr>
        <w:t>的例子：</w:t>
      </w:r>
    </w:p>
    <w:p w14:paraId="552F09E1" w14:textId="74D5E14E" w:rsidR="00C970C3" w:rsidRDefault="006668EC" w:rsidP="00910930">
      <w:pPr>
        <w:pStyle w:val="a2"/>
      </w:pPr>
      <w:r w:rsidRPr="00A6523B">
        <w:rPr>
          <w:noProof/>
        </w:rPr>
        <w:lastRenderedPageBreak/>
        <w:drawing>
          <wp:inline distT="0" distB="0" distL="0" distR="0" wp14:anchorId="0D8C6261" wp14:editId="26A3CC00">
            <wp:extent cx="5486400" cy="6669405"/>
            <wp:effectExtent l="0" t="0" r="0" b="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6669405"/>
                    </a:xfrm>
                    <a:prstGeom prst="rect">
                      <a:avLst/>
                    </a:prstGeom>
                    <a:noFill/>
                    <a:ln>
                      <a:noFill/>
                    </a:ln>
                  </pic:spPr>
                </pic:pic>
              </a:graphicData>
            </a:graphic>
          </wp:inline>
        </w:drawing>
      </w:r>
    </w:p>
    <w:p w14:paraId="66BD0B32" w14:textId="77777777" w:rsidR="002E3CBA" w:rsidRDefault="002E3CBA" w:rsidP="00910930">
      <w:pPr>
        <w:pStyle w:val="a2"/>
      </w:pPr>
    </w:p>
    <w:p w14:paraId="4E6D8D70" w14:textId="77777777" w:rsidR="002E3CBA" w:rsidRPr="002E3CBA" w:rsidRDefault="002E3CBA" w:rsidP="002E3CBA">
      <w:pPr>
        <w:rPr>
          <w:color w:val="FF0000"/>
        </w:rPr>
      </w:pPr>
      <w:r w:rsidRPr="002E3CBA">
        <w:rPr>
          <w:rFonts w:hint="eastAsia"/>
          <w:color w:val="FF0000"/>
        </w:rPr>
        <w:t>对于修改后的产品，</w:t>
      </w:r>
      <w:r w:rsidRPr="002E3CBA">
        <w:rPr>
          <w:rFonts w:hint="eastAsia"/>
          <w:color w:val="FF0000"/>
        </w:rPr>
        <w:t xml:space="preserve"> </w:t>
      </w:r>
      <w:r w:rsidRPr="002E3CBA">
        <w:rPr>
          <w:rFonts w:hint="eastAsia"/>
          <w:color w:val="FF0000"/>
        </w:rPr>
        <w:t>状态自动重置为待审核状态，需通过审核才可在前台展示。</w:t>
      </w:r>
    </w:p>
    <w:p w14:paraId="7D6377BC" w14:textId="77777777" w:rsidR="002E3CBA" w:rsidRPr="002E3CBA" w:rsidRDefault="002E3CBA" w:rsidP="00910930">
      <w:pPr>
        <w:pStyle w:val="a2"/>
      </w:pPr>
    </w:p>
    <w:p w14:paraId="089AD89B" w14:textId="77777777" w:rsidR="006303BF" w:rsidRDefault="006303BF" w:rsidP="00910930">
      <w:pPr>
        <w:pStyle w:val="7"/>
        <w:rPr>
          <w:rStyle w:val="af9"/>
        </w:rPr>
      </w:pPr>
      <w:r>
        <w:rPr>
          <w:rStyle w:val="af9"/>
          <w:rFonts w:hint="eastAsia"/>
        </w:rPr>
        <w:lastRenderedPageBreak/>
        <w:t>逻辑模型</w:t>
      </w:r>
    </w:p>
    <w:p w14:paraId="5460C5BC" w14:textId="7B34273C" w:rsidR="006303BF" w:rsidRPr="006303BF" w:rsidRDefault="005E3C53" w:rsidP="006303BF">
      <w:r>
        <w:rPr>
          <w:rFonts w:hint="eastAsia"/>
          <w:noProof/>
        </w:rPr>
        <w:drawing>
          <wp:inline distT="0" distB="0" distL="0" distR="0" wp14:anchorId="4EB71013" wp14:editId="331A3149">
            <wp:extent cx="3773170" cy="2743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73170" cy="2743200"/>
                    </a:xfrm>
                    <a:prstGeom prst="rect">
                      <a:avLst/>
                    </a:prstGeom>
                    <a:noFill/>
                    <a:ln>
                      <a:noFill/>
                    </a:ln>
                  </pic:spPr>
                </pic:pic>
              </a:graphicData>
            </a:graphic>
          </wp:inline>
        </w:drawing>
      </w:r>
    </w:p>
    <w:p w14:paraId="1F8EA90C" w14:textId="77777777" w:rsidR="00910930" w:rsidRDefault="00910930" w:rsidP="00910930">
      <w:pPr>
        <w:pStyle w:val="7"/>
        <w:rPr>
          <w:rStyle w:val="af9"/>
        </w:rPr>
      </w:pPr>
      <w:r>
        <w:rPr>
          <w:rStyle w:val="af9"/>
          <w:rFonts w:hint="eastAsia"/>
        </w:rPr>
        <w:t>功能描述</w:t>
      </w:r>
    </w:p>
    <w:p w14:paraId="3EF7EC7A" w14:textId="77777777" w:rsidR="00910930" w:rsidRDefault="00910930" w:rsidP="009A236E">
      <w:pPr>
        <w:pStyle w:val="a2"/>
        <w:numPr>
          <w:ilvl w:val="0"/>
          <w:numId w:val="16"/>
        </w:numPr>
      </w:pPr>
      <w:proofErr w:type="gramStart"/>
      <w:r>
        <w:rPr>
          <w:rFonts w:hint="eastAsia"/>
        </w:rPr>
        <w:t>主数据</w:t>
      </w:r>
      <w:proofErr w:type="gramEnd"/>
      <w:r>
        <w:rPr>
          <w:rFonts w:hint="eastAsia"/>
        </w:rPr>
        <w:t>常用的增、</w:t>
      </w:r>
      <w:proofErr w:type="gramStart"/>
      <w:r>
        <w:rPr>
          <w:rFonts w:hint="eastAsia"/>
        </w:rPr>
        <w:t>删</w:t>
      </w:r>
      <w:proofErr w:type="gramEnd"/>
      <w:r>
        <w:rPr>
          <w:rFonts w:hint="eastAsia"/>
        </w:rPr>
        <w:t>、</w:t>
      </w:r>
      <w:proofErr w:type="gramStart"/>
      <w:r>
        <w:rPr>
          <w:rFonts w:hint="eastAsia"/>
        </w:rPr>
        <w:t>改维护</w:t>
      </w:r>
      <w:proofErr w:type="gramEnd"/>
      <w:r>
        <w:rPr>
          <w:rFonts w:hint="eastAsia"/>
        </w:rPr>
        <w:t>操作</w:t>
      </w:r>
    </w:p>
    <w:p w14:paraId="4837EA39" w14:textId="77777777" w:rsidR="00732B52" w:rsidRDefault="00732B52" w:rsidP="009A236E">
      <w:pPr>
        <w:pStyle w:val="a2"/>
        <w:numPr>
          <w:ilvl w:val="0"/>
          <w:numId w:val="16"/>
        </w:numPr>
      </w:pPr>
      <w:r>
        <w:rPr>
          <w:rFonts w:hint="eastAsia"/>
        </w:rPr>
        <w:t>产品</w:t>
      </w:r>
      <w:r w:rsidR="005B678F">
        <w:rPr>
          <w:rFonts w:hint="eastAsia"/>
        </w:rPr>
        <w:t>包组合：运营可将多种产品组成新的产品包</w:t>
      </w:r>
    </w:p>
    <w:p w14:paraId="4F5F6976" w14:textId="77777777" w:rsidR="002E3CBA" w:rsidRDefault="002E3CBA" w:rsidP="002E3CBA">
      <w:pPr>
        <w:pStyle w:val="afc"/>
        <w:numPr>
          <w:ilvl w:val="0"/>
          <w:numId w:val="16"/>
        </w:numPr>
        <w:ind w:firstLineChars="0"/>
        <w:rPr>
          <w:rFonts w:ascii="Times New Roman" w:eastAsia="仿宋_GB2312" w:hAnsi="Times New Roman"/>
          <w:color w:val="FF0000"/>
          <w:sz w:val="24"/>
          <w:szCs w:val="20"/>
        </w:rPr>
      </w:pPr>
      <w:r w:rsidRPr="002E3CBA">
        <w:rPr>
          <w:rFonts w:ascii="Times New Roman" w:eastAsia="仿宋_GB2312" w:hAnsi="Times New Roman" w:hint="eastAsia"/>
          <w:color w:val="FF0000"/>
          <w:sz w:val="24"/>
          <w:szCs w:val="20"/>
        </w:rPr>
        <w:t>产品审核：在产品维护界面可设置产品的状态，</w:t>
      </w:r>
      <w:r w:rsidRPr="002E3CBA">
        <w:rPr>
          <w:rFonts w:ascii="Times New Roman" w:eastAsia="仿宋_GB2312" w:hAnsi="Times New Roman" w:hint="eastAsia"/>
          <w:color w:val="FF0000"/>
          <w:sz w:val="24"/>
          <w:szCs w:val="20"/>
        </w:rPr>
        <w:t>SP</w:t>
      </w:r>
      <w:r w:rsidRPr="002E3CBA">
        <w:rPr>
          <w:rFonts w:ascii="Times New Roman" w:eastAsia="仿宋_GB2312" w:hAnsi="Times New Roman" w:hint="eastAsia"/>
          <w:color w:val="FF0000"/>
          <w:sz w:val="24"/>
          <w:szCs w:val="20"/>
        </w:rPr>
        <w:t>对自己的产品审核结果负责</w:t>
      </w:r>
    </w:p>
    <w:p w14:paraId="7A8C914D" w14:textId="444203F8" w:rsidR="002E3CBA" w:rsidRPr="005F128C" w:rsidRDefault="002E3CBA" w:rsidP="002E3CBA">
      <w:pPr>
        <w:pStyle w:val="afc"/>
        <w:numPr>
          <w:ilvl w:val="0"/>
          <w:numId w:val="16"/>
        </w:numPr>
        <w:ind w:firstLineChars="0"/>
        <w:rPr>
          <w:rFonts w:ascii="Times New Roman" w:eastAsia="仿宋_GB2312" w:hAnsi="Times New Roman"/>
          <w:sz w:val="24"/>
          <w:szCs w:val="20"/>
        </w:rPr>
      </w:pPr>
      <w:r w:rsidRPr="005F128C">
        <w:rPr>
          <w:rFonts w:ascii="Times New Roman" w:eastAsia="仿宋_GB2312" w:hAnsi="Times New Roman" w:hint="eastAsia"/>
          <w:sz w:val="24"/>
          <w:szCs w:val="20"/>
        </w:rPr>
        <w:t>产品图片上传功能，</w:t>
      </w:r>
      <w:r w:rsidRPr="005F128C">
        <w:rPr>
          <w:rFonts w:ascii="Times New Roman" w:eastAsia="仿宋_GB2312" w:hAnsi="Times New Roman" w:hint="eastAsia"/>
          <w:sz w:val="24"/>
          <w:szCs w:val="20"/>
        </w:rPr>
        <w:t>SP</w:t>
      </w:r>
      <w:r w:rsidRPr="005F128C">
        <w:rPr>
          <w:rFonts w:ascii="Times New Roman" w:eastAsia="仿宋_GB2312" w:hAnsi="Times New Roman" w:hint="eastAsia"/>
          <w:sz w:val="24"/>
          <w:szCs w:val="20"/>
        </w:rPr>
        <w:t>管理员可上传本地图片，并可通过在线裁剪功能剪切图片</w:t>
      </w:r>
      <w:r w:rsidR="005F128C">
        <w:rPr>
          <w:rFonts w:ascii="Times New Roman" w:eastAsia="仿宋_GB2312" w:hAnsi="Times New Roman" w:hint="eastAsia"/>
          <w:sz w:val="24"/>
          <w:szCs w:val="20"/>
        </w:rPr>
        <w:t>，考虑到适配的问题图片需要裁剪成适应</w:t>
      </w:r>
      <w:r w:rsidR="005F128C">
        <w:rPr>
          <w:rFonts w:ascii="Times New Roman" w:eastAsia="仿宋_GB2312" w:hAnsi="Times New Roman" w:hint="eastAsia"/>
          <w:sz w:val="24"/>
          <w:szCs w:val="20"/>
        </w:rPr>
        <w:t>wap</w:t>
      </w:r>
      <w:r w:rsidR="005F128C">
        <w:rPr>
          <w:rFonts w:ascii="Times New Roman" w:eastAsia="仿宋_GB2312" w:hAnsi="Times New Roman" w:hint="eastAsia"/>
          <w:sz w:val="24"/>
          <w:szCs w:val="20"/>
        </w:rPr>
        <w:t>和</w:t>
      </w:r>
      <w:r w:rsidR="005F128C">
        <w:rPr>
          <w:rFonts w:ascii="Times New Roman" w:eastAsia="仿宋_GB2312" w:hAnsi="Times New Roman" w:hint="eastAsia"/>
          <w:sz w:val="24"/>
          <w:szCs w:val="20"/>
        </w:rPr>
        <w:t>www</w:t>
      </w:r>
      <w:r w:rsidR="005F128C">
        <w:rPr>
          <w:rFonts w:ascii="Times New Roman" w:eastAsia="仿宋_GB2312" w:hAnsi="Times New Roman" w:hint="eastAsia"/>
          <w:sz w:val="24"/>
          <w:szCs w:val="20"/>
        </w:rPr>
        <w:t>多种格式</w:t>
      </w:r>
      <w:r w:rsidRPr="005F128C">
        <w:rPr>
          <w:rFonts w:ascii="Times New Roman" w:eastAsia="仿宋_GB2312" w:hAnsi="Times New Roman" w:hint="eastAsia"/>
          <w:sz w:val="24"/>
          <w:szCs w:val="20"/>
        </w:rPr>
        <w:t>；</w:t>
      </w:r>
    </w:p>
    <w:p w14:paraId="2386FDD3" w14:textId="77777777" w:rsidR="002E3CBA" w:rsidRPr="005F128C" w:rsidRDefault="002E3CBA" w:rsidP="002E3CBA">
      <w:pPr>
        <w:pStyle w:val="afc"/>
        <w:numPr>
          <w:ilvl w:val="0"/>
          <w:numId w:val="16"/>
        </w:numPr>
        <w:ind w:firstLineChars="0"/>
        <w:rPr>
          <w:rFonts w:ascii="Times New Roman" w:eastAsia="仿宋_GB2312" w:hAnsi="Times New Roman"/>
          <w:sz w:val="24"/>
          <w:szCs w:val="20"/>
        </w:rPr>
      </w:pPr>
      <w:r w:rsidRPr="005F128C">
        <w:rPr>
          <w:rFonts w:ascii="Times New Roman" w:eastAsia="仿宋_GB2312" w:hAnsi="Times New Roman" w:hint="eastAsia"/>
          <w:sz w:val="24"/>
          <w:szCs w:val="20"/>
        </w:rPr>
        <w:t>产品联系人及客服人员选择功能，产品客服人员通过选择方式添加，此处不提供直接添加客服人员功能，</w:t>
      </w:r>
      <w:r w:rsidRPr="005F128C">
        <w:rPr>
          <w:rFonts w:ascii="Times New Roman" w:eastAsia="仿宋_GB2312" w:hAnsi="Times New Roman" w:hint="eastAsia"/>
          <w:sz w:val="24"/>
          <w:szCs w:val="20"/>
        </w:rPr>
        <w:t>SP</w:t>
      </w:r>
      <w:r w:rsidRPr="005F128C">
        <w:rPr>
          <w:rFonts w:ascii="Times New Roman" w:eastAsia="仿宋_GB2312" w:hAnsi="Times New Roman" w:hint="eastAsia"/>
          <w:sz w:val="24"/>
          <w:szCs w:val="20"/>
        </w:rPr>
        <w:t>可通过客服信息管理功能维护客服人员信息；</w:t>
      </w:r>
    </w:p>
    <w:p w14:paraId="06801404" w14:textId="5E0B148F" w:rsidR="002E3CBA" w:rsidRPr="005F128C" w:rsidRDefault="002E3CBA" w:rsidP="002E3CBA">
      <w:pPr>
        <w:pStyle w:val="afc"/>
        <w:numPr>
          <w:ilvl w:val="0"/>
          <w:numId w:val="16"/>
        </w:numPr>
        <w:ind w:firstLineChars="0"/>
        <w:rPr>
          <w:rFonts w:ascii="Times New Roman" w:eastAsia="仿宋_GB2312" w:hAnsi="Times New Roman"/>
          <w:sz w:val="24"/>
          <w:szCs w:val="20"/>
        </w:rPr>
      </w:pPr>
      <w:r w:rsidRPr="005F128C">
        <w:rPr>
          <w:rFonts w:ascii="Times New Roman" w:eastAsia="仿宋_GB2312" w:hAnsi="Times New Roman" w:hint="eastAsia"/>
          <w:sz w:val="24"/>
          <w:szCs w:val="20"/>
        </w:rPr>
        <w:t>产品前台展示页面预览功能，</w:t>
      </w:r>
      <w:r w:rsidRPr="005F128C">
        <w:rPr>
          <w:rFonts w:ascii="Times New Roman" w:eastAsia="仿宋_GB2312" w:hAnsi="Times New Roman" w:hint="eastAsia"/>
          <w:sz w:val="24"/>
          <w:szCs w:val="20"/>
        </w:rPr>
        <w:t>SP</w:t>
      </w:r>
      <w:r w:rsidRPr="005F128C">
        <w:rPr>
          <w:rFonts w:ascii="Times New Roman" w:eastAsia="仿宋_GB2312" w:hAnsi="Times New Roman" w:hint="eastAsia"/>
          <w:sz w:val="24"/>
          <w:szCs w:val="20"/>
        </w:rPr>
        <w:t>在填写完产品信息后，可通过此功能预览产品在前台展示效果。</w:t>
      </w:r>
    </w:p>
    <w:p w14:paraId="242167BF" w14:textId="77777777" w:rsidR="00910930" w:rsidRDefault="00910930" w:rsidP="00910930">
      <w:pPr>
        <w:pStyle w:val="7"/>
        <w:rPr>
          <w:rStyle w:val="af9"/>
        </w:rPr>
      </w:pPr>
      <w:r>
        <w:rPr>
          <w:rStyle w:val="af9"/>
          <w:rFonts w:hint="eastAsia"/>
        </w:rPr>
        <w:t>输入</w:t>
      </w:r>
    </w:p>
    <w:p w14:paraId="3095D877" w14:textId="4D074001" w:rsidR="00910930" w:rsidRDefault="00C31A55" w:rsidP="00910930">
      <w:pPr>
        <w:pStyle w:val="a2"/>
      </w:pPr>
      <w:r>
        <w:rPr>
          <w:rFonts w:hint="eastAsia"/>
        </w:rPr>
        <w:t>产品的名称</w:t>
      </w:r>
      <w:r w:rsidR="00910930">
        <w:rPr>
          <w:rFonts w:hint="eastAsia"/>
        </w:rPr>
        <w:t>、</w:t>
      </w:r>
      <w:r>
        <w:rPr>
          <w:rFonts w:hint="eastAsia"/>
        </w:rPr>
        <w:t>产品编号</w:t>
      </w:r>
      <w:r w:rsidR="00910930">
        <w:rPr>
          <w:rFonts w:hint="eastAsia"/>
        </w:rPr>
        <w:t>、</w:t>
      </w:r>
      <w:r w:rsidR="0092617E">
        <w:rPr>
          <w:rFonts w:hint="eastAsia"/>
        </w:rPr>
        <w:t>订购</w:t>
      </w:r>
      <w:r w:rsidR="005B678F">
        <w:rPr>
          <w:rFonts w:hint="eastAsia"/>
        </w:rPr>
        <w:t>代码、</w:t>
      </w:r>
      <w:r w:rsidR="00910930">
        <w:rPr>
          <w:rFonts w:hint="eastAsia"/>
        </w:rPr>
        <w:t>状态</w:t>
      </w:r>
      <w:r w:rsidR="00910930" w:rsidRPr="00591154">
        <w:rPr>
          <w:rFonts w:hint="eastAsia"/>
        </w:rPr>
        <w:t>等</w:t>
      </w:r>
      <w:r w:rsidR="00910930">
        <w:rPr>
          <w:rFonts w:hint="eastAsia"/>
        </w:rPr>
        <w:t>。</w:t>
      </w:r>
    </w:p>
    <w:p w14:paraId="7F9E0B0B" w14:textId="77777777" w:rsidR="00910930" w:rsidRDefault="00910930" w:rsidP="00910930">
      <w:pPr>
        <w:pStyle w:val="7"/>
        <w:rPr>
          <w:rStyle w:val="af9"/>
        </w:rPr>
      </w:pPr>
      <w:r>
        <w:rPr>
          <w:rStyle w:val="af9"/>
          <w:rFonts w:hint="eastAsia"/>
        </w:rPr>
        <w:t>输出</w:t>
      </w:r>
    </w:p>
    <w:p w14:paraId="6D1A9F94" w14:textId="77777777" w:rsidR="00910930" w:rsidRDefault="00C31A55" w:rsidP="00910930">
      <w:pPr>
        <w:pStyle w:val="a2"/>
      </w:pPr>
      <w:r>
        <w:rPr>
          <w:rFonts w:hint="eastAsia"/>
        </w:rPr>
        <w:t>产品</w:t>
      </w:r>
      <w:r w:rsidR="00910930">
        <w:rPr>
          <w:rFonts w:hint="eastAsia"/>
        </w:rPr>
        <w:t>列表</w:t>
      </w:r>
    </w:p>
    <w:p w14:paraId="3168D0E6" w14:textId="77777777" w:rsidR="00910930" w:rsidRDefault="00910930" w:rsidP="00910930">
      <w:pPr>
        <w:pStyle w:val="7"/>
        <w:rPr>
          <w:rStyle w:val="af9"/>
        </w:rPr>
      </w:pPr>
      <w:r>
        <w:rPr>
          <w:rStyle w:val="af9"/>
          <w:rFonts w:hint="eastAsia"/>
        </w:rPr>
        <w:t>用户界面</w:t>
      </w:r>
    </w:p>
    <w:p w14:paraId="5E72AE42" w14:textId="1642367C" w:rsidR="0094006E" w:rsidRDefault="00B22767" w:rsidP="00FB0770">
      <w:pPr>
        <w:pStyle w:val="a2"/>
      </w:pPr>
      <w:r>
        <w:rPr>
          <w:rFonts w:hint="eastAsia"/>
        </w:rPr>
        <w:t>参见后台原型</w:t>
      </w:r>
      <w:r>
        <w:rPr>
          <w:rFonts w:hint="eastAsia"/>
        </w:rPr>
        <w:t>V1.5-</w:t>
      </w:r>
      <w:r>
        <w:rPr>
          <w:rFonts w:hint="eastAsia"/>
        </w:rPr>
        <w:t>产品管理</w:t>
      </w:r>
    </w:p>
    <w:p w14:paraId="04552109" w14:textId="240FB6DF" w:rsidR="008E4B27" w:rsidRPr="00FF00EE" w:rsidRDefault="008E4B27" w:rsidP="008E4B27">
      <w:pPr>
        <w:pStyle w:val="6"/>
      </w:pPr>
      <w:r>
        <w:rPr>
          <w:rStyle w:val="af9"/>
          <w:rFonts w:hint="eastAsia"/>
        </w:rPr>
        <w:lastRenderedPageBreak/>
        <w:t>SP</w:t>
      </w:r>
      <w:r>
        <w:rPr>
          <w:rStyle w:val="af9"/>
          <w:rFonts w:hint="eastAsia"/>
        </w:rPr>
        <w:t>产品验证</w:t>
      </w:r>
    </w:p>
    <w:p w14:paraId="50E11489" w14:textId="77777777" w:rsidR="008E4B27" w:rsidRDefault="008E4B27" w:rsidP="008E4B27">
      <w:pPr>
        <w:pStyle w:val="7"/>
        <w:rPr>
          <w:rStyle w:val="af9"/>
        </w:rPr>
      </w:pPr>
      <w:r>
        <w:rPr>
          <w:rStyle w:val="af9"/>
          <w:rFonts w:hint="eastAsia"/>
        </w:rPr>
        <w:t>业务定义</w:t>
      </w:r>
    </w:p>
    <w:p w14:paraId="65DDA36F" w14:textId="2D347892" w:rsidR="008E4B27" w:rsidRDefault="00ED005F" w:rsidP="008E4B27">
      <w:pPr>
        <w:pStyle w:val="a2"/>
      </w:pPr>
      <w:r>
        <w:rPr>
          <w:rFonts w:hint="eastAsia"/>
        </w:rPr>
        <w:t>由于产品信息是由</w:t>
      </w:r>
      <w:r>
        <w:rPr>
          <w:rFonts w:hint="eastAsia"/>
        </w:rPr>
        <w:t>SP</w:t>
      </w:r>
      <w:r>
        <w:rPr>
          <w:rFonts w:hint="eastAsia"/>
        </w:rPr>
        <w:t>维护的，为了减少无效的产品信息，需要及时对产品信息进行订购验证，以减少无效的产品。通过</w:t>
      </w:r>
      <w:r>
        <w:rPr>
          <w:rFonts w:hint="eastAsia"/>
        </w:rPr>
        <w:t>SP</w:t>
      </w:r>
      <w:r>
        <w:rPr>
          <w:rFonts w:hint="eastAsia"/>
        </w:rPr>
        <w:t>信息中维护进去的测试手机号码，</w:t>
      </w:r>
      <w:r>
        <w:rPr>
          <w:rFonts w:hint="eastAsia"/>
        </w:rPr>
        <w:t>SP</w:t>
      </w:r>
      <w:r>
        <w:rPr>
          <w:rFonts w:hint="eastAsia"/>
        </w:rPr>
        <w:t>厂家逐个对产品信息进行订购</w:t>
      </w:r>
      <w:proofErr w:type="gramStart"/>
      <w:r>
        <w:rPr>
          <w:rFonts w:hint="eastAsia"/>
        </w:rPr>
        <w:t>和定退操作</w:t>
      </w:r>
      <w:proofErr w:type="gramEnd"/>
      <w:r>
        <w:rPr>
          <w:rFonts w:hint="eastAsia"/>
        </w:rPr>
        <w:t>，订购</w:t>
      </w:r>
      <w:proofErr w:type="gramStart"/>
      <w:r>
        <w:rPr>
          <w:rFonts w:hint="eastAsia"/>
        </w:rPr>
        <w:t>和定推存储</w:t>
      </w:r>
      <w:proofErr w:type="gramEnd"/>
      <w:r>
        <w:rPr>
          <w:rFonts w:hint="eastAsia"/>
        </w:rPr>
        <w:t>在操作日志中，运营团队根据这个订购日志来确认此产品是否能够完成订购操作。</w:t>
      </w:r>
    </w:p>
    <w:p w14:paraId="1189C188" w14:textId="4E9337BB" w:rsidR="008E4B27" w:rsidRDefault="008E4B27" w:rsidP="008E4B27">
      <w:pPr>
        <w:pStyle w:val="7"/>
      </w:pPr>
      <w:r>
        <w:rPr>
          <w:rStyle w:val="af9"/>
          <w:rFonts w:hint="eastAsia"/>
        </w:rPr>
        <w:t>逻辑模型</w:t>
      </w:r>
    </w:p>
    <w:p w14:paraId="6CD241C4" w14:textId="77777777" w:rsidR="008E4B27" w:rsidRDefault="008E4B27" w:rsidP="008E4B27">
      <w:pPr>
        <w:pStyle w:val="7"/>
        <w:rPr>
          <w:rStyle w:val="af9"/>
        </w:rPr>
      </w:pPr>
      <w:r>
        <w:rPr>
          <w:rStyle w:val="af9"/>
          <w:rFonts w:hint="eastAsia"/>
        </w:rPr>
        <w:t>功能描述</w:t>
      </w:r>
    </w:p>
    <w:p w14:paraId="5931F85C" w14:textId="2CACB3DC" w:rsidR="008E4B27" w:rsidRDefault="006B6F61" w:rsidP="008E4B27">
      <w:pPr>
        <w:pStyle w:val="a2"/>
        <w:numPr>
          <w:ilvl w:val="0"/>
          <w:numId w:val="16"/>
        </w:numPr>
      </w:pPr>
      <w:r>
        <w:rPr>
          <w:rFonts w:hint="eastAsia"/>
        </w:rPr>
        <w:t xml:space="preserve">SP  </w:t>
      </w:r>
      <w:r>
        <w:rPr>
          <w:rFonts w:hint="eastAsia"/>
        </w:rPr>
        <w:t>确认：</w:t>
      </w:r>
      <w:r w:rsidR="00ED005F">
        <w:rPr>
          <w:rFonts w:hint="eastAsia"/>
        </w:rPr>
        <w:t>Sp</w:t>
      </w:r>
      <w:r w:rsidR="00ED005F">
        <w:rPr>
          <w:rFonts w:hint="eastAsia"/>
        </w:rPr>
        <w:t>根据</w:t>
      </w:r>
      <w:r>
        <w:rPr>
          <w:rFonts w:hint="eastAsia"/>
        </w:rPr>
        <w:t>预设的测试手机号码来进行订购</w:t>
      </w:r>
      <w:proofErr w:type="gramStart"/>
      <w:r>
        <w:rPr>
          <w:rFonts w:hint="eastAsia"/>
        </w:rPr>
        <w:t>和定退操作</w:t>
      </w:r>
      <w:proofErr w:type="gramEnd"/>
      <w:r w:rsidR="008E4B27">
        <w:rPr>
          <w:rFonts w:hint="eastAsia"/>
        </w:rPr>
        <w:t>。</w:t>
      </w:r>
    </w:p>
    <w:p w14:paraId="6D11BA82" w14:textId="787CCAD2" w:rsidR="008E4B27" w:rsidRDefault="006B6F61" w:rsidP="008E4B27">
      <w:pPr>
        <w:pStyle w:val="a2"/>
        <w:numPr>
          <w:ilvl w:val="0"/>
          <w:numId w:val="16"/>
        </w:numPr>
      </w:pPr>
      <w:r>
        <w:rPr>
          <w:rFonts w:hint="eastAsia"/>
        </w:rPr>
        <w:t>运营确认：运营管理人员根据订购操作日志和手机号码来二次确认产品是否最终有效。</w:t>
      </w:r>
    </w:p>
    <w:p w14:paraId="5C2D0C4E" w14:textId="77777777" w:rsidR="008E4B27" w:rsidRDefault="008E4B27" w:rsidP="008E4B27">
      <w:pPr>
        <w:pStyle w:val="7"/>
        <w:rPr>
          <w:rStyle w:val="af9"/>
        </w:rPr>
      </w:pPr>
      <w:r>
        <w:rPr>
          <w:rStyle w:val="af9"/>
          <w:rFonts w:hint="eastAsia"/>
        </w:rPr>
        <w:t>输入</w:t>
      </w:r>
    </w:p>
    <w:p w14:paraId="473DE893" w14:textId="38DD1E92" w:rsidR="008E4B27" w:rsidRDefault="006B6F61" w:rsidP="008E4B27">
      <w:pPr>
        <w:pStyle w:val="a2"/>
      </w:pPr>
      <w:r>
        <w:rPr>
          <w:rFonts w:hint="eastAsia"/>
        </w:rPr>
        <w:t>产品</w:t>
      </w:r>
      <w:r>
        <w:rPr>
          <w:rFonts w:hint="eastAsia"/>
        </w:rPr>
        <w:t>ID</w:t>
      </w:r>
      <w:r>
        <w:rPr>
          <w:rFonts w:hint="eastAsia"/>
        </w:rPr>
        <w:t>，产品名称，</w:t>
      </w:r>
      <w:r>
        <w:rPr>
          <w:rFonts w:hint="eastAsia"/>
        </w:rPr>
        <w:t>SP</w:t>
      </w:r>
      <w:r>
        <w:rPr>
          <w:rFonts w:hint="eastAsia"/>
        </w:rPr>
        <w:t>名称、</w:t>
      </w:r>
      <w:r w:rsidR="008E4B27">
        <w:rPr>
          <w:rFonts w:hint="eastAsia"/>
        </w:rPr>
        <w:t>状态</w:t>
      </w:r>
      <w:r w:rsidR="008E4B27" w:rsidRPr="00591154">
        <w:rPr>
          <w:rFonts w:hint="eastAsia"/>
        </w:rPr>
        <w:t>等</w:t>
      </w:r>
      <w:r w:rsidR="008E4B27">
        <w:rPr>
          <w:rFonts w:hint="eastAsia"/>
        </w:rPr>
        <w:t>。</w:t>
      </w:r>
    </w:p>
    <w:p w14:paraId="2D1019E2" w14:textId="77777777" w:rsidR="008E4B27" w:rsidRDefault="008E4B27" w:rsidP="008E4B27">
      <w:pPr>
        <w:pStyle w:val="7"/>
        <w:rPr>
          <w:rStyle w:val="af9"/>
        </w:rPr>
      </w:pPr>
      <w:r>
        <w:rPr>
          <w:rStyle w:val="af9"/>
          <w:rFonts w:hint="eastAsia"/>
        </w:rPr>
        <w:t>输出</w:t>
      </w:r>
    </w:p>
    <w:p w14:paraId="5DBDBBB5" w14:textId="77777777" w:rsidR="008E4B27" w:rsidRDefault="008E4B27" w:rsidP="008E4B27">
      <w:pPr>
        <w:pStyle w:val="a2"/>
      </w:pPr>
      <w:r>
        <w:rPr>
          <w:rFonts w:hint="eastAsia"/>
        </w:rPr>
        <w:t>应用列表</w:t>
      </w:r>
    </w:p>
    <w:p w14:paraId="52D6E8F7" w14:textId="77777777" w:rsidR="008E4B27" w:rsidRDefault="008E4B27" w:rsidP="008E4B27">
      <w:pPr>
        <w:pStyle w:val="7"/>
        <w:rPr>
          <w:rStyle w:val="af9"/>
        </w:rPr>
      </w:pPr>
      <w:r>
        <w:rPr>
          <w:rStyle w:val="af9"/>
          <w:rFonts w:hint="eastAsia"/>
        </w:rPr>
        <w:t>用户界面</w:t>
      </w:r>
    </w:p>
    <w:p w14:paraId="19B4403F" w14:textId="77777777" w:rsidR="008E4B27" w:rsidRDefault="008E4B27" w:rsidP="008E4B27">
      <w:pPr>
        <w:pStyle w:val="a2"/>
        <w:ind w:left="840" w:firstLine="0"/>
      </w:pPr>
      <w:r>
        <w:rPr>
          <w:rFonts w:hint="eastAsia"/>
        </w:rPr>
        <w:t>参见后台原型</w:t>
      </w:r>
      <w:r>
        <w:rPr>
          <w:rFonts w:hint="eastAsia"/>
        </w:rPr>
        <w:t>V1.5-</w:t>
      </w:r>
      <w:r>
        <w:rPr>
          <w:rFonts w:hint="eastAsia"/>
        </w:rPr>
        <w:t>内容管理</w:t>
      </w:r>
      <w:r>
        <w:rPr>
          <w:rFonts w:hint="eastAsia"/>
        </w:rPr>
        <w:t>-</w:t>
      </w:r>
      <w:r>
        <w:rPr>
          <w:rFonts w:hint="eastAsia"/>
        </w:rPr>
        <w:t>应用发布</w:t>
      </w:r>
    </w:p>
    <w:p w14:paraId="5D258B12" w14:textId="77777777" w:rsidR="008E4B27" w:rsidRPr="008E4B27" w:rsidRDefault="008E4B27" w:rsidP="00FB0770">
      <w:pPr>
        <w:pStyle w:val="a2"/>
      </w:pPr>
    </w:p>
    <w:p w14:paraId="7094038C" w14:textId="77777777" w:rsidR="00F67AA6" w:rsidRDefault="00F67AA6" w:rsidP="00F67AA6">
      <w:pPr>
        <w:pStyle w:val="5"/>
        <w:rPr>
          <w:rStyle w:val="af9"/>
        </w:rPr>
      </w:pPr>
      <w:r>
        <w:rPr>
          <w:rStyle w:val="af9"/>
          <w:rFonts w:hint="eastAsia"/>
        </w:rPr>
        <w:t>标签管理</w:t>
      </w:r>
    </w:p>
    <w:p w14:paraId="79590F70" w14:textId="77777777" w:rsidR="00F67AA6" w:rsidRPr="00FF00EE" w:rsidRDefault="00F67AA6" w:rsidP="00F67AA6">
      <w:pPr>
        <w:pStyle w:val="6"/>
      </w:pPr>
      <w:r>
        <w:rPr>
          <w:rStyle w:val="af9"/>
          <w:rFonts w:hint="eastAsia"/>
        </w:rPr>
        <w:t>标签管理</w:t>
      </w:r>
    </w:p>
    <w:p w14:paraId="68B22602" w14:textId="77777777" w:rsidR="00F67AA6" w:rsidRDefault="00F67AA6" w:rsidP="00F67AA6">
      <w:pPr>
        <w:pStyle w:val="7"/>
        <w:rPr>
          <w:rStyle w:val="af9"/>
        </w:rPr>
      </w:pPr>
      <w:r>
        <w:rPr>
          <w:rStyle w:val="af9"/>
          <w:rFonts w:hint="eastAsia"/>
        </w:rPr>
        <w:t>业务定义</w:t>
      </w:r>
    </w:p>
    <w:p w14:paraId="15691157" w14:textId="77777777" w:rsidR="00F67AA6" w:rsidRDefault="00F67AA6" w:rsidP="00F67AA6">
      <w:pPr>
        <w:pStyle w:val="a2"/>
      </w:pPr>
      <w:r>
        <w:rPr>
          <w:rFonts w:hint="eastAsia"/>
        </w:rPr>
        <w:t>标签</w:t>
      </w:r>
      <w:proofErr w:type="gramStart"/>
      <w:r>
        <w:rPr>
          <w:rFonts w:hint="eastAsia"/>
        </w:rPr>
        <w:t>做为</w:t>
      </w:r>
      <w:proofErr w:type="gramEnd"/>
      <w:r>
        <w:rPr>
          <w:rFonts w:hint="eastAsia"/>
        </w:rPr>
        <w:t>资源的一个属性由系统集中管理标签库，运营人员在资源编辑、上架等多处都可以对资源标签进行多选映射。通过对标签的检索，可使有相同内容的资源进行聚合。一个资源可挂接多个标签。</w:t>
      </w:r>
    </w:p>
    <w:p w14:paraId="7ACAFEAF" w14:textId="643E11A0" w:rsidR="006303BF" w:rsidRDefault="003728A1" w:rsidP="006303BF">
      <w:pPr>
        <w:pStyle w:val="7"/>
        <w:rPr>
          <w:rStyle w:val="af9"/>
        </w:rPr>
      </w:pPr>
      <w:r>
        <w:rPr>
          <w:rStyle w:val="af9"/>
          <w:rFonts w:hint="eastAsia"/>
        </w:rPr>
        <w:t>约束条件</w:t>
      </w:r>
    </w:p>
    <w:p w14:paraId="1246985F" w14:textId="77777777" w:rsidR="006303BF" w:rsidRPr="00260AF9" w:rsidRDefault="006303BF" w:rsidP="009A236E">
      <w:pPr>
        <w:numPr>
          <w:ilvl w:val="0"/>
          <w:numId w:val="27"/>
        </w:numPr>
      </w:pPr>
      <w:r>
        <w:rPr>
          <w:rFonts w:hint="eastAsia"/>
        </w:rPr>
        <w:t>删除标签同步删除资源对标签的引用关系。</w:t>
      </w:r>
    </w:p>
    <w:p w14:paraId="39503DA4" w14:textId="77777777" w:rsidR="00F67AA6" w:rsidRDefault="00F67AA6" w:rsidP="00F67AA6">
      <w:pPr>
        <w:pStyle w:val="7"/>
        <w:rPr>
          <w:rStyle w:val="af9"/>
        </w:rPr>
      </w:pPr>
      <w:r>
        <w:rPr>
          <w:rStyle w:val="af9"/>
          <w:rFonts w:hint="eastAsia"/>
        </w:rPr>
        <w:lastRenderedPageBreak/>
        <w:t>逻辑模型</w:t>
      </w:r>
    </w:p>
    <w:p w14:paraId="5659A135" w14:textId="3C15B78B" w:rsidR="00F67AA6" w:rsidRDefault="001879F7" w:rsidP="00F67AA6">
      <w:pPr>
        <w:pStyle w:val="a2"/>
      </w:pPr>
      <w:r w:rsidRPr="001879F7">
        <w:rPr>
          <w:noProof/>
        </w:rPr>
        <w:drawing>
          <wp:inline distT="0" distB="0" distL="0" distR="0" wp14:anchorId="319E8877" wp14:editId="223A9292">
            <wp:extent cx="861695" cy="211264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61695" cy="2112645"/>
                    </a:xfrm>
                    <a:prstGeom prst="rect">
                      <a:avLst/>
                    </a:prstGeom>
                    <a:noFill/>
                    <a:ln>
                      <a:noFill/>
                    </a:ln>
                  </pic:spPr>
                </pic:pic>
              </a:graphicData>
            </a:graphic>
          </wp:inline>
        </w:drawing>
      </w:r>
    </w:p>
    <w:p w14:paraId="358D424F" w14:textId="77777777" w:rsidR="00F67AA6" w:rsidRDefault="00F67AA6" w:rsidP="00F67AA6">
      <w:pPr>
        <w:pStyle w:val="7"/>
        <w:rPr>
          <w:rStyle w:val="af9"/>
        </w:rPr>
      </w:pPr>
      <w:r>
        <w:rPr>
          <w:rStyle w:val="af9"/>
          <w:rFonts w:hint="eastAsia"/>
        </w:rPr>
        <w:t>功能描述</w:t>
      </w:r>
    </w:p>
    <w:p w14:paraId="07359710" w14:textId="77777777" w:rsidR="00F67AA6" w:rsidRDefault="00F67AA6" w:rsidP="009A236E">
      <w:pPr>
        <w:pStyle w:val="a2"/>
        <w:numPr>
          <w:ilvl w:val="0"/>
          <w:numId w:val="16"/>
        </w:numPr>
      </w:pPr>
      <w:r>
        <w:rPr>
          <w:rFonts w:hint="eastAsia"/>
        </w:rPr>
        <w:t>标签</w:t>
      </w:r>
      <w:proofErr w:type="gramStart"/>
      <w:r>
        <w:rPr>
          <w:rFonts w:hint="eastAsia"/>
        </w:rPr>
        <w:t>主数据</w:t>
      </w:r>
      <w:proofErr w:type="gramEnd"/>
      <w:r>
        <w:rPr>
          <w:rFonts w:hint="eastAsia"/>
        </w:rPr>
        <w:t>常用的增、</w:t>
      </w:r>
      <w:proofErr w:type="gramStart"/>
      <w:r>
        <w:rPr>
          <w:rFonts w:hint="eastAsia"/>
        </w:rPr>
        <w:t>删</w:t>
      </w:r>
      <w:proofErr w:type="gramEnd"/>
      <w:r>
        <w:rPr>
          <w:rFonts w:hint="eastAsia"/>
        </w:rPr>
        <w:t>、</w:t>
      </w:r>
      <w:proofErr w:type="gramStart"/>
      <w:r>
        <w:rPr>
          <w:rFonts w:hint="eastAsia"/>
        </w:rPr>
        <w:t>改维护</w:t>
      </w:r>
      <w:proofErr w:type="gramEnd"/>
      <w:r>
        <w:rPr>
          <w:rFonts w:hint="eastAsia"/>
        </w:rPr>
        <w:t>操作，标签名称不可重复。，</w:t>
      </w:r>
    </w:p>
    <w:p w14:paraId="2DF0E36E" w14:textId="77777777" w:rsidR="00F67AA6" w:rsidRDefault="00F67AA6" w:rsidP="009A236E">
      <w:pPr>
        <w:pStyle w:val="a2"/>
        <w:numPr>
          <w:ilvl w:val="0"/>
          <w:numId w:val="16"/>
        </w:numPr>
      </w:pPr>
      <w:r>
        <w:rPr>
          <w:rFonts w:hint="eastAsia"/>
        </w:rPr>
        <w:t>资源和标签关联。一个资源可以挂多个标签。</w:t>
      </w:r>
    </w:p>
    <w:p w14:paraId="0D51C9A8" w14:textId="77777777" w:rsidR="00B43EE3" w:rsidRDefault="00B43EE3" w:rsidP="009A236E">
      <w:pPr>
        <w:pStyle w:val="a2"/>
        <w:numPr>
          <w:ilvl w:val="0"/>
          <w:numId w:val="16"/>
        </w:numPr>
      </w:pPr>
      <w:r>
        <w:rPr>
          <w:rFonts w:hint="eastAsia"/>
        </w:rPr>
        <w:t>标签在使用时要具备</w:t>
      </w:r>
      <w:r w:rsidR="00EB0209">
        <w:rPr>
          <w:rFonts w:hint="eastAsia"/>
        </w:rPr>
        <w:t>输入</w:t>
      </w:r>
      <w:r>
        <w:rPr>
          <w:rFonts w:hint="eastAsia"/>
        </w:rPr>
        <w:t>联想能力</w:t>
      </w:r>
      <w:r w:rsidR="00EB0209">
        <w:rPr>
          <w:rFonts w:hint="eastAsia"/>
        </w:rPr>
        <w:t>。</w:t>
      </w:r>
    </w:p>
    <w:p w14:paraId="15B1EB94" w14:textId="77777777" w:rsidR="00F67AA6" w:rsidRDefault="00F67AA6" w:rsidP="00F67AA6">
      <w:pPr>
        <w:pStyle w:val="7"/>
        <w:rPr>
          <w:rStyle w:val="af9"/>
        </w:rPr>
      </w:pPr>
      <w:r>
        <w:rPr>
          <w:rStyle w:val="af9"/>
          <w:rFonts w:hint="eastAsia"/>
        </w:rPr>
        <w:t>输入</w:t>
      </w:r>
    </w:p>
    <w:p w14:paraId="65A7536C" w14:textId="77777777" w:rsidR="00F67AA6" w:rsidRDefault="00F67AA6" w:rsidP="00F67AA6">
      <w:pPr>
        <w:pStyle w:val="a2"/>
      </w:pPr>
      <w:r>
        <w:rPr>
          <w:rFonts w:hint="eastAsia"/>
        </w:rPr>
        <w:t>标签分类的名称，编码，标签名称、状态</w:t>
      </w:r>
      <w:r w:rsidRPr="00591154">
        <w:rPr>
          <w:rFonts w:hint="eastAsia"/>
        </w:rPr>
        <w:t>等</w:t>
      </w:r>
      <w:r>
        <w:rPr>
          <w:rFonts w:hint="eastAsia"/>
        </w:rPr>
        <w:t>。</w:t>
      </w:r>
    </w:p>
    <w:p w14:paraId="5F383B16" w14:textId="77777777" w:rsidR="00F67AA6" w:rsidRDefault="00F67AA6" w:rsidP="00F67AA6">
      <w:pPr>
        <w:pStyle w:val="7"/>
        <w:rPr>
          <w:rStyle w:val="af9"/>
        </w:rPr>
      </w:pPr>
      <w:r>
        <w:rPr>
          <w:rStyle w:val="af9"/>
          <w:rFonts w:hint="eastAsia"/>
        </w:rPr>
        <w:t>输出</w:t>
      </w:r>
    </w:p>
    <w:p w14:paraId="0B3FA791" w14:textId="77777777" w:rsidR="00F67AA6" w:rsidRDefault="00F67AA6" w:rsidP="00F67AA6">
      <w:pPr>
        <w:pStyle w:val="a2"/>
      </w:pPr>
      <w:r>
        <w:rPr>
          <w:rFonts w:hint="eastAsia"/>
        </w:rPr>
        <w:t>标签列表</w:t>
      </w:r>
    </w:p>
    <w:p w14:paraId="240C20B9" w14:textId="77777777" w:rsidR="00F67AA6" w:rsidRDefault="00F67AA6" w:rsidP="00F67AA6">
      <w:pPr>
        <w:pStyle w:val="7"/>
        <w:rPr>
          <w:rStyle w:val="af9"/>
        </w:rPr>
      </w:pPr>
      <w:r>
        <w:rPr>
          <w:rStyle w:val="af9"/>
          <w:rFonts w:hint="eastAsia"/>
        </w:rPr>
        <w:t>用户界面</w:t>
      </w:r>
    </w:p>
    <w:p w14:paraId="1AC6DE74" w14:textId="332B5F86" w:rsidR="00F67AA6" w:rsidRPr="00061C7B" w:rsidRDefault="00B22767" w:rsidP="00B22767">
      <w:pPr>
        <w:pStyle w:val="a2"/>
      </w:pPr>
      <w:r>
        <w:rPr>
          <w:rFonts w:hint="eastAsia"/>
        </w:rPr>
        <w:t>参见后台原型</w:t>
      </w:r>
      <w:r>
        <w:rPr>
          <w:rFonts w:hint="eastAsia"/>
        </w:rPr>
        <w:t>V1.5-</w:t>
      </w:r>
      <w:r>
        <w:rPr>
          <w:rFonts w:hint="eastAsia"/>
        </w:rPr>
        <w:t>内容管理</w:t>
      </w:r>
      <w:r>
        <w:rPr>
          <w:rFonts w:hint="eastAsia"/>
        </w:rPr>
        <w:t>-</w:t>
      </w:r>
      <w:r>
        <w:rPr>
          <w:rFonts w:hint="eastAsia"/>
        </w:rPr>
        <w:t>标签管理</w:t>
      </w:r>
    </w:p>
    <w:p w14:paraId="5A50D5D7" w14:textId="77777777" w:rsidR="00F67AA6" w:rsidRDefault="00F67AA6" w:rsidP="00F67AA6">
      <w:pPr>
        <w:pStyle w:val="5"/>
        <w:rPr>
          <w:rStyle w:val="af9"/>
        </w:rPr>
      </w:pPr>
      <w:r>
        <w:rPr>
          <w:rStyle w:val="af9"/>
          <w:rFonts w:hint="eastAsia"/>
        </w:rPr>
        <w:t>网站应用管理</w:t>
      </w:r>
    </w:p>
    <w:p w14:paraId="6A288F31" w14:textId="77777777" w:rsidR="00F67AA6" w:rsidRPr="00FF00EE" w:rsidRDefault="00F67AA6" w:rsidP="00F67AA6">
      <w:pPr>
        <w:pStyle w:val="6"/>
      </w:pPr>
      <w:r>
        <w:rPr>
          <w:rStyle w:val="af9"/>
          <w:rFonts w:hint="eastAsia"/>
        </w:rPr>
        <w:t>网站应用管理</w:t>
      </w:r>
    </w:p>
    <w:p w14:paraId="310A2ED5" w14:textId="77777777" w:rsidR="00F67AA6" w:rsidRDefault="00F67AA6" w:rsidP="00F67AA6">
      <w:pPr>
        <w:pStyle w:val="7"/>
        <w:rPr>
          <w:rStyle w:val="af9"/>
        </w:rPr>
      </w:pPr>
      <w:r>
        <w:rPr>
          <w:rStyle w:val="af9"/>
          <w:rFonts w:hint="eastAsia"/>
        </w:rPr>
        <w:t>业务定义</w:t>
      </w:r>
    </w:p>
    <w:p w14:paraId="6EB367A9" w14:textId="77777777" w:rsidR="00F67AA6" w:rsidRDefault="00F67AA6" w:rsidP="00F67AA6">
      <w:pPr>
        <w:pStyle w:val="a2"/>
      </w:pPr>
      <w:r>
        <w:rPr>
          <w:rFonts w:hint="eastAsia"/>
        </w:rPr>
        <w:t>应用指沃玩家自行开发的小业务（例如火车票查询业务）。是对网站业务的良好补充。运营人员对应用可设置上线、下线状态。</w:t>
      </w:r>
    </w:p>
    <w:p w14:paraId="739CA6C4" w14:textId="77777777" w:rsidR="00F67AA6" w:rsidRDefault="00F67AA6" w:rsidP="00F67AA6">
      <w:pPr>
        <w:pStyle w:val="7"/>
        <w:rPr>
          <w:rStyle w:val="af9"/>
        </w:rPr>
      </w:pPr>
      <w:r>
        <w:rPr>
          <w:rStyle w:val="af9"/>
          <w:rFonts w:hint="eastAsia"/>
        </w:rPr>
        <w:lastRenderedPageBreak/>
        <w:t>逻辑模型</w:t>
      </w:r>
    </w:p>
    <w:p w14:paraId="5BB6AE74" w14:textId="73CB1E02" w:rsidR="00F67AA6" w:rsidRDefault="000102AA" w:rsidP="00F67AA6">
      <w:pPr>
        <w:pStyle w:val="a2"/>
      </w:pPr>
      <w:r>
        <w:rPr>
          <w:rFonts w:hint="eastAsia"/>
          <w:noProof/>
        </w:rPr>
        <w:drawing>
          <wp:inline distT="0" distB="0" distL="0" distR="0" wp14:anchorId="29866C11" wp14:editId="70498FF2">
            <wp:extent cx="2175510" cy="1539875"/>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75510" cy="1539875"/>
                    </a:xfrm>
                    <a:prstGeom prst="rect">
                      <a:avLst/>
                    </a:prstGeom>
                    <a:noFill/>
                    <a:ln>
                      <a:noFill/>
                    </a:ln>
                  </pic:spPr>
                </pic:pic>
              </a:graphicData>
            </a:graphic>
          </wp:inline>
        </w:drawing>
      </w:r>
    </w:p>
    <w:p w14:paraId="6ABDB255" w14:textId="77777777" w:rsidR="00F67AA6" w:rsidRDefault="00F67AA6" w:rsidP="00F67AA6">
      <w:pPr>
        <w:pStyle w:val="7"/>
        <w:rPr>
          <w:rStyle w:val="af9"/>
        </w:rPr>
      </w:pPr>
      <w:r>
        <w:rPr>
          <w:rStyle w:val="af9"/>
          <w:rFonts w:hint="eastAsia"/>
        </w:rPr>
        <w:t>功能描述</w:t>
      </w:r>
    </w:p>
    <w:p w14:paraId="0A6F5E05" w14:textId="77777777" w:rsidR="00F67AA6" w:rsidRDefault="00F67AA6" w:rsidP="009A236E">
      <w:pPr>
        <w:pStyle w:val="a2"/>
        <w:numPr>
          <w:ilvl w:val="0"/>
          <w:numId w:val="16"/>
        </w:numPr>
      </w:pPr>
      <w:r>
        <w:rPr>
          <w:rFonts w:hint="eastAsia"/>
        </w:rPr>
        <w:t>应用</w:t>
      </w:r>
      <w:proofErr w:type="gramStart"/>
      <w:r>
        <w:rPr>
          <w:rFonts w:hint="eastAsia"/>
        </w:rPr>
        <w:t>主数据</w:t>
      </w:r>
      <w:proofErr w:type="gramEnd"/>
      <w:r>
        <w:rPr>
          <w:rFonts w:hint="eastAsia"/>
        </w:rPr>
        <w:t>常用的增、</w:t>
      </w:r>
      <w:proofErr w:type="gramStart"/>
      <w:r>
        <w:rPr>
          <w:rFonts w:hint="eastAsia"/>
        </w:rPr>
        <w:t>删</w:t>
      </w:r>
      <w:proofErr w:type="gramEnd"/>
      <w:r>
        <w:rPr>
          <w:rFonts w:hint="eastAsia"/>
        </w:rPr>
        <w:t>、</w:t>
      </w:r>
      <w:proofErr w:type="gramStart"/>
      <w:r>
        <w:rPr>
          <w:rFonts w:hint="eastAsia"/>
        </w:rPr>
        <w:t>改维护</w:t>
      </w:r>
      <w:proofErr w:type="gramEnd"/>
      <w:r>
        <w:rPr>
          <w:rFonts w:hint="eastAsia"/>
        </w:rPr>
        <w:t>操作，应用名称、编号不可重复。</w:t>
      </w:r>
    </w:p>
    <w:p w14:paraId="6D7691F2" w14:textId="77777777" w:rsidR="00F67AA6" w:rsidRDefault="00F67AA6" w:rsidP="009A236E">
      <w:pPr>
        <w:pStyle w:val="a2"/>
        <w:numPr>
          <w:ilvl w:val="0"/>
          <w:numId w:val="16"/>
        </w:numPr>
      </w:pPr>
      <w:r>
        <w:rPr>
          <w:rFonts w:hint="eastAsia"/>
        </w:rPr>
        <w:t>应用可设置有效期。</w:t>
      </w:r>
    </w:p>
    <w:p w14:paraId="78C9F097" w14:textId="77777777" w:rsidR="00F67AA6" w:rsidRDefault="00F67AA6" w:rsidP="00F67AA6">
      <w:pPr>
        <w:pStyle w:val="7"/>
        <w:rPr>
          <w:rStyle w:val="af9"/>
        </w:rPr>
      </w:pPr>
      <w:r>
        <w:rPr>
          <w:rStyle w:val="af9"/>
          <w:rFonts w:hint="eastAsia"/>
        </w:rPr>
        <w:t>输入</w:t>
      </w:r>
    </w:p>
    <w:p w14:paraId="761FBE79" w14:textId="77777777" w:rsidR="00F67AA6" w:rsidRDefault="00F67AA6" w:rsidP="00F67AA6">
      <w:pPr>
        <w:pStyle w:val="a2"/>
      </w:pPr>
      <w:r>
        <w:rPr>
          <w:rFonts w:hint="eastAsia"/>
        </w:rPr>
        <w:t>应用名称、编号、</w:t>
      </w:r>
      <w:r>
        <w:rPr>
          <w:rFonts w:hint="eastAsia"/>
        </w:rPr>
        <w:t>url</w:t>
      </w:r>
      <w:r>
        <w:rPr>
          <w:rFonts w:hint="eastAsia"/>
        </w:rPr>
        <w:t>、有效期、状态</w:t>
      </w:r>
      <w:r w:rsidRPr="00591154">
        <w:rPr>
          <w:rFonts w:hint="eastAsia"/>
        </w:rPr>
        <w:t>等</w:t>
      </w:r>
      <w:r>
        <w:rPr>
          <w:rFonts w:hint="eastAsia"/>
        </w:rPr>
        <w:t>。</w:t>
      </w:r>
    </w:p>
    <w:p w14:paraId="3ADB1E45" w14:textId="77777777" w:rsidR="00F67AA6" w:rsidRDefault="00F67AA6" w:rsidP="00F67AA6">
      <w:pPr>
        <w:pStyle w:val="7"/>
        <w:rPr>
          <w:rStyle w:val="af9"/>
        </w:rPr>
      </w:pPr>
      <w:r>
        <w:rPr>
          <w:rStyle w:val="af9"/>
          <w:rFonts w:hint="eastAsia"/>
        </w:rPr>
        <w:t>输出</w:t>
      </w:r>
    </w:p>
    <w:p w14:paraId="03250FB7" w14:textId="77777777" w:rsidR="00F67AA6" w:rsidRDefault="00F67AA6" w:rsidP="00F67AA6">
      <w:pPr>
        <w:pStyle w:val="a2"/>
      </w:pPr>
      <w:r>
        <w:rPr>
          <w:rFonts w:hint="eastAsia"/>
        </w:rPr>
        <w:t>应用列表</w:t>
      </w:r>
    </w:p>
    <w:p w14:paraId="3FD8A05E" w14:textId="77777777" w:rsidR="00F67AA6" w:rsidRDefault="00F67AA6" w:rsidP="00F67AA6">
      <w:pPr>
        <w:pStyle w:val="7"/>
        <w:rPr>
          <w:rStyle w:val="af9"/>
        </w:rPr>
      </w:pPr>
      <w:r>
        <w:rPr>
          <w:rStyle w:val="af9"/>
          <w:rFonts w:hint="eastAsia"/>
        </w:rPr>
        <w:t>用户界面</w:t>
      </w:r>
    </w:p>
    <w:p w14:paraId="6465F1AB" w14:textId="0EB4AEBB" w:rsidR="00F67AA6" w:rsidRDefault="00B22767" w:rsidP="00B22767">
      <w:pPr>
        <w:pStyle w:val="a2"/>
        <w:ind w:left="840" w:firstLine="0"/>
      </w:pPr>
      <w:r>
        <w:rPr>
          <w:rFonts w:hint="eastAsia"/>
        </w:rPr>
        <w:t>参见后台原型</w:t>
      </w:r>
      <w:r>
        <w:rPr>
          <w:rFonts w:hint="eastAsia"/>
        </w:rPr>
        <w:t>V1.5-</w:t>
      </w:r>
      <w:r w:rsidR="00F570E7">
        <w:rPr>
          <w:rFonts w:hint="eastAsia"/>
        </w:rPr>
        <w:t>内容</w:t>
      </w:r>
      <w:r>
        <w:rPr>
          <w:rFonts w:hint="eastAsia"/>
        </w:rPr>
        <w:t>管理</w:t>
      </w:r>
      <w:r>
        <w:rPr>
          <w:rFonts w:hint="eastAsia"/>
        </w:rPr>
        <w:t>-</w:t>
      </w:r>
      <w:r w:rsidR="00F570E7">
        <w:rPr>
          <w:rFonts w:hint="eastAsia"/>
        </w:rPr>
        <w:t>应用发布</w:t>
      </w:r>
    </w:p>
    <w:p w14:paraId="35F50F0E" w14:textId="77777777" w:rsidR="00F67AA6" w:rsidRDefault="00F67AA6" w:rsidP="00F67AA6">
      <w:pPr>
        <w:pStyle w:val="5"/>
        <w:rPr>
          <w:rStyle w:val="af9"/>
        </w:rPr>
      </w:pPr>
      <w:r>
        <w:rPr>
          <w:rStyle w:val="af9"/>
          <w:rFonts w:hint="eastAsia"/>
        </w:rPr>
        <w:t>UA</w:t>
      </w:r>
      <w:r>
        <w:rPr>
          <w:rStyle w:val="af9"/>
          <w:rFonts w:hint="eastAsia"/>
        </w:rPr>
        <w:t>管理</w:t>
      </w:r>
    </w:p>
    <w:p w14:paraId="154F4F13" w14:textId="77777777" w:rsidR="00F67AA6" w:rsidRPr="00FF00EE" w:rsidRDefault="00F67AA6" w:rsidP="00F67AA6">
      <w:pPr>
        <w:pStyle w:val="6"/>
      </w:pPr>
      <w:r>
        <w:rPr>
          <w:rStyle w:val="af9"/>
          <w:rFonts w:hint="eastAsia"/>
        </w:rPr>
        <w:t>UA</w:t>
      </w:r>
      <w:r>
        <w:rPr>
          <w:rStyle w:val="af9"/>
          <w:rFonts w:hint="eastAsia"/>
        </w:rPr>
        <w:t>管理</w:t>
      </w:r>
    </w:p>
    <w:p w14:paraId="1E994E37" w14:textId="77777777" w:rsidR="00F67AA6" w:rsidRDefault="00F67AA6" w:rsidP="00F67AA6">
      <w:pPr>
        <w:pStyle w:val="7"/>
        <w:rPr>
          <w:rStyle w:val="af9"/>
        </w:rPr>
      </w:pPr>
      <w:r>
        <w:rPr>
          <w:rStyle w:val="af9"/>
          <w:rFonts w:hint="eastAsia"/>
        </w:rPr>
        <w:t>业务定义</w:t>
      </w:r>
    </w:p>
    <w:p w14:paraId="7A5A644D" w14:textId="77777777" w:rsidR="00F67AA6" w:rsidRDefault="00F67AA6" w:rsidP="00F67AA6">
      <w:pPr>
        <w:pStyle w:val="a2"/>
        <w:ind w:left="425" w:firstLine="0"/>
      </w:pPr>
      <w:r>
        <w:rPr>
          <w:rFonts w:hint="eastAsia"/>
        </w:rPr>
        <w:t>由于不同种类的手机屏幕分辨率差异较大，手机在访问网站时会在请求中携带</w:t>
      </w:r>
      <w:r>
        <w:rPr>
          <w:rFonts w:hint="eastAsia"/>
        </w:rPr>
        <w:t>UA</w:t>
      </w:r>
      <w:r>
        <w:rPr>
          <w:rFonts w:hint="eastAsia"/>
        </w:rPr>
        <w:t>信息以方便网站进行适配。运营管理平台内部存储有</w:t>
      </w:r>
      <w:r>
        <w:rPr>
          <w:rFonts w:hint="eastAsia"/>
        </w:rPr>
        <w:t>UA</w:t>
      </w:r>
      <w:r>
        <w:rPr>
          <w:rFonts w:hint="eastAsia"/>
        </w:rPr>
        <w:t>适配库，且提供</w:t>
      </w:r>
      <w:r>
        <w:rPr>
          <w:rFonts w:hint="eastAsia"/>
        </w:rPr>
        <w:t>API</w:t>
      </w:r>
      <w:r>
        <w:rPr>
          <w:rFonts w:hint="eastAsia"/>
        </w:rPr>
        <w:t>接口用于前端分解</w:t>
      </w:r>
      <w:r>
        <w:rPr>
          <w:rFonts w:hint="eastAsia"/>
        </w:rPr>
        <w:t>UA</w:t>
      </w:r>
      <w:r>
        <w:rPr>
          <w:rFonts w:hint="eastAsia"/>
        </w:rPr>
        <w:t>信息。对于新出现的</w:t>
      </w:r>
      <w:r>
        <w:rPr>
          <w:rFonts w:hint="eastAsia"/>
        </w:rPr>
        <w:t>UA</w:t>
      </w:r>
      <w:r>
        <w:rPr>
          <w:rFonts w:hint="eastAsia"/>
        </w:rPr>
        <w:t>信息，系统无法识别时，需要运营管理人员手工识别并且录入</w:t>
      </w:r>
      <w:r>
        <w:rPr>
          <w:rFonts w:hint="eastAsia"/>
        </w:rPr>
        <w:t>UA</w:t>
      </w:r>
      <w:r>
        <w:rPr>
          <w:rFonts w:hint="eastAsia"/>
        </w:rPr>
        <w:t>信息进行扩充。</w:t>
      </w:r>
    </w:p>
    <w:p w14:paraId="78C6D362" w14:textId="77777777" w:rsidR="00F67AA6" w:rsidRDefault="00F67AA6" w:rsidP="00F67AA6">
      <w:pPr>
        <w:pStyle w:val="a2"/>
        <w:ind w:left="425" w:firstLine="0"/>
      </w:pPr>
      <w:r>
        <w:rPr>
          <w:rFonts w:hint="eastAsia"/>
        </w:rPr>
        <w:t>UA</w:t>
      </w:r>
      <w:r>
        <w:rPr>
          <w:rFonts w:hint="eastAsia"/>
        </w:rPr>
        <w:t>最终要提供出服务供外部进行分析使用。</w:t>
      </w:r>
    </w:p>
    <w:p w14:paraId="7EA848B7" w14:textId="77777777" w:rsidR="006303BF" w:rsidRDefault="006303BF" w:rsidP="006303BF">
      <w:pPr>
        <w:pStyle w:val="7"/>
        <w:rPr>
          <w:rStyle w:val="af9"/>
        </w:rPr>
      </w:pPr>
      <w:r>
        <w:rPr>
          <w:rStyle w:val="af9"/>
          <w:rFonts w:hint="eastAsia"/>
        </w:rPr>
        <w:t>逻辑模型</w:t>
      </w:r>
    </w:p>
    <w:p w14:paraId="524B1CD3" w14:textId="31F787A5" w:rsidR="000102AA" w:rsidRPr="000102AA" w:rsidRDefault="000102AA" w:rsidP="000102AA">
      <w:r>
        <w:rPr>
          <w:noProof/>
        </w:rPr>
        <w:drawing>
          <wp:inline distT="0" distB="0" distL="0" distR="0" wp14:anchorId="129E7727" wp14:editId="1184E2A5">
            <wp:extent cx="779780" cy="394335"/>
            <wp:effectExtent l="0" t="0" r="127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79780" cy="394335"/>
                    </a:xfrm>
                    <a:prstGeom prst="rect">
                      <a:avLst/>
                    </a:prstGeom>
                    <a:noFill/>
                    <a:ln>
                      <a:noFill/>
                    </a:ln>
                  </pic:spPr>
                </pic:pic>
              </a:graphicData>
            </a:graphic>
          </wp:inline>
        </w:drawing>
      </w:r>
    </w:p>
    <w:p w14:paraId="1CA91880" w14:textId="77777777" w:rsidR="00F67AA6" w:rsidRDefault="00F67AA6" w:rsidP="00F67AA6">
      <w:pPr>
        <w:pStyle w:val="7"/>
        <w:rPr>
          <w:rStyle w:val="af9"/>
        </w:rPr>
      </w:pPr>
      <w:r>
        <w:rPr>
          <w:rStyle w:val="af9"/>
          <w:rFonts w:hint="eastAsia"/>
        </w:rPr>
        <w:t>功能描述</w:t>
      </w:r>
    </w:p>
    <w:p w14:paraId="1E1DAF55" w14:textId="77777777" w:rsidR="00F67AA6" w:rsidRDefault="00F67AA6" w:rsidP="009A236E">
      <w:pPr>
        <w:pStyle w:val="a2"/>
        <w:numPr>
          <w:ilvl w:val="0"/>
          <w:numId w:val="16"/>
        </w:numPr>
      </w:pPr>
      <w:proofErr w:type="gramStart"/>
      <w:r>
        <w:rPr>
          <w:rFonts w:hint="eastAsia"/>
        </w:rPr>
        <w:t>主数据</w:t>
      </w:r>
      <w:proofErr w:type="gramEnd"/>
      <w:r>
        <w:rPr>
          <w:rFonts w:hint="eastAsia"/>
        </w:rPr>
        <w:t>常用的增、</w:t>
      </w:r>
      <w:proofErr w:type="gramStart"/>
      <w:r>
        <w:rPr>
          <w:rFonts w:hint="eastAsia"/>
        </w:rPr>
        <w:t>删</w:t>
      </w:r>
      <w:proofErr w:type="gramEnd"/>
      <w:r>
        <w:rPr>
          <w:rFonts w:hint="eastAsia"/>
        </w:rPr>
        <w:t>、</w:t>
      </w:r>
      <w:proofErr w:type="gramStart"/>
      <w:r>
        <w:rPr>
          <w:rFonts w:hint="eastAsia"/>
        </w:rPr>
        <w:t>改维护</w:t>
      </w:r>
      <w:proofErr w:type="gramEnd"/>
      <w:r>
        <w:rPr>
          <w:rFonts w:hint="eastAsia"/>
        </w:rPr>
        <w:t>操作，</w:t>
      </w:r>
      <w:r>
        <w:rPr>
          <w:rFonts w:hint="eastAsia"/>
        </w:rPr>
        <w:t>UA_ID</w:t>
      </w:r>
      <w:r>
        <w:rPr>
          <w:rFonts w:hint="eastAsia"/>
        </w:rPr>
        <w:t>，</w:t>
      </w:r>
      <w:r>
        <w:rPr>
          <w:rFonts w:hint="eastAsia"/>
        </w:rPr>
        <w:t>UA</w:t>
      </w:r>
      <w:r>
        <w:rPr>
          <w:rFonts w:hint="eastAsia"/>
        </w:rPr>
        <w:t>串</w:t>
      </w:r>
    </w:p>
    <w:p w14:paraId="73DC18A2" w14:textId="77777777" w:rsidR="00F67AA6" w:rsidRDefault="00F67AA6" w:rsidP="00F67AA6">
      <w:pPr>
        <w:pStyle w:val="7"/>
        <w:rPr>
          <w:rStyle w:val="af9"/>
        </w:rPr>
      </w:pPr>
      <w:r>
        <w:rPr>
          <w:rStyle w:val="af9"/>
          <w:rFonts w:hint="eastAsia"/>
        </w:rPr>
        <w:lastRenderedPageBreak/>
        <w:t>输入</w:t>
      </w:r>
    </w:p>
    <w:p w14:paraId="5DA9E700" w14:textId="77777777" w:rsidR="00F67AA6" w:rsidRDefault="00F67AA6" w:rsidP="00F67AA6">
      <w:pPr>
        <w:pStyle w:val="a2"/>
      </w:pPr>
      <w:r>
        <w:rPr>
          <w:rFonts w:hint="eastAsia"/>
        </w:rPr>
        <w:t>UA</w:t>
      </w:r>
      <w:r>
        <w:rPr>
          <w:rFonts w:hint="eastAsia"/>
        </w:rPr>
        <w:t>字符串，操作系统、浏览器型号、分辨率、机型等数据。</w:t>
      </w:r>
    </w:p>
    <w:p w14:paraId="5A0FD76C" w14:textId="77777777" w:rsidR="00F67AA6" w:rsidRDefault="00F67AA6" w:rsidP="00F67AA6">
      <w:pPr>
        <w:pStyle w:val="7"/>
        <w:rPr>
          <w:rStyle w:val="af9"/>
        </w:rPr>
      </w:pPr>
      <w:r>
        <w:rPr>
          <w:rStyle w:val="af9"/>
          <w:rFonts w:hint="eastAsia"/>
        </w:rPr>
        <w:t>输出</w:t>
      </w:r>
    </w:p>
    <w:p w14:paraId="2CC81DB5" w14:textId="77777777" w:rsidR="00F67AA6" w:rsidRDefault="00F67AA6" w:rsidP="00F67AA6">
      <w:pPr>
        <w:pStyle w:val="a2"/>
      </w:pPr>
      <w:r>
        <w:rPr>
          <w:rFonts w:hint="eastAsia"/>
        </w:rPr>
        <w:t>UA</w:t>
      </w:r>
      <w:r>
        <w:rPr>
          <w:rFonts w:hint="eastAsia"/>
        </w:rPr>
        <w:t>列表</w:t>
      </w:r>
    </w:p>
    <w:p w14:paraId="14286992" w14:textId="77777777" w:rsidR="00F67AA6" w:rsidRDefault="00F67AA6" w:rsidP="00F67AA6">
      <w:pPr>
        <w:pStyle w:val="7"/>
        <w:rPr>
          <w:rStyle w:val="af9"/>
        </w:rPr>
      </w:pPr>
      <w:r>
        <w:rPr>
          <w:rStyle w:val="af9"/>
          <w:rFonts w:hint="eastAsia"/>
        </w:rPr>
        <w:t>用户界面</w:t>
      </w:r>
    </w:p>
    <w:p w14:paraId="1B1BF76C" w14:textId="41D4732E" w:rsidR="00F67AA6" w:rsidRDefault="00F570E7" w:rsidP="00F67AA6">
      <w:pPr>
        <w:pStyle w:val="a2"/>
        <w:ind w:left="840" w:firstLine="0"/>
      </w:pPr>
      <w:r>
        <w:rPr>
          <w:rFonts w:hint="eastAsia"/>
        </w:rPr>
        <w:t>参见后台原型</w:t>
      </w:r>
      <w:r>
        <w:rPr>
          <w:rFonts w:hint="eastAsia"/>
        </w:rPr>
        <w:t>V1.5-</w:t>
      </w:r>
      <w:r>
        <w:rPr>
          <w:rFonts w:hint="eastAsia"/>
        </w:rPr>
        <w:t>系统管理</w:t>
      </w:r>
      <w:r>
        <w:rPr>
          <w:rFonts w:hint="eastAsia"/>
        </w:rPr>
        <w:t>-</w:t>
      </w:r>
      <w:r>
        <w:rPr>
          <w:rFonts w:hint="eastAsia"/>
        </w:rPr>
        <w:t>系统设置</w:t>
      </w:r>
      <w:r>
        <w:rPr>
          <w:rFonts w:hint="eastAsia"/>
        </w:rPr>
        <w:t>-UA</w:t>
      </w:r>
      <w:r>
        <w:rPr>
          <w:rFonts w:hint="eastAsia"/>
        </w:rPr>
        <w:t>管理</w:t>
      </w:r>
    </w:p>
    <w:p w14:paraId="1AEF9ADE" w14:textId="77777777" w:rsidR="00F67AA6" w:rsidRDefault="00F67AA6" w:rsidP="00F67AA6">
      <w:pPr>
        <w:pStyle w:val="5"/>
        <w:rPr>
          <w:rStyle w:val="af9"/>
        </w:rPr>
      </w:pPr>
      <w:r>
        <w:rPr>
          <w:rStyle w:val="af9"/>
          <w:rFonts w:hint="eastAsia"/>
        </w:rPr>
        <w:t>系统参数管理</w:t>
      </w:r>
    </w:p>
    <w:p w14:paraId="7514E5B3" w14:textId="77777777" w:rsidR="00F67AA6" w:rsidRPr="00FF00EE" w:rsidRDefault="00F67AA6" w:rsidP="00F67AA6">
      <w:pPr>
        <w:pStyle w:val="6"/>
      </w:pPr>
      <w:r>
        <w:rPr>
          <w:rStyle w:val="af9"/>
          <w:rFonts w:hint="eastAsia"/>
        </w:rPr>
        <w:t>系统参数管理</w:t>
      </w:r>
    </w:p>
    <w:p w14:paraId="3DBD06ED" w14:textId="77777777" w:rsidR="00F67AA6" w:rsidRDefault="00F67AA6" w:rsidP="00F67AA6">
      <w:pPr>
        <w:pStyle w:val="7"/>
        <w:rPr>
          <w:rStyle w:val="af9"/>
        </w:rPr>
      </w:pPr>
      <w:r>
        <w:rPr>
          <w:rStyle w:val="af9"/>
          <w:rFonts w:hint="eastAsia"/>
        </w:rPr>
        <w:t>业务定义</w:t>
      </w:r>
    </w:p>
    <w:p w14:paraId="17BF9887" w14:textId="77777777" w:rsidR="006303BF" w:rsidRDefault="00F67AA6" w:rsidP="00F67AA6">
      <w:pPr>
        <w:pStyle w:val="a2"/>
        <w:ind w:left="425" w:firstLine="0"/>
      </w:pPr>
      <w:r>
        <w:rPr>
          <w:rFonts w:hint="eastAsia"/>
        </w:rPr>
        <w:t>系统在运行过程中经常需要调整各种配置，为方便调整将配置参数存储在数据库中供管理员在运行期进行配置。</w:t>
      </w:r>
    </w:p>
    <w:p w14:paraId="2C4B3222" w14:textId="77777777" w:rsidR="00F67AA6" w:rsidRDefault="00F67AA6" w:rsidP="00F67AA6">
      <w:pPr>
        <w:pStyle w:val="a2"/>
        <w:ind w:left="425" w:firstLine="0"/>
      </w:pPr>
      <w:r>
        <w:rPr>
          <w:rFonts w:hint="eastAsia"/>
        </w:rPr>
        <w:t>参数类型：数字，字符，</w:t>
      </w:r>
      <w:r>
        <w:rPr>
          <w:rFonts w:hint="eastAsia"/>
        </w:rPr>
        <w:t>IP</w:t>
      </w:r>
      <w:r>
        <w:rPr>
          <w:rFonts w:hint="eastAsia"/>
        </w:rPr>
        <w:t>。。。</w:t>
      </w:r>
    </w:p>
    <w:p w14:paraId="29B50C2D" w14:textId="16ADB2B7" w:rsidR="000102AA" w:rsidRDefault="000102AA" w:rsidP="00F67AA6">
      <w:pPr>
        <w:pStyle w:val="a2"/>
        <w:ind w:left="425" w:firstLine="0"/>
      </w:pPr>
      <w:r>
        <w:rPr>
          <w:rFonts w:hint="eastAsia"/>
        </w:rPr>
        <w:t>参数分为系统参数和业务参数，其中项目二次定制的参数放在业务参数中。</w:t>
      </w:r>
    </w:p>
    <w:p w14:paraId="5BCF19F1" w14:textId="77777777" w:rsidR="00F67AA6" w:rsidRDefault="00F67AA6" w:rsidP="00F67AA6">
      <w:pPr>
        <w:pStyle w:val="7"/>
        <w:rPr>
          <w:rStyle w:val="af9"/>
        </w:rPr>
      </w:pPr>
      <w:r>
        <w:rPr>
          <w:rStyle w:val="af9"/>
          <w:rFonts w:hint="eastAsia"/>
        </w:rPr>
        <w:t>逻辑模型</w:t>
      </w:r>
    </w:p>
    <w:p w14:paraId="28324B20" w14:textId="4EE45C48" w:rsidR="006303BF" w:rsidRDefault="000102AA" w:rsidP="00F570E7">
      <w:pPr>
        <w:pStyle w:val="a2"/>
        <w:ind w:left="425" w:firstLine="0"/>
      </w:pPr>
      <w:r>
        <w:rPr>
          <w:rFonts w:hint="eastAsia"/>
          <w:noProof/>
        </w:rPr>
        <w:drawing>
          <wp:inline distT="0" distB="0" distL="0" distR="0" wp14:anchorId="41A87E8C" wp14:editId="79846F41">
            <wp:extent cx="779780" cy="1058545"/>
            <wp:effectExtent l="0" t="0" r="127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79780" cy="1058545"/>
                    </a:xfrm>
                    <a:prstGeom prst="rect">
                      <a:avLst/>
                    </a:prstGeom>
                    <a:noFill/>
                    <a:ln>
                      <a:noFill/>
                    </a:ln>
                  </pic:spPr>
                </pic:pic>
              </a:graphicData>
            </a:graphic>
          </wp:inline>
        </w:drawing>
      </w:r>
    </w:p>
    <w:p w14:paraId="2C78D182" w14:textId="77777777" w:rsidR="00F67AA6" w:rsidRDefault="00F67AA6" w:rsidP="00F67AA6">
      <w:pPr>
        <w:pStyle w:val="7"/>
        <w:rPr>
          <w:rStyle w:val="af9"/>
        </w:rPr>
      </w:pPr>
      <w:r>
        <w:rPr>
          <w:rStyle w:val="af9"/>
          <w:rFonts w:hint="eastAsia"/>
        </w:rPr>
        <w:t>功能描述</w:t>
      </w:r>
    </w:p>
    <w:p w14:paraId="320A3B9F" w14:textId="77777777" w:rsidR="00F67AA6" w:rsidRDefault="00F67AA6" w:rsidP="009A236E">
      <w:pPr>
        <w:pStyle w:val="a2"/>
        <w:numPr>
          <w:ilvl w:val="0"/>
          <w:numId w:val="16"/>
        </w:numPr>
      </w:pPr>
      <w:proofErr w:type="gramStart"/>
      <w:r>
        <w:rPr>
          <w:rFonts w:hint="eastAsia"/>
        </w:rPr>
        <w:t>主数据</w:t>
      </w:r>
      <w:proofErr w:type="gramEnd"/>
      <w:r>
        <w:rPr>
          <w:rFonts w:hint="eastAsia"/>
        </w:rPr>
        <w:t>常用的增、</w:t>
      </w:r>
      <w:proofErr w:type="gramStart"/>
      <w:r>
        <w:rPr>
          <w:rFonts w:hint="eastAsia"/>
        </w:rPr>
        <w:t>删</w:t>
      </w:r>
      <w:proofErr w:type="gramEnd"/>
      <w:r>
        <w:rPr>
          <w:rFonts w:hint="eastAsia"/>
        </w:rPr>
        <w:t>、</w:t>
      </w:r>
      <w:proofErr w:type="gramStart"/>
      <w:r>
        <w:rPr>
          <w:rFonts w:hint="eastAsia"/>
        </w:rPr>
        <w:t>改维护</w:t>
      </w:r>
      <w:proofErr w:type="gramEnd"/>
      <w:r>
        <w:rPr>
          <w:rFonts w:hint="eastAsia"/>
        </w:rPr>
        <w:t>操作。参数编码和名称不能重复。</w:t>
      </w:r>
    </w:p>
    <w:p w14:paraId="4D9E22F8" w14:textId="77777777" w:rsidR="00F67AA6" w:rsidRDefault="00F67AA6" w:rsidP="00F67AA6">
      <w:pPr>
        <w:pStyle w:val="7"/>
        <w:rPr>
          <w:rStyle w:val="af9"/>
        </w:rPr>
      </w:pPr>
      <w:r>
        <w:rPr>
          <w:rStyle w:val="af9"/>
          <w:rFonts w:hint="eastAsia"/>
        </w:rPr>
        <w:t>输入</w:t>
      </w:r>
    </w:p>
    <w:p w14:paraId="46B066A0" w14:textId="77777777" w:rsidR="00F67AA6" w:rsidRDefault="00F67AA6" w:rsidP="00F67AA6">
      <w:pPr>
        <w:pStyle w:val="a2"/>
      </w:pPr>
      <w:r>
        <w:rPr>
          <w:rFonts w:hint="eastAsia"/>
        </w:rPr>
        <w:t>参数名称，参数编码，参数类型、参数值（基本以文字存储）等数据。</w:t>
      </w:r>
    </w:p>
    <w:p w14:paraId="785DDC7E" w14:textId="77777777" w:rsidR="00F67AA6" w:rsidRDefault="00F67AA6" w:rsidP="00F67AA6">
      <w:pPr>
        <w:pStyle w:val="7"/>
        <w:rPr>
          <w:rStyle w:val="af9"/>
        </w:rPr>
      </w:pPr>
      <w:r>
        <w:rPr>
          <w:rStyle w:val="af9"/>
          <w:rFonts w:hint="eastAsia"/>
        </w:rPr>
        <w:t>输出</w:t>
      </w:r>
    </w:p>
    <w:p w14:paraId="43E0BBD8" w14:textId="77777777" w:rsidR="00F67AA6" w:rsidRDefault="00F67AA6" w:rsidP="00F67AA6">
      <w:pPr>
        <w:pStyle w:val="a2"/>
      </w:pPr>
      <w:r>
        <w:rPr>
          <w:rFonts w:hint="eastAsia"/>
        </w:rPr>
        <w:t>参数列表</w:t>
      </w:r>
    </w:p>
    <w:p w14:paraId="1F9320DE" w14:textId="77777777" w:rsidR="00F67AA6" w:rsidRDefault="00F67AA6" w:rsidP="00F67AA6">
      <w:pPr>
        <w:pStyle w:val="7"/>
        <w:rPr>
          <w:rStyle w:val="af9"/>
        </w:rPr>
      </w:pPr>
      <w:r>
        <w:rPr>
          <w:rStyle w:val="af9"/>
          <w:rFonts w:hint="eastAsia"/>
        </w:rPr>
        <w:t>用户界面</w:t>
      </w:r>
    </w:p>
    <w:p w14:paraId="6A609E7E" w14:textId="0E014400" w:rsidR="00F67AA6" w:rsidRPr="00CE204F" w:rsidRDefault="00F570E7" w:rsidP="00F67AA6">
      <w:r>
        <w:rPr>
          <w:rFonts w:hint="eastAsia"/>
        </w:rPr>
        <w:t>参见后台原型</w:t>
      </w:r>
      <w:r>
        <w:rPr>
          <w:rFonts w:hint="eastAsia"/>
        </w:rPr>
        <w:t>V1.5-</w:t>
      </w:r>
      <w:r>
        <w:rPr>
          <w:rFonts w:hint="eastAsia"/>
        </w:rPr>
        <w:t>系统管理</w:t>
      </w:r>
      <w:r>
        <w:rPr>
          <w:rFonts w:hint="eastAsia"/>
        </w:rPr>
        <w:t>-</w:t>
      </w:r>
      <w:r>
        <w:rPr>
          <w:rFonts w:hint="eastAsia"/>
        </w:rPr>
        <w:t>系统设置</w:t>
      </w:r>
      <w:r>
        <w:rPr>
          <w:rFonts w:hint="eastAsia"/>
        </w:rPr>
        <w:t>-</w:t>
      </w:r>
      <w:r>
        <w:rPr>
          <w:rFonts w:hint="eastAsia"/>
        </w:rPr>
        <w:t>系统参数</w:t>
      </w:r>
      <w:r w:rsidR="00B45815">
        <w:rPr>
          <w:rFonts w:hint="eastAsia"/>
        </w:rPr>
        <w:t>设置</w:t>
      </w:r>
    </w:p>
    <w:p w14:paraId="17AD2A4F" w14:textId="77777777" w:rsidR="00F67AA6" w:rsidRDefault="00F67AA6" w:rsidP="00F67AA6">
      <w:pPr>
        <w:pStyle w:val="5"/>
        <w:rPr>
          <w:rStyle w:val="af9"/>
        </w:rPr>
      </w:pPr>
      <w:r>
        <w:rPr>
          <w:rStyle w:val="af9"/>
          <w:rFonts w:hint="eastAsia"/>
        </w:rPr>
        <w:lastRenderedPageBreak/>
        <w:t>积分管理</w:t>
      </w:r>
    </w:p>
    <w:p w14:paraId="693CC6B4" w14:textId="77777777" w:rsidR="00F67AA6" w:rsidRPr="00FF00EE" w:rsidRDefault="00F67AA6" w:rsidP="00F67AA6">
      <w:pPr>
        <w:pStyle w:val="6"/>
      </w:pPr>
      <w:r>
        <w:rPr>
          <w:rStyle w:val="af9"/>
          <w:rFonts w:hint="eastAsia"/>
        </w:rPr>
        <w:t>积分规则管理</w:t>
      </w:r>
    </w:p>
    <w:p w14:paraId="5B9FD575" w14:textId="77777777" w:rsidR="00F67AA6" w:rsidRDefault="00F67AA6" w:rsidP="00F67AA6">
      <w:pPr>
        <w:pStyle w:val="7"/>
        <w:rPr>
          <w:rStyle w:val="af9"/>
        </w:rPr>
      </w:pPr>
      <w:r>
        <w:rPr>
          <w:rStyle w:val="af9"/>
          <w:rFonts w:hint="eastAsia"/>
        </w:rPr>
        <w:t>业务定义</w:t>
      </w:r>
    </w:p>
    <w:p w14:paraId="1DCCE331" w14:textId="77777777" w:rsidR="00F67AA6" w:rsidRDefault="00F67AA6" w:rsidP="00F67AA6">
      <w:pPr>
        <w:pStyle w:val="a2"/>
        <w:ind w:left="425" w:firstLine="0"/>
      </w:pPr>
      <w:r>
        <w:rPr>
          <w:rFonts w:hint="eastAsia"/>
        </w:rPr>
        <w:t>系统可以维护积分规则和积分点数。系统在相关控制点按照积分规则对用户进行积分增减。</w:t>
      </w:r>
    </w:p>
    <w:p w14:paraId="583481AD" w14:textId="77777777" w:rsidR="00F67AA6" w:rsidRDefault="00F67AA6" w:rsidP="00F67AA6">
      <w:pPr>
        <w:pStyle w:val="a2"/>
        <w:ind w:left="425" w:firstLine="0"/>
      </w:pPr>
      <w:r>
        <w:rPr>
          <w:rFonts w:hint="eastAsia"/>
        </w:rPr>
        <w:t>需要运营列出规则数据，如：</w:t>
      </w:r>
    </w:p>
    <w:tbl>
      <w:tblPr>
        <w:tblW w:w="0" w:type="auto"/>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134"/>
        <w:gridCol w:w="1276"/>
        <w:gridCol w:w="851"/>
        <w:gridCol w:w="2126"/>
        <w:gridCol w:w="2200"/>
      </w:tblGrid>
      <w:tr w:rsidR="00F67AA6" w14:paraId="7E62866A" w14:textId="77777777" w:rsidTr="008517FD">
        <w:tc>
          <w:tcPr>
            <w:tcW w:w="817" w:type="dxa"/>
            <w:shd w:val="clear" w:color="auto" w:fill="auto"/>
          </w:tcPr>
          <w:p w14:paraId="715FB07F" w14:textId="77777777" w:rsidR="00F67AA6" w:rsidRPr="002A20E3" w:rsidRDefault="00F67AA6" w:rsidP="008517FD">
            <w:pPr>
              <w:pStyle w:val="a2"/>
              <w:autoSpaceDE w:val="0"/>
              <w:autoSpaceDN w:val="0"/>
              <w:adjustRightInd w:val="0"/>
              <w:ind w:firstLine="0"/>
              <w:jc w:val="center"/>
              <w:rPr>
                <w:b/>
              </w:rPr>
            </w:pPr>
            <w:r w:rsidRPr="002A20E3">
              <w:rPr>
                <w:rFonts w:hint="eastAsia"/>
                <w:b/>
              </w:rPr>
              <w:t>序号</w:t>
            </w:r>
          </w:p>
        </w:tc>
        <w:tc>
          <w:tcPr>
            <w:tcW w:w="1134" w:type="dxa"/>
            <w:shd w:val="clear" w:color="auto" w:fill="auto"/>
          </w:tcPr>
          <w:p w14:paraId="7F02F27E" w14:textId="77777777" w:rsidR="00F67AA6" w:rsidRPr="002A20E3" w:rsidRDefault="00F67AA6" w:rsidP="008517FD">
            <w:pPr>
              <w:pStyle w:val="a2"/>
              <w:autoSpaceDE w:val="0"/>
              <w:autoSpaceDN w:val="0"/>
              <w:adjustRightInd w:val="0"/>
              <w:ind w:firstLine="0"/>
              <w:jc w:val="center"/>
              <w:rPr>
                <w:b/>
              </w:rPr>
            </w:pPr>
            <w:r w:rsidRPr="002A20E3">
              <w:rPr>
                <w:rFonts w:hint="eastAsia"/>
                <w:b/>
              </w:rPr>
              <w:t>编码</w:t>
            </w:r>
          </w:p>
        </w:tc>
        <w:tc>
          <w:tcPr>
            <w:tcW w:w="1276" w:type="dxa"/>
            <w:shd w:val="clear" w:color="auto" w:fill="auto"/>
          </w:tcPr>
          <w:p w14:paraId="2F1DBD71" w14:textId="77777777" w:rsidR="00F67AA6" w:rsidRPr="002A20E3" w:rsidRDefault="00F67AA6" w:rsidP="008517FD">
            <w:pPr>
              <w:pStyle w:val="a2"/>
              <w:autoSpaceDE w:val="0"/>
              <w:autoSpaceDN w:val="0"/>
              <w:adjustRightInd w:val="0"/>
              <w:ind w:firstLine="0"/>
              <w:jc w:val="center"/>
              <w:rPr>
                <w:b/>
              </w:rPr>
            </w:pPr>
            <w:r w:rsidRPr="002A20E3">
              <w:rPr>
                <w:rFonts w:hint="eastAsia"/>
                <w:b/>
              </w:rPr>
              <w:t>扣减属性</w:t>
            </w:r>
          </w:p>
        </w:tc>
        <w:tc>
          <w:tcPr>
            <w:tcW w:w="851" w:type="dxa"/>
            <w:shd w:val="clear" w:color="auto" w:fill="auto"/>
          </w:tcPr>
          <w:p w14:paraId="22F960A9" w14:textId="77777777" w:rsidR="00F67AA6" w:rsidRPr="002A20E3" w:rsidRDefault="00F67AA6" w:rsidP="008517FD">
            <w:pPr>
              <w:pStyle w:val="a2"/>
              <w:autoSpaceDE w:val="0"/>
              <w:autoSpaceDN w:val="0"/>
              <w:adjustRightInd w:val="0"/>
              <w:ind w:firstLine="0"/>
              <w:jc w:val="center"/>
              <w:rPr>
                <w:b/>
              </w:rPr>
            </w:pPr>
            <w:r w:rsidRPr="002A20E3">
              <w:rPr>
                <w:rFonts w:hint="eastAsia"/>
                <w:b/>
              </w:rPr>
              <w:t>值</w:t>
            </w:r>
          </w:p>
        </w:tc>
        <w:tc>
          <w:tcPr>
            <w:tcW w:w="2126" w:type="dxa"/>
            <w:shd w:val="clear" w:color="auto" w:fill="auto"/>
          </w:tcPr>
          <w:p w14:paraId="53FDE73E" w14:textId="77777777" w:rsidR="00F67AA6" w:rsidRPr="002A20E3" w:rsidRDefault="00F67AA6" w:rsidP="008517FD">
            <w:pPr>
              <w:pStyle w:val="a2"/>
              <w:autoSpaceDE w:val="0"/>
              <w:autoSpaceDN w:val="0"/>
              <w:adjustRightInd w:val="0"/>
              <w:ind w:firstLine="0"/>
              <w:jc w:val="center"/>
              <w:rPr>
                <w:b/>
              </w:rPr>
            </w:pPr>
            <w:r w:rsidRPr="002A20E3">
              <w:rPr>
                <w:rFonts w:hint="eastAsia"/>
                <w:b/>
              </w:rPr>
              <w:t>展示说明</w:t>
            </w:r>
          </w:p>
        </w:tc>
        <w:tc>
          <w:tcPr>
            <w:tcW w:w="2200" w:type="dxa"/>
            <w:shd w:val="clear" w:color="auto" w:fill="auto"/>
          </w:tcPr>
          <w:p w14:paraId="4E9D2A09" w14:textId="77777777" w:rsidR="00F67AA6" w:rsidRPr="002A20E3" w:rsidRDefault="00F67AA6" w:rsidP="008517FD">
            <w:pPr>
              <w:pStyle w:val="a2"/>
              <w:autoSpaceDE w:val="0"/>
              <w:autoSpaceDN w:val="0"/>
              <w:adjustRightInd w:val="0"/>
              <w:ind w:firstLine="0"/>
              <w:jc w:val="center"/>
              <w:rPr>
                <w:b/>
              </w:rPr>
            </w:pPr>
            <w:r w:rsidRPr="002A20E3">
              <w:rPr>
                <w:rFonts w:hint="eastAsia"/>
                <w:b/>
              </w:rPr>
              <w:t>使用场景</w:t>
            </w:r>
          </w:p>
        </w:tc>
      </w:tr>
      <w:tr w:rsidR="00F67AA6" w14:paraId="27B2B8D9" w14:textId="77777777" w:rsidTr="008517FD">
        <w:tc>
          <w:tcPr>
            <w:tcW w:w="817" w:type="dxa"/>
            <w:shd w:val="clear" w:color="auto" w:fill="auto"/>
          </w:tcPr>
          <w:p w14:paraId="24CB86F9" w14:textId="77777777" w:rsidR="00F67AA6" w:rsidRDefault="00F67AA6" w:rsidP="008517FD">
            <w:pPr>
              <w:pStyle w:val="a2"/>
              <w:autoSpaceDE w:val="0"/>
              <w:autoSpaceDN w:val="0"/>
              <w:adjustRightInd w:val="0"/>
              <w:ind w:firstLine="0"/>
            </w:pPr>
            <w:r>
              <w:rPr>
                <w:rFonts w:hint="eastAsia"/>
              </w:rPr>
              <w:t>1</w:t>
            </w:r>
          </w:p>
        </w:tc>
        <w:tc>
          <w:tcPr>
            <w:tcW w:w="1134" w:type="dxa"/>
            <w:shd w:val="clear" w:color="auto" w:fill="auto"/>
          </w:tcPr>
          <w:p w14:paraId="2F05B8AD" w14:textId="77777777" w:rsidR="00F67AA6" w:rsidRDefault="00F67AA6" w:rsidP="008517FD">
            <w:pPr>
              <w:pStyle w:val="a2"/>
              <w:autoSpaceDE w:val="0"/>
              <w:autoSpaceDN w:val="0"/>
              <w:adjustRightInd w:val="0"/>
              <w:ind w:firstLine="0"/>
            </w:pPr>
            <w:r>
              <w:rPr>
                <w:rFonts w:hint="eastAsia"/>
              </w:rPr>
              <w:t>JF_0001</w:t>
            </w:r>
          </w:p>
        </w:tc>
        <w:tc>
          <w:tcPr>
            <w:tcW w:w="1276" w:type="dxa"/>
            <w:shd w:val="clear" w:color="auto" w:fill="auto"/>
          </w:tcPr>
          <w:p w14:paraId="098AA3DC" w14:textId="77777777" w:rsidR="00F67AA6" w:rsidRDefault="00F67AA6" w:rsidP="008517FD">
            <w:pPr>
              <w:pStyle w:val="a2"/>
              <w:autoSpaceDE w:val="0"/>
              <w:autoSpaceDN w:val="0"/>
              <w:adjustRightInd w:val="0"/>
              <w:ind w:firstLine="0"/>
            </w:pPr>
            <w:r>
              <w:rPr>
                <w:rFonts w:hint="eastAsia"/>
              </w:rPr>
              <w:t>支出</w:t>
            </w:r>
          </w:p>
        </w:tc>
        <w:tc>
          <w:tcPr>
            <w:tcW w:w="851" w:type="dxa"/>
            <w:shd w:val="clear" w:color="auto" w:fill="auto"/>
          </w:tcPr>
          <w:p w14:paraId="26BCEEB0" w14:textId="77777777" w:rsidR="00F67AA6" w:rsidRDefault="00F67AA6" w:rsidP="008517FD">
            <w:pPr>
              <w:pStyle w:val="a2"/>
              <w:autoSpaceDE w:val="0"/>
              <w:autoSpaceDN w:val="0"/>
              <w:adjustRightInd w:val="0"/>
              <w:ind w:firstLine="0"/>
            </w:pPr>
            <w:r>
              <w:rPr>
                <w:rFonts w:hint="eastAsia"/>
              </w:rPr>
              <w:t>10</w:t>
            </w:r>
          </w:p>
        </w:tc>
        <w:tc>
          <w:tcPr>
            <w:tcW w:w="2126" w:type="dxa"/>
            <w:shd w:val="clear" w:color="auto" w:fill="auto"/>
          </w:tcPr>
          <w:p w14:paraId="391D9F85" w14:textId="77777777" w:rsidR="00F67AA6" w:rsidRDefault="00F67AA6" w:rsidP="008517FD">
            <w:pPr>
              <w:pStyle w:val="a2"/>
              <w:autoSpaceDE w:val="0"/>
              <w:autoSpaceDN w:val="0"/>
              <w:adjustRightInd w:val="0"/>
              <w:ind w:firstLine="0"/>
            </w:pPr>
            <w:r>
              <w:rPr>
                <w:rFonts w:hint="eastAsia"/>
              </w:rPr>
              <w:t>恶意刷屏扣分</w:t>
            </w:r>
          </w:p>
        </w:tc>
        <w:tc>
          <w:tcPr>
            <w:tcW w:w="2200" w:type="dxa"/>
            <w:shd w:val="clear" w:color="auto" w:fill="auto"/>
          </w:tcPr>
          <w:p w14:paraId="407D7307" w14:textId="77777777" w:rsidR="00F67AA6" w:rsidRDefault="00F67AA6" w:rsidP="008517FD">
            <w:pPr>
              <w:pStyle w:val="a2"/>
              <w:autoSpaceDE w:val="0"/>
              <w:autoSpaceDN w:val="0"/>
              <w:adjustRightInd w:val="0"/>
              <w:ind w:firstLine="0"/>
            </w:pPr>
            <w:r>
              <w:rPr>
                <w:rFonts w:hint="eastAsia"/>
              </w:rPr>
              <w:t>评论</w:t>
            </w:r>
          </w:p>
        </w:tc>
      </w:tr>
      <w:tr w:rsidR="00F67AA6" w14:paraId="7E7ADD8C" w14:textId="77777777" w:rsidTr="008517FD">
        <w:tc>
          <w:tcPr>
            <w:tcW w:w="817" w:type="dxa"/>
            <w:shd w:val="clear" w:color="auto" w:fill="auto"/>
          </w:tcPr>
          <w:p w14:paraId="0E6A267D" w14:textId="77777777" w:rsidR="00F67AA6" w:rsidRDefault="00F67AA6" w:rsidP="008517FD">
            <w:pPr>
              <w:pStyle w:val="a2"/>
              <w:autoSpaceDE w:val="0"/>
              <w:autoSpaceDN w:val="0"/>
              <w:adjustRightInd w:val="0"/>
              <w:ind w:firstLine="0"/>
            </w:pPr>
            <w:r>
              <w:rPr>
                <w:rFonts w:hint="eastAsia"/>
              </w:rPr>
              <w:t>2</w:t>
            </w:r>
          </w:p>
        </w:tc>
        <w:tc>
          <w:tcPr>
            <w:tcW w:w="1134" w:type="dxa"/>
            <w:shd w:val="clear" w:color="auto" w:fill="auto"/>
          </w:tcPr>
          <w:p w14:paraId="19535218" w14:textId="77777777" w:rsidR="00F67AA6" w:rsidRDefault="00F67AA6" w:rsidP="008517FD">
            <w:pPr>
              <w:pStyle w:val="a2"/>
              <w:autoSpaceDE w:val="0"/>
              <w:autoSpaceDN w:val="0"/>
              <w:adjustRightInd w:val="0"/>
              <w:ind w:firstLine="0"/>
            </w:pPr>
            <w:r>
              <w:rPr>
                <w:rFonts w:hint="eastAsia"/>
              </w:rPr>
              <w:t>JF_0002</w:t>
            </w:r>
          </w:p>
        </w:tc>
        <w:tc>
          <w:tcPr>
            <w:tcW w:w="1276" w:type="dxa"/>
            <w:shd w:val="clear" w:color="auto" w:fill="auto"/>
          </w:tcPr>
          <w:p w14:paraId="2C811D8A" w14:textId="77777777" w:rsidR="00F67AA6" w:rsidRDefault="00F67AA6" w:rsidP="008517FD">
            <w:pPr>
              <w:pStyle w:val="a2"/>
              <w:autoSpaceDE w:val="0"/>
              <w:autoSpaceDN w:val="0"/>
              <w:adjustRightInd w:val="0"/>
              <w:ind w:firstLine="0"/>
            </w:pPr>
            <w:r>
              <w:rPr>
                <w:rFonts w:hint="eastAsia"/>
              </w:rPr>
              <w:t>收入</w:t>
            </w:r>
          </w:p>
        </w:tc>
        <w:tc>
          <w:tcPr>
            <w:tcW w:w="851" w:type="dxa"/>
            <w:shd w:val="clear" w:color="auto" w:fill="auto"/>
          </w:tcPr>
          <w:p w14:paraId="70570129" w14:textId="77777777" w:rsidR="00F67AA6" w:rsidRDefault="00F67AA6" w:rsidP="008517FD">
            <w:pPr>
              <w:pStyle w:val="a2"/>
              <w:autoSpaceDE w:val="0"/>
              <w:autoSpaceDN w:val="0"/>
              <w:adjustRightInd w:val="0"/>
              <w:ind w:firstLine="0"/>
            </w:pPr>
            <w:r>
              <w:rPr>
                <w:rFonts w:hint="eastAsia"/>
              </w:rPr>
              <w:t>20</w:t>
            </w:r>
          </w:p>
        </w:tc>
        <w:tc>
          <w:tcPr>
            <w:tcW w:w="2126" w:type="dxa"/>
            <w:shd w:val="clear" w:color="auto" w:fill="auto"/>
          </w:tcPr>
          <w:p w14:paraId="54D46D6A" w14:textId="77777777" w:rsidR="00F67AA6" w:rsidRDefault="00F67AA6" w:rsidP="008517FD">
            <w:pPr>
              <w:pStyle w:val="a2"/>
              <w:autoSpaceDE w:val="0"/>
              <w:autoSpaceDN w:val="0"/>
              <w:adjustRightInd w:val="0"/>
              <w:ind w:firstLine="0"/>
            </w:pPr>
            <w:r>
              <w:rPr>
                <w:rFonts w:hint="eastAsia"/>
              </w:rPr>
              <w:t>登录送积分</w:t>
            </w:r>
          </w:p>
        </w:tc>
        <w:tc>
          <w:tcPr>
            <w:tcW w:w="2200" w:type="dxa"/>
            <w:shd w:val="clear" w:color="auto" w:fill="auto"/>
          </w:tcPr>
          <w:p w14:paraId="74766E85" w14:textId="77777777" w:rsidR="00F67AA6" w:rsidRDefault="00F67AA6" w:rsidP="008517FD">
            <w:pPr>
              <w:pStyle w:val="a2"/>
              <w:autoSpaceDE w:val="0"/>
              <w:autoSpaceDN w:val="0"/>
              <w:adjustRightInd w:val="0"/>
              <w:ind w:firstLine="0"/>
            </w:pPr>
            <w:r>
              <w:rPr>
                <w:rFonts w:hint="eastAsia"/>
              </w:rPr>
              <w:t>登录成功</w:t>
            </w:r>
          </w:p>
        </w:tc>
      </w:tr>
      <w:tr w:rsidR="00F67AA6" w14:paraId="2FE7E8AF" w14:textId="77777777" w:rsidTr="008517FD">
        <w:tc>
          <w:tcPr>
            <w:tcW w:w="817" w:type="dxa"/>
            <w:shd w:val="clear" w:color="auto" w:fill="auto"/>
          </w:tcPr>
          <w:p w14:paraId="4A92402A" w14:textId="77777777" w:rsidR="00F67AA6" w:rsidRDefault="00F67AA6" w:rsidP="008517FD">
            <w:pPr>
              <w:pStyle w:val="a2"/>
              <w:autoSpaceDE w:val="0"/>
              <w:autoSpaceDN w:val="0"/>
              <w:adjustRightInd w:val="0"/>
              <w:ind w:firstLine="0"/>
            </w:pPr>
            <w:r>
              <w:rPr>
                <w:rFonts w:hint="eastAsia"/>
              </w:rPr>
              <w:t>3</w:t>
            </w:r>
          </w:p>
        </w:tc>
        <w:tc>
          <w:tcPr>
            <w:tcW w:w="1134" w:type="dxa"/>
            <w:shd w:val="clear" w:color="auto" w:fill="auto"/>
          </w:tcPr>
          <w:p w14:paraId="67B47248" w14:textId="77777777" w:rsidR="00F67AA6" w:rsidRDefault="00F67AA6" w:rsidP="008517FD">
            <w:pPr>
              <w:pStyle w:val="a2"/>
              <w:autoSpaceDE w:val="0"/>
              <w:autoSpaceDN w:val="0"/>
              <w:adjustRightInd w:val="0"/>
              <w:ind w:firstLine="0"/>
            </w:pPr>
            <w:r>
              <w:rPr>
                <w:rFonts w:hint="eastAsia"/>
              </w:rPr>
              <w:t>JF_0003</w:t>
            </w:r>
          </w:p>
        </w:tc>
        <w:tc>
          <w:tcPr>
            <w:tcW w:w="1276" w:type="dxa"/>
            <w:shd w:val="clear" w:color="auto" w:fill="auto"/>
          </w:tcPr>
          <w:p w14:paraId="10912AFF" w14:textId="77777777" w:rsidR="00F67AA6" w:rsidRDefault="00F67AA6" w:rsidP="008517FD">
            <w:pPr>
              <w:pStyle w:val="a2"/>
              <w:autoSpaceDE w:val="0"/>
              <w:autoSpaceDN w:val="0"/>
              <w:adjustRightInd w:val="0"/>
              <w:ind w:firstLine="0"/>
            </w:pPr>
            <w:r>
              <w:rPr>
                <w:rFonts w:hint="eastAsia"/>
              </w:rPr>
              <w:t>收入</w:t>
            </w:r>
          </w:p>
        </w:tc>
        <w:tc>
          <w:tcPr>
            <w:tcW w:w="851" w:type="dxa"/>
            <w:shd w:val="clear" w:color="auto" w:fill="auto"/>
          </w:tcPr>
          <w:p w14:paraId="2C2B2F43" w14:textId="77777777" w:rsidR="00F67AA6" w:rsidRDefault="00F67AA6" w:rsidP="008517FD">
            <w:pPr>
              <w:pStyle w:val="a2"/>
              <w:autoSpaceDE w:val="0"/>
              <w:autoSpaceDN w:val="0"/>
              <w:adjustRightInd w:val="0"/>
              <w:ind w:firstLine="0"/>
            </w:pPr>
            <w:r>
              <w:rPr>
                <w:rFonts w:hint="eastAsia"/>
              </w:rPr>
              <w:t>5</w:t>
            </w:r>
          </w:p>
        </w:tc>
        <w:tc>
          <w:tcPr>
            <w:tcW w:w="2126" w:type="dxa"/>
            <w:shd w:val="clear" w:color="auto" w:fill="auto"/>
          </w:tcPr>
          <w:p w14:paraId="0FC0E0C7" w14:textId="77777777" w:rsidR="00F67AA6" w:rsidRDefault="00F67AA6" w:rsidP="008517FD">
            <w:pPr>
              <w:pStyle w:val="a2"/>
              <w:autoSpaceDE w:val="0"/>
              <w:autoSpaceDN w:val="0"/>
              <w:adjustRightInd w:val="0"/>
              <w:ind w:firstLine="0"/>
            </w:pPr>
            <w:r>
              <w:rPr>
                <w:rFonts w:hint="eastAsia"/>
              </w:rPr>
              <w:t>分享送积分</w:t>
            </w:r>
          </w:p>
        </w:tc>
        <w:tc>
          <w:tcPr>
            <w:tcW w:w="2200" w:type="dxa"/>
            <w:shd w:val="clear" w:color="auto" w:fill="auto"/>
          </w:tcPr>
          <w:p w14:paraId="757BF80C" w14:textId="77777777" w:rsidR="00F67AA6" w:rsidRDefault="00F67AA6" w:rsidP="008517FD">
            <w:pPr>
              <w:pStyle w:val="a2"/>
              <w:autoSpaceDE w:val="0"/>
              <w:autoSpaceDN w:val="0"/>
              <w:adjustRightInd w:val="0"/>
              <w:ind w:firstLine="0"/>
            </w:pPr>
            <w:r>
              <w:rPr>
                <w:rFonts w:hint="eastAsia"/>
              </w:rPr>
              <w:t>使用了分享功能</w:t>
            </w:r>
          </w:p>
        </w:tc>
      </w:tr>
      <w:tr w:rsidR="00F67AA6" w14:paraId="5347B309" w14:textId="77777777" w:rsidTr="008517FD">
        <w:tc>
          <w:tcPr>
            <w:tcW w:w="817" w:type="dxa"/>
            <w:shd w:val="clear" w:color="auto" w:fill="auto"/>
          </w:tcPr>
          <w:p w14:paraId="6ED65305" w14:textId="77777777" w:rsidR="00F67AA6" w:rsidRDefault="00F67AA6" w:rsidP="008517FD">
            <w:pPr>
              <w:pStyle w:val="a2"/>
              <w:autoSpaceDE w:val="0"/>
              <w:autoSpaceDN w:val="0"/>
              <w:adjustRightInd w:val="0"/>
              <w:ind w:firstLine="0"/>
            </w:pPr>
            <w:r>
              <w:t>…</w:t>
            </w:r>
          </w:p>
        </w:tc>
        <w:tc>
          <w:tcPr>
            <w:tcW w:w="1134" w:type="dxa"/>
            <w:shd w:val="clear" w:color="auto" w:fill="auto"/>
          </w:tcPr>
          <w:p w14:paraId="2F3BD1AA" w14:textId="77777777" w:rsidR="00F67AA6" w:rsidRDefault="00F67AA6" w:rsidP="008517FD">
            <w:pPr>
              <w:pStyle w:val="a2"/>
              <w:autoSpaceDE w:val="0"/>
              <w:autoSpaceDN w:val="0"/>
              <w:adjustRightInd w:val="0"/>
              <w:ind w:firstLine="0"/>
            </w:pPr>
          </w:p>
        </w:tc>
        <w:tc>
          <w:tcPr>
            <w:tcW w:w="1276" w:type="dxa"/>
            <w:shd w:val="clear" w:color="auto" w:fill="auto"/>
          </w:tcPr>
          <w:p w14:paraId="24E7417F" w14:textId="77777777" w:rsidR="00F67AA6" w:rsidRDefault="00F67AA6" w:rsidP="008517FD">
            <w:pPr>
              <w:pStyle w:val="a2"/>
              <w:autoSpaceDE w:val="0"/>
              <w:autoSpaceDN w:val="0"/>
              <w:adjustRightInd w:val="0"/>
              <w:ind w:firstLine="0"/>
            </w:pPr>
          </w:p>
        </w:tc>
        <w:tc>
          <w:tcPr>
            <w:tcW w:w="851" w:type="dxa"/>
            <w:shd w:val="clear" w:color="auto" w:fill="auto"/>
          </w:tcPr>
          <w:p w14:paraId="56C87DB3" w14:textId="77777777" w:rsidR="00F67AA6" w:rsidRDefault="00F67AA6" w:rsidP="008517FD">
            <w:pPr>
              <w:pStyle w:val="a2"/>
              <w:autoSpaceDE w:val="0"/>
              <w:autoSpaceDN w:val="0"/>
              <w:adjustRightInd w:val="0"/>
              <w:ind w:firstLine="0"/>
            </w:pPr>
          </w:p>
        </w:tc>
        <w:tc>
          <w:tcPr>
            <w:tcW w:w="2126" w:type="dxa"/>
            <w:shd w:val="clear" w:color="auto" w:fill="auto"/>
          </w:tcPr>
          <w:p w14:paraId="648B30B0" w14:textId="77777777" w:rsidR="00F67AA6" w:rsidRDefault="00F67AA6" w:rsidP="008517FD">
            <w:pPr>
              <w:pStyle w:val="a2"/>
              <w:autoSpaceDE w:val="0"/>
              <w:autoSpaceDN w:val="0"/>
              <w:adjustRightInd w:val="0"/>
              <w:ind w:firstLine="0"/>
            </w:pPr>
          </w:p>
        </w:tc>
        <w:tc>
          <w:tcPr>
            <w:tcW w:w="2200" w:type="dxa"/>
            <w:shd w:val="clear" w:color="auto" w:fill="auto"/>
          </w:tcPr>
          <w:p w14:paraId="4AD7C905" w14:textId="77777777" w:rsidR="00F67AA6" w:rsidRDefault="00F67AA6" w:rsidP="008517FD">
            <w:pPr>
              <w:pStyle w:val="a2"/>
              <w:autoSpaceDE w:val="0"/>
              <w:autoSpaceDN w:val="0"/>
              <w:adjustRightInd w:val="0"/>
              <w:ind w:firstLine="0"/>
            </w:pPr>
          </w:p>
        </w:tc>
      </w:tr>
    </w:tbl>
    <w:p w14:paraId="00AC4188" w14:textId="77777777" w:rsidR="00F67AA6" w:rsidRDefault="00F67AA6" w:rsidP="00F67AA6">
      <w:pPr>
        <w:pStyle w:val="a2"/>
        <w:ind w:left="425" w:firstLine="0"/>
      </w:pPr>
      <w:r>
        <w:rPr>
          <w:rFonts w:hint="eastAsia"/>
        </w:rPr>
        <w:t>每个规则可设置多个事件</w:t>
      </w:r>
    </w:p>
    <w:tbl>
      <w:tblPr>
        <w:tblW w:w="0" w:type="auto"/>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1643"/>
        <w:gridCol w:w="1655"/>
        <w:gridCol w:w="2126"/>
        <w:gridCol w:w="2126"/>
      </w:tblGrid>
      <w:tr w:rsidR="00F67AA6" w14:paraId="41560393" w14:textId="77777777" w:rsidTr="008517FD">
        <w:tc>
          <w:tcPr>
            <w:tcW w:w="780" w:type="dxa"/>
            <w:shd w:val="clear" w:color="auto" w:fill="auto"/>
          </w:tcPr>
          <w:p w14:paraId="6B5AA90A" w14:textId="77777777" w:rsidR="00F67AA6" w:rsidRPr="002A20E3" w:rsidRDefault="00F67AA6" w:rsidP="008517FD">
            <w:pPr>
              <w:pStyle w:val="a2"/>
              <w:autoSpaceDE w:val="0"/>
              <w:autoSpaceDN w:val="0"/>
              <w:adjustRightInd w:val="0"/>
              <w:ind w:firstLine="0"/>
              <w:jc w:val="center"/>
              <w:rPr>
                <w:b/>
              </w:rPr>
            </w:pPr>
            <w:r w:rsidRPr="002A20E3">
              <w:rPr>
                <w:rFonts w:hint="eastAsia"/>
                <w:b/>
              </w:rPr>
              <w:t>序号</w:t>
            </w:r>
          </w:p>
        </w:tc>
        <w:tc>
          <w:tcPr>
            <w:tcW w:w="1643" w:type="dxa"/>
            <w:shd w:val="clear" w:color="auto" w:fill="auto"/>
          </w:tcPr>
          <w:p w14:paraId="1013CC0A" w14:textId="77777777" w:rsidR="00F67AA6" w:rsidRPr="002A20E3" w:rsidRDefault="00F67AA6" w:rsidP="008517FD">
            <w:pPr>
              <w:pStyle w:val="a2"/>
              <w:autoSpaceDE w:val="0"/>
              <w:autoSpaceDN w:val="0"/>
              <w:adjustRightInd w:val="0"/>
              <w:ind w:firstLine="0"/>
              <w:jc w:val="center"/>
              <w:rPr>
                <w:b/>
              </w:rPr>
            </w:pPr>
            <w:r w:rsidRPr="002A20E3">
              <w:rPr>
                <w:rFonts w:hint="eastAsia"/>
                <w:b/>
              </w:rPr>
              <w:t>编码</w:t>
            </w:r>
          </w:p>
        </w:tc>
        <w:tc>
          <w:tcPr>
            <w:tcW w:w="1655" w:type="dxa"/>
            <w:shd w:val="clear" w:color="auto" w:fill="auto"/>
          </w:tcPr>
          <w:p w14:paraId="62874DC2" w14:textId="77777777" w:rsidR="00F67AA6" w:rsidRPr="002A20E3" w:rsidRDefault="00F67AA6" w:rsidP="008517FD">
            <w:pPr>
              <w:pStyle w:val="a2"/>
              <w:autoSpaceDE w:val="0"/>
              <w:autoSpaceDN w:val="0"/>
              <w:adjustRightInd w:val="0"/>
              <w:ind w:firstLine="0"/>
              <w:jc w:val="center"/>
              <w:rPr>
                <w:b/>
              </w:rPr>
            </w:pPr>
            <w:r w:rsidRPr="002A20E3">
              <w:rPr>
                <w:rFonts w:hint="eastAsia"/>
                <w:b/>
              </w:rPr>
              <w:t>事件名称</w:t>
            </w:r>
          </w:p>
        </w:tc>
        <w:tc>
          <w:tcPr>
            <w:tcW w:w="2126" w:type="dxa"/>
            <w:shd w:val="clear" w:color="auto" w:fill="auto"/>
          </w:tcPr>
          <w:p w14:paraId="7BBEF92B" w14:textId="77777777" w:rsidR="00F67AA6" w:rsidRPr="002A20E3" w:rsidRDefault="00F67AA6" w:rsidP="008517FD">
            <w:pPr>
              <w:pStyle w:val="a2"/>
              <w:autoSpaceDE w:val="0"/>
              <w:autoSpaceDN w:val="0"/>
              <w:adjustRightInd w:val="0"/>
              <w:ind w:firstLine="0"/>
              <w:jc w:val="center"/>
              <w:rPr>
                <w:b/>
              </w:rPr>
            </w:pPr>
            <w:r w:rsidRPr="002A20E3">
              <w:rPr>
                <w:rFonts w:hint="eastAsia"/>
                <w:b/>
              </w:rPr>
              <w:t>事件说明</w:t>
            </w:r>
          </w:p>
        </w:tc>
        <w:tc>
          <w:tcPr>
            <w:tcW w:w="2126" w:type="dxa"/>
            <w:shd w:val="clear" w:color="auto" w:fill="auto"/>
          </w:tcPr>
          <w:p w14:paraId="6869E3D3" w14:textId="77777777" w:rsidR="00F67AA6" w:rsidRPr="002A20E3" w:rsidRDefault="00F67AA6" w:rsidP="008517FD">
            <w:pPr>
              <w:pStyle w:val="a2"/>
              <w:autoSpaceDE w:val="0"/>
              <w:autoSpaceDN w:val="0"/>
              <w:adjustRightInd w:val="0"/>
              <w:ind w:firstLine="0"/>
              <w:jc w:val="center"/>
              <w:rPr>
                <w:b/>
              </w:rPr>
            </w:pPr>
          </w:p>
        </w:tc>
      </w:tr>
      <w:tr w:rsidR="00F67AA6" w14:paraId="0DFD007D" w14:textId="77777777" w:rsidTr="008517FD">
        <w:tc>
          <w:tcPr>
            <w:tcW w:w="780" w:type="dxa"/>
            <w:shd w:val="clear" w:color="auto" w:fill="auto"/>
          </w:tcPr>
          <w:p w14:paraId="1BD3E3CA" w14:textId="77777777" w:rsidR="00F67AA6" w:rsidRDefault="00F67AA6" w:rsidP="008517FD">
            <w:pPr>
              <w:pStyle w:val="a2"/>
              <w:autoSpaceDE w:val="0"/>
              <w:autoSpaceDN w:val="0"/>
              <w:adjustRightInd w:val="0"/>
              <w:ind w:firstLine="0"/>
            </w:pPr>
            <w:r>
              <w:rPr>
                <w:rFonts w:hint="eastAsia"/>
              </w:rPr>
              <w:t>1</w:t>
            </w:r>
          </w:p>
        </w:tc>
        <w:tc>
          <w:tcPr>
            <w:tcW w:w="1643" w:type="dxa"/>
            <w:shd w:val="clear" w:color="auto" w:fill="auto"/>
          </w:tcPr>
          <w:p w14:paraId="2AD67781" w14:textId="77777777" w:rsidR="00F67AA6" w:rsidRDefault="00F67AA6" w:rsidP="008517FD">
            <w:pPr>
              <w:pStyle w:val="a2"/>
              <w:autoSpaceDE w:val="0"/>
              <w:autoSpaceDN w:val="0"/>
              <w:adjustRightInd w:val="0"/>
              <w:ind w:firstLine="0"/>
            </w:pPr>
            <w:r>
              <w:rPr>
                <w:rFonts w:hint="eastAsia"/>
              </w:rPr>
              <w:t>JF_0001_0001</w:t>
            </w:r>
          </w:p>
        </w:tc>
        <w:tc>
          <w:tcPr>
            <w:tcW w:w="1655" w:type="dxa"/>
            <w:shd w:val="clear" w:color="auto" w:fill="auto"/>
          </w:tcPr>
          <w:p w14:paraId="00B34F68" w14:textId="77777777" w:rsidR="00F67AA6" w:rsidRDefault="00F67AA6" w:rsidP="008517FD">
            <w:pPr>
              <w:pStyle w:val="a2"/>
              <w:autoSpaceDE w:val="0"/>
              <w:autoSpaceDN w:val="0"/>
              <w:adjustRightInd w:val="0"/>
              <w:ind w:firstLine="0"/>
            </w:pPr>
            <w:r>
              <w:rPr>
                <w:rFonts w:hint="eastAsia"/>
              </w:rPr>
              <w:t>评分</w:t>
            </w:r>
          </w:p>
        </w:tc>
        <w:tc>
          <w:tcPr>
            <w:tcW w:w="2126" w:type="dxa"/>
            <w:shd w:val="clear" w:color="auto" w:fill="auto"/>
          </w:tcPr>
          <w:p w14:paraId="79F9FD74" w14:textId="77777777" w:rsidR="00F67AA6" w:rsidRDefault="00F67AA6" w:rsidP="008517FD">
            <w:pPr>
              <w:pStyle w:val="a2"/>
              <w:autoSpaceDE w:val="0"/>
              <w:autoSpaceDN w:val="0"/>
              <w:adjustRightInd w:val="0"/>
              <w:ind w:firstLine="0"/>
            </w:pPr>
            <w:r>
              <w:rPr>
                <w:rFonts w:hint="eastAsia"/>
              </w:rPr>
              <w:t>评论时必须评分</w:t>
            </w:r>
          </w:p>
        </w:tc>
        <w:tc>
          <w:tcPr>
            <w:tcW w:w="2126" w:type="dxa"/>
            <w:shd w:val="clear" w:color="auto" w:fill="auto"/>
          </w:tcPr>
          <w:p w14:paraId="067D3F96" w14:textId="77777777" w:rsidR="00F67AA6" w:rsidRDefault="00F67AA6" w:rsidP="008517FD">
            <w:pPr>
              <w:pStyle w:val="a2"/>
              <w:autoSpaceDE w:val="0"/>
              <w:autoSpaceDN w:val="0"/>
              <w:adjustRightInd w:val="0"/>
              <w:ind w:firstLine="0"/>
            </w:pPr>
          </w:p>
        </w:tc>
      </w:tr>
      <w:tr w:rsidR="00F67AA6" w14:paraId="52560E7C" w14:textId="77777777" w:rsidTr="008517FD">
        <w:tc>
          <w:tcPr>
            <w:tcW w:w="780" w:type="dxa"/>
            <w:shd w:val="clear" w:color="auto" w:fill="auto"/>
          </w:tcPr>
          <w:p w14:paraId="3E086838" w14:textId="77777777" w:rsidR="00F67AA6" w:rsidRDefault="00F67AA6" w:rsidP="008517FD">
            <w:pPr>
              <w:pStyle w:val="a2"/>
              <w:autoSpaceDE w:val="0"/>
              <w:autoSpaceDN w:val="0"/>
              <w:adjustRightInd w:val="0"/>
              <w:ind w:firstLine="0"/>
            </w:pPr>
            <w:r>
              <w:rPr>
                <w:rFonts w:hint="eastAsia"/>
              </w:rPr>
              <w:t>2</w:t>
            </w:r>
          </w:p>
        </w:tc>
        <w:tc>
          <w:tcPr>
            <w:tcW w:w="1643" w:type="dxa"/>
            <w:shd w:val="clear" w:color="auto" w:fill="auto"/>
          </w:tcPr>
          <w:p w14:paraId="6392F7A5" w14:textId="77777777" w:rsidR="00F67AA6" w:rsidRDefault="00F67AA6" w:rsidP="008517FD">
            <w:pPr>
              <w:pStyle w:val="a2"/>
              <w:autoSpaceDE w:val="0"/>
              <w:autoSpaceDN w:val="0"/>
              <w:adjustRightInd w:val="0"/>
              <w:ind w:firstLine="0"/>
            </w:pPr>
            <w:r>
              <w:rPr>
                <w:rFonts w:hint="eastAsia"/>
              </w:rPr>
              <w:t>JF_0001_0002</w:t>
            </w:r>
          </w:p>
        </w:tc>
        <w:tc>
          <w:tcPr>
            <w:tcW w:w="1655" w:type="dxa"/>
            <w:shd w:val="clear" w:color="auto" w:fill="auto"/>
          </w:tcPr>
          <w:p w14:paraId="183363D7" w14:textId="77777777" w:rsidR="00F67AA6" w:rsidRDefault="00F67AA6" w:rsidP="008517FD">
            <w:pPr>
              <w:pStyle w:val="a2"/>
              <w:autoSpaceDE w:val="0"/>
              <w:autoSpaceDN w:val="0"/>
              <w:adjustRightInd w:val="0"/>
              <w:ind w:firstLine="0"/>
            </w:pPr>
            <w:r>
              <w:rPr>
                <w:rFonts w:hint="eastAsia"/>
              </w:rPr>
              <w:t>评论</w:t>
            </w:r>
          </w:p>
        </w:tc>
        <w:tc>
          <w:tcPr>
            <w:tcW w:w="2126" w:type="dxa"/>
            <w:shd w:val="clear" w:color="auto" w:fill="auto"/>
          </w:tcPr>
          <w:p w14:paraId="0689DBFE" w14:textId="77777777" w:rsidR="00F67AA6" w:rsidRDefault="00F67AA6" w:rsidP="008517FD">
            <w:pPr>
              <w:pStyle w:val="a2"/>
              <w:autoSpaceDE w:val="0"/>
              <w:autoSpaceDN w:val="0"/>
              <w:adjustRightInd w:val="0"/>
              <w:ind w:firstLine="0"/>
            </w:pPr>
            <w:r>
              <w:rPr>
                <w:rFonts w:hint="eastAsia"/>
              </w:rPr>
              <w:t>评论时必须评论</w:t>
            </w:r>
          </w:p>
        </w:tc>
        <w:tc>
          <w:tcPr>
            <w:tcW w:w="2126" w:type="dxa"/>
            <w:shd w:val="clear" w:color="auto" w:fill="auto"/>
          </w:tcPr>
          <w:p w14:paraId="71C94B2E" w14:textId="77777777" w:rsidR="00F67AA6" w:rsidRDefault="00F67AA6" w:rsidP="008517FD">
            <w:pPr>
              <w:pStyle w:val="a2"/>
              <w:autoSpaceDE w:val="0"/>
              <w:autoSpaceDN w:val="0"/>
              <w:adjustRightInd w:val="0"/>
              <w:ind w:firstLine="0"/>
            </w:pPr>
          </w:p>
        </w:tc>
      </w:tr>
      <w:tr w:rsidR="00F67AA6" w14:paraId="1B3440E8" w14:textId="77777777" w:rsidTr="008517FD">
        <w:tc>
          <w:tcPr>
            <w:tcW w:w="780" w:type="dxa"/>
            <w:shd w:val="clear" w:color="auto" w:fill="auto"/>
          </w:tcPr>
          <w:p w14:paraId="4A767EBE" w14:textId="77777777" w:rsidR="00F67AA6" w:rsidRDefault="00F67AA6" w:rsidP="008517FD">
            <w:pPr>
              <w:pStyle w:val="a2"/>
              <w:autoSpaceDE w:val="0"/>
              <w:autoSpaceDN w:val="0"/>
              <w:adjustRightInd w:val="0"/>
              <w:ind w:firstLine="0"/>
            </w:pPr>
            <w:r>
              <w:t>…</w:t>
            </w:r>
          </w:p>
        </w:tc>
        <w:tc>
          <w:tcPr>
            <w:tcW w:w="1643" w:type="dxa"/>
            <w:shd w:val="clear" w:color="auto" w:fill="auto"/>
          </w:tcPr>
          <w:p w14:paraId="3EE914BE" w14:textId="77777777" w:rsidR="00F67AA6" w:rsidRDefault="00F67AA6" w:rsidP="008517FD">
            <w:pPr>
              <w:pStyle w:val="a2"/>
              <w:autoSpaceDE w:val="0"/>
              <w:autoSpaceDN w:val="0"/>
              <w:adjustRightInd w:val="0"/>
              <w:ind w:firstLine="0"/>
            </w:pPr>
          </w:p>
        </w:tc>
        <w:tc>
          <w:tcPr>
            <w:tcW w:w="1655" w:type="dxa"/>
            <w:shd w:val="clear" w:color="auto" w:fill="auto"/>
          </w:tcPr>
          <w:p w14:paraId="0ECD8F13" w14:textId="77777777" w:rsidR="00F67AA6" w:rsidRDefault="00F67AA6" w:rsidP="008517FD">
            <w:pPr>
              <w:pStyle w:val="a2"/>
              <w:autoSpaceDE w:val="0"/>
              <w:autoSpaceDN w:val="0"/>
              <w:adjustRightInd w:val="0"/>
              <w:ind w:firstLine="0"/>
            </w:pPr>
          </w:p>
        </w:tc>
        <w:tc>
          <w:tcPr>
            <w:tcW w:w="2126" w:type="dxa"/>
            <w:shd w:val="clear" w:color="auto" w:fill="auto"/>
          </w:tcPr>
          <w:p w14:paraId="7EF67B67" w14:textId="77777777" w:rsidR="00F67AA6" w:rsidRDefault="00F67AA6" w:rsidP="008517FD">
            <w:pPr>
              <w:pStyle w:val="a2"/>
              <w:autoSpaceDE w:val="0"/>
              <w:autoSpaceDN w:val="0"/>
              <w:adjustRightInd w:val="0"/>
              <w:ind w:firstLine="0"/>
            </w:pPr>
          </w:p>
        </w:tc>
        <w:tc>
          <w:tcPr>
            <w:tcW w:w="2126" w:type="dxa"/>
            <w:shd w:val="clear" w:color="auto" w:fill="auto"/>
          </w:tcPr>
          <w:p w14:paraId="50E924C4" w14:textId="77777777" w:rsidR="00F67AA6" w:rsidRDefault="00F67AA6" w:rsidP="008517FD">
            <w:pPr>
              <w:pStyle w:val="a2"/>
              <w:autoSpaceDE w:val="0"/>
              <w:autoSpaceDN w:val="0"/>
              <w:adjustRightInd w:val="0"/>
              <w:ind w:firstLine="0"/>
            </w:pPr>
          </w:p>
        </w:tc>
      </w:tr>
    </w:tbl>
    <w:p w14:paraId="3EAAC59E" w14:textId="77777777" w:rsidR="00F67AA6" w:rsidRDefault="00F67AA6" w:rsidP="00F67AA6">
      <w:pPr>
        <w:pStyle w:val="a2"/>
        <w:ind w:left="425" w:firstLine="0"/>
      </w:pPr>
    </w:p>
    <w:p w14:paraId="386C2739" w14:textId="77777777" w:rsidR="00F67AA6" w:rsidRDefault="00F67AA6" w:rsidP="00F67AA6">
      <w:pPr>
        <w:pStyle w:val="a2"/>
        <w:ind w:left="425" w:firstLine="0"/>
      </w:pPr>
      <w:r>
        <w:rPr>
          <w:rFonts w:hint="eastAsia"/>
        </w:rPr>
        <w:t>积分方案的事件中出现两条以上的积分事件时有两种计算模式：</w:t>
      </w:r>
    </w:p>
    <w:p w14:paraId="282993F8" w14:textId="77777777" w:rsidR="00F67AA6" w:rsidRDefault="00F67AA6" w:rsidP="00F67AA6">
      <w:pPr>
        <w:pStyle w:val="a2"/>
        <w:ind w:left="425" w:firstLine="0"/>
      </w:pPr>
      <w:r>
        <w:rPr>
          <w:rFonts w:hint="eastAsia"/>
        </w:rPr>
        <w:t xml:space="preserve">1 </w:t>
      </w:r>
      <w:r>
        <w:rPr>
          <w:rFonts w:hint="eastAsia"/>
        </w:rPr>
        <w:t>每条都设置积分值，则</w:t>
      </w:r>
      <w:proofErr w:type="gramStart"/>
      <w:r>
        <w:rPr>
          <w:rFonts w:hint="eastAsia"/>
        </w:rPr>
        <w:t>当事件</w:t>
      </w:r>
      <w:proofErr w:type="gramEnd"/>
      <w:r>
        <w:rPr>
          <w:rFonts w:hint="eastAsia"/>
        </w:rPr>
        <w:t>命中时进行积分累加；</w:t>
      </w:r>
    </w:p>
    <w:p w14:paraId="5E1E57E6" w14:textId="77777777" w:rsidR="00F67AA6" w:rsidRPr="00621404" w:rsidRDefault="00F67AA6" w:rsidP="00F67AA6">
      <w:pPr>
        <w:pStyle w:val="a2"/>
        <w:ind w:left="425" w:firstLine="0"/>
      </w:pPr>
      <w:r>
        <w:rPr>
          <w:rFonts w:hint="eastAsia"/>
        </w:rPr>
        <w:t xml:space="preserve">2 </w:t>
      </w:r>
      <w:r>
        <w:rPr>
          <w:rFonts w:hint="eastAsia"/>
        </w:rPr>
        <w:t>前面都设置值，但最后一条有分值，则前面的必须全部命中，最后一步命中时</w:t>
      </w:r>
      <w:proofErr w:type="gramStart"/>
      <w:r>
        <w:rPr>
          <w:rFonts w:hint="eastAsia"/>
        </w:rPr>
        <w:t>才计算</w:t>
      </w:r>
      <w:proofErr w:type="gramEnd"/>
      <w:r>
        <w:rPr>
          <w:rFonts w:hint="eastAsia"/>
        </w:rPr>
        <w:t>值。</w:t>
      </w:r>
    </w:p>
    <w:p w14:paraId="4D1F0558" w14:textId="77777777" w:rsidR="00F67AA6" w:rsidRPr="00621404" w:rsidRDefault="00F67AA6" w:rsidP="00F67AA6">
      <w:pPr>
        <w:pStyle w:val="a2"/>
        <w:ind w:left="425" w:firstLine="0"/>
      </w:pPr>
    </w:p>
    <w:p w14:paraId="3A1CE54C" w14:textId="77777777" w:rsidR="00F67AA6" w:rsidRDefault="00F67AA6" w:rsidP="00F67AA6">
      <w:pPr>
        <w:pStyle w:val="a2"/>
        <w:ind w:left="425" w:firstLine="0"/>
      </w:pPr>
      <w:r>
        <w:rPr>
          <w:rFonts w:hint="eastAsia"/>
        </w:rPr>
        <w:t>需要提供积分增加、扣减、查询服务。</w:t>
      </w:r>
    </w:p>
    <w:p w14:paraId="019576C5" w14:textId="77777777" w:rsidR="00F67AA6" w:rsidRDefault="00F67AA6" w:rsidP="00F67AA6">
      <w:pPr>
        <w:pStyle w:val="a2"/>
        <w:ind w:left="425" w:firstLine="425"/>
      </w:pPr>
      <w:r>
        <w:rPr>
          <w:rFonts w:hint="eastAsia"/>
        </w:rPr>
        <w:t>运营展现只维护积分规则和基础的积分记录，将积分的定义权交给运营，使用权給开放，监控权給运营。</w:t>
      </w:r>
    </w:p>
    <w:p w14:paraId="5DFA1518" w14:textId="77777777" w:rsidR="00F67AA6" w:rsidRPr="007E39E6" w:rsidRDefault="00F67AA6" w:rsidP="00F67AA6">
      <w:pPr>
        <w:pStyle w:val="a2"/>
        <w:ind w:left="425" w:firstLine="425"/>
      </w:pPr>
      <w:r>
        <w:rPr>
          <w:rFonts w:hint="eastAsia"/>
        </w:rPr>
        <w:t>当定义好某条积分规则后，运营需要通知前端开发在程序中调用规则，并且根据规则情况进行相应的业务逻辑控制，每次调用通过服务接口，后端负责进行明细数据记录，但前端在编码时需要自行控制符合业务规则的需要，包括最终检查数据是否能够进行积分累加。</w:t>
      </w:r>
    </w:p>
    <w:p w14:paraId="5E081608" w14:textId="27D8F6A0" w:rsidR="006B01F7" w:rsidRDefault="003728A1" w:rsidP="006B01F7">
      <w:pPr>
        <w:pStyle w:val="7"/>
        <w:rPr>
          <w:rStyle w:val="af9"/>
        </w:rPr>
      </w:pPr>
      <w:r>
        <w:rPr>
          <w:rStyle w:val="af9"/>
          <w:rFonts w:hint="eastAsia"/>
        </w:rPr>
        <w:t>约束条件</w:t>
      </w:r>
    </w:p>
    <w:p w14:paraId="77420DD0" w14:textId="77777777" w:rsidR="006B01F7" w:rsidRDefault="006B01F7" w:rsidP="009A236E">
      <w:pPr>
        <w:numPr>
          <w:ilvl w:val="0"/>
          <w:numId w:val="28"/>
        </w:numPr>
      </w:pPr>
      <w:r>
        <w:rPr>
          <w:rFonts w:hint="eastAsia"/>
        </w:rPr>
        <w:t>当前生效的规则不允许；</w:t>
      </w:r>
    </w:p>
    <w:p w14:paraId="3C18EDC2" w14:textId="77777777" w:rsidR="006B01F7" w:rsidRDefault="006B01F7" w:rsidP="009A236E">
      <w:pPr>
        <w:numPr>
          <w:ilvl w:val="0"/>
          <w:numId w:val="28"/>
        </w:numPr>
      </w:pPr>
      <w:r>
        <w:rPr>
          <w:rFonts w:hint="eastAsia"/>
        </w:rPr>
        <w:t>默认积分方案不允许删除；</w:t>
      </w:r>
    </w:p>
    <w:p w14:paraId="2365F56F" w14:textId="77777777" w:rsidR="006B01F7" w:rsidRDefault="006B01F7" w:rsidP="009A236E">
      <w:pPr>
        <w:numPr>
          <w:ilvl w:val="0"/>
          <w:numId w:val="28"/>
        </w:numPr>
      </w:pPr>
      <w:r>
        <w:rPr>
          <w:rFonts w:hint="eastAsia"/>
        </w:rPr>
        <w:t>删除规则时同步删除方案；</w:t>
      </w:r>
    </w:p>
    <w:p w14:paraId="19856184" w14:textId="77777777" w:rsidR="006B01F7" w:rsidRPr="00FA4452" w:rsidRDefault="006B01F7" w:rsidP="009A236E">
      <w:pPr>
        <w:numPr>
          <w:ilvl w:val="0"/>
          <w:numId w:val="28"/>
        </w:numPr>
      </w:pPr>
      <w:r>
        <w:rPr>
          <w:rFonts w:hint="eastAsia"/>
        </w:rPr>
        <w:t>删除方案时同步删除方案与事件的映射关系。</w:t>
      </w:r>
    </w:p>
    <w:p w14:paraId="2CFAD5A7" w14:textId="77777777" w:rsidR="00F67AA6" w:rsidRDefault="00F67AA6" w:rsidP="00F67AA6">
      <w:pPr>
        <w:pStyle w:val="7"/>
        <w:rPr>
          <w:rStyle w:val="af9"/>
        </w:rPr>
      </w:pPr>
      <w:r>
        <w:rPr>
          <w:rStyle w:val="af9"/>
          <w:rFonts w:hint="eastAsia"/>
        </w:rPr>
        <w:lastRenderedPageBreak/>
        <w:t>逻辑模型</w:t>
      </w:r>
    </w:p>
    <w:p w14:paraId="2DE33332" w14:textId="28E81BA6" w:rsidR="00F67AA6" w:rsidRDefault="000102AA" w:rsidP="00F67AA6">
      <w:pPr>
        <w:pStyle w:val="a2"/>
        <w:ind w:left="425" w:firstLine="0"/>
      </w:pPr>
      <w:r>
        <w:rPr>
          <w:rFonts w:hint="eastAsia"/>
          <w:noProof/>
        </w:rPr>
        <w:drawing>
          <wp:inline distT="0" distB="0" distL="0" distR="0" wp14:anchorId="0EF70209" wp14:editId="7815CF15">
            <wp:extent cx="4947285" cy="2136775"/>
            <wp:effectExtent l="0" t="0" r="571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47285" cy="2136775"/>
                    </a:xfrm>
                    <a:prstGeom prst="rect">
                      <a:avLst/>
                    </a:prstGeom>
                    <a:noFill/>
                    <a:ln>
                      <a:noFill/>
                    </a:ln>
                  </pic:spPr>
                </pic:pic>
              </a:graphicData>
            </a:graphic>
          </wp:inline>
        </w:drawing>
      </w:r>
    </w:p>
    <w:p w14:paraId="30D020D3" w14:textId="77777777" w:rsidR="00F67AA6" w:rsidRDefault="00F67AA6" w:rsidP="00F67AA6">
      <w:pPr>
        <w:pStyle w:val="7"/>
        <w:rPr>
          <w:rStyle w:val="af9"/>
        </w:rPr>
      </w:pPr>
      <w:r>
        <w:rPr>
          <w:rStyle w:val="af9"/>
          <w:rFonts w:hint="eastAsia"/>
        </w:rPr>
        <w:t>功能描述</w:t>
      </w:r>
    </w:p>
    <w:p w14:paraId="3B87F979" w14:textId="77777777" w:rsidR="00F67AA6" w:rsidRDefault="00F67AA6" w:rsidP="009A236E">
      <w:pPr>
        <w:pStyle w:val="a2"/>
        <w:numPr>
          <w:ilvl w:val="0"/>
          <w:numId w:val="16"/>
        </w:numPr>
      </w:pPr>
      <w:r>
        <w:rPr>
          <w:rFonts w:hint="eastAsia"/>
        </w:rPr>
        <w:t>积分维护增、</w:t>
      </w:r>
      <w:proofErr w:type="gramStart"/>
      <w:r>
        <w:rPr>
          <w:rFonts w:hint="eastAsia"/>
        </w:rPr>
        <w:t>删</w:t>
      </w:r>
      <w:proofErr w:type="gramEnd"/>
      <w:r>
        <w:rPr>
          <w:rFonts w:hint="eastAsia"/>
        </w:rPr>
        <w:t>、</w:t>
      </w:r>
      <w:proofErr w:type="gramStart"/>
      <w:r>
        <w:rPr>
          <w:rFonts w:hint="eastAsia"/>
        </w:rPr>
        <w:t>改维护</w:t>
      </w:r>
      <w:proofErr w:type="gramEnd"/>
      <w:r>
        <w:rPr>
          <w:rFonts w:hint="eastAsia"/>
        </w:rPr>
        <w:t>操作。名称不能重复。</w:t>
      </w:r>
    </w:p>
    <w:p w14:paraId="6A7A60FC" w14:textId="77777777" w:rsidR="00F67AA6" w:rsidRDefault="00F67AA6" w:rsidP="009A236E">
      <w:pPr>
        <w:pStyle w:val="a2"/>
        <w:numPr>
          <w:ilvl w:val="0"/>
          <w:numId w:val="16"/>
        </w:numPr>
      </w:pPr>
      <w:r>
        <w:rPr>
          <w:rFonts w:hint="eastAsia"/>
        </w:rPr>
        <w:t>积分方案增、</w:t>
      </w:r>
      <w:proofErr w:type="gramStart"/>
      <w:r>
        <w:rPr>
          <w:rFonts w:hint="eastAsia"/>
        </w:rPr>
        <w:t>删</w:t>
      </w:r>
      <w:proofErr w:type="gramEnd"/>
      <w:r>
        <w:rPr>
          <w:rFonts w:hint="eastAsia"/>
        </w:rPr>
        <w:t>、</w:t>
      </w:r>
      <w:proofErr w:type="gramStart"/>
      <w:r>
        <w:rPr>
          <w:rFonts w:hint="eastAsia"/>
        </w:rPr>
        <w:t>改维护</w:t>
      </w:r>
      <w:proofErr w:type="gramEnd"/>
      <w:r>
        <w:rPr>
          <w:rFonts w:hint="eastAsia"/>
        </w:rPr>
        <w:t>操作。有效期不能重叠。</w:t>
      </w:r>
    </w:p>
    <w:p w14:paraId="73E78F11" w14:textId="77777777" w:rsidR="00F67AA6" w:rsidRDefault="00F67AA6" w:rsidP="009A236E">
      <w:pPr>
        <w:pStyle w:val="a2"/>
        <w:numPr>
          <w:ilvl w:val="0"/>
          <w:numId w:val="16"/>
        </w:numPr>
      </w:pPr>
      <w:r>
        <w:rPr>
          <w:rFonts w:hint="eastAsia"/>
        </w:rPr>
        <w:t>积分方案事件绑定，</w:t>
      </w:r>
    </w:p>
    <w:p w14:paraId="1568721E" w14:textId="77777777" w:rsidR="00F67AA6" w:rsidRDefault="00F67AA6" w:rsidP="00F67AA6">
      <w:pPr>
        <w:pStyle w:val="7"/>
        <w:rPr>
          <w:rStyle w:val="af9"/>
        </w:rPr>
      </w:pPr>
      <w:r>
        <w:rPr>
          <w:rStyle w:val="af9"/>
          <w:rFonts w:hint="eastAsia"/>
        </w:rPr>
        <w:t>输入</w:t>
      </w:r>
    </w:p>
    <w:p w14:paraId="62EEB4F3" w14:textId="77777777" w:rsidR="00F67AA6" w:rsidRDefault="00F67AA6" w:rsidP="00F67AA6">
      <w:pPr>
        <w:pStyle w:val="a2"/>
      </w:pPr>
      <w:r>
        <w:rPr>
          <w:rFonts w:hint="eastAsia"/>
        </w:rPr>
        <w:t>积分规则编码，积分名称、积分值、应用场景等数据。</w:t>
      </w:r>
    </w:p>
    <w:p w14:paraId="7AA0B620" w14:textId="77777777" w:rsidR="00F67AA6" w:rsidRDefault="00F67AA6" w:rsidP="00F67AA6">
      <w:pPr>
        <w:pStyle w:val="7"/>
        <w:rPr>
          <w:rStyle w:val="af9"/>
        </w:rPr>
      </w:pPr>
      <w:r>
        <w:rPr>
          <w:rStyle w:val="af9"/>
          <w:rFonts w:hint="eastAsia"/>
        </w:rPr>
        <w:t>输出</w:t>
      </w:r>
    </w:p>
    <w:p w14:paraId="0277E064" w14:textId="77777777" w:rsidR="00F67AA6" w:rsidRDefault="00F67AA6" w:rsidP="00F67AA6">
      <w:pPr>
        <w:pStyle w:val="a2"/>
      </w:pPr>
      <w:r>
        <w:rPr>
          <w:rFonts w:hint="eastAsia"/>
        </w:rPr>
        <w:t>积分规则列表</w:t>
      </w:r>
    </w:p>
    <w:p w14:paraId="4BE80C0F" w14:textId="77777777" w:rsidR="00F67AA6" w:rsidRDefault="00F67AA6" w:rsidP="00F67AA6">
      <w:pPr>
        <w:pStyle w:val="7"/>
        <w:rPr>
          <w:rStyle w:val="af9"/>
        </w:rPr>
      </w:pPr>
      <w:r>
        <w:rPr>
          <w:rStyle w:val="af9"/>
          <w:rFonts w:hint="eastAsia"/>
        </w:rPr>
        <w:t>用户界面</w:t>
      </w:r>
    </w:p>
    <w:p w14:paraId="692EB1EB" w14:textId="0476368F" w:rsidR="00F67AA6" w:rsidRDefault="00CB50B5" w:rsidP="00CB50B5">
      <w:pPr>
        <w:pStyle w:val="a2"/>
      </w:pPr>
      <w:r>
        <w:rPr>
          <w:rFonts w:hint="eastAsia"/>
        </w:rPr>
        <w:t>参见后台原型</w:t>
      </w:r>
      <w:r>
        <w:rPr>
          <w:rFonts w:hint="eastAsia"/>
        </w:rPr>
        <w:t>V1.5-</w:t>
      </w:r>
      <w:r>
        <w:rPr>
          <w:rFonts w:hint="eastAsia"/>
        </w:rPr>
        <w:t>运营管理</w:t>
      </w:r>
      <w:r>
        <w:rPr>
          <w:rFonts w:hint="eastAsia"/>
        </w:rPr>
        <w:t>-</w:t>
      </w:r>
      <w:r>
        <w:rPr>
          <w:rFonts w:hint="eastAsia"/>
        </w:rPr>
        <w:t>积分规则</w:t>
      </w:r>
    </w:p>
    <w:p w14:paraId="3F6C8194" w14:textId="77777777" w:rsidR="00F67AA6" w:rsidRPr="00FF00EE" w:rsidRDefault="00F67AA6" w:rsidP="00F67AA6">
      <w:pPr>
        <w:pStyle w:val="6"/>
      </w:pPr>
      <w:r>
        <w:rPr>
          <w:rStyle w:val="af9"/>
          <w:rFonts w:hint="eastAsia"/>
        </w:rPr>
        <w:t>积分事件管理</w:t>
      </w:r>
    </w:p>
    <w:p w14:paraId="40B3D23F" w14:textId="77777777" w:rsidR="00F67AA6" w:rsidRDefault="00F67AA6" w:rsidP="00F67AA6">
      <w:pPr>
        <w:pStyle w:val="7"/>
        <w:rPr>
          <w:rStyle w:val="af9"/>
        </w:rPr>
      </w:pPr>
      <w:r>
        <w:rPr>
          <w:rStyle w:val="af9"/>
          <w:rFonts w:hint="eastAsia"/>
        </w:rPr>
        <w:t>业务定义</w:t>
      </w:r>
    </w:p>
    <w:p w14:paraId="4D959FAA" w14:textId="77777777" w:rsidR="00F67AA6" w:rsidRDefault="00F67AA6" w:rsidP="00F67AA6">
      <w:pPr>
        <w:pStyle w:val="a2"/>
        <w:ind w:left="425" w:firstLine="425"/>
      </w:pPr>
      <w:r>
        <w:rPr>
          <w:rFonts w:hint="eastAsia"/>
        </w:rPr>
        <w:t>统一维护积分事件。</w:t>
      </w:r>
    </w:p>
    <w:p w14:paraId="001B225D" w14:textId="77777777" w:rsidR="00F67AA6" w:rsidRDefault="00F67AA6" w:rsidP="00F67AA6">
      <w:pPr>
        <w:pStyle w:val="7"/>
        <w:rPr>
          <w:rStyle w:val="af9"/>
        </w:rPr>
      </w:pPr>
      <w:r>
        <w:rPr>
          <w:rStyle w:val="af9"/>
          <w:rFonts w:hint="eastAsia"/>
        </w:rPr>
        <w:t>功能描述</w:t>
      </w:r>
    </w:p>
    <w:p w14:paraId="2C0208F4" w14:textId="77777777" w:rsidR="00F67AA6" w:rsidRDefault="00F67AA6" w:rsidP="009A236E">
      <w:pPr>
        <w:pStyle w:val="a2"/>
        <w:numPr>
          <w:ilvl w:val="0"/>
          <w:numId w:val="16"/>
        </w:numPr>
      </w:pPr>
      <w:r>
        <w:rPr>
          <w:rFonts w:hint="eastAsia"/>
        </w:rPr>
        <w:t>积分事件</w:t>
      </w:r>
      <w:proofErr w:type="gramStart"/>
      <w:r>
        <w:rPr>
          <w:rFonts w:hint="eastAsia"/>
        </w:rPr>
        <w:t>主数据</w:t>
      </w:r>
      <w:proofErr w:type="gramEnd"/>
      <w:r>
        <w:rPr>
          <w:rFonts w:hint="eastAsia"/>
        </w:rPr>
        <w:t>的增、</w:t>
      </w:r>
      <w:proofErr w:type="gramStart"/>
      <w:r>
        <w:rPr>
          <w:rFonts w:hint="eastAsia"/>
        </w:rPr>
        <w:t>删</w:t>
      </w:r>
      <w:proofErr w:type="gramEnd"/>
      <w:r>
        <w:rPr>
          <w:rFonts w:hint="eastAsia"/>
        </w:rPr>
        <w:t>、改。</w:t>
      </w:r>
    </w:p>
    <w:p w14:paraId="651E30D6" w14:textId="77777777" w:rsidR="00F67AA6" w:rsidRDefault="00F67AA6" w:rsidP="00F67AA6">
      <w:pPr>
        <w:pStyle w:val="7"/>
        <w:rPr>
          <w:rStyle w:val="af9"/>
        </w:rPr>
      </w:pPr>
      <w:r>
        <w:rPr>
          <w:rStyle w:val="af9"/>
          <w:rFonts w:hint="eastAsia"/>
        </w:rPr>
        <w:t>输入</w:t>
      </w:r>
    </w:p>
    <w:p w14:paraId="524472CF" w14:textId="77777777" w:rsidR="00F67AA6" w:rsidRDefault="00F67AA6" w:rsidP="00F67AA6">
      <w:pPr>
        <w:pStyle w:val="a2"/>
      </w:pPr>
      <w:r>
        <w:rPr>
          <w:rFonts w:hint="eastAsia"/>
        </w:rPr>
        <w:t>积分事件</w:t>
      </w:r>
      <w:r>
        <w:rPr>
          <w:rFonts w:hint="eastAsia"/>
        </w:rPr>
        <w:t>ID</w:t>
      </w:r>
      <w:r>
        <w:rPr>
          <w:rFonts w:hint="eastAsia"/>
        </w:rPr>
        <w:t>，积分动作名称，积分动作描述、创建时间、状态数据。</w:t>
      </w:r>
    </w:p>
    <w:p w14:paraId="26F54CB6" w14:textId="77777777" w:rsidR="00F67AA6" w:rsidRDefault="00F67AA6" w:rsidP="00F67AA6">
      <w:pPr>
        <w:pStyle w:val="7"/>
        <w:rPr>
          <w:rStyle w:val="af9"/>
        </w:rPr>
      </w:pPr>
      <w:r>
        <w:rPr>
          <w:rStyle w:val="af9"/>
          <w:rFonts w:hint="eastAsia"/>
        </w:rPr>
        <w:t>输出</w:t>
      </w:r>
    </w:p>
    <w:p w14:paraId="2B8CAFF8" w14:textId="77777777" w:rsidR="00F67AA6" w:rsidRDefault="00F67AA6" w:rsidP="00F67AA6">
      <w:pPr>
        <w:pStyle w:val="a2"/>
      </w:pPr>
      <w:r>
        <w:rPr>
          <w:rFonts w:hint="eastAsia"/>
        </w:rPr>
        <w:t>用户积分事件列表。</w:t>
      </w:r>
    </w:p>
    <w:p w14:paraId="4F478C5E" w14:textId="77777777" w:rsidR="00F67AA6" w:rsidRDefault="00F67AA6" w:rsidP="00F67AA6">
      <w:pPr>
        <w:pStyle w:val="7"/>
        <w:rPr>
          <w:rStyle w:val="af9"/>
        </w:rPr>
      </w:pPr>
      <w:r>
        <w:rPr>
          <w:rStyle w:val="af9"/>
          <w:rFonts w:hint="eastAsia"/>
        </w:rPr>
        <w:lastRenderedPageBreak/>
        <w:t>用户界面</w:t>
      </w:r>
    </w:p>
    <w:p w14:paraId="7A012EF0" w14:textId="51A55F3D" w:rsidR="00F67AA6" w:rsidRPr="007516C9" w:rsidRDefault="007516C9" w:rsidP="007516C9">
      <w:pPr>
        <w:pStyle w:val="a2"/>
      </w:pPr>
      <w:r>
        <w:rPr>
          <w:rFonts w:hint="eastAsia"/>
        </w:rPr>
        <w:t>参见后台原型</w:t>
      </w:r>
      <w:r>
        <w:rPr>
          <w:rFonts w:hint="eastAsia"/>
        </w:rPr>
        <w:t>V1.5-</w:t>
      </w:r>
      <w:r>
        <w:rPr>
          <w:rFonts w:hint="eastAsia"/>
        </w:rPr>
        <w:t>运营管理</w:t>
      </w:r>
      <w:r>
        <w:rPr>
          <w:rFonts w:hint="eastAsia"/>
        </w:rPr>
        <w:t>-</w:t>
      </w:r>
      <w:r>
        <w:rPr>
          <w:rFonts w:hint="eastAsia"/>
        </w:rPr>
        <w:t>积分事件管理</w:t>
      </w:r>
    </w:p>
    <w:p w14:paraId="1A72B9AE" w14:textId="77777777" w:rsidR="00F67AA6" w:rsidRPr="00FF00EE" w:rsidRDefault="00F67AA6" w:rsidP="00F67AA6">
      <w:pPr>
        <w:pStyle w:val="6"/>
      </w:pPr>
      <w:r>
        <w:rPr>
          <w:rStyle w:val="af9"/>
          <w:rFonts w:hint="eastAsia"/>
        </w:rPr>
        <w:t>积分查询</w:t>
      </w:r>
    </w:p>
    <w:p w14:paraId="3E4A11DE" w14:textId="77777777" w:rsidR="00F67AA6" w:rsidRDefault="00F67AA6" w:rsidP="00F67AA6">
      <w:pPr>
        <w:pStyle w:val="7"/>
        <w:rPr>
          <w:rStyle w:val="af9"/>
        </w:rPr>
      </w:pPr>
      <w:r>
        <w:rPr>
          <w:rStyle w:val="af9"/>
          <w:rFonts w:hint="eastAsia"/>
        </w:rPr>
        <w:t>业务定义</w:t>
      </w:r>
    </w:p>
    <w:p w14:paraId="3A9C3A54" w14:textId="77777777" w:rsidR="00F67AA6" w:rsidRDefault="00F67AA6" w:rsidP="00F67AA6">
      <w:pPr>
        <w:pStyle w:val="a2"/>
        <w:ind w:left="425" w:firstLine="0"/>
      </w:pPr>
      <w:r>
        <w:rPr>
          <w:rFonts w:hint="eastAsia"/>
        </w:rPr>
        <w:t>系统支持按照用户的维度查询用户当前积分，并且列出用户的积分明细清单。管理员可手工增减积分，管理员增减积分必须记录，不能直接修改最终累计积分。</w:t>
      </w:r>
    </w:p>
    <w:p w14:paraId="167689B3" w14:textId="77777777" w:rsidR="00F67AA6" w:rsidRDefault="00F67AA6" w:rsidP="00F67AA6">
      <w:pPr>
        <w:pStyle w:val="7"/>
        <w:rPr>
          <w:rStyle w:val="af9"/>
        </w:rPr>
      </w:pPr>
      <w:r>
        <w:rPr>
          <w:rStyle w:val="af9"/>
          <w:rFonts w:hint="eastAsia"/>
        </w:rPr>
        <w:t>功能描述</w:t>
      </w:r>
    </w:p>
    <w:p w14:paraId="5C8D620E" w14:textId="77777777" w:rsidR="00F67AA6" w:rsidRDefault="00F67AA6" w:rsidP="009A236E">
      <w:pPr>
        <w:pStyle w:val="a2"/>
        <w:numPr>
          <w:ilvl w:val="0"/>
          <w:numId w:val="16"/>
        </w:numPr>
      </w:pPr>
      <w:r>
        <w:rPr>
          <w:rFonts w:hint="eastAsia"/>
        </w:rPr>
        <w:t>用户积分查询：根据用户名称、手机号码等列出用户积分，检索可能会检索出多个用户。</w:t>
      </w:r>
    </w:p>
    <w:p w14:paraId="36F79E9C" w14:textId="77777777" w:rsidR="00F67AA6" w:rsidRDefault="00F67AA6" w:rsidP="009A236E">
      <w:pPr>
        <w:pStyle w:val="a2"/>
        <w:numPr>
          <w:ilvl w:val="0"/>
          <w:numId w:val="16"/>
        </w:numPr>
      </w:pPr>
      <w:r>
        <w:rPr>
          <w:rFonts w:hint="eastAsia"/>
        </w:rPr>
        <w:t>用户积分修改：修改某人的积分，不能直接修改结果，必须要插入一条修改记录并且累计修改最终积分值。</w:t>
      </w:r>
    </w:p>
    <w:p w14:paraId="548C933F" w14:textId="77777777" w:rsidR="00F67AA6" w:rsidRDefault="00F67AA6" w:rsidP="009A236E">
      <w:pPr>
        <w:pStyle w:val="a2"/>
        <w:numPr>
          <w:ilvl w:val="0"/>
          <w:numId w:val="16"/>
        </w:numPr>
      </w:pPr>
      <w:r>
        <w:rPr>
          <w:rFonts w:hint="eastAsia"/>
        </w:rPr>
        <w:t>用户积分清单：列出某用户的详细积分列表。</w:t>
      </w:r>
    </w:p>
    <w:p w14:paraId="2FF9CA27" w14:textId="77777777" w:rsidR="00F67AA6" w:rsidRDefault="00F67AA6" w:rsidP="00F67AA6">
      <w:pPr>
        <w:pStyle w:val="7"/>
        <w:rPr>
          <w:rStyle w:val="af9"/>
        </w:rPr>
      </w:pPr>
      <w:r>
        <w:rPr>
          <w:rStyle w:val="af9"/>
          <w:rFonts w:hint="eastAsia"/>
        </w:rPr>
        <w:t>输入</w:t>
      </w:r>
    </w:p>
    <w:p w14:paraId="1CCD1416" w14:textId="77777777" w:rsidR="00F67AA6" w:rsidRDefault="00F67AA6" w:rsidP="00F67AA6">
      <w:pPr>
        <w:pStyle w:val="a2"/>
      </w:pPr>
      <w:r>
        <w:rPr>
          <w:rFonts w:hint="eastAsia"/>
        </w:rPr>
        <w:t>用户</w:t>
      </w:r>
      <w:r>
        <w:rPr>
          <w:rFonts w:hint="eastAsia"/>
        </w:rPr>
        <w:t>id</w:t>
      </w:r>
      <w:r>
        <w:rPr>
          <w:rFonts w:hint="eastAsia"/>
        </w:rPr>
        <w:t>，用户名称数据。</w:t>
      </w:r>
    </w:p>
    <w:p w14:paraId="02884246" w14:textId="77777777" w:rsidR="00F67AA6" w:rsidRDefault="00F67AA6" w:rsidP="00F67AA6">
      <w:pPr>
        <w:pStyle w:val="7"/>
        <w:rPr>
          <w:rStyle w:val="af9"/>
        </w:rPr>
      </w:pPr>
      <w:r>
        <w:rPr>
          <w:rStyle w:val="af9"/>
          <w:rFonts w:hint="eastAsia"/>
        </w:rPr>
        <w:t>输出</w:t>
      </w:r>
    </w:p>
    <w:p w14:paraId="40632656" w14:textId="77777777" w:rsidR="00F67AA6" w:rsidRDefault="00F67AA6" w:rsidP="00F67AA6">
      <w:pPr>
        <w:pStyle w:val="a2"/>
      </w:pPr>
      <w:r>
        <w:rPr>
          <w:rFonts w:hint="eastAsia"/>
        </w:rPr>
        <w:t>用户积分查询列表、指定用户积分清单</w:t>
      </w:r>
    </w:p>
    <w:p w14:paraId="36C27FD8" w14:textId="77777777" w:rsidR="00F67AA6" w:rsidRDefault="00F67AA6" w:rsidP="00F67AA6">
      <w:pPr>
        <w:pStyle w:val="7"/>
        <w:rPr>
          <w:rStyle w:val="af9"/>
        </w:rPr>
      </w:pPr>
      <w:r>
        <w:rPr>
          <w:rStyle w:val="af9"/>
          <w:rFonts w:hint="eastAsia"/>
        </w:rPr>
        <w:t>用户界面</w:t>
      </w:r>
    </w:p>
    <w:p w14:paraId="5EAF60B3" w14:textId="5A5DDF27" w:rsidR="00F67AA6" w:rsidRDefault="00EA5167" w:rsidP="00F67AA6">
      <w:pPr>
        <w:pStyle w:val="a2"/>
      </w:pPr>
      <w:r>
        <w:rPr>
          <w:rFonts w:hint="eastAsia"/>
        </w:rPr>
        <w:t>入口</w:t>
      </w:r>
      <w:r w:rsidR="008445E9">
        <w:rPr>
          <w:rFonts w:hint="eastAsia"/>
        </w:rPr>
        <w:t>参见后台原型</w:t>
      </w:r>
      <w:r w:rsidR="008445E9">
        <w:rPr>
          <w:rFonts w:hint="eastAsia"/>
        </w:rPr>
        <w:t>V1.5</w:t>
      </w:r>
      <w:r w:rsidR="007C54CF">
        <w:rPr>
          <w:rFonts w:hint="eastAsia"/>
        </w:rPr>
        <w:t>-</w:t>
      </w:r>
      <w:r w:rsidR="007C54CF">
        <w:rPr>
          <w:rFonts w:hint="eastAsia"/>
        </w:rPr>
        <w:t>运营管理</w:t>
      </w:r>
      <w:r w:rsidR="008445E9">
        <w:rPr>
          <w:rFonts w:hint="eastAsia"/>
        </w:rPr>
        <w:t>-</w:t>
      </w:r>
      <w:r>
        <w:rPr>
          <w:rFonts w:hint="eastAsia"/>
        </w:rPr>
        <w:t>用户</w:t>
      </w:r>
      <w:r w:rsidR="008445E9">
        <w:rPr>
          <w:rFonts w:hint="eastAsia"/>
        </w:rPr>
        <w:t>管理</w:t>
      </w:r>
    </w:p>
    <w:p w14:paraId="18F57A8E" w14:textId="77777777" w:rsidR="00FB0770" w:rsidRDefault="00FB0770" w:rsidP="00FB0770">
      <w:pPr>
        <w:pStyle w:val="4"/>
      </w:pPr>
      <w:r>
        <w:rPr>
          <w:rFonts w:hint="eastAsia"/>
        </w:rPr>
        <w:t>日常运营管理</w:t>
      </w:r>
    </w:p>
    <w:p w14:paraId="1C6B547B" w14:textId="77777777" w:rsidR="00E7769D" w:rsidRDefault="00E7769D" w:rsidP="00E7769D">
      <w:pPr>
        <w:pStyle w:val="5"/>
        <w:rPr>
          <w:rStyle w:val="af9"/>
        </w:rPr>
      </w:pPr>
      <w:r>
        <w:rPr>
          <w:rStyle w:val="af9"/>
          <w:rFonts w:hint="eastAsia"/>
        </w:rPr>
        <w:t>投票管理</w:t>
      </w:r>
    </w:p>
    <w:p w14:paraId="5C94C3AE" w14:textId="77777777" w:rsidR="00E7769D" w:rsidRPr="00FF00EE" w:rsidRDefault="00E7769D" w:rsidP="00E7769D">
      <w:pPr>
        <w:pStyle w:val="6"/>
      </w:pPr>
      <w:r>
        <w:rPr>
          <w:rStyle w:val="af9"/>
          <w:rFonts w:hint="eastAsia"/>
        </w:rPr>
        <w:t>投票</w:t>
      </w:r>
      <w:r w:rsidR="00B55DCB">
        <w:rPr>
          <w:rStyle w:val="af9"/>
          <w:rFonts w:hint="eastAsia"/>
        </w:rPr>
        <w:t>主题</w:t>
      </w:r>
      <w:r>
        <w:rPr>
          <w:rStyle w:val="af9"/>
          <w:rFonts w:hint="eastAsia"/>
        </w:rPr>
        <w:t>管理</w:t>
      </w:r>
    </w:p>
    <w:p w14:paraId="5223D19C" w14:textId="77777777" w:rsidR="00E7769D" w:rsidRDefault="00E7769D" w:rsidP="00E7769D">
      <w:pPr>
        <w:pStyle w:val="7"/>
        <w:rPr>
          <w:rStyle w:val="af9"/>
        </w:rPr>
      </w:pPr>
      <w:r>
        <w:rPr>
          <w:rStyle w:val="af9"/>
          <w:rFonts w:hint="eastAsia"/>
        </w:rPr>
        <w:t>业务定义</w:t>
      </w:r>
    </w:p>
    <w:p w14:paraId="432D40FD" w14:textId="77777777" w:rsidR="00500A54" w:rsidRDefault="00B55DCB" w:rsidP="00B55DCB">
      <w:pPr>
        <w:pStyle w:val="--self"/>
        <w:ind w:left="420"/>
        <w:rPr>
          <w:rFonts w:ascii="Times New Roman" w:eastAsia="仿宋_GB2312" w:hAnsi="Times New Roman"/>
          <w:snapToGrid/>
          <w:kern w:val="2"/>
          <w:sz w:val="24"/>
          <w:szCs w:val="20"/>
          <w:lang w:val="en-US" w:eastAsia="zh-CN"/>
        </w:rPr>
      </w:pPr>
      <w:r w:rsidRPr="00B55DCB">
        <w:rPr>
          <w:rFonts w:ascii="Times New Roman" w:eastAsia="仿宋_GB2312" w:hAnsi="Times New Roman" w:hint="eastAsia"/>
          <w:snapToGrid/>
          <w:kern w:val="2"/>
          <w:sz w:val="24"/>
          <w:szCs w:val="20"/>
          <w:lang w:val="en-US" w:eastAsia="zh-CN"/>
        </w:rPr>
        <w:t>管理员首先根据预先设定的投票业务规则设定投票的主题，在主题下，可设置多个</w:t>
      </w:r>
      <w:r w:rsidR="000C23F4">
        <w:rPr>
          <w:rFonts w:ascii="Times New Roman" w:eastAsia="仿宋_GB2312" w:hAnsi="Times New Roman" w:hint="eastAsia"/>
          <w:snapToGrid/>
          <w:kern w:val="2"/>
          <w:sz w:val="24"/>
          <w:szCs w:val="20"/>
          <w:lang w:val="en-US" w:eastAsia="zh-CN"/>
        </w:rPr>
        <w:t>投票项，投票方式可指定为</w:t>
      </w:r>
      <w:r w:rsidRPr="00B55DCB">
        <w:rPr>
          <w:rFonts w:ascii="Times New Roman" w:eastAsia="仿宋_GB2312" w:hAnsi="Times New Roman" w:hint="eastAsia"/>
          <w:snapToGrid/>
          <w:kern w:val="2"/>
          <w:sz w:val="24"/>
          <w:szCs w:val="20"/>
          <w:lang w:val="en-US" w:eastAsia="zh-CN"/>
        </w:rPr>
        <w:t>单选</w:t>
      </w:r>
      <w:r w:rsidR="000C23F4">
        <w:rPr>
          <w:rFonts w:ascii="Times New Roman" w:eastAsia="仿宋_GB2312" w:hAnsi="Times New Roman" w:hint="eastAsia"/>
          <w:snapToGrid/>
          <w:kern w:val="2"/>
          <w:sz w:val="24"/>
          <w:szCs w:val="20"/>
          <w:lang w:val="en-US" w:eastAsia="zh-CN"/>
        </w:rPr>
        <w:t>或</w:t>
      </w:r>
      <w:r w:rsidRPr="00B55DCB">
        <w:rPr>
          <w:rFonts w:ascii="Times New Roman" w:eastAsia="仿宋_GB2312" w:hAnsi="Times New Roman" w:hint="eastAsia"/>
          <w:snapToGrid/>
          <w:kern w:val="2"/>
          <w:sz w:val="24"/>
          <w:szCs w:val="20"/>
          <w:lang w:val="en-US" w:eastAsia="zh-CN"/>
        </w:rPr>
        <w:t>多选。</w:t>
      </w:r>
      <w:r w:rsidR="00500A54">
        <w:rPr>
          <w:rFonts w:ascii="Times New Roman" w:eastAsia="仿宋_GB2312" w:hAnsi="Times New Roman" w:hint="eastAsia"/>
          <w:snapToGrid/>
          <w:kern w:val="2"/>
          <w:sz w:val="24"/>
          <w:szCs w:val="20"/>
          <w:lang w:val="en-US" w:eastAsia="zh-CN"/>
        </w:rPr>
        <w:t>投票需要开放投票服务。</w:t>
      </w:r>
    </w:p>
    <w:p w14:paraId="3A22F24B" w14:textId="77777777" w:rsidR="00330F97" w:rsidRDefault="00A13898" w:rsidP="00B55DCB">
      <w:pPr>
        <w:pStyle w:val="--self"/>
        <w:ind w:left="420"/>
        <w:rPr>
          <w:rFonts w:ascii="Times New Roman" w:eastAsia="仿宋_GB2312" w:hAnsi="Times New Roman"/>
          <w:snapToGrid/>
          <w:kern w:val="2"/>
          <w:sz w:val="24"/>
          <w:szCs w:val="20"/>
          <w:lang w:val="en-US" w:eastAsia="zh-CN"/>
        </w:rPr>
      </w:pPr>
      <w:r>
        <w:rPr>
          <w:rFonts w:ascii="Times New Roman" w:eastAsia="仿宋_GB2312" w:hAnsi="Times New Roman" w:hint="eastAsia"/>
          <w:snapToGrid/>
          <w:kern w:val="2"/>
          <w:sz w:val="24"/>
          <w:szCs w:val="20"/>
          <w:lang w:val="en-US" w:eastAsia="zh-CN"/>
        </w:rPr>
        <w:t>每个投票主题</w:t>
      </w:r>
      <w:r w:rsidR="00330F97">
        <w:rPr>
          <w:rFonts w:ascii="Times New Roman" w:eastAsia="仿宋_GB2312" w:hAnsi="Times New Roman" w:hint="eastAsia"/>
          <w:snapToGrid/>
          <w:kern w:val="2"/>
          <w:sz w:val="24"/>
          <w:szCs w:val="20"/>
          <w:lang w:val="en-US" w:eastAsia="zh-CN"/>
        </w:rPr>
        <w:t>可设置是否允许重复投票，是否允许未登录投票。</w:t>
      </w:r>
    </w:p>
    <w:p w14:paraId="69B5EC8D" w14:textId="77777777" w:rsidR="00B55DCB" w:rsidRPr="00B55DCB" w:rsidRDefault="004068AD" w:rsidP="00B55DCB">
      <w:pPr>
        <w:pStyle w:val="--self"/>
        <w:ind w:left="420"/>
        <w:rPr>
          <w:rFonts w:ascii="Times New Roman" w:eastAsia="仿宋_GB2312" w:hAnsi="Times New Roman"/>
          <w:snapToGrid/>
          <w:kern w:val="2"/>
          <w:sz w:val="24"/>
          <w:szCs w:val="20"/>
          <w:lang w:val="en-US" w:eastAsia="zh-CN"/>
        </w:rPr>
      </w:pPr>
      <w:r>
        <w:rPr>
          <w:rFonts w:ascii="Times New Roman" w:eastAsia="仿宋_GB2312" w:hAnsi="Times New Roman" w:hint="eastAsia"/>
          <w:snapToGrid/>
          <w:kern w:val="2"/>
          <w:sz w:val="24"/>
          <w:szCs w:val="20"/>
          <w:lang w:val="en-US" w:eastAsia="zh-CN"/>
        </w:rPr>
        <w:t>每个投票主题可以关联一个文章资源以便进行展现宣传。</w:t>
      </w:r>
    </w:p>
    <w:p w14:paraId="0340DE1A" w14:textId="77777777" w:rsidR="00B55DCB" w:rsidRPr="00B55DCB" w:rsidRDefault="00B55DCB" w:rsidP="00B55DCB">
      <w:pPr>
        <w:pStyle w:val="--self"/>
        <w:ind w:left="420"/>
        <w:rPr>
          <w:rFonts w:ascii="Times New Roman" w:eastAsia="仿宋_GB2312" w:hAnsi="Times New Roman"/>
          <w:snapToGrid/>
          <w:kern w:val="2"/>
          <w:sz w:val="24"/>
          <w:szCs w:val="20"/>
          <w:lang w:val="en-US" w:eastAsia="zh-CN"/>
        </w:rPr>
      </w:pPr>
      <w:r w:rsidRPr="00B55DCB">
        <w:rPr>
          <w:rFonts w:ascii="Times New Roman" w:eastAsia="仿宋_GB2312" w:hAnsi="Times New Roman" w:hint="eastAsia"/>
          <w:snapToGrid/>
          <w:kern w:val="2"/>
          <w:sz w:val="24"/>
          <w:szCs w:val="20"/>
          <w:lang w:val="en-US" w:eastAsia="zh-CN"/>
        </w:rPr>
        <w:t>单选投票</w:t>
      </w:r>
      <w:r w:rsidRPr="00B55DCB">
        <w:rPr>
          <w:rFonts w:ascii="Times New Roman" w:eastAsia="仿宋_GB2312" w:hAnsi="Times New Roman" w:hint="eastAsia"/>
          <w:snapToGrid/>
          <w:kern w:val="2"/>
          <w:sz w:val="24"/>
          <w:szCs w:val="20"/>
          <w:lang w:val="en-US" w:eastAsia="zh-CN"/>
        </w:rPr>
        <w:t>(</w:t>
      </w:r>
      <w:r w:rsidRPr="00B55DCB">
        <w:rPr>
          <w:rFonts w:ascii="Times New Roman" w:eastAsia="仿宋_GB2312" w:hAnsi="Times New Roman" w:hint="eastAsia"/>
          <w:snapToGrid/>
          <w:kern w:val="2"/>
          <w:sz w:val="24"/>
          <w:szCs w:val="20"/>
          <w:lang w:val="en-US" w:eastAsia="zh-CN"/>
        </w:rPr>
        <w:t>用户只能从多个</w:t>
      </w:r>
      <w:r w:rsidR="00D13964">
        <w:rPr>
          <w:rFonts w:ascii="Times New Roman" w:eastAsia="仿宋_GB2312" w:hAnsi="Times New Roman" w:hint="eastAsia"/>
          <w:snapToGrid/>
          <w:kern w:val="2"/>
          <w:sz w:val="24"/>
          <w:szCs w:val="20"/>
          <w:lang w:val="en-US" w:eastAsia="zh-CN"/>
        </w:rPr>
        <w:t>投票</w:t>
      </w:r>
      <w:r w:rsidRPr="00B55DCB">
        <w:rPr>
          <w:rFonts w:ascii="Times New Roman" w:eastAsia="仿宋_GB2312" w:hAnsi="Times New Roman" w:hint="eastAsia"/>
          <w:snapToGrid/>
          <w:kern w:val="2"/>
          <w:sz w:val="24"/>
          <w:szCs w:val="20"/>
          <w:lang w:val="en-US" w:eastAsia="zh-CN"/>
        </w:rPr>
        <w:t>项中选取一项进行投票</w:t>
      </w:r>
      <w:r w:rsidRPr="00B55DCB">
        <w:rPr>
          <w:rFonts w:ascii="Times New Roman" w:eastAsia="仿宋_GB2312" w:hAnsi="Times New Roman" w:hint="eastAsia"/>
          <w:snapToGrid/>
          <w:kern w:val="2"/>
          <w:sz w:val="24"/>
          <w:szCs w:val="20"/>
          <w:lang w:val="en-US" w:eastAsia="zh-CN"/>
        </w:rPr>
        <w:t>)</w:t>
      </w:r>
      <w:r w:rsidRPr="00B55DCB">
        <w:rPr>
          <w:rFonts w:ascii="Times New Roman" w:eastAsia="仿宋_GB2312" w:hAnsi="Times New Roman" w:hint="eastAsia"/>
          <w:snapToGrid/>
          <w:kern w:val="2"/>
          <w:sz w:val="24"/>
          <w:szCs w:val="20"/>
          <w:lang w:val="en-US" w:eastAsia="zh-CN"/>
        </w:rPr>
        <w:t>，</w:t>
      </w:r>
    </w:p>
    <w:p w14:paraId="6A954F1A" w14:textId="77777777" w:rsidR="00B55DCB" w:rsidRDefault="00B55DCB" w:rsidP="00B55DCB">
      <w:pPr>
        <w:pStyle w:val="--self"/>
        <w:ind w:left="420"/>
        <w:rPr>
          <w:rFonts w:ascii="Times New Roman" w:eastAsia="仿宋_GB2312" w:hAnsi="Times New Roman"/>
          <w:snapToGrid/>
          <w:kern w:val="2"/>
          <w:sz w:val="24"/>
          <w:szCs w:val="20"/>
          <w:lang w:val="en-US" w:eastAsia="zh-CN"/>
        </w:rPr>
      </w:pPr>
      <w:r w:rsidRPr="00B55DCB">
        <w:rPr>
          <w:rFonts w:ascii="Times New Roman" w:eastAsia="仿宋_GB2312" w:hAnsi="Times New Roman" w:hint="eastAsia"/>
          <w:snapToGrid/>
          <w:kern w:val="2"/>
          <w:sz w:val="24"/>
          <w:szCs w:val="20"/>
          <w:lang w:val="en-US" w:eastAsia="zh-CN"/>
        </w:rPr>
        <w:t>多选投票</w:t>
      </w:r>
      <w:r w:rsidRPr="00B55DCB">
        <w:rPr>
          <w:rFonts w:ascii="Times New Roman" w:eastAsia="仿宋_GB2312" w:hAnsi="Times New Roman" w:hint="eastAsia"/>
          <w:snapToGrid/>
          <w:kern w:val="2"/>
          <w:sz w:val="24"/>
          <w:szCs w:val="20"/>
          <w:lang w:val="en-US" w:eastAsia="zh-CN"/>
        </w:rPr>
        <w:t>(</w:t>
      </w:r>
      <w:r w:rsidRPr="00B55DCB">
        <w:rPr>
          <w:rFonts w:ascii="Times New Roman" w:eastAsia="仿宋_GB2312" w:hAnsi="Times New Roman" w:hint="eastAsia"/>
          <w:snapToGrid/>
          <w:kern w:val="2"/>
          <w:sz w:val="24"/>
          <w:szCs w:val="20"/>
          <w:lang w:val="en-US" w:eastAsia="zh-CN"/>
        </w:rPr>
        <w:t>用户可以从多个</w:t>
      </w:r>
      <w:r w:rsidR="00D13964">
        <w:rPr>
          <w:rFonts w:ascii="Times New Roman" w:eastAsia="仿宋_GB2312" w:hAnsi="Times New Roman" w:hint="eastAsia"/>
          <w:snapToGrid/>
          <w:kern w:val="2"/>
          <w:sz w:val="24"/>
          <w:szCs w:val="20"/>
          <w:lang w:val="en-US" w:eastAsia="zh-CN"/>
        </w:rPr>
        <w:t>投票</w:t>
      </w:r>
      <w:r w:rsidRPr="00B55DCB">
        <w:rPr>
          <w:rFonts w:ascii="Times New Roman" w:eastAsia="仿宋_GB2312" w:hAnsi="Times New Roman" w:hint="eastAsia"/>
          <w:snapToGrid/>
          <w:kern w:val="2"/>
          <w:sz w:val="24"/>
          <w:szCs w:val="20"/>
          <w:lang w:val="en-US" w:eastAsia="zh-CN"/>
        </w:rPr>
        <w:t>项中选取多项进行投票</w:t>
      </w:r>
      <w:r w:rsidRPr="00B55DCB">
        <w:rPr>
          <w:rFonts w:ascii="Times New Roman" w:eastAsia="仿宋_GB2312" w:hAnsi="Times New Roman" w:hint="eastAsia"/>
          <w:snapToGrid/>
          <w:kern w:val="2"/>
          <w:sz w:val="24"/>
          <w:szCs w:val="20"/>
          <w:lang w:val="en-US" w:eastAsia="zh-CN"/>
        </w:rPr>
        <w:t>)</w:t>
      </w:r>
      <w:r w:rsidRPr="00B55DCB">
        <w:rPr>
          <w:rFonts w:ascii="Times New Roman" w:eastAsia="仿宋_GB2312" w:hAnsi="Times New Roman" w:hint="eastAsia"/>
          <w:snapToGrid/>
          <w:kern w:val="2"/>
          <w:sz w:val="24"/>
          <w:szCs w:val="20"/>
          <w:lang w:val="en-US" w:eastAsia="zh-CN"/>
        </w:rPr>
        <w:t>。</w:t>
      </w:r>
    </w:p>
    <w:p w14:paraId="7D089979" w14:textId="77777777" w:rsidR="00A13898" w:rsidRDefault="00A13898" w:rsidP="00A13898">
      <w:pPr>
        <w:pStyle w:val="a2"/>
        <w:ind w:left="840" w:firstLine="0"/>
      </w:pPr>
      <w:r>
        <w:rPr>
          <w:rFonts w:hint="eastAsia"/>
        </w:rPr>
        <w:lastRenderedPageBreak/>
        <w:t>投票主题有效期：在有效期内前端可使用。</w:t>
      </w:r>
    </w:p>
    <w:p w14:paraId="4DF49F8E" w14:textId="77777777" w:rsidR="00A13898" w:rsidRDefault="00A13898" w:rsidP="00A13898">
      <w:pPr>
        <w:pStyle w:val="a2"/>
        <w:ind w:left="840" w:firstLine="0"/>
      </w:pPr>
      <w:r>
        <w:rPr>
          <w:rFonts w:hint="eastAsia"/>
        </w:rPr>
        <w:t>投票有效期：在有效期内前端能够进行投票操作。</w:t>
      </w:r>
    </w:p>
    <w:p w14:paraId="3C99FA4E" w14:textId="77777777" w:rsidR="009F7D27" w:rsidRDefault="009F7D27" w:rsidP="009F7D27">
      <w:pPr>
        <w:pStyle w:val="7"/>
        <w:rPr>
          <w:rStyle w:val="af9"/>
        </w:rPr>
      </w:pPr>
      <w:r>
        <w:rPr>
          <w:rStyle w:val="af9"/>
          <w:rFonts w:hint="eastAsia"/>
        </w:rPr>
        <w:t>业务流程</w:t>
      </w:r>
    </w:p>
    <w:p w14:paraId="7A245581" w14:textId="77777777" w:rsidR="00556DAA" w:rsidRDefault="003B507F" w:rsidP="00556DAA">
      <w:r>
        <w:rPr>
          <w:rFonts w:hint="eastAsia"/>
        </w:rPr>
        <w:t xml:space="preserve">1 </w:t>
      </w:r>
      <w:r>
        <w:rPr>
          <w:rFonts w:hint="eastAsia"/>
        </w:rPr>
        <w:t>决定投票主题，设定投票形式和投票项。</w:t>
      </w:r>
    </w:p>
    <w:p w14:paraId="5EF12787" w14:textId="77777777" w:rsidR="003B507F" w:rsidRDefault="003B507F" w:rsidP="00556DAA">
      <w:r>
        <w:rPr>
          <w:rFonts w:hint="eastAsia"/>
        </w:rPr>
        <w:t xml:space="preserve">2 </w:t>
      </w:r>
      <w:r>
        <w:rPr>
          <w:rFonts w:hint="eastAsia"/>
        </w:rPr>
        <w:t>展现投票并且接收用户投票。</w:t>
      </w:r>
    </w:p>
    <w:p w14:paraId="64865503" w14:textId="77777777" w:rsidR="003B507F" w:rsidRDefault="003B507F" w:rsidP="00556DAA">
      <w:r>
        <w:rPr>
          <w:rFonts w:hint="eastAsia"/>
        </w:rPr>
        <w:t xml:space="preserve">3 </w:t>
      </w:r>
      <w:r>
        <w:rPr>
          <w:rFonts w:hint="eastAsia"/>
        </w:rPr>
        <w:t>定时计算投票结果。</w:t>
      </w:r>
    </w:p>
    <w:p w14:paraId="10782E4F" w14:textId="77777777" w:rsidR="009D17AD" w:rsidRDefault="009D17AD" w:rsidP="00556DAA">
      <w:r>
        <w:rPr>
          <w:rFonts w:hint="eastAsia"/>
        </w:rPr>
        <w:t xml:space="preserve">4 </w:t>
      </w:r>
      <w:r>
        <w:rPr>
          <w:rFonts w:hint="eastAsia"/>
        </w:rPr>
        <w:t>如果投票有抽奖将抽奖记录到投票抽奖中，但一般名单是从投票记录中产生。</w:t>
      </w:r>
    </w:p>
    <w:p w14:paraId="6D95347C" w14:textId="77777777" w:rsidR="003B507F" w:rsidRPr="003B507F" w:rsidRDefault="009D17AD" w:rsidP="00556DAA">
      <w:r>
        <w:rPr>
          <w:rFonts w:hint="eastAsia"/>
        </w:rPr>
        <w:t>5</w:t>
      </w:r>
      <w:r w:rsidR="003B507F">
        <w:rPr>
          <w:rFonts w:hint="eastAsia"/>
        </w:rPr>
        <w:t xml:space="preserve"> </w:t>
      </w:r>
      <w:r w:rsidR="003B507F">
        <w:rPr>
          <w:rFonts w:hint="eastAsia"/>
        </w:rPr>
        <w:t>查看和导出投票记录</w:t>
      </w:r>
    </w:p>
    <w:p w14:paraId="100B6433" w14:textId="77777777" w:rsidR="009F7D27" w:rsidRDefault="009F7D27" w:rsidP="009F7D27">
      <w:pPr>
        <w:pStyle w:val="7"/>
        <w:rPr>
          <w:rStyle w:val="af9"/>
        </w:rPr>
      </w:pPr>
      <w:r>
        <w:rPr>
          <w:rStyle w:val="af9"/>
          <w:rFonts w:hint="eastAsia"/>
        </w:rPr>
        <w:t>逻辑模型</w:t>
      </w:r>
    </w:p>
    <w:p w14:paraId="200FA26A" w14:textId="4C4A3392" w:rsidR="009F7D27" w:rsidRDefault="005E3C53" w:rsidP="00A13898">
      <w:pPr>
        <w:pStyle w:val="a2"/>
        <w:ind w:left="840" w:firstLine="0"/>
      </w:pPr>
      <w:r>
        <w:rPr>
          <w:noProof/>
        </w:rPr>
        <w:drawing>
          <wp:inline distT="0" distB="0" distL="0" distR="0" wp14:anchorId="118C7DF6" wp14:editId="0223186F">
            <wp:extent cx="3840480" cy="2627630"/>
            <wp:effectExtent l="0" t="0" r="762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40480" cy="2627630"/>
                    </a:xfrm>
                    <a:prstGeom prst="rect">
                      <a:avLst/>
                    </a:prstGeom>
                    <a:noFill/>
                    <a:ln>
                      <a:noFill/>
                    </a:ln>
                  </pic:spPr>
                </pic:pic>
              </a:graphicData>
            </a:graphic>
          </wp:inline>
        </w:drawing>
      </w:r>
    </w:p>
    <w:p w14:paraId="11528299" w14:textId="77777777" w:rsidR="00E7769D" w:rsidRDefault="00E7769D" w:rsidP="00E7769D">
      <w:pPr>
        <w:pStyle w:val="7"/>
        <w:rPr>
          <w:rStyle w:val="af9"/>
        </w:rPr>
      </w:pPr>
      <w:r>
        <w:rPr>
          <w:rStyle w:val="af9"/>
          <w:rFonts w:hint="eastAsia"/>
        </w:rPr>
        <w:t>功能描述</w:t>
      </w:r>
    </w:p>
    <w:p w14:paraId="2568D31E" w14:textId="77777777" w:rsidR="00E7769D" w:rsidRDefault="00B55DCB" w:rsidP="009A236E">
      <w:pPr>
        <w:pStyle w:val="a2"/>
        <w:numPr>
          <w:ilvl w:val="0"/>
          <w:numId w:val="16"/>
        </w:numPr>
      </w:pPr>
      <w:r>
        <w:rPr>
          <w:rFonts w:hint="eastAsia"/>
        </w:rPr>
        <w:t>投票主题的增、</w:t>
      </w:r>
      <w:proofErr w:type="gramStart"/>
      <w:r>
        <w:rPr>
          <w:rFonts w:hint="eastAsia"/>
        </w:rPr>
        <w:t>删</w:t>
      </w:r>
      <w:proofErr w:type="gramEnd"/>
      <w:r>
        <w:rPr>
          <w:rFonts w:hint="eastAsia"/>
        </w:rPr>
        <w:t>、改</w:t>
      </w:r>
      <w:r w:rsidR="00E7769D">
        <w:rPr>
          <w:rFonts w:hint="eastAsia"/>
        </w:rPr>
        <w:t>。</w:t>
      </w:r>
      <w:r>
        <w:rPr>
          <w:rFonts w:hint="eastAsia"/>
        </w:rPr>
        <w:t>投票名称和编码不可重复。</w:t>
      </w:r>
    </w:p>
    <w:p w14:paraId="4177EDD4" w14:textId="77777777" w:rsidR="00B55DCB" w:rsidRDefault="00A13898" w:rsidP="009A236E">
      <w:pPr>
        <w:pStyle w:val="a2"/>
        <w:numPr>
          <w:ilvl w:val="0"/>
          <w:numId w:val="16"/>
        </w:numPr>
      </w:pPr>
      <w:r>
        <w:rPr>
          <w:rFonts w:hint="eastAsia"/>
        </w:rPr>
        <w:t>设置投票主题有效期和投票有效期</w:t>
      </w:r>
      <w:r w:rsidR="00B55DCB">
        <w:rPr>
          <w:rFonts w:hint="eastAsia"/>
        </w:rPr>
        <w:t>。</w:t>
      </w:r>
    </w:p>
    <w:p w14:paraId="30EBC63E" w14:textId="77777777" w:rsidR="00E7769D" w:rsidRDefault="00E7769D" w:rsidP="00E7769D">
      <w:pPr>
        <w:pStyle w:val="7"/>
        <w:rPr>
          <w:rStyle w:val="af9"/>
        </w:rPr>
      </w:pPr>
      <w:r>
        <w:rPr>
          <w:rStyle w:val="af9"/>
          <w:rFonts w:hint="eastAsia"/>
        </w:rPr>
        <w:t>输入</w:t>
      </w:r>
    </w:p>
    <w:p w14:paraId="60210566" w14:textId="77777777" w:rsidR="00E7769D" w:rsidRDefault="00B55DCB" w:rsidP="00E7769D">
      <w:pPr>
        <w:pStyle w:val="a2"/>
      </w:pPr>
      <w:r>
        <w:rPr>
          <w:rFonts w:hint="eastAsia"/>
        </w:rPr>
        <w:t>投票主题编码</w:t>
      </w:r>
      <w:r w:rsidR="00E7769D">
        <w:rPr>
          <w:rFonts w:hint="eastAsia"/>
        </w:rPr>
        <w:t>、</w:t>
      </w:r>
      <w:r>
        <w:rPr>
          <w:rFonts w:hint="eastAsia"/>
        </w:rPr>
        <w:t>名称</w:t>
      </w:r>
      <w:r w:rsidR="00E7769D">
        <w:rPr>
          <w:rFonts w:hint="eastAsia"/>
        </w:rPr>
        <w:t>、</w:t>
      </w:r>
      <w:r>
        <w:rPr>
          <w:rFonts w:hint="eastAsia"/>
        </w:rPr>
        <w:t>简介</w:t>
      </w:r>
      <w:r w:rsidR="00E7769D">
        <w:rPr>
          <w:rFonts w:hint="eastAsia"/>
        </w:rPr>
        <w:t>、状态</w:t>
      </w:r>
      <w:r w:rsidR="00E7769D" w:rsidRPr="00591154">
        <w:rPr>
          <w:rFonts w:hint="eastAsia"/>
        </w:rPr>
        <w:t>等</w:t>
      </w:r>
      <w:r w:rsidR="00E7769D">
        <w:rPr>
          <w:rFonts w:hint="eastAsia"/>
        </w:rPr>
        <w:t>。</w:t>
      </w:r>
    </w:p>
    <w:p w14:paraId="6DD901D4" w14:textId="77777777" w:rsidR="00E7769D" w:rsidRDefault="00E7769D" w:rsidP="00E7769D">
      <w:pPr>
        <w:pStyle w:val="7"/>
        <w:rPr>
          <w:rStyle w:val="af9"/>
        </w:rPr>
      </w:pPr>
      <w:r>
        <w:rPr>
          <w:rStyle w:val="af9"/>
          <w:rFonts w:hint="eastAsia"/>
        </w:rPr>
        <w:t>输出</w:t>
      </w:r>
    </w:p>
    <w:p w14:paraId="392811CF" w14:textId="77777777" w:rsidR="00E7769D" w:rsidRDefault="00B55DCB" w:rsidP="00E7769D">
      <w:pPr>
        <w:pStyle w:val="a2"/>
      </w:pPr>
      <w:r>
        <w:rPr>
          <w:rFonts w:hint="eastAsia"/>
        </w:rPr>
        <w:t>投票主题</w:t>
      </w:r>
      <w:r w:rsidR="00E7769D">
        <w:rPr>
          <w:rFonts w:hint="eastAsia"/>
        </w:rPr>
        <w:t>列表</w:t>
      </w:r>
    </w:p>
    <w:p w14:paraId="51400C56" w14:textId="77777777" w:rsidR="00E7769D" w:rsidRDefault="00E7769D" w:rsidP="00E7769D">
      <w:pPr>
        <w:pStyle w:val="7"/>
        <w:rPr>
          <w:rStyle w:val="af9"/>
        </w:rPr>
      </w:pPr>
      <w:r>
        <w:rPr>
          <w:rStyle w:val="af9"/>
          <w:rFonts w:hint="eastAsia"/>
        </w:rPr>
        <w:t>用户界面</w:t>
      </w:r>
    </w:p>
    <w:p w14:paraId="21262CCA" w14:textId="56A7D5DB" w:rsidR="00E7769D" w:rsidRDefault="00EA5167" w:rsidP="00B55DCB">
      <w:pPr>
        <w:pStyle w:val="a2"/>
      </w:pPr>
      <w:r>
        <w:rPr>
          <w:rFonts w:hint="eastAsia"/>
        </w:rPr>
        <w:t>参见后台原型</w:t>
      </w:r>
      <w:r>
        <w:rPr>
          <w:rFonts w:hint="eastAsia"/>
        </w:rPr>
        <w:t>V1.5-</w:t>
      </w:r>
      <w:r>
        <w:rPr>
          <w:rFonts w:hint="eastAsia"/>
        </w:rPr>
        <w:t>运营管理</w:t>
      </w:r>
      <w:r>
        <w:rPr>
          <w:rFonts w:hint="eastAsia"/>
        </w:rPr>
        <w:t>-</w:t>
      </w:r>
      <w:r>
        <w:rPr>
          <w:rFonts w:hint="eastAsia"/>
        </w:rPr>
        <w:t>投票管理</w:t>
      </w:r>
    </w:p>
    <w:p w14:paraId="50910A4A" w14:textId="77777777" w:rsidR="00B55DCB" w:rsidRPr="00FF00EE" w:rsidRDefault="00B55DCB" w:rsidP="00B55DCB">
      <w:pPr>
        <w:pStyle w:val="6"/>
      </w:pPr>
      <w:r>
        <w:rPr>
          <w:rStyle w:val="af9"/>
          <w:rFonts w:hint="eastAsia"/>
        </w:rPr>
        <w:lastRenderedPageBreak/>
        <w:t>投票统计</w:t>
      </w:r>
    </w:p>
    <w:p w14:paraId="6744889B" w14:textId="77777777" w:rsidR="00B55DCB" w:rsidRDefault="00B55DCB" w:rsidP="00B55DCB">
      <w:pPr>
        <w:pStyle w:val="7"/>
        <w:rPr>
          <w:rStyle w:val="af9"/>
        </w:rPr>
      </w:pPr>
      <w:r>
        <w:rPr>
          <w:rStyle w:val="af9"/>
          <w:rFonts w:hint="eastAsia"/>
        </w:rPr>
        <w:t>业务定义</w:t>
      </w:r>
    </w:p>
    <w:p w14:paraId="4B398656" w14:textId="77777777" w:rsidR="00B55DCB" w:rsidRDefault="00A13898" w:rsidP="00B55DCB">
      <w:pPr>
        <w:pStyle w:val="--self"/>
        <w:ind w:left="420"/>
      </w:pPr>
      <w:r>
        <w:rPr>
          <w:rFonts w:ascii="Times New Roman" w:eastAsia="仿宋_GB2312" w:hAnsi="Times New Roman" w:hint="eastAsia"/>
          <w:snapToGrid/>
          <w:kern w:val="2"/>
          <w:sz w:val="24"/>
          <w:szCs w:val="20"/>
          <w:lang w:val="en-US" w:eastAsia="zh-CN"/>
        </w:rPr>
        <w:t>按照时间顺序列出投票主题</w:t>
      </w:r>
      <w:r w:rsidR="00B55DCB">
        <w:rPr>
          <w:rFonts w:ascii="Times New Roman" w:eastAsia="仿宋_GB2312" w:hAnsi="Times New Roman" w:hint="eastAsia"/>
          <w:snapToGrid/>
          <w:kern w:val="2"/>
          <w:sz w:val="24"/>
          <w:szCs w:val="20"/>
          <w:lang w:val="en-US" w:eastAsia="zh-CN"/>
        </w:rPr>
        <w:t>清单，并且显示出每个投票主题的</w:t>
      </w:r>
      <w:r>
        <w:rPr>
          <w:rFonts w:ascii="Times New Roman" w:eastAsia="仿宋_GB2312" w:hAnsi="Times New Roman" w:hint="eastAsia"/>
          <w:snapToGrid/>
          <w:kern w:val="2"/>
          <w:sz w:val="24"/>
          <w:szCs w:val="20"/>
          <w:lang w:val="en-US" w:eastAsia="zh-CN"/>
        </w:rPr>
        <w:t>总</w:t>
      </w:r>
      <w:r w:rsidR="00B55DCB">
        <w:rPr>
          <w:rFonts w:ascii="Times New Roman" w:eastAsia="仿宋_GB2312" w:hAnsi="Times New Roman" w:hint="eastAsia"/>
          <w:snapToGrid/>
          <w:kern w:val="2"/>
          <w:sz w:val="24"/>
          <w:szCs w:val="20"/>
          <w:lang w:val="en-US" w:eastAsia="zh-CN"/>
        </w:rPr>
        <w:t>投票数、各项投票分布结果等相关数据、可查看投票明细。</w:t>
      </w:r>
    </w:p>
    <w:p w14:paraId="78E37DE3" w14:textId="77777777" w:rsidR="00B55DCB" w:rsidRDefault="00B55DCB" w:rsidP="00B55DCB">
      <w:pPr>
        <w:pStyle w:val="7"/>
        <w:rPr>
          <w:rStyle w:val="af9"/>
        </w:rPr>
      </w:pPr>
      <w:r>
        <w:rPr>
          <w:rStyle w:val="af9"/>
          <w:rFonts w:hint="eastAsia"/>
        </w:rPr>
        <w:t>功能描述</w:t>
      </w:r>
    </w:p>
    <w:p w14:paraId="4A6155D7" w14:textId="77777777" w:rsidR="00B55DCB" w:rsidRDefault="00A13898" w:rsidP="009A236E">
      <w:pPr>
        <w:pStyle w:val="a2"/>
        <w:numPr>
          <w:ilvl w:val="0"/>
          <w:numId w:val="16"/>
        </w:numPr>
      </w:pPr>
      <w:r>
        <w:rPr>
          <w:rFonts w:hint="eastAsia"/>
        </w:rPr>
        <w:t>查询</w:t>
      </w:r>
      <w:r w:rsidR="00B55DCB">
        <w:rPr>
          <w:rFonts w:hint="eastAsia"/>
        </w:rPr>
        <w:t>投票</w:t>
      </w:r>
      <w:r>
        <w:rPr>
          <w:rFonts w:hint="eastAsia"/>
        </w:rPr>
        <w:t>主题，按照时间，当前活动等等条件进行查询。</w:t>
      </w:r>
    </w:p>
    <w:p w14:paraId="1326F3FF" w14:textId="77777777" w:rsidR="00B55DCB" w:rsidRDefault="00B55DCB" w:rsidP="009A236E">
      <w:pPr>
        <w:pStyle w:val="a2"/>
        <w:numPr>
          <w:ilvl w:val="0"/>
          <w:numId w:val="16"/>
        </w:numPr>
      </w:pPr>
      <w:r>
        <w:rPr>
          <w:rFonts w:hint="eastAsia"/>
        </w:rPr>
        <w:t>查看</w:t>
      </w:r>
      <w:r w:rsidR="00A13898">
        <w:rPr>
          <w:rFonts w:hint="eastAsia"/>
        </w:rPr>
        <w:t>某一个投票主题的投票结果和</w:t>
      </w:r>
      <w:r>
        <w:rPr>
          <w:rFonts w:hint="eastAsia"/>
        </w:rPr>
        <w:t>投票明细数据</w:t>
      </w:r>
    </w:p>
    <w:p w14:paraId="586B3DC6" w14:textId="77777777" w:rsidR="00B55DCB" w:rsidRDefault="00B55DCB" w:rsidP="009A236E">
      <w:pPr>
        <w:pStyle w:val="a2"/>
        <w:numPr>
          <w:ilvl w:val="0"/>
          <w:numId w:val="16"/>
        </w:numPr>
      </w:pPr>
      <w:r>
        <w:rPr>
          <w:rFonts w:hint="eastAsia"/>
        </w:rPr>
        <w:t>导出投票数据和明细数据。</w:t>
      </w:r>
    </w:p>
    <w:p w14:paraId="252DC15A" w14:textId="77777777" w:rsidR="00B55DCB" w:rsidRDefault="00B55DCB" w:rsidP="00B55DCB">
      <w:pPr>
        <w:pStyle w:val="7"/>
        <w:rPr>
          <w:rStyle w:val="af9"/>
        </w:rPr>
      </w:pPr>
      <w:r>
        <w:rPr>
          <w:rStyle w:val="af9"/>
          <w:rFonts w:hint="eastAsia"/>
        </w:rPr>
        <w:t>输入</w:t>
      </w:r>
    </w:p>
    <w:p w14:paraId="675F6D2A" w14:textId="77777777" w:rsidR="00B55DCB" w:rsidRDefault="00B55DCB" w:rsidP="00B55DCB">
      <w:pPr>
        <w:pStyle w:val="a2"/>
      </w:pPr>
      <w:r>
        <w:rPr>
          <w:rFonts w:hint="eastAsia"/>
        </w:rPr>
        <w:t>投票主题编码</w:t>
      </w:r>
      <w:r w:rsidR="00A13898">
        <w:rPr>
          <w:rFonts w:hint="eastAsia"/>
        </w:rPr>
        <w:t>、投票名称、时间等</w:t>
      </w:r>
      <w:r>
        <w:rPr>
          <w:rFonts w:hint="eastAsia"/>
        </w:rPr>
        <w:t>。</w:t>
      </w:r>
    </w:p>
    <w:p w14:paraId="52EBCB6F" w14:textId="77777777" w:rsidR="00B55DCB" w:rsidRDefault="00B55DCB" w:rsidP="00B55DCB">
      <w:pPr>
        <w:pStyle w:val="7"/>
        <w:rPr>
          <w:rStyle w:val="af9"/>
        </w:rPr>
      </w:pPr>
      <w:r>
        <w:rPr>
          <w:rStyle w:val="af9"/>
          <w:rFonts w:hint="eastAsia"/>
        </w:rPr>
        <w:t>输出</w:t>
      </w:r>
    </w:p>
    <w:p w14:paraId="3AE83FBC" w14:textId="77777777" w:rsidR="00B55DCB" w:rsidRDefault="00B55DCB" w:rsidP="00B55DCB">
      <w:pPr>
        <w:pStyle w:val="a2"/>
      </w:pPr>
      <w:r>
        <w:rPr>
          <w:rFonts w:hint="eastAsia"/>
        </w:rPr>
        <w:t>投票主题列表、投票明细列表</w:t>
      </w:r>
    </w:p>
    <w:p w14:paraId="7AE1E40A" w14:textId="77777777" w:rsidR="00B55DCB" w:rsidRDefault="00B55DCB" w:rsidP="00B55DCB">
      <w:pPr>
        <w:pStyle w:val="7"/>
        <w:rPr>
          <w:rStyle w:val="af9"/>
        </w:rPr>
      </w:pPr>
      <w:r>
        <w:rPr>
          <w:rStyle w:val="af9"/>
          <w:rFonts w:hint="eastAsia"/>
        </w:rPr>
        <w:t>用户界面</w:t>
      </w:r>
    </w:p>
    <w:p w14:paraId="46F63E2E" w14:textId="596FBF05" w:rsidR="00B55DCB" w:rsidRPr="00E7769D" w:rsidRDefault="00EA5167" w:rsidP="00B55DCB">
      <w:pPr>
        <w:pStyle w:val="a2"/>
      </w:pPr>
      <w:r>
        <w:rPr>
          <w:rFonts w:hint="eastAsia"/>
        </w:rPr>
        <w:t>参见后台原型</w:t>
      </w:r>
      <w:r>
        <w:rPr>
          <w:rFonts w:hint="eastAsia"/>
        </w:rPr>
        <w:t>V1.5-</w:t>
      </w:r>
      <w:r>
        <w:rPr>
          <w:rFonts w:hint="eastAsia"/>
        </w:rPr>
        <w:t>运营管理</w:t>
      </w:r>
      <w:r>
        <w:rPr>
          <w:rFonts w:hint="eastAsia"/>
        </w:rPr>
        <w:t>-</w:t>
      </w:r>
      <w:r>
        <w:rPr>
          <w:rFonts w:hint="eastAsia"/>
        </w:rPr>
        <w:t>投票管理</w:t>
      </w:r>
      <w:r>
        <w:rPr>
          <w:rFonts w:hint="eastAsia"/>
        </w:rPr>
        <w:t>-</w:t>
      </w:r>
      <w:r>
        <w:rPr>
          <w:rFonts w:hint="eastAsia"/>
        </w:rPr>
        <w:t>统计结果</w:t>
      </w:r>
    </w:p>
    <w:p w14:paraId="6FBC4FF0" w14:textId="77777777" w:rsidR="00F7687C" w:rsidRDefault="00F7687C" w:rsidP="00F7687C">
      <w:pPr>
        <w:pStyle w:val="5"/>
        <w:rPr>
          <w:rStyle w:val="af9"/>
        </w:rPr>
      </w:pPr>
      <w:r>
        <w:rPr>
          <w:rStyle w:val="af9"/>
          <w:rFonts w:hint="eastAsia"/>
        </w:rPr>
        <w:t>页面生成管理</w:t>
      </w:r>
    </w:p>
    <w:p w14:paraId="2653933D" w14:textId="77777777" w:rsidR="00115A87" w:rsidRPr="00A9712A" w:rsidRDefault="00F7687C" w:rsidP="00115A87">
      <w:pPr>
        <w:pStyle w:val="a2"/>
      </w:pPr>
      <w:r>
        <w:rPr>
          <w:rFonts w:hint="eastAsia"/>
        </w:rPr>
        <w:t>页面静态化是网站提高性能的一种常见手段，沃玩家后台会定期静态</w:t>
      </w:r>
      <w:proofErr w:type="gramStart"/>
      <w:r>
        <w:rPr>
          <w:rFonts w:hint="eastAsia"/>
        </w:rPr>
        <w:t>化相关</w:t>
      </w:r>
      <w:proofErr w:type="gramEnd"/>
      <w:r>
        <w:rPr>
          <w:rFonts w:hint="eastAsia"/>
        </w:rPr>
        <w:t>页面</w:t>
      </w:r>
      <w:r w:rsidR="00A13898">
        <w:rPr>
          <w:rFonts w:hint="eastAsia"/>
        </w:rPr>
        <w:t>（使用原有如意网的功能）</w:t>
      </w:r>
      <w:r>
        <w:rPr>
          <w:rFonts w:hint="eastAsia"/>
        </w:rPr>
        <w:t>。运营管理人员可在后台设置静态化的时间间隔。</w:t>
      </w:r>
    </w:p>
    <w:p w14:paraId="6F44581C" w14:textId="77777777" w:rsidR="00F7687C" w:rsidRDefault="00B05DB5" w:rsidP="00F7687C">
      <w:pPr>
        <w:pStyle w:val="5"/>
      </w:pPr>
      <w:r>
        <w:rPr>
          <w:rStyle w:val="af9"/>
          <w:rFonts w:hint="eastAsia"/>
        </w:rPr>
        <w:t>采编</w:t>
      </w:r>
      <w:r w:rsidR="00F7687C">
        <w:rPr>
          <w:rStyle w:val="af9"/>
          <w:rFonts w:hint="eastAsia"/>
        </w:rPr>
        <w:t>管理</w:t>
      </w:r>
    </w:p>
    <w:p w14:paraId="2BF518EB" w14:textId="77777777" w:rsidR="00B05DB5" w:rsidRPr="00FF00EE" w:rsidRDefault="00B87999" w:rsidP="00B05DB5">
      <w:pPr>
        <w:pStyle w:val="6"/>
      </w:pPr>
      <w:r>
        <w:rPr>
          <w:rStyle w:val="af9"/>
          <w:rFonts w:hint="eastAsia"/>
        </w:rPr>
        <w:t>爬虫管理</w:t>
      </w:r>
    </w:p>
    <w:p w14:paraId="74C9B4D4" w14:textId="77777777" w:rsidR="00B05DB5" w:rsidRDefault="00B05DB5" w:rsidP="00B05DB5">
      <w:pPr>
        <w:pStyle w:val="7"/>
        <w:rPr>
          <w:rStyle w:val="af9"/>
        </w:rPr>
      </w:pPr>
      <w:r>
        <w:rPr>
          <w:rStyle w:val="af9"/>
          <w:rFonts w:hint="eastAsia"/>
        </w:rPr>
        <w:t>业务定义</w:t>
      </w:r>
    </w:p>
    <w:p w14:paraId="792B1176" w14:textId="77777777" w:rsidR="00B05DB5" w:rsidRDefault="00B05DB5" w:rsidP="00B05DB5">
      <w:r>
        <w:rPr>
          <w:rFonts w:hint="eastAsia"/>
        </w:rPr>
        <w:t>爬虫是沃玩家采编系统的重要组成部分，通过对爬虫的定义，采集系统可定时去其它</w:t>
      </w:r>
      <w:proofErr w:type="gramStart"/>
      <w:r>
        <w:rPr>
          <w:rFonts w:hint="eastAsia"/>
        </w:rPr>
        <w:t>网站爬取指定</w:t>
      </w:r>
      <w:proofErr w:type="gramEnd"/>
      <w:r>
        <w:rPr>
          <w:rFonts w:hint="eastAsia"/>
        </w:rPr>
        <w:t>的网页资源，并将数据分类存储在本地。</w:t>
      </w:r>
    </w:p>
    <w:p w14:paraId="0449E42A" w14:textId="77777777" w:rsidR="008A3220" w:rsidRDefault="008A3220" w:rsidP="00B05DB5">
      <w:r>
        <w:rPr>
          <w:rFonts w:hint="eastAsia"/>
        </w:rPr>
        <w:t>爬虫需要进行去重处理，避免爬取到重复的资源。</w:t>
      </w:r>
    </w:p>
    <w:p w14:paraId="21C2E252" w14:textId="77777777" w:rsidR="008A3220" w:rsidRDefault="00F95DF6" w:rsidP="00B05DB5">
      <w:r>
        <w:rPr>
          <w:rFonts w:hint="eastAsia"/>
        </w:rPr>
        <w:t>对于分页的文章能够进行爬取。</w:t>
      </w:r>
    </w:p>
    <w:p w14:paraId="4C712D12" w14:textId="77777777" w:rsidR="00F95DF6" w:rsidRPr="00F95DF6" w:rsidRDefault="00F95DF6" w:rsidP="00B05DB5">
      <w:proofErr w:type="gramStart"/>
      <w:r>
        <w:rPr>
          <w:rFonts w:hint="eastAsia"/>
        </w:rPr>
        <w:t>爬取完成</w:t>
      </w:r>
      <w:proofErr w:type="gramEnd"/>
      <w:r>
        <w:rPr>
          <w:rFonts w:hint="eastAsia"/>
        </w:rPr>
        <w:t>的资源按照资源模型中的文章结构进行存储，其中图片等都需要变化成变量存储。</w:t>
      </w:r>
    </w:p>
    <w:p w14:paraId="2CDAD7BE" w14:textId="77777777" w:rsidR="00B05DB5" w:rsidRDefault="00B05DB5" w:rsidP="00B05DB5">
      <w:pPr>
        <w:pStyle w:val="7"/>
        <w:rPr>
          <w:rStyle w:val="af9"/>
        </w:rPr>
      </w:pPr>
      <w:r>
        <w:rPr>
          <w:rStyle w:val="af9"/>
          <w:rFonts w:hint="eastAsia"/>
        </w:rPr>
        <w:t>功能描述</w:t>
      </w:r>
    </w:p>
    <w:p w14:paraId="62936372" w14:textId="77777777" w:rsidR="00F95DF6" w:rsidRDefault="00F95DF6" w:rsidP="009A236E">
      <w:pPr>
        <w:pStyle w:val="a2"/>
        <w:numPr>
          <w:ilvl w:val="0"/>
          <w:numId w:val="16"/>
        </w:numPr>
      </w:pPr>
      <w:r>
        <w:rPr>
          <w:rFonts w:hint="eastAsia"/>
        </w:rPr>
        <w:t>设置爬虫，维护爬虫信息，</w:t>
      </w:r>
      <w:proofErr w:type="gramStart"/>
      <w:r>
        <w:rPr>
          <w:rFonts w:hint="eastAsia"/>
        </w:rPr>
        <w:t>爬取地址</w:t>
      </w:r>
      <w:proofErr w:type="gramEnd"/>
      <w:r>
        <w:rPr>
          <w:rFonts w:hint="eastAsia"/>
        </w:rPr>
        <w:t>，</w:t>
      </w:r>
      <w:r w:rsidR="00B87999">
        <w:rPr>
          <w:rFonts w:hint="eastAsia"/>
        </w:rPr>
        <w:t>启动时间</w:t>
      </w:r>
      <w:r>
        <w:rPr>
          <w:rFonts w:hint="eastAsia"/>
        </w:rPr>
        <w:t>等相关信息。</w:t>
      </w:r>
      <w:proofErr w:type="gramStart"/>
      <w:r>
        <w:rPr>
          <w:rFonts w:hint="eastAsia"/>
        </w:rPr>
        <w:t>爬取地址</w:t>
      </w:r>
      <w:proofErr w:type="gramEnd"/>
      <w:r>
        <w:rPr>
          <w:rFonts w:hint="eastAsia"/>
        </w:rPr>
        <w:t>不能重复。</w:t>
      </w:r>
    </w:p>
    <w:p w14:paraId="4B5AFAEF" w14:textId="77777777" w:rsidR="00B05DB5" w:rsidRDefault="00B05DB5" w:rsidP="00B05DB5">
      <w:pPr>
        <w:pStyle w:val="7"/>
        <w:rPr>
          <w:rStyle w:val="af9"/>
        </w:rPr>
      </w:pPr>
      <w:r>
        <w:rPr>
          <w:rStyle w:val="af9"/>
          <w:rFonts w:hint="eastAsia"/>
        </w:rPr>
        <w:lastRenderedPageBreak/>
        <w:t>输入</w:t>
      </w:r>
    </w:p>
    <w:p w14:paraId="7C597996" w14:textId="77777777" w:rsidR="00B05DB5" w:rsidRDefault="00B87999" w:rsidP="00B05DB5">
      <w:pPr>
        <w:pStyle w:val="a2"/>
      </w:pPr>
      <w:r>
        <w:rPr>
          <w:rFonts w:hint="eastAsia"/>
        </w:rPr>
        <w:t>爬虫编号、爬虫地址、</w:t>
      </w:r>
      <w:r w:rsidR="00F95DF6">
        <w:rPr>
          <w:rFonts w:hint="eastAsia"/>
        </w:rPr>
        <w:t>启动时间</w:t>
      </w:r>
      <w:r>
        <w:rPr>
          <w:rFonts w:hint="eastAsia"/>
        </w:rPr>
        <w:t>等</w:t>
      </w:r>
      <w:r w:rsidR="00B05DB5">
        <w:rPr>
          <w:rFonts w:hint="eastAsia"/>
        </w:rPr>
        <w:t>数据。</w:t>
      </w:r>
    </w:p>
    <w:p w14:paraId="0F9A7CBC" w14:textId="77777777" w:rsidR="00B05DB5" w:rsidRDefault="00B05DB5" w:rsidP="00B05DB5">
      <w:pPr>
        <w:pStyle w:val="7"/>
        <w:rPr>
          <w:rStyle w:val="af9"/>
        </w:rPr>
      </w:pPr>
      <w:r>
        <w:rPr>
          <w:rStyle w:val="af9"/>
          <w:rFonts w:hint="eastAsia"/>
        </w:rPr>
        <w:t>输出</w:t>
      </w:r>
    </w:p>
    <w:p w14:paraId="34AFFAE9" w14:textId="77777777" w:rsidR="00B05DB5" w:rsidRDefault="00B87999" w:rsidP="00B05DB5">
      <w:pPr>
        <w:pStyle w:val="a2"/>
      </w:pPr>
      <w:r>
        <w:rPr>
          <w:rFonts w:hint="eastAsia"/>
        </w:rPr>
        <w:t>爬虫</w:t>
      </w:r>
      <w:r w:rsidR="00B05DB5">
        <w:rPr>
          <w:rFonts w:hint="eastAsia"/>
        </w:rPr>
        <w:t>列表</w:t>
      </w:r>
    </w:p>
    <w:p w14:paraId="5E39827A" w14:textId="77777777" w:rsidR="00B05DB5" w:rsidRDefault="00B05DB5" w:rsidP="00B05DB5">
      <w:pPr>
        <w:pStyle w:val="7"/>
        <w:rPr>
          <w:rStyle w:val="af9"/>
        </w:rPr>
      </w:pPr>
      <w:r>
        <w:rPr>
          <w:rStyle w:val="af9"/>
          <w:rFonts w:hint="eastAsia"/>
        </w:rPr>
        <w:t>用户界面</w:t>
      </w:r>
    </w:p>
    <w:p w14:paraId="5F4F673F" w14:textId="77777777" w:rsidR="00B05DB5" w:rsidRPr="002A006E" w:rsidRDefault="00B05DB5" w:rsidP="00F7687C">
      <w:pPr>
        <w:pStyle w:val="a2"/>
      </w:pPr>
    </w:p>
    <w:p w14:paraId="0438CF6E" w14:textId="77777777" w:rsidR="00F7687C" w:rsidRDefault="00F7687C" w:rsidP="00F7687C">
      <w:pPr>
        <w:pStyle w:val="5"/>
        <w:rPr>
          <w:rStyle w:val="af9"/>
        </w:rPr>
      </w:pPr>
      <w:r>
        <w:rPr>
          <w:rStyle w:val="af9"/>
          <w:rFonts w:hint="eastAsia"/>
        </w:rPr>
        <w:t>定时任务</w:t>
      </w:r>
      <w:r w:rsidR="00FE0038">
        <w:rPr>
          <w:rStyle w:val="af9"/>
          <w:rFonts w:hint="eastAsia"/>
        </w:rPr>
        <w:t>调度</w:t>
      </w:r>
    </w:p>
    <w:p w14:paraId="127A65E3" w14:textId="77777777" w:rsidR="00FE0038" w:rsidRPr="00FF00EE" w:rsidRDefault="00FE0038" w:rsidP="00FE0038">
      <w:pPr>
        <w:pStyle w:val="6"/>
      </w:pPr>
      <w:r>
        <w:rPr>
          <w:rStyle w:val="af9"/>
          <w:rFonts w:hint="eastAsia"/>
        </w:rPr>
        <w:t>任务调度管理</w:t>
      </w:r>
    </w:p>
    <w:p w14:paraId="7CA36E68" w14:textId="77777777" w:rsidR="00FE0038" w:rsidRDefault="00FE0038" w:rsidP="00FE0038">
      <w:pPr>
        <w:pStyle w:val="7"/>
        <w:rPr>
          <w:rStyle w:val="af9"/>
        </w:rPr>
      </w:pPr>
      <w:r>
        <w:rPr>
          <w:rStyle w:val="af9"/>
          <w:rFonts w:hint="eastAsia"/>
        </w:rPr>
        <w:t>业务定义</w:t>
      </w:r>
    </w:p>
    <w:p w14:paraId="24CF8DC9" w14:textId="77777777" w:rsidR="00FE0038" w:rsidRDefault="00FE0038" w:rsidP="00FE0038">
      <w:r>
        <w:rPr>
          <w:rFonts w:hint="eastAsia"/>
        </w:rPr>
        <w:t>系统有一些定时服务，例如日志收集，投票统计等，这些任务会占用大量的系统运算资源，为了合理的利用系统资源进行任务调度，运营需要根据系统负载情况灵活的对任务进行调度，因此需要任务调度管理。</w:t>
      </w:r>
    </w:p>
    <w:p w14:paraId="497F1131" w14:textId="77777777" w:rsidR="00FE0038" w:rsidRDefault="00FE0038" w:rsidP="00FE0038">
      <w:r>
        <w:rPr>
          <w:rFonts w:hint="eastAsia"/>
        </w:rPr>
        <w:t>对于需要定时或者定期执行的工作，系统可按照统一的接口规范封装成服务，然后在调度任务中设置执行时间，当时间满足时可激活服务执行相关工作。</w:t>
      </w:r>
    </w:p>
    <w:p w14:paraId="2AC34EFB" w14:textId="77777777" w:rsidR="00FE0038" w:rsidRDefault="00FE0038" w:rsidP="00FE0038">
      <w:r>
        <w:rPr>
          <w:rFonts w:hint="eastAsia"/>
        </w:rPr>
        <w:t>由于存着请求超时的情况，调度服务需要考虑长时间任务调度的情况，让服务能够返回当前执行情况并且自行保存业务执行过程数据，等到下次继续被调度。</w:t>
      </w:r>
    </w:p>
    <w:p w14:paraId="21B9C648" w14:textId="77777777" w:rsidR="00FE0038" w:rsidRDefault="00FE0038" w:rsidP="00FE0038">
      <w:r>
        <w:rPr>
          <w:rFonts w:hint="eastAsia"/>
        </w:rPr>
        <w:t>调度服务需要显示出任务当前执行情况，执行次数，执行百分比等相关信息。</w:t>
      </w:r>
    </w:p>
    <w:p w14:paraId="6EF87C7D" w14:textId="77777777" w:rsidR="009D17AD" w:rsidRDefault="009D17AD" w:rsidP="009D17AD">
      <w:pPr>
        <w:pStyle w:val="7"/>
        <w:rPr>
          <w:rStyle w:val="af9"/>
        </w:rPr>
      </w:pPr>
      <w:r>
        <w:rPr>
          <w:rStyle w:val="af9"/>
          <w:rFonts w:hint="eastAsia"/>
        </w:rPr>
        <w:t>业务流程</w:t>
      </w:r>
    </w:p>
    <w:p w14:paraId="4DCCBA6D" w14:textId="77777777" w:rsidR="00935497" w:rsidRDefault="00935497" w:rsidP="00935497">
      <w:r>
        <w:rPr>
          <w:rFonts w:hint="eastAsia"/>
        </w:rPr>
        <w:t xml:space="preserve">1 </w:t>
      </w:r>
      <w:r>
        <w:rPr>
          <w:rFonts w:hint="eastAsia"/>
        </w:rPr>
        <w:t>设置定时任务，并且指定执行周期和任务有效期。</w:t>
      </w:r>
    </w:p>
    <w:p w14:paraId="4218BA8B" w14:textId="77777777" w:rsidR="00935497" w:rsidRDefault="00935497" w:rsidP="00935497">
      <w:r>
        <w:rPr>
          <w:rFonts w:hint="eastAsia"/>
        </w:rPr>
        <w:t xml:space="preserve">2 </w:t>
      </w:r>
      <w:r>
        <w:rPr>
          <w:rFonts w:hint="eastAsia"/>
        </w:rPr>
        <w:t>调用任务初始化接口，任务进行初始化处理并且返回阶段任务。</w:t>
      </w:r>
    </w:p>
    <w:p w14:paraId="49B94342" w14:textId="77777777" w:rsidR="00935497" w:rsidRDefault="00935497" w:rsidP="00935497">
      <w:r>
        <w:rPr>
          <w:rFonts w:hint="eastAsia"/>
        </w:rPr>
        <w:t xml:space="preserve">3 </w:t>
      </w:r>
      <w:r>
        <w:rPr>
          <w:rFonts w:hint="eastAsia"/>
        </w:rPr>
        <w:t>执行阶段任务，并且统计阶段任务状态</w:t>
      </w:r>
    </w:p>
    <w:p w14:paraId="63560FDE" w14:textId="77777777" w:rsidR="00935497" w:rsidRPr="00935497" w:rsidRDefault="00935497" w:rsidP="00935497">
      <w:r>
        <w:rPr>
          <w:rFonts w:hint="eastAsia"/>
        </w:rPr>
        <w:t xml:space="preserve">4 </w:t>
      </w:r>
      <w:r>
        <w:rPr>
          <w:rFonts w:hint="eastAsia"/>
        </w:rPr>
        <w:t>阶段任务全部执行完毕后关闭主任务。</w:t>
      </w:r>
    </w:p>
    <w:p w14:paraId="77ABB021" w14:textId="77777777" w:rsidR="009D17AD" w:rsidRDefault="009D17AD" w:rsidP="009D17AD">
      <w:pPr>
        <w:pStyle w:val="7"/>
        <w:rPr>
          <w:rStyle w:val="af9"/>
        </w:rPr>
      </w:pPr>
      <w:r>
        <w:rPr>
          <w:rStyle w:val="af9"/>
          <w:rFonts w:hint="eastAsia"/>
        </w:rPr>
        <w:t>逻辑模型</w:t>
      </w:r>
    </w:p>
    <w:p w14:paraId="1090E531" w14:textId="2ADD10DD" w:rsidR="009D17AD" w:rsidRDefault="006668EC" w:rsidP="00FE0038">
      <w:r w:rsidRPr="00935497">
        <w:rPr>
          <w:rFonts w:hint="eastAsia"/>
          <w:noProof/>
        </w:rPr>
        <w:drawing>
          <wp:inline distT="0" distB="0" distL="0" distR="0" wp14:anchorId="02B6B744" wp14:editId="100BAC48">
            <wp:extent cx="2303145" cy="2103120"/>
            <wp:effectExtent l="0" t="0" r="190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03145" cy="2103120"/>
                    </a:xfrm>
                    <a:prstGeom prst="rect">
                      <a:avLst/>
                    </a:prstGeom>
                    <a:noFill/>
                    <a:ln>
                      <a:noFill/>
                    </a:ln>
                  </pic:spPr>
                </pic:pic>
              </a:graphicData>
            </a:graphic>
          </wp:inline>
        </w:drawing>
      </w:r>
    </w:p>
    <w:p w14:paraId="21B53E60" w14:textId="77777777" w:rsidR="00FE0038" w:rsidRDefault="00FE0038" w:rsidP="00FE0038">
      <w:pPr>
        <w:pStyle w:val="7"/>
        <w:rPr>
          <w:rStyle w:val="af9"/>
        </w:rPr>
      </w:pPr>
      <w:r>
        <w:rPr>
          <w:rStyle w:val="af9"/>
          <w:rFonts w:hint="eastAsia"/>
        </w:rPr>
        <w:lastRenderedPageBreak/>
        <w:t>功能描述</w:t>
      </w:r>
    </w:p>
    <w:p w14:paraId="4126BDD8" w14:textId="77777777" w:rsidR="00FE0038" w:rsidRDefault="00FE0038" w:rsidP="009A236E">
      <w:pPr>
        <w:pStyle w:val="a2"/>
        <w:numPr>
          <w:ilvl w:val="0"/>
          <w:numId w:val="16"/>
        </w:numPr>
      </w:pPr>
      <w:r>
        <w:rPr>
          <w:rFonts w:hint="eastAsia"/>
        </w:rPr>
        <w:t>设置任务：设置任务地址，编码，执行周期和执行时间。</w:t>
      </w:r>
    </w:p>
    <w:p w14:paraId="064DE090" w14:textId="77777777" w:rsidR="00FE0038" w:rsidRDefault="00FE0038" w:rsidP="00FE0038">
      <w:pPr>
        <w:pStyle w:val="7"/>
        <w:rPr>
          <w:rStyle w:val="af9"/>
        </w:rPr>
      </w:pPr>
      <w:r>
        <w:rPr>
          <w:rStyle w:val="af9"/>
          <w:rFonts w:hint="eastAsia"/>
        </w:rPr>
        <w:t>输入</w:t>
      </w:r>
    </w:p>
    <w:p w14:paraId="74ACA6A9" w14:textId="77777777" w:rsidR="00FE0038" w:rsidRDefault="00FE0038" w:rsidP="00FE0038">
      <w:pPr>
        <w:pStyle w:val="a2"/>
      </w:pPr>
      <w:r>
        <w:rPr>
          <w:rFonts w:hint="eastAsia"/>
        </w:rPr>
        <w:t>爬虫编号、爬虫地址、启动时间等数据。</w:t>
      </w:r>
    </w:p>
    <w:p w14:paraId="1E82A3FF" w14:textId="77777777" w:rsidR="00FE0038" w:rsidRDefault="00FE0038" w:rsidP="00FE0038">
      <w:pPr>
        <w:pStyle w:val="7"/>
        <w:rPr>
          <w:rStyle w:val="af9"/>
        </w:rPr>
      </w:pPr>
      <w:r>
        <w:rPr>
          <w:rStyle w:val="af9"/>
          <w:rFonts w:hint="eastAsia"/>
        </w:rPr>
        <w:t>输出</w:t>
      </w:r>
    </w:p>
    <w:p w14:paraId="14DA3831" w14:textId="77777777" w:rsidR="00FE0038" w:rsidRDefault="00FE0038" w:rsidP="00FE0038">
      <w:pPr>
        <w:pStyle w:val="a2"/>
      </w:pPr>
      <w:r>
        <w:rPr>
          <w:rFonts w:hint="eastAsia"/>
        </w:rPr>
        <w:t>爬虫列表</w:t>
      </w:r>
    </w:p>
    <w:p w14:paraId="12AA7F61" w14:textId="77777777" w:rsidR="00FE0038" w:rsidRDefault="00FE0038" w:rsidP="00FE0038">
      <w:pPr>
        <w:pStyle w:val="7"/>
        <w:rPr>
          <w:rStyle w:val="af9"/>
        </w:rPr>
      </w:pPr>
      <w:r>
        <w:rPr>
          <w:rStyle w:val="af9"/>
          <w:rFonts w:hint="eastAsia"/>
        </w:rPr>
        <w:t>用户界面</w:t>
      </w:r>
    </w:p>
    <w:p w14:paraId="31E55BF8" w14:textId="77777777" w:rsidR="00FE0038" w:rsidRPr="00FF00EE" w:rsidRDefault="00FE0038" w:rsidP="00FE0038">
      <w:pPr>
        <w:pStyle w:val="6"/>
      </w:pPr>
      <w:r>
        <w:rPr>
          <w:rStyle w:val="af9"/>
          <w:rFonts w:hint="eastAsia"/>
        </w:rPr>
        <w:t>任务调度</w:t>
      </w:r>
      <w:r w:rsidR="006D57CF">
        <w:rPr>
          <w:rStyle w:val="af9"/>
          <w:rFonts w:hint="eastAsia"/>
        </w:rPr>
        <w:t>日志</w:t>
      </w:r>
      <w:r>
        <w:rPr>
          <w:rStyle w:val="af9"/>
          <w:rFonts w:hint="eastAsia"/>
        </w:rPr>
        <w:t>查看</w:t>
      </w:r>
    </w:p>
    <w:p w14:paraId="4706079E" w14:textId="77777777" w:rsidR="00FE0038" w:rsidRDefault="00FE0038" w:rsidP="00FE0038">
      <w:pPr>
        <w:pStyle w:val="7"/>
        <w:rPr>
          <w:rStyle w:val="af9"/>
        </w:rPr>
      </w:pPr>
      <w:r>
        <w:rPr>
          <w:rStyle w:val="af9"/>
          <w:rFonts w:hint="eastAsia"/>
        </w:rPr>
        <w:t>业务定义</w:t>
      </w:r>
    </w:p>
    <w:p w14:paraId="4D5F2006" w14:textId="77777777" w:rsidR="00FE0038" w:rsidRDefault="00FE0038" w:rsidP="00FE0038">
      <w:r>
        <w:rPr>
          <w:rFonts w:hint="eastAsia"/>
        </w:rPr>
        <w:t>以列表的形式查看任务执行信息：</w:t>
      </w:r>
    </w:p>
    <w:p w14:paraId="555C6809" w14:textId="77777777" w:rsidR="00FE0038" w:rsidRDefault="00FE0038" w:rsidP="00FE0038">
      <w:pPr>
        <w:pStyle w:val="7"/>
        <w:rPr>
          <w:rStyle w:val="af9"/>
        </w:rPr>
      </w:pPr>
      <w:r>
        <w:rPr>
          <w:rStyle w:val="af9"/>
          <w:rFonts w:hint="eastAsia"/>
        </w:rPr>
        <w:t>功能描述</w:t>
      </w:r>
    </w:p>
    <w:p w14:paraId="551003A6" w14:textId="77777777" w:rsidR="00FE0038" w:rsidRDefault="00FE0038" w:rsidP="009A236E">
      <w:pPr>
        <w:pStyle w:val="a2"/>
        <w:numPr>
          <w:ilvl w:val="0"/>
          <w:numId w:val="16"/>
        </w:numPr>
      </w:pPr>
      <w:r>
        <w:rPr>
          <w:rFonts w:hint="eastAsia"/>
        </w:rPr>
        <w:t>查看当前执行任务：查询目前系统中正在执行的任务。</w:t>
      </w:r>
    </w:p>
    <w:p w14:paraId="6268E419" w14:textId="77777777" w:rsidR="00FE0038" w:rsidRDefault="00FE0038" w:rsidP="009A236E">
      <w:pPr>
        <w:pStyle w:val="a2"/>
        <w:numPr>
          <w:ilvl w:val="0"/>
          <w:numId w:val="16"/>
        </w:numPr>
      </w:pPr>
      <w:r>
        <w:rPr>
          <w:rFonts w:hint="eastAsia"/>
        </w:rPr>
        <w:t>查询任务执行日志：查看指定任务的调度日志，包括总体进度和执行状态。</w:t>
      </w:r>
    </w:p>
    <w:p w14:paraId="6D038964" w14:textId="77777777" w:rsidR="00FE0038" w:rsidRDefault="00FE0038" w:rsidP="00FE0038">
      <w:pPr>
        <w:pStyle w:val="7"/>
        <w:rPr>
          <w:rStyle w:val="af9"/>
        </w:rPr>
      </w:pPr>
      <w:r>
        <w:rPr>
          <w:rStyle w:val="af9"/>
          <w:rFonts w:hint="eastAsia"/>
        </w:rPr>
        <w:t>输入</w:t>
      </w:r>
    </w:p>
    <w:p w14:paraId="3BBABA43" w14:textId="77777777" w:rsidR="00FE0038" w:rsidRDefault="00FE0038" w:rsidP="00FE0038">
      <w:pPr>
        <w:pStyle w:val="a2"/>
      </w:pPr>
      <w:r>
        <w:rPr>
          <w:rFonts w:hint="eastAsia"/>
        </w:rPr>
        <w:t>任务编码、时间等数据。</w:t>
      </w:r>
    </w:p>
    <w:p w14:paraId="05887CC7" w14:textId="77777777" w:rsidR="00FE0038" w:rsidRDefault="00FE0038" w:rsidP="00FE0038">
      <w:pPr>
        <w:pStyle w:val="7"/>
        <w:rPr>
          <w:rStyle w:val="af9"/>
        </w:rPr>
      </w:pPr>
      <w:r>
        <w:rPr>
          <w:rStyle w:val="af9"/>
          <w:rFonts w:hint="eastAsia"/>
        </w:rPr>
        <w:t>输出</w:t>
      </w:r>
    </w:p>
    <w:p w14:paraId="60278900" w14:textId="77777777" w:rsidR="00FE0038" w:rsidRDefault="00FE0038" w:rsidP="00FE0038">
      <w:pPr>
        <w:pStyle w:val="a2"/>
      </w:pPr>
      <w:r>
        <w:rPr>
          <w:rFonts w:hint="eastAsia"/>
        </w:rPr>
        <w:t>当前执行任务，任务执行日志列表</w:t>
      </w:r>
    </w:p>
    <w:p w14:paraId="67BFB35E" w14:textId="77777777" w:rsidR="00FE0038" w:rsidRDefault="00FE0038" w:rsidP="00FE0038">
      <w:pPr>
        <w:pStyle w:val="7"/>
        <w:rPr>
          <w:rStyle w:val="af9"/>
        </w:rPr>
      </w:pPr>
      <w:r>
        <w:rPr>
          <w:rStyle w:val="af9"/>
          <w:rFonts w:hint="eastAsia"/>
        </w:rPr>
        <w:t>用户界面</w:t>
      </w:r>
    </w:p>
    <w:p w14:paraId="40510C58" w14:textId="77777777" w:rsidR="00FE0038" w:rsidRPr="00D5034E" w:rsidRDefault="00FE0038" w:rsidP="00F7687C"/>
    <w:p w14:paraId="005354BA" w14:textId="77777777" w:rsidR="00F7687C" w:rsidRDefault="00F7687C" w:rsidP="00F7687C">
      <w:pPr>
        <w:pStyle w:val="5"/>
        <w:rPr>
          <w:rStyle w:val="af9"/>
        </w:rPr>
      </w:pPr>
      <w:r>
        <w:rPr>
          <w:rStyle w:val="af9"/>
          <w:rFonts w:hint="eastAsia"/>
        </w:rPr>
        <w:t>操作日志</w:t>
      </w:r>
    </w:p>
    <w:p w14:paraId="17E6255C" w14:textId="77777777" w:rsidR="00B97DD2" w:rsidRPr="00FF00EE" w:rsidRDefault="00B97DD2" w:rsidP="00B97DD2">
      <w:pPr>
        <w:pStyle w:val="6"/>
      </w:pPr>
      <w:r>
        <w:rPr>
          <w:rStyle w:val="af9"/>
          <w:rFonts w:hint="eastAsia"/>
        </w:rPr>
        <w:t>操作日志管理</w:t>
      </w:r>
    </w:p>
    <w:p w14:paraId="73340054" w14:textId="77777777" w:rsidR="00B97DD2" w:rsidRDefault="00B97DD2" w:rsidP="00B97DD2">
      <w:pPr>
        <w:pStyle w:val="7"/>
        <w:rPr>
          <w:rStyle w:val="af9"/>
        </w:rPr>
      </w:pPr>
      <w:r>
        <w:rPr>
          <w:rStyle w:val="af9"/>
          <w:rFonts w:hint="eastAsia"/>
        </w:rPr>
        <w:t>业务定义</w:t>
      </w:r>
    </w:p>
    <w:p w14:paraId="2CFD90C8" w14:textId="77777777" w:rsidR="00B97DD2" w:rsidRDefault="00B97DD2" w:rsidP="00B97DD2">
      <w:r>
        <w:rPr>
          <w:rFonts w:hint="eastAsia"/>
        </w:rPr>
        <w:t>记录对展现管理后端功能操作日志，用于管理员在出现问题时进行操作定位。</w:t>
      </w:r>
    </w:p>
    <w:p w14:paraId="16A814DC" w14:textId="77777777" w:rsidR="00B97DD2" w:rsidRDefault="00B97DD2" w:rsidP="00B97DD2">
      <w:r>
        <w:rPr>
          <w:rFonts w:hint="eastAsia"/>
        </w:rPr>
        <w:t>系统提供服务增加、查询</w:t>
      </w:r>
      <w:r w:rsidR="006B01F7">
        <w:rPr>
          <w:rFonts w:hint="eastAsia"/>
        </w:rPr>
        <w:t>、导出</w:t>
      </w:r>
      <w:r>
        <w:rPr>
          <w:rFonts w:hint="eastAsia"/>
        </w:rPr>
        <w:t>的日志操作服务</w:t>
      </w:r>
    </w:p>
    <w:p w14:paraId="49350B58" w14:textId="77777777" w:rsidR="00B97DD2" w:rsidRDefault="00B97DD2" w:rsidP="00B97DD2">
      <w:r>
        <w:rPr>
          <w:rFonts w:hint="eastAsia"/>
        </w:rPr>
        <w:t>约定以下业务操作场景需要进行操作日志记录：</w:t>
      </w:r>
    </w:p>
    <w:p w14:paraId="13011D7E" w14:textId="77777777" w:rsidR="00B97DD2" w:rsidRDefault="00B97DD2" w:rsidP="009A236E">
      <w:pPr>
        <w:numPr>
          <w:ilvl w:val="0"/>
          <w:numId w:val="22"/>
        </w:numPr>
      </w:pPr>
      <w:r>
        <w:rPr>
          <w:rFonts w:hint="eastAsia"/>
        </w:rPr>
        <w:t>用户登录、退出</w:t>
      </w:r>
    </w:p>
    <w:p w14:paraId="2CD51B2E" w14:textId="77777777" w:rsidR="00B97DD2" w:rsidRDefault="00B97DD2" w:rsidP="009A236E">
      <w:pPr>
        <w:numPr>
          <w:ilvl w:val="0"/>
          <w:numId w:val="22"/>
        </w:numPr>
      </w:pPr>
      <w:proofErr w:type="gramStart"/>
      <w:r>
        <w:rPr>
          <w:rFonts w:hint="eastAsia"/>
        </w:rPr>
        <w:t>主业务</w:t>
      </w:r>
      <w:proofErr w:type="gramEnd"/>
      <w:r>
        <w:rPr>
          <w:rFonts w:hint="eastAsia"/>
        </w:rPr>
        <w:t>数据的增、</w:t>
      </w:r>
      <w:proofErr w:type="gramStart"/>
      <w:r>
        <w:rPr>
          <w:rFonts w:hint="eastAsia"/>
        </w:rPr>
        <w:t>删</w:t>
      </w:r>
      <w:proofErr w:type="gramEnd"/>
      <w:r>
        <w:rPr>
          <w:rFonts w:hint="eastAsia"/>
        </w:rPr>
        <w:t>、改，需要记录编码和名称。</w:t>
      </w:r>
    </w:p>
    <w:p w14:paraId="0680743A" w14:textId="77777777" w:rsidR="00F73F28" w:rsidRDefault="00F73F28" w:rsidP="00F73F28">
      <w:pPr>
        <w:pStyle w:val="7"/>
        <w:rPr>
          <w:rStyle w:val="af9"/>
        </w:rPr>
      </w:pPr>
      <w:r>
        <w:rPr>
          <w:rStyle w:val="af9"/>
          <w:rFonts w:hint="eastAsia"/>
        </w:rPr>
        <w:t>业务流程</w:t>
      </w:r>
    </w:p>
    <w:p w14:paraId="08F7979C" w14:textId="77777777" w:rsidR="00F73F28" w:rsidRDefault="00F73F28" w:rsidP="00F73F28">
      <w:r>
        <w:rPr>
          <w:rFonts w:hint="eastAsia"/>
        </w:rPr>
        <w:t xml:space="preserve">1 </w:t>
      </w:r>
      <w:r>
        <w:rPr>
          <w:rFonts w:hint="eastAsia"/>
        </w:rPr>
        <w:t>在进入子功能操作时调用服务接口完成记录。</w:t>
      </w:r>
    </w:p>
    <w:p w14:paraId="1D7FFA8A" w14:textId="77777777" w:rsidR="00F73F28" w:rsidRPr="00F73F28" w:rsidRDefault="00F73F28" w:rsidP="00F73F28">
      <w:r>
        <w:rPr>
          <w:rFonts w:hint="eastAsia"/>
        </w:rPr>
        <w:lastRenderedPageBreak/>
        <w:t xml:space="preserve">2 </w:t>
      </w:r>
      <w:r>
        <w:rPr>
          <w:rFonts w:hint="eastAsia"/>
        </w:rPr>
        <w:t>在执行</w:t>
      </w:r>
      <w:proofErr w:type="gramStart"/>
      <w:r>
        <w:rPr>
          <w:rFonts w:hint="eastAsia"/>
        </w:rPr>
        <w:t>主业务</w:t>
      </w:r>
      <w:proofErr w:type="gramEnd"/>
      <w:r>
        <w:rPr>
          <w:rFonts w:hint="eastAsia"/>
        </w:rPr>
        <w:t>数据的增、</w:t>
      </w:r>
      <w:proofErr w:type="gramStart"/>
      <w:r>
        <w:rPr>
          <w:rFonts w:hint="eastAsia"/>
        </w:rPr>
        <w:t>删</w:t>
      </w:r>
      <w:proofErr w:type="gramEnd"/>
      <w:r>
        <w:rPr>
          <w:rFonts w:hint="eastAsia"/>
        </w:rPr>
        <w:t>、改时记录操作值、业务对象，业务对象编码和</w:t>
      </w:r>
      <w:r>
        <w:rPr>
          <w:rFonts w:hint="eastAsia"/>
        </w:rPr>
        <w:t>ID</w:t>
      </w:r>
      <w:r>
        <w:rPr>
          <w:rFonts w:hint="eastAsia"/>
        </w:rPr>
        <w:t>等相关信息。</w:t>
      </w:r>
    </w:p>
    <w:p w14:paraId="51BB42D1" w14:textId="77777777" w:rsidR="00F73F28" w:rsidRDefault="00F73F28" w:rsidP="00F73F28">
      <w:pPr>
        <w:pStyle w:val="7"/>
      </w:pPr>
      <w:r>
        <w:rPr>
          <w:rStyle w:val="af9"/>
          <w:rFonts w:hint="eastAsia"/>
        </w:rPr>
        <w:t>逻辑模型</w:t>
      </w:r>
    </w:p>
    <w:p w14:paraId="17FF3F18" w14:textId="5FEB7252" w:rsidR="00F73F28" w:rsidRDefault="006668EC" w:rsidP="00F73F28">
      <w:r w:rsidRPr="00F73F28">
        <w:rPr>
          <w:rFonts w:hint="eastAsia"/>
          <w:noProof/>
        </w:rPr>
        <w:drawing>
          <wp:inline distT="0" distB="0" distL="0" distR="0" wp14:anchorId="36A14E65" wp14:editId="5E00CDFE">
            <wp:extent cx="2423160" cy="1348740"/>
            <wp:effectExtent l="0" t="0" r="0" b="38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23160" cy="1348740"/>
                    </a:xfrm>
                    <a:prstGeom prst="rect">
                      <a:avLst/>
                    </a:prstGeom>
                    <a:noFill/>
                    <a:ln>
                      <a:noFill/>
                    </a:ln>
                  </pic:spPr>
                </pic:pic>
              </a:graphicData>
            </a:graphic>
          </wp:inline>
        </w:drawing>
      </w:r>
    </w:p>
    <w:p w14:paraId="62765D1C" w14:textId="77777777" w:rsidR="00B97DD2" w:rsidRDefault="00B97DD2" w:rsidP="00B97DD2">
      <w:pPr>
        <w:pStyle w:val="7"/>
        <w:rPr>
          <w:rStyle w:val="af9"/>
        </w:rPr>
      </w:pPr>
      <w:r>
        <w:rPr>
          <w:rStyle w:val="af9"/>
          <w:rFonts w:hint="eastAsia"/>
        </w:rPr>
        <w:t>功能描述</w:t>
      </w:r>
    </w:p>
    <w:p w14:paraId="71DEEB56" w14:textId="77777777" w:rsidR="00B97DD2" w:rsidRDefault="00B97DD2" w:rsidP="009A236E">
      <w:pPr>
        <w:pStyle w:val="a2"/>
        <w:numPr>
          <w:ilvl w:val="0"/>
          <w:numId w:val="16"/>
        </w:numPr>
      </w:pPr>
      <w:r>
        <w:rPr>
          <w:rFonts w:hint="eastAsia"/>
        </w:rPr>
        <w:t>查询日志：按照用户，时间等纬度进行查询。</w:t>
      </w:r>
    </w:p>
    <w:p w14:paraId="0FF73F3A" w14:textId="77777777" w:rsidR="00B97DD2" w:rsidRDefault="00B97DD2" w:rsidP="00B97DD2">
      <w:pPr>
        <w:pStyle w:val="7"/>
        <w:rPr>
          <w:rStyle w:val="af9"/>
        </w:rPr>
      </w:pPr>
      <w:r>
        <w:rPr>
          <w:rStyle w:val="af9"/>
          <w:rFonts w:hint="eastAsia"/>
        </w:rPr>
        <w:t>输入</w:t>
      </w:r>
    </w:p>
    <w:p w14:paraId="1B4146A6" w14:textId="65985EEE" w:rsidR="00B97DD2" w:rsidRDefault="00B97DD2" w:rsidP="00B97DD2">
      <w:pPr>
        <w:pStyle w:val="a2"/>
      </w:pPr>
      <w:r>
        <w:rPr>
          <w:rFonts w:hint="eastAsia"/>
        </w:rPr>
        <w:t>用户名称、模块名称、功能点名称</w:t>
      </w:r>
      <w:r w:rsidR="00310653">
        <w:rPr>
          <w:rFonts w:hint="eastAsia"/>
        </w:rPr>
        <w:t>、针对资源编码、针对资源名称、动作</w:t>
      </w:r>
      <w:r>
        <w:rPr>
          <w:rFonts w:hint="eastAsia"/>
        </w:rPr>
        <w:t>、时间等数据。</w:t>
      </w:r>
    </w:p>
    <w:p w14:paraId="32401916" w14:textId="77777777" w:rsidR="00B97DD2" w:rsidRDefault="00B97DD2" w:rsidP="00B97DD2">
      <w:pPr>
        <w:pStyle w:val="7"/>
        <w:rPr>
          <w:rStyle w:val="af9"/>
        </w:rPr>
      </w:pPr>
      <w:r>
        <w:rPr>
          <w:rStyle w:val="af9"/>
          <w:rFonts w:hint="eastAsia"/>
        </w:rPr>
        <w:t>输出</w:t>
      </w:r>
    </w:p>
    <w:p w14:paraId="600F1F1B" w14:textId="77777777" w:rsidR="00B97DD2" w:rsidRDefault="00B97DD2" w:rsidP="00B97DD2">
      <w:pPr>
        <w:pStyle w:val="a2"/>
      </w:pPr>
      <w:r>
        <w:rPr>
          <w:rFonts w:hint="eastAsia"/>
        </w:rPr>
        <w:t>操作日志列表</w:t>
      </w:r>
      <w:proofErr w:type="gramStart"/>
      <w:r>
        <w:rPr>
          <w:rFonts w:hint="eastAsia"/>
        </w:rPr>
        <w:t>列表</w:t>
      </w:r>
      <w:proofErr w:type="gramEnd"/>
    </w:p>
    <w:p w14:paraId="3F293EE7" w14:textId="77777777" w:rsidR="00B97DD2" w:rsidRDefault="00B97DD2" w:rsidP="00B97DD2">
      <w:pPr>
        <w:pStyle w:val="7"/>
        <w:rPr>
          <w:rStyle w:val="af9"/>
        </w:rPr>
      </w:pPr>
      <w:r>
        <w:rPr>
          <w:rStyle w:val="af9"/>
          <w:rFonts w:hint="eastAsia"/>
        </w:rPr>
        <w:t>用户界面</w:t>
      </w:r>
    </w:p>
    <w:p w14:paraId="2C5EF391" w14:textId="1138B254" w:rsidR="00B97DD2" w:rsidRPr="00F7687C" w:rsidRDefault="005A0C10" w:rsidP="00FB0770">
      <w:r>
        <w:rPr>
          <w:rFonts w:hint="eastAsia"/>
        </w:rPr>
        <w:t>参见后台原型</w:t>
      </w:r>
      <w:r>
        <w:rPr>
          <w:rFonts w:hint="eastAsia"/>
        </w:rPr>
        <w:t>V1.5-</w:t>
      </w:r>
      <w:r>
        <w:rPr>
          <w:rFonts w:hint="eastAsia"/>
        </w:rPr>
        <w:t>权限管理</w:t>
      </w:r>
      <w:r>
        <w:rPr>
          <w:rFonts w:hint="eastAsia"/>
        </w:rPr>
        <w:t>-</w:t>
      </w:r>
      <w:r>
        <w:rPr>
          <w:rFonts w:hint="eastAsia"/>
        </w:rPr>
        <w:t>日志审计</w:t>
      </w:r>
    </w:p>
    <w:p w14:paraId="51B2DEBC" w14:textId="77777777" w:rsidR="002D0294" w:rsidRDefault="002D0294" w:rsidP="002D0294">
      <w:pPr>
        <w:pStyle w:val="4"/>
      </w:pPr>
      <w:r>
        <w:rPr>
          <w:rFonts w:hint="eastAsia"/>
        </w:rPr>
        <w:t>用户运营管理</w:t>
      </w:r>
    </w:p>
    <w:p w14:paraId="5617C310" w14:textId="77777777" w:rsidR="00B55DCB" w:rsidRDefault="00B55DCB" w:rsidP="00B55DCB">
      <w:pPr>
        <w:pStyle w:val="5"/>
        <w:rPr>
          <w:rStyle w:val="af9"/>
        </w:rPr>
      </w:pPr>
      <w:r>
        <w:rPr>
          <w:rStyle w:val="af9"/>
          <w:rFonts w:hint="eastAsia"/>
        </w:rPr>
        <w:t>用户管理</w:t>
      </w:r>
    </w:p>
    <w:p w14:paraId="68A324D0" w14:textId="77777777" w:rsidR="00B55DCB" w:rsidRPr="00FF00EE" w:rsidRDefault="00B55DCB" w:rsidP="00B55DCB">
      <w:pPr>
        <w:pStyle w:val="6"/>
      </w:pPr>
      <w:r>
        <w:rPr>
          <w:rStyle w:val="af9"/>
          <w:rFonts w:hint="eastAsia"/>
        </w:rPr>
        <w:t>用户管理</w:t>
      </w:r>
    </w:p>
    <w:p w14:paraId="55C81DE5" w14:textId="77777777" w:rsidR="00B55DCB" w:rsidRDefault="00B55DCB" w:rsidP="00B55DCB">
      <w:pPr>
        <w:pStyle w:val="7"/>
        <w:rPr>
          <w:rStyle w:val="af9"/>
        </w:rPr>
      </w:pPr>
      <w:r>
        <w:rPr>
          <w:rStyle w:val="af9"/>
          <w:rFonts w:hint="eastAsia"/>
        </w:rPr>
        <w:t>业务定义</w:t>
      </w:r>
    </w:p>
    <w:p w14:paraId="792FCE54" w14:textId="77777777" w:rsidR="00B55DCB" w:rsidRDefault="00B55DCB" w:rsidP="00B55DCB">
      <w:r>
        <w:rPr>
          <w:rFonts w:hint="eastAsia"/>
        </w:rPr>
        <w:t>统一管理系统</w:t>
      </w:r>
      <w:r w:rsidR="00A26A09">
        <w:rPr>
          <w:rFonts w:hint="eastAsia"/>
        </w:rPr>
        <w:t>门户上的</w:t>
      </w:r>
      <w:r>
        <w:rPr>
          <w:rFonts w:hint="eastAsia"/>
        </w:rPr>
        <w:t>注册用户，提供用户详细信息查询和维护功能。提供多种维度的查询。</w:t>
      </w:r>
      <w:r w:rsidR="000D4C09">
        <w:rPr>
          <w:rFonts w:hint="eastAsia"/>
        </w:rPr>
        <w:t>例如用户状态查询、用户信息查询、用户状态维护。</w:t>
      </w:r>
    </w:p>
    <w:p w14:paraId="3A0B5B2F" w14:textId="77777777" w:rsidR="0067142F" w:rsidRDefault="0067142F" w:rsidP="00B55DCB">
      <w:r>
        <w:rPr>
          <w:rFonts w:hint="eastAsia"/>
        </w:rPr>
        <w:t>用户信息是一个系统内的重要业务主数据，用户会有很多附属信息，通过</w:t>
      </w:r>
      <w:proofErr w:type="gramStart"/>
      <w:r>
        <w:rPr>
          <w:rFonts w:hint="eastAsia"/>
        </w:rPr>
        <w:t>扩展子表的</w:t>
      </w:r>
      <w:proofErr w:type="gramEnd"/>
      <w:r>
        <w:rPr>
          <w:rFonts w:hint="eastAsia"/>
        </w:rPr>
        <w:t>方式实现。</w:t>
      </w:r>
    </w:p>
    <w:p w14:paraId="7E78BEC8" w14:textId="37DC3B4B" w:rsidR="005E769C" w:rsidRDefault="005E769C" w:rsidP="00B55DCB">
      <w:r>
        <w:rPr>
          <w:rFonts w:hint="eastAsia"/>
        </w:rPr>
        <w:t>目前</w:t>
      </w:r>
      <w:proofErr w:type="gramStart"/>
      <w:r>
        <w:rPr>
          <w:rFonts w:hint="eastAsia"/>
        </w:rPr>
        <w:t>沃</w:t>
      </w:r>
      <w:proofErr w:type="gramEnd"/>
      <w:r>
        <w:rPr>
          <w:rFonts w:hint="eastAsia"/>
        </w:rPr>
        <w:t>玩家中的手机号码是唯一标示，但其它系统未必是这样。</w:t>
      </w:r>
    </w:p>
    <w:p w14:paraId="60B5FEDA" w14:textId="77777777" w:rsidR="0067142F" w:rsidRDefault="0067142F" w:rsidP="0067142F">
      <w:pPr>
        <w:pStyle w:val="7"/>
        <w:rPr>
          <w:rStyle w:val="af9"/>
        </w:rPr>
      </w:pPr>
      <w:r>
        <w:rPr>
          <w:rStyle w:val="af9"/>
          <w:rFonts w:hint="eastAsia"/>
        </w:rPr>
        <w:lastRenderedPageBreak/>
        <w:t>逻辑模型</w:t>
      </w:r>
    </w:p>
    <w:p w14:paraId="40FED6CC" w14:textId="224191BC" w:rsidR="0067142F" w:rsidRDefault="00267A03" w:rsidP="00B55DCB">
      <w:r w:rsidRPr="00267A03">
        <w:rPr>
          <w:noProof/>
        </w:rPr>
        <w:drawing>
          <wp:inline distT="0" distB="0" distL="0" distR="0" wp14:anchorId="75913BDB" wp14:editId="47A86543">
            <wp:extent cx="2501265" cy="24276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01265" cy="2427605"/>
                    </a:xfrm>
                    <a:prstGeom prst="rect">
                      <a:avLst/>
                    </a:prstGeom>
                    <a:noFill/>
                    <a:ln>
                      <a:noFill/>
                    </a:ln>
                  </pic:spPr>
                </pic:pic>
              </a:graphicData>
            </a:graphic>
          </wp:inline>
        </w:drawing>
      </w:r>
    </w:p>
    <w:p w14:paraId="36CC185C" w14:textId="77777777" w:rsidR="00B55DCB" w:rsidRDefault="00B55DCB" w:rsidP="00B55DCB">
      <w:pPr>
        <w:pStyle w:val="7"/>
        <w:rPr>
          <w:rStyle w:val="af9"/>
        </w:rPr>
      </w:pPr>
      <w:r>
        <w:rPr>
          <w:rStyle w:val="af9"/>
          <w:rFonts w:hint="eastAsia"/>
        </w:rPr>
        <w:t>功能描述</w:t>
      </w:r>
    </w:p>
    <w:p w14:paraId="4ECF48FA" w14:textId="77777777" w:rsidR="00B55DCB" w:rsidRDefault="00B55DCB" w:rsidP="009A236E">
      <w:pPr>
        <w:pStyle w:val="a2"/>
        <w:numPr>
          <w:ilvl w:val="0"/>
          <w:numId w:val="16"/>
        </w:numPr>
      </w:pPr>
      <w:r>
        <w:rPr>
          <w:rFonts w:hint="eastAsia"/>
        </w:rPr>
        <w:t>用户</w:t>
      </w:r>
      <w:r w:rsidR="00A26A09">
        <w:rPr>
          <w:rFonts w:hint="eastAsia"/>
        </w:rPr>
        <w:t>查询：根据用户编码、手机号等查询出该用户的详细信息</w:t>
      </w:r>
      <w:r>
        <w:rPr>
          <w:rFonts w:hint="eastAsia"/>
        </w:rPr>
        <w:t>。</w:t>
      </w:r>
    </w:p>
    <w:p w14:paraId="012F8A92" w14:textId="77777777" w:rsidR="00A26A09" w:rsidRDefault="00E95C70" w:rsidP="009A236E">
      <w:pPr>
        <w:pStyle w:val="a2"/>
        <w:numPr>
          <w:ilvl w:val="0"/>
          <w:numId w:val="16"/>
        </w:numPr>
      </w:pPr>
      <w:r>
        <w:rPr>
          <w:rFonts w:hint="eastAsia"/>
        </w:rPr>
        <w:t>重置密码：管理员</w:t>
      </w:r>
      <w:proofErr w:type="gramStart"/>
      <w:r>
        <w:rPr>
          <w:rFonts w:hint="eastAsia"/>
        </w:rPr>
        <w:t>重置某</w:t>
      </w:r>
      <w:proofErr w:type="gramEnd"/>
      <w:r>
        <w:rPr>
          <w:rFonts w:hint="eastAsia"/>
        </w:rPr>
        <w:t>一用户的密码，需要通过短信，邮件等方式告知</w:t>
      </w:r>
    </w:p>
    <w:p w14:paraId="17E3BE29" w14:textId="77777777" w:rsidR="00E95C70" w:rsidRDefault="00E95C70" w:rsidP="009A236E">
      <w:pPr>
        <w:pStyle w:val="a2"/>
        <w:numPr>
          <w:ilvl w:val="0"/>
          <w:numId w:val="16"/>
        </w:numPr>
      </w:pPr>
      <w:r>
        <w:rPr>
          <w:rFonts w:hint="eastAsia"/>
        </w:rPr>
        <w:t>发送短信：可指定用户发送相关短信。</w:t>
      </w:r>
    </w:p>
    <w:p w14:paraId="7AA77D24" w14:textId="75091D0A" w:rsidR="00A453CF" w:rsidRDefault="00A453CF" w:rsidP="009A236E">
      <w:pPr>
        <w:pStyle w:val="a2"/>
        <w:numPr>
          <w:ilvl w:val="0"/>
          <w:numId w:val="16"/>
        </w:numPr>
      </w:pPr>
      <w:r>
        <w:rPr>
          <w:rFonts w:hint="eastAsia"/>
        </w:rPr>
        <w:t>支持展现前端绑定</w:t>
      </w:r>
      <w:r>
        <w:rPr>
          <w:rFonts w:hint="eastAsia"/>
        </w:rPr>
        <w:t>QQ</w:t>
      </w:r>
      <w:r>
        <w:rPr>
          <w:rFonts w:hint="eastAsia"/>
        </w:rPr>
        <w:t>、支付宝、微薄等多种形式的账号以便进行分享使用。</w:t>
      </w:r>
    </w:p>
    <w:p w14:paraId="1702EA70" w14:textId="77777777" w:rsidR="00B55DCB" w:rsidRDefault="00B55DCB" w:rsidP="00B55DCB">
      <w:pPr>
        <w:pStyle w:val="7"/>
        <w:rPr>
          <w:rStyle w:val="af9"/>
        </w:rPr>
      </w:pPr>
      <w:r>
        <w:rPr>
          <w:rStyle w:val="af9"/>
          <w:rFonts w:hint="eastAsia"/>
        </w:rPr>
        <w:t>输入</w:t>
      </w:r>
    </w:p>
    <w:p w14:paraId="65E88ADD" w14:textId="77777777" w:rsidR="00B55DCB" w:rsidRDefault="00B55DCB" w:rsidP="00B55DCB">
      <w:pPr>
        <w:pStyle w:val="a2"/>
      </w:pPr>
      <w:r>
        <w:rPr>
          <w:rFonts w:hint="eastAsia"/>
        </w:rPr>
        <w:t>用户名称、用户账号。</w:t>
      </w:r>
    </w:p>
    <w:p w14:paraId="25241D03" w14:textId="77777777" w:rsidR="00B55DCB" w:rsidRDefault="00B55DCB" w:rsidP="00B55DCB">
      <w:pPr>
        <w:pStyle w:val="7"/>
        <w:rPr>
          <w:rStyle w:val="af9"/>
        </w:rPr>
      </w:pPr>
      <w:r>
        <w:rPr>
          <w:rStyle w:val="af9"/>
          <w:rFonts w:hint="eastAsia"/>
        </w:rPr>
        <w:t>输出</w:t>
      </w:r>
    </w:p>
    <w:p w14:paraId="7579BA47" w14:textId="77777777" w:rsidR="00B55DCB" w:rsidRDefault="00B55DCB" w:rsidP="00B55DCB">
      <w:pPr>
        <w:pStyle w:val="a2"/>
      </w:pPr>
      <w:r>
        <w:rPr>
          <w:rFonts w:hint="eastAsia"/>
        </w:rPr>
        <w:t>用户列表</w:t>
      </w:r>
    </w:p>
    <w:p w14:paraId="59EC2CDA" w14:textId="77777777" w:rsidR="00B55DCB" w:rsidRDefault="00B55DCB" w:rsidP="00B55DCB">
      <w:pPr>
        <w:pStyle w:val="7"/>
        <w:rPr>
          <w:rStyle w:val="af9"/>
        </w:rPr>
      </w:pPr>
      <w:r>
        <w:rPr>
          <w:rStyle w:val="af9"/>
          <w:rFonts w:hint="eastAsia"/>
        </w:rPr>
        <w:t>用户界面</w:t>
      </w:r>
    </w:p>
    <w:p w14:paraId="0CE82B04" w14:textId="3EB1219E" w:rsidR="009A35DB" w:rsidRPr="009A35DB" w:rsidRDefault="0035674A" w:rsidP="009A35DB">
      <w:r>
        <w:rPr>
          <w:rFonts w:hint="eastAsia"/>
        </w:rPr>
        <w:t>参见后台原型</w:t>
      </w:r>
      <w:r>
        <w:rPr>
          <w:rFonts w:hint="eastAsia"/>
        </w:rPr>
        <w:t>V1.5</w:t>
      </w:r>
      <w:r>
        <w:rPr>
          <w:rFonts w:hint="eastAsia"/>
        </w:rPr>
        <w:t>运营管理</w:t>
      </w:r>
      <w:r>
        <w:rPr>
          <w:rFonts w:hint="eastAsia"/>
        </w:rPr>
        <w:t>-</w:t>
      </w:r>
      <w:r>
        <w:rPr>
          <w:rFonts w:hint="eastAsia"/>
        </w:rPr>
        <w:t>用户管理</w:t>
      </w:r>
    </w:p>
    <w:p w14:paraId="41C6EDF4" w14:textId="4369A950" w:rsidR="000E0119" w:rsidRPr="00FF00EE" w:rsidRDefault="0092617E" w:rsidP="000E0119">
      <w:pPr>
        <w:pStyle w:val="6"/>
      </w:pPr>
      <w:r>
        <w:rPr>
          <w:rStyle w:val="af9"/>
          <w:rFonts w:hint="eastAsia"/>
        </w:rPr>
        <w:t>用户订</w:t>
      </w:r>
      <w:r w:rsidR="000E0119">
        <w:rPr>
          <w:rStyle w:val="af9"/>
          <w:rFonts w:hint="eastAsia"/>
        </w:rPr>
        <w:t>购管理</w:t>
      </w:r>
    </w:p>
    <w:p w14:paraId="07A377A5" w14:textId="77777777" w:rsidR="000E0119" w:rsidRDefault="000E0119" w:rsidP="000E0119">
      <w:pPr>
        <w:pStyle w:val="7"/>
        <w:rPr>
          <w:rStyle w:val="af9"/>
        </w:rPr>
      </w:pPr>
      <w:r>
        <w:rPr>
          <w:rStyle w:val="af9"/>
          <w:rFonts w:hint="eastAsia"/>
        </w:rPr>
        <w:t>业务定义</w:t>
      </w:r>
    </w:p>
    <w:p w14:paraId="2531ABCA" w14:textId="3833B4F0" w:rsidR="000E0119" w:rsidRDefault="000E0119" w:rsidP="000E0119">
      <w:r>
        <w:rPr>
          <w:rFonts w:hint="eastAsia"/>
        </w:rPr>
        <w:t>查看用户</w:t>
      </w:r>
      <w:r w:rsidR="0092617E">
        <w:rPr>
          <w:rFonts w:hint="eastAsia"/>
        </w:rPr>
        <w:t>订购</w:t>
      </w:r>
      <w:r>
        <w:rPr>
          <w:rFonts w:hint="eastAsia"/>
        </w:rPr>
        <w:t>的当前产品和</w:t>
      </w:r>
      <w:r w:rsidR="0092617E">
        <w:rPr>
          <w:rFonts w:hint="eastAsia"/>
        </w:rPr>
        <w:t>订购</w:t>
      </w:r>
      <w:r>
        <w:rPr>
          <w:rFonts w:hint="eastAsia"/>
        </w:rPr>
        <w:t>历史记录。</w:t>
      </w:r>
    </w:p>
    <w:p w14:paraId="7D983CB8" w14:textId="77777777" w:rsidR="000E0119" w:rsidRDefault="000E0119" w:rsidP="000E0119">
      <w:pPr>
        <w:pStyle w:val="7"/>
        <w:rPr>
          <w:rStyle w:val="af9"/>
        </w:rPr>
      </w:pPr>
      <w:r>
        <w:rPr>
          <w:rStyle w:val="af9"/>
          <w:rFonts w:hint="eastAsia"/>
        </w:rPr>
        <w:lastRenderedPageBreak/>
        <w:t>逻辑模型</w:t>
      </w:r>
    </w:p>
    <w:p w14:paraId="545E64F7" w14:textId="15E0D07C" w:rsidR="000E0119" w:rsidRDefault="00267A03" w:rsidP="000E0119">
      <w:r w:rsidRPr="00267A03">
        <w:rPr>
          <w:noProof/>
        </w:rPr>
        <w:drawing>
          <wp:inline distT="0" distB="0" distL="0" distR="0" wp14:anchorId="4E84D2E5" wp14:editId="143A266D">
            <wp:extent cx="4340860" cy="1440180"/>
            <wp:effectExtent l="0" t="0" r="254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40860" cy="1440180"/>
                    </a:xfrm>
                    <a:prstGeom prst="rect">
                      <a:avLst/>
                    </a:prstGeom>
                    <a:noFill/>
                    <a:ln>
                      <a:noFill/>
                    </a:ln>
                  </pic:spPr>
                </pic:pic>
              </a:graphicData>
            </a:graphic>
          </wp:inline>
        </w:drawing>
      </w:r>
    </w:p>
    <w:p w14:paraId="445436F7" w14:textId="77777777" w:rsidR="000E0119" w:rsidRDefault="000E0119" w:rsidP="000E0119">
      <w:pPr>
        <w:pStyle w:val="7"/>
        <w:rPr>
          <w:rStyle w:val="af9"/>
        </w:rPr>
      </w:pPr>
      <w:r>
        <w:rPr>
          <w:rStyle w:val="af9"/>
          <w:rFonts w:hint="eastAsia"/>
        </w:rPr>
        <w:t>功能描述</w:t>
      </w:r>
    </w:p>
    <w:p w14:paraId="6DCD7666" w14:textId="0019E05B" w:rsidR="000E0119" w:rsidRDefault="000E0119" w:rsidP="009A236E">
      <w:pPr>
        <w:pStyle w:val="a2"/>
        <w:numPr>
          <w:ilvl w:val="0"/>
          <w:numId w:val="16"/>
        </w:numPr>
      </w:pPr>
      <w:r>
        <w:rPr>
          <w:rFonts w:hint="eastAsia"/>
        </w:rPr>
        <w:t>查询当前</w:t>
      </w:r>
      <w:r w:rsidR="0092617E">
        <w:rPr>
          <w:rFonts w:hint="eastAsia"/>
        </w:rPr>
        <w:t>订购</w:t>
      </w:r>
      <w:r>
        <w:rPr>
          <w:rFonts w:hint="eastAsia"/>
        </w:rPr>
        <w:t>：查看当前该用户</w:t>
      </w:r>
      <w:r w:rsidR="0092617E">
        <w:rPr>
          <w:rFonts w:hint="eastAsia"/>
        </w:rPr>
        <w:t>订购</w:t>
      </w:r>
      <w:r>
        <w:rPr>
          <w:rFonts w:hint="eastAsia"/>
        </w:rPr>
        <w:t>的产品。</w:t>
      </w:r>
    </w:p>
    <w:p w14:paraId="7E440AA2" w14:textId="28309996" w:rsidR="000E0119" w:rsidRDefault="000E0119" w:rsidP="009A236E">
      <w:pPr>
        <w:pStyle w:val="a2"/>
        <w:numPr>
          <w:ilvl w:val="0"/>
          <w:numId w:val="16"/>
        </w:numPr>
      </w:pPr>
      <w:r>
        <w:rPr>
          <w:rFonts w:hint="eastAsia"/>
        </w:rPr>
        <w:t>查询该用户历史</w:t>
      </w:r>
      <w:r w:rsidR="0092617E">
        <w:rPr>
          <w:rFonts w:hint="eastAsia"/>
        </w:rPr>
        <w:t>订购</w:t>
      </w:r>
      <w:r>
        <w:rPr>
          <w:rFonts w:hint="eastAsia"/>
        </w:rPr>
        <w:t>信息。</w:t>
      </w:r>
    </w:p>
    <w:p w14:paraId="1358D221" w14:textId="77777777" w:rsidR="000E0119" w:rsidRDefault="000E0119" w:rsidP="000E0119">
      <w:pPr>
        <w:pStyle w:val="7"/>
        <w:rPr>
          <w:rStyle w:val="af9"/>
        </w:rPr>
      </w:pPr>
      <w:r>
        <w:rPr>
          <w:rStyle w:val="af9"/>
          <w:rFonts w:hint="eastAsia"/>
        </w:rPr>
        <w:t>输入</w:t>
      </w:r>
    </w:p>
    <w:p w14:paraId="5181F768" w14:textId="77777777" w:rsidR="000E0119" w:rsidRDefault="000E0119" w:rsidP="000E0119">
      <w:pPr>
        <w:pStyle w:val="a2"/>
      </w:pPr>
      <w:r>
        <w:rPr>
          <w:rFonts w:hint="eastAsia"/>
        </w:rPr>
        <w:t>用户名称、用户账号。</w:t>
      </w:r>
    </w:p>
    <w:p w14:paraId="01FD2C33" w14:textId="77777777" w:rsidR="000E0119" w:rsidRDefault="000E0119" w:rsidP="000E0119">
      <w:pPr>
        <w:pStyle w:val="7"/>
        <w:rPr>
          <w:rStyle w:val="af9"/>
        </w:rPr>
      </w:pPr>
      <w:r>
        <w:rPr>
          <w:rStyle w:val="af9"/>
          <w:rFonts w:hint="eastAsia"/>
        </w:rPr>
        <w:t>输出</w:t>
      </w:r>
    </w:p>
    <w:p w14:paraId="689544B7" w14:textId="045433D9" w:rsidR="000E0119" w:rsidRDefault="000E0119" w:rsidP="000E0119">
      <w:pPr>
        <w:pStyle w:val="a2"/>
      </w:pPr>
      <w:r>
        <w:rPr>
          <w:rFonts w:hint="eastAsia"/>
        </w:rPr>
        <w:t>用户当前</w:t>
      </w:r>
      <w:r w:rsidR="0092617E">
        <w:rPr>
          <w:rFonts w:hint="eastAsia"/>
        </w:rPr>
        <w:t>订购</w:t>
      </w:r>
      <w:r>
        <w:rPr>
          <w:rFonts w:hint="eastAsia"/>
        </w:rPr>
        <w:t>列表，用户历史</w:t>
      </w:r>
      <w:r w:rsidR="0092617E">
        <w:rPr>
          <w:rFonts w:hint="eastAsia"/>
        </w:rPr>
        <w:t>订购</w:t>
      </w:r>
      <w:r>
        <w:rPr>
          <w:rFonts w:hint="eastAsia"/>
        </w:rPr>
        <w:t>列表。</w:t>
      </w:r>
    </w:p>
    <w:p w14:paraId="417A166C" w14:textId="77777777" w:rsidR="000E0119" w:rsidRDefault="000E0119" w:rsidP="000E0119">
      <w:pPr>
        <w:pStyle w:val="7"/>
        <w:rPr>
          <w:rStyle w:val="af9"/>
        </w:rPr>
      </w:pPr>
      <w:r>
        <w:rPr>
          <w:rStyle w:val="af9"/>
          <w:rFonts w:hint="eastAsia"/>
        </w:rPr>
        <w:t>用户界面</w:t>
      </w:r>
    </w:p>
    <w:p w14:paraId="7B0B56BB" w14:textId="1F9611CD" w:rsidR="00707190" w:rsidRPr="00707190" w:rsidRDefault="00707190" w:rsidP="00707190">
      <w:r>
        <w:rPr>
          <w:rFonts w:hint="eastAsia"/>
        </w:rPr>
        <w:t>参见后台原型</w:t>
      </w:r>
      <w:r>
        <w:rPr>
          <w:rFonts w:hint="eastAsia"/>
        </w:rPr>
        <w:t>V1.5</w:t>
      </w:r>
      <w:r>
        <w:rPr>
          <w:rFonts w:hint="eastAsia"/>
        </w:rPr>
        <w:t>运营管理</w:t>
      </w:r>
      <w:r>
        <w:rPr>
          <w:rFonts w:hint="eastAsia"/>
        </w:rPr>
        <w:t>-</w:t>
      </w:r>
      <w:r>
        <w:rPr>
          <w:rFonts w:hint="eastAsia"/>
        </w:rPr>
        <w:t>用户管理</w:t>
      </w:r>
      <w:r w:rsidR="002460BA">
        <w:rPr>
          <w:rFonts w:hint="eastAsia"/>
        </w:rPr>
        <w:t>-</w:t>
      </w:r>
      <w:r w:rsidR="002460BA">
        <w:rPr>
          <w:rFonts w:hint="eastAsia"/>
        </w:rPr>
        <w:t>查看用户信息</w:t>
      </w:r>
    </w:p>
    <w:p w14:paraId="03BAF3F8" w14:textId="77777777" w:rsidR="000E0119" w:rsidRPr="00FF00EE" w:rsidRDefault="000E0119" w:rsidP="000E0119">
      <w:pPr>
        <w:pStyle w:val="6"/>
      </w:pPr>
      <w:r>
        <w:rPr>
          <w:rStyle w:val="af9"/>
          <w:rFonts w:hint="eastAsia"/>
        </w:rPr>
        <w:t>用户收藏管理</w:t>
      </w:r>
    </w:p>
    <w:p w14:paraId="362E368E" w14:textId="77777777" w:rsidR="000E0119" w:rsidRDefault="000E0119" w:rsidP="000E0119">
      <w:pPr>
        <w:pStyle w:val="7"/>
        <w:rPr>
          <w:rStyle w:val="af9"/>
        </w:rPr>
      </w:pPr>
      <w:r>
        <w:rPr>
          <w:rStyle w:val="af9"/>
          <w:rFonts w:hint="eastAsia"/>
        </w:rPr>
        <w:t>业务定义</w:t>
      </w:r>
    </w:p>
    <w:p w14:paraId="25EFA7AD" w14:textId="1DFF71EE" w:rsidR="000E0119" w:rsidRDefault="000E0119" w:rsidP="000E0119">
      <w:r>
        <w:rPr>
          <w:rFonts w:hint="eastAsia"/>
        </w:rPr>
        <w:t>查询用户收藏信息。用户可对资源、专题、频道、栏目、页面等纬度进行收藏。</w:t>
      </w:r>
      <w:r w:rsidR="005E769C">
        <w:rPr>
          <w:rFonts w:hint="eastAsia"/>
        </w:rPr>
        <w:t>收藏资源下线，需要将收藏关系设置为下线。</w:t>
      </w:r>
    </w:p>
    <w:p w14:paraId="76005343" w14:textId="77777777" w:rsidR="000E0119" w:rsidRDefault="000E0119" w:rsidP="000E0119">
      <w:pPr>
        <w:pStyle w:val="7"/>
        <w:rPr>
          <w:rStyle w:val="af9"/>
        </w:rPr>
      </w:pPr>
      <w:r>
        <w:rPr>
          <w:rStyle w:val="af9"/>
          <w:rFonts w:hint="eastAsia"/>
        </w:rPr>
        <w:t>逻辑模型</w:t>
      </w:r>
    </w:p>
    <w:p w14:paraId="0587331F" w14:textId="2EDAE9D9" w:rsidR="000E0119" w:rsidRDefault="005E3C53" w:rsidP="000E0119">
      <w:r>
        <w:rPr>
          <w:rFonts w:hint="eastAsia"/>
          <w:noProof/>
        </w:rPr>
        <w:drawing>
          <wp:inline distT="0" distB="0" distL="0" distR="0" wp14:anchorId="1B9344EC" wp14:editId="7E1DF712">
            <wp:extent cx="3416935" cy="394335"/>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16935" cy="394335"/>
                    </a:xfrm>
                    <a:prstGeom prst="rect">
                      <a:avLst/>
                    </a:prstGeom>
                    <a:noFill/>
                    <a:ln>
                      <a:noFill/>
                    </a:ln>
                  </pic:spPr>
                </pic:pic>
              </a:graphicData>
            </a:graphic>
          </wp:inline>
        </w:drawing>
      </w:r>
    </w:p>
    <w:p w14:paraId="2EC0D074" w14:textId="77777777" w:rsidR="000E0119" w:rsidRDefault="000E0119" w:rsidP="000E0119">
      <w:pPr>
        <w:pStyle w:val="7"/>
        <w:rPr>
          <w:rStyle w:val="af9"/>
        </w:rPr>
      </w:pPr>
      <w:r>
        <w:rPr>
          <w:rStyle w:val="af9"/>
          <w:rFonts w:hint="eastAsia"/>
        </w:rPr>
        <w:t>功能描述</w:t>
      </w:r>
    </w:p>
    <w:p w14:paraId="3609C1B7" w14:textId="77777777" w:rsidR="000E0119" w:rsidRDefault="000E0119" w:rsidP="009A236E">
      <w:pPr>
        <w:pStyle w:val="a2"/>
        <w:numPr>
          <w:ilvl w:val="0"/>
          <w:numId w:val="16"/>
        </w:numPr>
      </w:pPr>
      <w:r>
        <w:rPr>
          <w:rFonts w:hint="eastAsia"/>
        </w:rPr>
        <w:t>查询用户收藏的资源、专题、频道、栏目。</w:t>
      </w:r>
    </w:p>
    <w:p w14:paraId="2F595F93" w14:textId="77777777" w:rsidR="000E0119" w:rsidRDefault="000E0119" w:rsidP="000E0119">
      <w:pPr>
        <w:pStyle w:val="7"/>
        <w:rPr>
          <w:rStyle w:val="af9"/>
        </w:rPr>
      </w:pPr>
      <w:r>
        <w:rPr>
          <w:rStyle w:val="af9"/>
          <w:rFonts w:hint="eastAsia"/>
        </w:rPr>
        <w:t>输入</w:t>
      </w:r>
    </w:p>
    <w:p w14:paraId="12B458EE" w14:textId="77777777" w:rsidR="000E0119" w:rsidRDefault="000E0119" w:rsidP="000E0119">
      <w:pPr>
        <w:pStyle w:val="a2"/>
      </w:pPr>
      <w:r>
        <w:rPr>
          <w:rFonts w:hint="eastAsia"/>
        </w:rPr>
        <w:t>用户名称、用户账号。</w:t>
      </w:r>
    </w:p>
    <w:p w14:paraId="2BC463BA" w14:textId="77777777" w:rsidR="000E0119" w:rsidRDefault="000E0119" w:rsidP="000E0119">
      <w:pPr>
        <w:pStyle w:val="7"/>
        <w:rPr>
          <w:rStyle w:val="af9"/>
        </w:rPr>
      </w:pPr>
      <w:r>
        <w:rPr>
          <w:rStyle w:val="af9"/>
          <w:rFonts w:hint="eastAsia"/>
        </w:rPr>
        <w:t>输出</w:t>
      </w:r>
    </w:p>
    <w:p w14:paraId="28329211" w14:textId="77777777" w:rsidR="000E0119" w:rsidRDefault="000E0119" w:rsidP="000E0119">
      <w:pPr>
        <w:pStyle w:val="a2"/>
      </w:pPr>
      <w:r>
        <w:rPr>
          <w:rFonts w:hint="eastAsia"/>
        </w:rPr>
        <w:t>用户收藏列表</w:t>
      </w:r>
    </w:p>
    <w:p w14:paraId="371A5232" w14:textId="77777777" w:rsidR="000E0119" w:rsidRDefault="000E0119" w:rsidP="000E0119">
      <w:pPr>
        <w:pStyle w:val="7"/>
        <w:rPr>
          <w:rStyle w:val="af9"/>
        </w:rPr>
      </w:pPr>
      <w:r>
        <w:rPr>
          <w:rStyle w:val="af9"/>
          <w:rFonts w:hint="eastAsia"/>
        </w:rPr>
        <w:lastRenderedPageBreak/>
        <w:t>用户界面</w:t>
      </w:r>
    </w:p>
    <w:p w14:paraId="6C516E6D" w14:textId="77777777" w:rsidR="002460BA" w:rsidRPr="00707190" w:rsidRDefault="002460BA" w:rsidP="002460BA">
      <w:r>
        <w:rPr>
          <w:rFonts w:hint="eastAsia"/>
        </w:rPr>
        <w:t>参见后台原型</w:t>
      </w:r>
      <w:r>
        <w:rPr>
          <w:rFonts w:hint="eastAsia"/>
        </w:rPr>
        <w:t>V1.5</w:t>
      </w:r>
      <w:r>
        <w:rPr>
          <w:rFonts w:hint="eastAsia"/>
        </w:rPr>
        <w:t>运营管理</w:t>
      </w:r>
      <w:r>
        <w:rPr>
          <w:rFonts w:hint="eastAsia"/>
        </w:rPr>
        <w:t>-</w:t>
      </w:r>
      <w:r>
        <w:rPr>
          <w:rFonts w:hint="eastAsia"/>
        </w:rPr>
        <w:t>用户管理</w:t>
      </w:r>
      <w:r>
        <w:rPr>
          <w:rFonts w:hint="eastAsia"/>
        </w:rPr>
        <w:t>-</w:t>
      </w:r>
      <w:r>
        <w:rPr>
          <w:rFonts w:hint="eastAsia"/>
        </w:rPr>
        <w:t>查看用户信息</w:t>
      </w:r>
    </w:p>
    <w:p w14:paraId="07D00E9A" w14:textId="77777777" w:rsidR="00FB0770" w:rsidRDefault="00FB0770" w:rsidP="00FB0770">
      <w:pPr>
        <w:pStyle w:val="5"/>
        <w:rPr>
          <w:rStyle w:val="af9"/>
        </w:rPr>
      </w:pPr>
      <w:r>
        <w:rPr>
          <w:rStyle w:val="af9"/>
          <w:rFonts w:hint="eastAsia"/>
        </w:rPr>
        <w:t>评论管理</w:t>
      </w:r>
    </w:p>
    <w:p w14:paraId="53CCD388" w14:textId="77777777" w:rsidR="008819F5" w:rsidRPr="00FF00EE" w:rsidRDefault="00B84980" w:rsidP="008819F5">
      <w:pPr>
        <w:pStyle w:val="6"/>
      </w:pPr>
      <w:r>
        <w:rPr>
          <w:rStyle w:val="af9"/>
          <w:rFonts w:hint="eastAsia"/>
        </w:rPr>
        <w:t>评论</w:t>
      </w:r>
      <w:r w:rsidR="008819F5">
        <w:rPr>
          <w:rStyle w:val="af9"/>
          <w:rFonts w:hint="eastAsia"/>
        </w:rPr>
        <w:t>管理</w:t>
      </w:r>
    </w:p>
    <w:p w14:paraId="73DBDAF9" w14:textId="77777777" w:rsidR="008819F5" w:rsidRDefault="008819F5" w:rsidP="008819F5">
      <w:pPr>
        <w:pStyle w:val="7"/>
        <w:rPr>
          <w:rStyle w:val="af9"/>
        </w:rPr>
      </w:pPr>
      <w:r>
        <w:rPr>
          <w:rStyle w:val="af9"/>
          <w:rFonts w:hint="eastAsia"/>
        </w:rPr>
        <w:t>业务定义</w:t>
      </w:r>
    </w:p>
    <w:p w14:paraId="546C891A" w14:textId="77777777" w:rsidR="008819F5" w:rsidRDefault="008819F5" w:rsidP="008819F5">
      <w:r>
        <w:rPr>
          <w:rFonts w:hint="eastAsia"/>
        </w:rPr>
        <w:t>用户在门户中可对各种资源进行评论，评论也是其它用户参考借鉴的一个相当重要的内容。运营管理可设置对评论进行多级审核。</w:t>
      </w:r>
    </w:p>
    <w:p w14:paraId="62D49404" w14:textId="77777777" w:rsidR="008819F5" w:rsidRDefault="008819F5" w:rsidP="008819F5">
      <w:r>
        <w:rPr>
          <w:rFonts w:hint="eastAsia"/>
        </w:rPr>
        <w:t>0</w:t>
      </w:r>
      <w:r>
        <w:rPr>
          <w:rFonts w:hint="eastAsia"/>
        </w:rPr>
        <w:t>级：不做控制，用户评论</w:t>
      </w:r>
      <w:proofErr w:type="gramStart"/>
      <w:r>
        <w:rPr>
          <w:rFonts w:hint="eastAsia"/>
        </w:rPr>
        <w:t>完其它</w:t>
      </w:r>
      <w:proofErr w:type="gramEnd"/>
      <w:r>
        <w:rPr>
          <w:rFonts w:hint="eastAsia"/>
        </w:rPr>
        <w:t>用户即可看见</w:t>
      </w:r>
    </w:p>
    <w:p w14:paraId="103F5B09" w14:textId="77777777" w:rsidR="008819F5" w:rsidRDefault="008819F5" w:rsidP="008819F5">
      <w:r>
        <w:rPr>
          <w:rFonts w:hint="eastAsia"/>
        </w:rPr>
        <w:t>1</w:t>
      </w:r>
      <w:r>
        <w:rPr>
          <w:rFonts w:hint="eastAsia"/>
        </w:rPr>
        <w:t>级：进行敏感词过滤，提示用户有敏感词，需要进行修改后才能评论成功。</w:t>
      </w:r>
    </w:p>
    <w:p w14:paraId="69942C3A" w14:textId="77777777" w:rsidR="008819F5" w:rsidRDefault="008819F5" w:rsidP="008819F5">
      <w:r>
        <w:rPr>
          <w:rFonts w:hint="eastAsia"/>
        </w:rPr>
        <w:t>2</w:t>
      </w:r>
      <w:r>
        <w:rPr>
          <w:rFonts w:hint="eastAsia"/>
        </w:rPr>
        <w:t>级：评论需要管理员进行审核后才能被其它用户看见。</w:t>
      </w:r>
    </w:p>
    <w:p w14:paraId="7471A39B" w14:textId="77777777" w:rsidR="008819F5" w:rsidRDefault="008819F5" w:rsidP="008819F5">
      <w:r>
        <w:rPr>
          <w:rFonts w:hint="eastAsia"/>
        </w:rPr>
        <w:t>3</w:t>
      </w:r>
      <w:r>
        <w:rPr>
          <w:rFonts w:hint="eastAsia"/>
        </w:rPr>
        <w:t>级：评论需要管理员进行审核并且回复后才能被其它用户看见。</w:t>
      </w:r>
    </w:p>
    <w:p w14:paraId="469E58C9" w14:textId="77777777" w:rsidR="00B84980" w:rsidRDefault="00B84980" w:rsidP="00B84980">
      <w:pPr>
        <w:pStyle w:val="a2"/>
      </w:pPr>
      <w:r>
        <w:rPr>
          <w:rFonts w:hint="eastAsia"/>
        </w:rPr>
        <w:t>当运营管理人员启用</w:t>
      </w:r>
      <w:r>
        <w:rPr>
          <w:rFonts w:hint="eastAsia"/>
        </w:rPr>
        <w:t>1</w:t>
      </w:r>
      <w:r>
        <w:rPr>
          <w:rFonts w:hint="eastAsia"/>
        </w:rPr>
        <w:t>级以上评论控制时，需要对评论内容进行审核或者回复。系统按资源栏目结构列分组列出资源的所有评论内容，同时将敏感词标示为红色。运营管理人员可以批量或者指定操作某条评论。对于选择</w:t>
      </w:r>
      <w:r>
        <w:rPr>
          <w:rFonts w:hint="eastAsia"/>
        </w:rPr>
        <w:t>3</w:t>
      </w:r>
      <w:r>
        <w:rPr>
          <w:rFonts w:hint="eastAsia"/>
        </w:rPr>
        <w:t>级控制评论必须由运营管理人员进行回复才可审核通过。</w:t>
      </w:r>
    </w:p>
    <w:p w14:paraId="43C0EB04" w14:textId="77777777" w:rsidR="00B55DCB" w:rsidRDefault="00B55DCB" w:rsidP="00B84980">
      <w:pPr>
        <w:pStyle w:val="a2"/>
      </w:pPr>
      <w:r>
        <w:rPr>
          <w:rFonts w:hint="eastAsia"/>
        </w:rPr>
        <w:t>用户可对评论</w:t>
      </w:r>
      <w:r w:rsidR="00E95C70">
        <w:rPr>
          <w:rFonts w:hint="eastAsia"/>
        </w:rPr>
        <w:t>开展赞</w:t>
      </w:r>
      <w:r>
        <w:rPr>
          <w:rFonts w:hint="eastAsia"/>
        </w:rPr>
        <w:t>和</w:t>
      </w:r>
      <w:r w:rsidR="00E95C70">
        <w:rPr>
          <w:rFonts w:hint="eastAsia"/>
        </w:rPr>
        <w:t>踩</w:t>
      </w:r>
      <w:r>
        <w:rPr>
          <w:rFonts w:hint="eastAsia"/>
        </w:rPr>
        <w:t>的操作，系统需显示相关统计数据。</w:t>
      </w:r>
    </w:p>
    <w:p w14:paraId="5B04C3AE" w14:textId="77777777" w:rsidR="00E95C70" w:rsidRDefault="00E95C70" w:rsidP="00B84980">
      <w:pPr>
        <w:pStyle w:val="a2"/>
      </w:pPr>
      <w:r>
        <w:rPr>
          <w:rFonts w:hint="eastAsia"/>
        </w:rPr>
        <w:t>评论需要提供相关服务来支持前端操作。</w:t>
      </w:r>
    </w:p>
    <w:p w14:paraId="60D3D223" w14:textId="77777777" w:rsidR="0007770D" w:rsidRDefault="0007770D" w:rsidP="0007770D">
      <w:pPr>
        <w:pStyle w:val="7"/>
        <w:rPr>
          <w:rStyle w:val="af9"/>
        </w:rPr>
      </w:pPr>
      <w:r>
        <w:rPr>
          <w:rStyle w:val="af9"/>
          <w:rFonts w:hint="eastAsia"/>
        </w:rPr>
        <w:t>逻辑模型</w:t>
      </w:r>
    </w:p>
    <w:p w14:paraId="39316015" w14:textId="43278A11" w:rsidR="0007770D" w:rsidRPr="00B84980" w:rsidRDefault="00267A03" w:rsidP="00B84980">
      <w:pPr>
        <w:pStyle w:val="a2"/>
      </w:pPr>
      <w:r w:rsidRPr="00267A03">
        <w:rPr>
          <w:noProof/>
        </w:rPr>
        <w:drawing>
          <wp:inline distT="0" distB="0" distL="0" distR="0" wp14:anchorId="49814FAA" wp14:editId="20E66E70">
            <wp:extent cx="3678555" cy="122999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78555" cy="1229995"/>
                    </a:xfrm>
                    <a:prstGeom prst="rect">
                      <a:avLst/>
                    </a:prstGeom>
                    <a:noFill/>
                    <a:ln>
                      <a:noFill/>
                    </a:ln>
                  </pic:spPr>
                </pic:pic>
              </a:graphicData>
            </a:graphic>
          </wp:inline>
        </w:drawing>
      </w:r>
    </w:p>
    <w:p w14:paraId="363FD787" w14:textId="77777777" w:rsidR="008819F5" w:rsidRDefault="008819F5" w:rsidP="008819F5">
      <w:pPr>
        <w:pStyle w:val="7"/>
        <w:rPr>
          <w:rStyle w:val="af9"/>
        </w:rPr>
      </w:pPr>
      <w:r>
        <w:rPr>
          <w:rStyle w:val="af9"/>
          <w:rFonts w:hint="eastAsia"/>
        </w:rPr>
        <w:t>功能描述</w:t>
      </w:r>
    </w:p>
    <w:p w14:paraId="4A3C1DF9" w14:textId="77777777" w:rsidR="00B84980" w:rsidRDefault="00B84980" w:rsidP="009A236E">
      <w:pPr>
        <w:pStyle w:val="a2"/>
        <w:numPr>
          <w:ilvl w:val="0"/>
          <w:numId w:val="16"/>
        </w:numPr>
      </w:pPr>
      <w:r>
        <w:rPr>
          <w:rFonts w:hint="eastAsia"/>
        </w:rPr>
        <w:t>显示待审核列表，如果设置级别为</w:t>
      </w:r>
      <w:r>
        <w:rPr>
          <w:rFonts w:hint="eastAsia"/>
        </w:rPr>
        <w:t>1</w:t>
      </w:r>
      <w:r>
        <w:rPr>
          <w:rFonts w:hint="eastAsia"/>
        </w:rPr>
        <w:t>以上，需要对其中敏感词</w:t>
      </w:r>
      <w:proofErr w:type="gramStart"/>
      <w:r>
        <w:rPr>
          <w:rFonts w:hint="eastAsia"/>
        </w:rPr>
        <w:t>进行标红显示</w:t>
      </w:r>
      <w:proofErr w:type="gramEnd"/>
      <w:r>
        <w:rPr>
          <w:rFonts w:hint="eastAsia"/>
        </w:rPr>
        <w:t>。按照用户、时间、评论状态等维度进行查询。管理员进行评论回复，设置评论状态。</w:t>
      </w:r>
    </w:p>
    <w:p w14:paraId="7F56C1AE" w14:textId="77777777" w:rsidR="00B84980" w:rsidRDefault="00B84980" w:rsidP="009A236E">
      <w:pPr>
        <w:pStyle w:val="a2"/>
        <w:numPr>
          <w:ilvl w:val="0"/>
          <w:numId w:val="16"/>
        </w:numPr>
      </w:pPr>
      <w:r>
        <w:rPr>
          <w:rFonts w:hint="eastAsia"/>
        </w:rPr>
        <w:t>屏蔽：屏蔽指定的评论，其它用户不可见。</w:t>
      </w:r>
    </w:p>
    <w:p w14:paraId="3E512373" w14:textId="77777777" w:rsidR="00B84980" w:rsidRDefault="00B84980" w:rsidP="009A236E">
      <w:pPr>
        <w:pStyle w:val="a2"/>
        <w:numPr>
          <w:ilvl w:val="0"/>
          <w:numId w:val="16"/>
        </w:numPr>
      </w:pPr>
      <w:r>
        <w:rPr>
          <w:rFonts w:hint="eastAsia"/>
        </w:rPr>
        <w:t>删除：删除指定的评论。</w:t>
      </w:r>
    </w:p>
    <w:p w14:paraId="49C9DAB4" w14:textId="77777777" w:rsidR="00B84980" w:rsidRDefault="00B84980" w:rsidP="009A236E">
      <w:pPr>
        <w:pStyle w:val="a2"/>
        <w:numPr>
          <w:ilvl w:val="0"/>
          <w:numId w:val="16"/>
        </w:numPr>
      </w:pPr>
      <w:r>
        <w:rPr>
          <w:rFonts w:hint="eastAsia"/>
        </w:rPr>
        <w:t>导出评论列表。</w:t>
      </w:r>
    </w:p>
    <w:p w14:paraId="5FD802C1" w14:textId="77777777" w:rsidR="008819F5" w:rsidRDefault="008819F5" w:rsidP="008819F5">
      <w:pPr>
        <w:pStyle w:val="7"/>
        <w:rPr>
          <w:rStyle w:val="af9"/>
        </w:rPr>
      </w:pPr>
      <w:r>
        <w:rPr>
          <w:rStyle w:val="af9"/>
          <w:rFonts w:hint="eastAsia"/>
        </w:rPr>
        <w:t>输入</w:t>
      </w:r>
    </w:p>
    <w:p w14:paraId="7CEE9E5F" w14:textId="77777777" w:rsidR="008819F5" w:rsidRDefault="00B84980" w:rsidP="008819F5">
      <w:pPr>
        <w:pStyle w:val="a2"/>
      </w:pPr>
      <w:r>
        <w:rPr>
          <w:rFonts w:hint="eastAsia"/>
        </w:rPr>
        <w:t>评论编号、评论、评论状态</w:t>
      </w:r>
      <w:r w:rsidR="008819F5">
        <w:rPr>
          <w:rFonts w:hint="eastAsia"/>
        </w:rPr>
        <w:t>。</w:t>
      </w:r>
    </w:p>
    <w:p w14:paraId="693E90CE" w14:textId="77777777" w:rsidR="008819F5" w:rsidRDefault="008819F5" w:rsidP="008819F5">
      <w:pPr>
        <w:pStyle w:val="7"/>
        <w:rPr>
          <w:rStyle w:val="af9"/>
        </w:rPr>
      </w:pPr>
      <w:r>
        <w:rPr>
          <w:rStyle w:val="af9"/>
          <w:rFonts w:hint="eastAsia"/>
        </w:rPr>
        <w:lastRenderedPageBreak/>
        <w:t>输出</w:t>
      </w:r>
    </w:p>
    <w:p w14:paraId="20461710" w14:textId="77777777" w:rsidR="008819F5" w:rsidRDefault="00B84980" w:rsidP="008819F5">
      <w:pPr>
        <w:pStyle w:val="a2"/>
      </w:pPr>
      <w:r>
        <w:rPr>
          <w:rFonts w:hint="eastAsia"/>
        </w:rPr>
        <w:t>评论</w:t>
      </w:r>
      <w:r w:rsidR="008819F5">
        <w:rPr>
          <w:rFonts w:hint="eastAsia"/>
        </w:rPr>
        <w:t>列表</w:t>
      </w:r>
    </w:p>
    <w:p w14:paraId="3BEF8DB1" w14:textId="77777777" w:rsidR="008819F5" w:rsidRDefault="008819F5" w:rsidP="008819F5">
      <w:pPr>
        <w:pStyle w:val="7"/>
        <w:rPr>
          <w:rStyle w:val="af9"/>
        </w:rPr>
      </w:pPr>
      <w:r>
        <w:rPr>
          <w:rStyle w:val="af9"/>
          <w:rFonts w:hint="eastAsia"/>
        </w:rPr>
        <w:t>用户界面</w:t>
      </w:r>
    </w:p>
    <w:p w14:paraId="701B80B6" w14:textId="37871C57" w:rsidR="008819F5" w:rsidRPr="002460BA" w:rsidRDefault="002460BA" w:rsidP="00FB0770">
      <w:r>
        <w:rPr>
          <w:rFonts w:hint="eastAsia"/>
        </w:rPr>
        <w:t>参见后台原型</w:t>
      </w:r>
      <w:r>
        <w:rPr>
          <w:rFonts w:hint="eastAsia"/>
        </w:rPr>
        <w:t>V1.5</w:t>
      </w:r>
      <w:r>
        <w:rPr>
          <w:rFonts w:hint="eastAsia"/>
        </w:rPr>
        <w:t>运营管理</w:t>
      </w:r>
      <w:r>
        <w:rPr>
          <w:rFonts w:hint="eastAsia"/>
        </w:rPr>
        <w:t>-</w:t>
      </w:r>
      <w:r>
        <w:rPr>
          <w:rFonts w:hint="eastAsia"/>
        </w:rPr>
        <w:t>评论管理</w:t>
      </w:r>
    </w:p>
    <w:p w14:paraId="6A25B5E8" w14:textId="77777777" w:rsidR="00FB0770" w:rsidRDefault="00FB0770" w:rsidP="00FB0770">
      <w:pPr>
        <w:pStyle w:val="5"/>
        <w:rPr>
          <w:rStyle w:val="af9"/>
        </w:rPr>
      </w:pPr>
      <w:r>
        <w:rPr>
          <w:rStyle w:val="af9"/>
          <w:rFonts w:hint="eastAsia"/>
        </w:rPr>
        <w:t>用户</w:t>
      </w:r>
      <w:r w:rsidR="00551512">
        <w:rPr>
          <w:rStyle w:val="af9"/>
          <w:rFonts w:hint="eastAsia"/>
        </w:rPr>
        <w:t>反馈</w:t>
      </w:r>
      <w:r>
        <w:rPr>
          <w:rStyle w:val="af9"/>
          <w:rFonts w:hint="eastAsia"/>
        </w:rPr>
        <w:t>管理</w:t>
      </w:r>
    </w:p>
    <w:p w14:paraId="43C085C9" w14:textId="77777777" w:rsidR="00FB0770" w:rsidRPr="00FF00EE" w:rsidRDefault="00FB0770" w:rsidP="00FB0770">
      <w:pPr>
        <w:pStyle w:val="6"/>
      </w:pPr>
      <w:r>
        <w:rPr>
          <w:rStyle w:val="af9"/>
          <w:rFonts w:hint="eastAsia"/>
        </w:rPr>
        <w:t>用户</w:t>
      </w:r>
      <w:r w:rsidR="00551512">
        <w:rPr>
          <w:rStyle w:val="af9"/>
          <w:rFonts w:hint="eastAsia"/>
        </w:rPr>
        <w:t>反馈</w:t>
      </w:r>
      <w:r>
        <w:rPr>
          <w:rStyle w:val="af9"/>
          <w:rFonts w:hint="eastAsia"/>
        </w:rPr>
        <w:t>管理</w:t>
      </w:r>
    </w:p>
    <w:p w14:paraId="4BD93733" w14:textId="77777777" w:rsidR="00FB0770" w:rsidRDefault="00FB0770" w:rsidP="00FB0770">
      <w:pPr>
        <w:pStyle w:val="7"/>
        <w:rPr>
          <w:rStyle w:val="af9"/>
        </w:rPr>
      </w:pPr>
      <w:r>
        <w:rPr>
          <w:rStyle w:val="af9"/>
          <w:rFonts w:hint="eastAsia"/>
        </w:rPr>
        <w:t>业务定义</w:t>
      </w:r>
    </w:p>
    <w:p w14:paraId="67278ECB" w14:textId="77777777" w:rsidR="00FB0770" w:rsidRDefault="00FB0770" w:rsidP="00FB0770">
      <w:pPr>
        <w:pStyle w:val="a2"/>
      </w:pPr>
      <w:r>
        <w:rPr>
          <w:rFonts w:hint="eastAsia"/>
        </w:rPr>
        <w:t>用户在网站上的客服专区中可检索常见问题的解决方案，当找不到相关问题时可使用提问功能进行提问，当提问成功后运营管理人员能够在展现管理后台看到相关问题，并且集中进行回复和审核。回复的问题通过系统消息回复到用户的个人中心中。</w:t>
      </w:r>
    </w:p>
    <w:p w14:paraId="739DF7D5" w14:textId="6C88C8AE" w:rsidR="005E5980" w:rsidRDefault="003728A1" w:rsidP="005E5980">
      <w:pPr>
        <w:pStyle w:val="7"/>
        <w:rPr>
          <w:rStyle w:val="af9"/>
        </w:rPr>
      </w:pPr>
      <w:r>
        <w:rPr>
          <w:rStyle w:val="af9"/>
          <w:rFonts w:hint="eastAsia"/>
        </w:rPr>
        <w:t>约束条件</w:t>
      </w:r>
    </w:p>
    <w:p w14:paraId="0E398A69" w14:textId="77777777" w:rsidR="005E5980" w:rsidRDefault="005E5980" w:rsidP="009A236E">
      <w:pPr>
        <w:numPr>
          <w:ilvl w:val="0"/>
          <w:numId w:val="29"/>
        </w:numPr>
      </w:pPr>
      <w:r>
        <w:rPr>
          <w:rFonts w:hint="eastAsia"/>
        </w:rPr>
        <w:t>用户提问默认草稿状态；</w:t>
      </w:r>
    </w:p>
    <w:p w14:paraId="507FA480" w14:textId="6934C22F" w:rsidR="005E5980" w:rsidRPr="00307D69" w:rsidRDefault="0077200E" w:rsidP="009A236E">
      <w:pPr>
        <w:numPr>
          <w:ilvl w:val="0"/>
          <w:numId w:val="29"/>
        </w:numPr>
      </w:pPr>
      <w:r>
        <w:rPr>
          <w:rFonts w:hint="eastAsia"/>
        </w:rPr>
        <w:t>管理员</w:t>
      </w:r>
      <w:r w:rsidR="005E5980">
        <w:rPr>
          <w:rFonts w:hint="eastAsia"/>
        </w:rPr>
        <w:t>回复同时置为已审核状态。</w:t>
      </w:r>
    </w:p>
    <w:p w14:paraId="4BD6B1D8" w14:textId="77777777" w:rsidR="00F610BB" w:rsidRDefault="00F610BB" w:rsidP="00F610BB">
      <w:pPr>
        <w:pStyle w:val="7"/>
        <w:rPr>
          <w:rStyle w:val="af9"/>
        </w:rPr>
      </w:pPr>
      <w:r>
        <w:rPr>
          <w:rStyle w:val="af9"/>
          <w:rFonts w:hint="eastAsia"/>
        </w:rPr>
        <w:t>逻辑模型</w:t>
      </w:r>
    </w:p>
    <w:p w14:paraId="4B9B3ECD" w14:textId="42FC1EB0" w:rsidR="00F610BB" w:rsidRDefault="004D6632" w:rsidP="004D6632">
      <w:pPr>
        <w:pStyle w:val="a2"/>
        <w:ind w:left="425" w:firstLine="0"/>
      </w:pPr>
      <w:r w:rsidRPr="004D6632">
        <w:rPr>
          <w:rFonts w:hint="eastAsia"/>
          <w:noProof/>
        </w:rPr>
        <w:drawing>
          <wp:inline distT="0" distB="0" distL="0" distR="0" wp14:anchorId="3AAC8A7D" wp14:editId="7B77EE41">
            <wp:extent cx="777875" cy="130302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77875" cy="1303020"/>
                    </a:xfrm>
                    <a:prstGeom prst="rect">
                      <a:avLst/>
                    </a:prstGeom>
                    <a:noFill/>
                    <a:ln>
                      <a:noFill/>
                    </a:ln>
                  </pic:spPr>
                </pic:pic>
              </a:graphicData>
            </a:graphic>
          </wp:inline>
        </w:drawing>
      </w:r>
    </w:p>
    <w:p w14:paraId="4DE3522A" w14:textId="77777777" w:rsidR="00FB0770" w:rsidRDefault="00FB0770" w:rsidP="00FB0770">
      <w:pPr>
        <w:pStyle w:val="7"/>
        <w:rPr>
          <w:rStyle w:val="af9"/>
        </w:rPr>
      </w:pPr>
      <w:r>
        <w:rPr>
          <w:rStyle w:val="af9"/>
          <w:rFonts w:hint="eastAsia"/>
        </w:rPr>
        <w:t>功能描述</w:t>
      </w:r>
    </w:p>
    <w:p w14:paraId="24D3F52B" w14:textId="77777777" w:rsidR="00FB0770" w:rsidRDefault="00FB0770" w:rsidP="009A236E">
      <w:pPr>
        <w:pStyle w:val="a2"/>
        <w:numPr>
          <w:ilvl w:val="0"/>
          <w:numId w:val="16"/>
        </w:numPr>
      </w:pPr>
      <w:r>
        <w:rPr>
          <w:rFonts w:hint="eastAsia"/>
        </w:rPr>
        <w:t>用户提问数据回复：系统以列表的形式列出用户提出的问题，并可对问题进行回复，系统支持对问题进行多次回复，对同一个问题的回复应聚合显示</w:t>
      </w:r>
      <w:r>
        <w:rPr>
          <w:rFonts w:hint="eastAsia"/>
        </w:rPr>
        <w:t xml:space="preserve"> </w:t>
      </w:r>
      <w:r>
        <w:rPr>
          <w:rFonts w:hint="eastAsia"/>
        </w:rPr>
        <w:t>。</w:t>
      </w:r>
    </w:p>
    <w:p w14:paraId="72713947" w14:textId="77777777" w:rsidR="00FB0770" w:rsidRDefault="00FB0770" w:rsidP="009A236E">
      <w:pPr>
        <w:pStyle w:val="a2"/>
        <w:numPr>
          <w:ilvl w:val="0"/>
          <w:numId w:val="16"/>
        </w:numPr>
      </w:pPr>
      <w:r>
        <w:rPr>
          <w:rFonts w:hint="eastAsia"/>
        </w:rPr>
        <w:t>系统支持按照时间、问题状态、用户、用户关键字等多种维度查询问题。</w:t>
      </w:r>
    </w:p>
    <w:p w14:paraId="7CAF3DA5" w14:textId="77777777" w:rsidR="00FB0770" w:rsidRDefault="00FB0770" w:rsidP="009A236E">
      <w:pPr>
        <w:pStyle w:val="a2"/>
        <w:numPr>
          <w:ilvl w:val="0"/>
          <w:numId w:val="16"/>
        </w:numPr>
      </w:pPr>
      <w:r>
        <w:rPr>
          <w:rFonts w:hint="eastAsia"/>
        </w:rPr>
        <w:t>管理员回复的问题通过用户的消息中心回复给用户</w:t>
      </w:r>
    </w:p>
    <w:p w14:paraId="69DCCFA9" w14:textId="77777777" w:rsidR="00FB0770" w:rsidRDefault="00FB0770" w:rsidP="00FB0770">
      <w:pPr>
        <w:pStyle w:val="7"/>
        <w:rPr>
          <w:rStyle w:val="af9"/>
        </w:rPr>
      </w:pPr>
      <w:r>
        <w:rPr>
          <w:rStyle w:val="af9"/>
          <w:rFonts w:hint="eastAsia"/>
        </w:rPr>
        <w:t>输入</w:t>
      </w:r>
    </w:p>
    <w:p w14:paraId="571775D0" w14:textId="77777777" w:rsidR="00FB0770" w:rsidRDefault="00FB0770" w:rsidP="00FB0770">
      <w:pPr>
        <w:pStyle w:val="a2"/>
      </w:pPr>
      <w:r>
        <w:rPr>
          <w:rFonts w:hint="eastAsia"/>
        </w:rPr>
        <w:t>问题编号、问题标题、问题内容、问题回复、问题状态</w:t>
      </w:r>
      <w:r w:rsidRPr="00591154">
        <w:rPr>
          <w:rFonts w:hint="eastAsia"/>
        </w:rPr>
        <w:t>等</w:t>
      </w:r>
      <w:r>
        <w:rPr>
          <w:rFonts w:hint="eastAsia"/>
        </w:rPr>
        <w:t>。</w:t>
      </w:r>
    </w:p>
    <w:p w14:paraId="3A0F8A39" w14:textId="77777777" w:rsidR="00FB0770" w:rsidRDefault="00FB0770" w:rsidP="00FB0770">
      <w:pPr>
        <w:pStyle w:val="7"/>
        <w:rPr>
          <w:rStyle w:val="af9"/>
        </w:rPr>
      </w:pPr>
      <w:r>
        <w:rPr>
          <w:rStyle w:val="af9"/>
          <w:rFonts w:hint="eastAsia"/>
        </w:rPr>
        <w:t>输出</w:t>
      </w:r>
    </w:p>
    <w:p w14:paraId="01368880" w14:textId="77777777" w:rsidR="00FB0770" w:rsidRDefault="00FB0770" w:rsidP="00FB0770">
      <w:pPr>
        <w:pStyle w:val="a2"/>
      </w:pPr>
      <w:r>
        <w:rPr>
          <w:rFonts w:hint="eastAsia"/>
        </w:rPr>
        <w:t>问题列表</w:t>
      </w:r>
      <w:proofErr w:type="gramStart"/>
      <w:r>
        <w:rPr>
          <w:rFonts w:hint="eastAsia"/>
        </w:rPr>
        <w:t>列表</w:t>
      </w:r>
      <w:proofErr w:type="gramEnd"/>
    </w:p>
    <w:p w14:paraId="241F372C" w14:textId="77777777" w:rsidR="00FB0770" w:rsidRDefault="00FB0770" w:rsidP="00FB0770">
      <w:pPr>
        <w:pStyle w:val="7"/>
        <w:rPr>
          <w:rStyle w:val="af9"/>
        </w:rPr>
      </w:pPr>
      <w:r>
        <w:rPr>
          <w:rStyle w:val="af9"/>
          <w:rFonts w:hint="eastAsia"/>
        </w:rPr>
        <w:lastRenderedPageBreak/>
        <w:t>用户界面</w:t>
      </w:r>
    </w:p>
    <w:p w14:paraId="5C944DF4" w14:textId="31FC6AAC" w:rsidR="00FB0770" w:rsidRPr="007735D7" w:rsidRDefault="007735D7" w:rsidP="007735D7">
      <w:r>
        <w:rPr>
          <w:rFonts w:hint="eastAsia"/>
        </w:rPr>
        <w:t>参见后台原型</w:t>
      </w:r>
      <w:r>
        <w:rPr>
          <w:rFonts w:hint="eastAsia"/>
        </w:rPr>
        <w:t>V1.5</w:t>
      </w:r>
      <w:r>
        <w:rPr>
          <w:rFonts w:hint="eastAsia"/>
        </w:rPr>
        <w:t>运营管理</w:t>
      </w:r>
      <w:r>
        <w:rPr>
          <w:rFonts w:hint="eastAsia"/>
        </w:rPr>
        <w:t>-</w:t>
      </w:r>
      <w:r>
        <w:rPr>
          <w:rFonts w:hint="eastAsia"/>
        </w:rPr>
        <w:t>用户反馈管理</w:t>
      </w:r>
    </w:p>
    <w:p w14:paraId="407F6D1C" w14:textId="07622D00" w:rsidR="009D7748" w:rsidRPr="00FF00EE" w:rsidRDefault="009D7748" w:rsidP="009D7748">
      <w:pPr>
        <w:pStyle w:val="6"/>
      </w:pPr>
      <w:r>
        <w:rPr>
          <w:rStyle w:val="af9"/>
          <w:rFonts w:hint="eastAsia"/>
        </w:rPr>
        <w:t>用户</w:t>
      </w:r>
      <w:r w:rsidR="00991AE6">
        <w:rPr>
          <w:rStyle w:val="af9"/>
          <w:rFonts w:hint="eastAsia"/>
        </w:rPr>
        <w:t>反馈</w:t>
      </w:r>
      <w:r>
        <w:rPr>
          <w:rStyle w:val="af9"/>
          <w:rFonts w:hint="eastAsia"/>
        </w:rPr>
        <w:t>导出</w:t>
      </w:r>
    </w:p>
    <w:p w14:paraId="738996B2" w14:textId="77777777" w:rsidR="009D7748" w:rsidRDefault="009D7748" w:rsidP="009D7748">
      <w:pPr>
        <w:pStyle w:val="7"/>
        <w:rPr>
          <w:rStyle w:val="af9"/>
        </w:rPr>
      </w:pPr>
      <w:r>
        <w:rPr>
          <w:rStyle w:val="af9"/>
          <w:rFonts w:hint="eastAsia"/>
        </w:rPr>
        <w:t>业务定义</w:t>
      </w:r>
    </w:p>
    <w:p w14:paraId="00672E78" w14:textId="77777777" w:rsidR="009D7748" w:rsidRDefault="009D7748" w:rsidP="009D7748">
      <w:pPr>
        <w:pStyle w:val="a2"/>
      </w:pPr>
      <w:r>
        <w:rPr>
          <w:rFonts w:hint="eastAsia"/>
        </w:rPr>
        <w:t>系统支持对特定的问题进行导出，导出顺序按照交互顺序，对于同级别问题按照时间倒序。</w:t>
      </w:r>
    </w:p>
    <w:p w14:paraId="116E5231" w14:textId="77777777" w:rsidR="009D7748" w:rsidRDefault="009D7748" w:rsidP="009D7748">
      <w:pPr>
        <w:pStyle w:val="7"/>
        <w:rPr>
          <w:rStyle w:val="af9"/>
        </w:rPr>
      </w:pPr>
      <w:r>
        <w:rPr>
          <w:rStyle w:val="af9"/>
          <w:rFonts w:hint="eastAsia"/>
        </w:rPr>
        <w:t>功能描述</w:t>
      </w:r>
    </w:p>
    <w:p w14:paraId="5053D5CD" w14:textId="77777777" w:rsidR="009D7748" w:rsidRDefault="009D7748" w:rsidP="009A236E">
      <w:pPr>
        <w:pStyle w:val="a2"/>
        <w:numPr>
          <w:ilvl w:val="0"/>
          <w:numId w:val="16"/>
        </w:numPr>
      </w:pPr>
      <w:r>
        <w:rPr>
          <w:rFonts w:hint="eastAsia"/>
        </w:rPr>
        <w:t>问题导出：系统根据查询状态系统以列表的形式导出用户问题和相关回复。</w:t>
      </w:r>
    </w:p>
    <w:p w14:paraId="3B3E03ED" w14:textId="77777777" w:rsidR="009D7748" w:rsidRDefault="009D7748" w:rsidP="009D7748">
      <w:pPr>
        <w:pStyle w:val="7"/>
        <w:rPr>
          <w:rStyle w:val="af9"/>
        </w:rPr>
      </w:pPr>
      <w:r>
        <w:rPr>
          <w:rStyle w:val="af9"/>
          <w:rFonts w:hint="eastAsia"/>
        </w:rPr>
        <w:t>输入</w:t>
      </w:r>
    </w:p>
    <w:p w14:paraId="55298113" w14:textId="77777777" w:rsidR="009D7748" w:rsidRDefault="009D7748" w:rsidP="009D7748">
      <w:pPr>
        <w:pStyle w:val="a2"/>
      </w:pPr>
      <w:r>
        <w:rPr>
          <w:rFonts w:hint="eastAsia"/>
        </w:rPr>
        <w:t>问题编号、问题标题、问题内容、问题回复、问题状态</w:t>
      </w:r>
      <w:r w:rsidRPr="00591154">
        <w:rPr>
          <w:rFonts w:hint="eastAsia"/>
        </w:rPr>
        <w:t>等</w:t>
      </w:r>
      <w:r>
        <w:rPr>
          <w:rFonts w:hint="eastAsia"/>
        </w:rPr>
        <w:t>。</w:t>
      </w:r>
    </w:p>
    <w:p w14:paraId="344997E9" w14:textId="77777777" w:rsidR="009D7748" w:rsidRDefault="009D7748" w:rsidP="009D7748">
      <w:pPr>
        <w:pStyle w:val="7"/>
        <w:rPr>
          <w:rStyle w:val="af9"/>
        </w:rPr>
      </w:pPr>
      <w:r>
        <w:rPr>
          <w:rStyle w:val="af9"/>
          <w:rFonts w:hint="eastAsia"/>
        </w:rPr>
        <w:t>输出</w:t>
      </w:r>
    </w:p>
    <w:p w14:paraId="06558F9A" w14:textId="77777777" w:rsidR="009D7748" w:rsidRDefault="009D7748" w:rsidP="009D7748">
      <w:pPr>
        <w:pStyle w:val="a2"/>
      </w:pPr>
      <w:r>
        <w:rPr>
          <w:rFonts w:hint="eastAsia"/>
        </w:rPr>
        <w:t>问题列表</w:t>
      </w:r>
      <w:proofErr w:type="gramStart"/>
      <w:r>
        <w:rPr>
          <w:rFonts w:hint="eastAsia"/>
        </w:rPr>
        <w:t>列表</w:t>
      </w:r>
      <w:proofErr w:type="gramEnd"/>
    </w:p>
    <w:p w14:paraId="1B72C523" w14:textId="77777777" w:rsidR="009D7748" w:rsidRDefault="009D7748" w:rsidP="009D7748">
      <w:pPr>
        <w:pStyle w:val="7"/>
        <w:rPr>
          <w:rStyle w:val="af9"/>
        </w:rPr>
      </w:pPr>
      <w:r>
        <w:rPr>
          <w:rStyle w:val="af9"/>
          <w:rFonts w:hint="eastAsia"/>
        </w:rPr>
        <w:t>用户界面</w:t>
      </w:r>
    </w:p>
    <w:p w14:paraId="1D01A06A" w14:textId="1296C76A" w:rsidR="009D7748" w:rsidRDefault="009D7748" w:rsidP="009D7748">
      <w:pPr>
        <w:pStyle w:val="a2"/>
      </w:pPr>
      <w:r>
        <w:t>E</w:t>
      </w:r>
      <w:r>
        <w:rPr>
          <w:rFonts w:hint="eastAsia"/>
        </w:rPr>
        <w:t>xcel</w:t>
      </w:r>
      <w:r w:rsidR="007735D7">
        <w:t xml:space="preserve"> </w:t>
      </w:r>
      <w:r w:rsidR="007735D7">
        <w:rPr>
          <w:rFonts w:hint="eastAsia"/>
        </w:rPr>
        <w:t>CSV</w:t>
      </w:r>
      <w:r w:rsidR="007735D7">
        <w:rPr>
          <w:rFonts w:hint="eastAsia"/>
        </w:rPr>
        <w:t>格</w:t>
      </w:r>
      <w:r>
        <w:rPr>
          <w:rFonts w:hint="eastAsia"/>
        </w:rPr>
        <w:t>式的文件。</w:t>
      </w:r>
    </w:p>
    <w:p w14:paraId="6273CE09" w14:textId="77777777" w:rsidR="009D7748" w:rsidRPr="009D7748" w:rsidRDefault="009D7748" w:rsidP="00FB0770">
      <w:pPr>
        <w:pStyle w:val="a2"/>
      </w:pPr>
    </w:p>
    <w:p w14:paraId="0FB40CB5" w14:textId="77777777" w:rsidR="005D5F70" w:rsidRDefault="005D5F70" w:rsidP="005D5F70">
      <w:pPr>
        <w:pStyle w:val="5"/>
        <w:rPr>
          <w:rStyle w:val="af9"/>
        </w:rPr>
      </w:pPr>
      <w:r>
        <w:rPr>
          <w:rStyle w:val="af9"/>
          <w:rFonts w:hint="eastAsia"/>
        </w:rPr>
        <w:t>用户消息管理</w:t>
      </w:r>
    </w:p>
    <w:p w14:paraId="095842A4" w14:textId="77777777" w:rsidR="005D5F70" w:rsidRPr="00FF00EE" w:rsidRDefault="005D5F70" w:rsidP="005D5F70">
      <w:pPr>
        <w:pStyle w:val="6"/>
      </w:pPr>
      <w:r>
        <w:rPr>
          <w:rStyle w:val="af9"/>
          <w:rFonts w:hint="eastAsia"/>
        </w:rPr>
        <w:t>用户消息管理</w:t>
      </w:r>
    </w:p>
    <w:p w14:paraId="1A013A9D" w14:textId="77777777" w:rsidR="005D5F70" w:rsidRDefault="005D5F70" w:rsidP="005D5F70">
      <w:pPr>
        <w:pStyle w:val="7"/>
        <w:rPr>
          <w:rStyle w:val="af9"/>
        </w:rPr>
      </w:pPr>
      <w:r>
        <w:rPr>
          <w:rStyle w:val="af9"/>
          <w:rFonts w:hint="eastAsia"/>
        </w:rPr>
        <w:t>业务定义</w:t>
      </w:r>
    </w:p>
    <w:p w14:paraId="3C3252E1" w14:textId="77777777" w:rsidR="00EC2FC6" w:rsidRDefault="00C40C85" w:rsidP="00EC2FC6">
      <w:pPr>
        <w:pStyle w:val="a2"/>
      </w:pPr>
      <w:r>
        <w:rPr>
          <w:rFonts w:hint="eastAsia"/>
        </w:rPr>
        <w:t>系统统一管理发給用户的</w:t>
      </w:r>
      <w:r w:rsidR="005D5F70">
        <w:rPr>
          <w:rFonts w:hint="eastAsia"/>
        </w:rPr>
        <w:t>系统或者好友消息。</w:t>
      </w:r>
      <w:r>
        <w:rPr>
          <w:rFonts w:hint="eastAsia"/>
        </w:rPr>
        <w:t>用户登录后可在用户个人中心中查看系统消息。</w:t>
      </w:r>
    </w:p>
    <w:p w14:paraId="71A26444" w14:textId="77777777" w:rsidR="00DA7F72" w:rsidRDefault="00DA7F72" w:rsidP="00EC2FC6">
      <w:pPr>
        <w:pStyle w:val="a2"/>
      </w:pPr>
      <w:r>
        <w:rPr>
          <w:rFonts w:hint="eastAsia"/>
        </w:rPr>
        <w:t>消息分类有：系统消息，应用消息，用户消息，运营</w:t>
      </w:r>
      <w:proofErr w:type="gramStart"/>
      <w:r>
        <w:rPr>
          <w:rFonts w:hint="eastAsia"/>
        </w:rPr>
        <w:t>商消息</w:t>
      </w:r>
      <w:proofErr w:type="gramEnd"/>
      <w:r>
        <w:rPr>
          <w:rFonts w:hint="eastAsia"/>
        </w:rPr>
        <w:t>等。</w:t>
      </w:r>
    </w:p>
    <w:p w14:paraId="7DED7F6F" w14:textId="77777777" w:rsidR="00DA7F72" w:rsidRPr="00D50000" w:rsidRDefault="00DA7F72" w:rsidP="00DA7F72">
      <w:pPr>
        <w:pStyle w:val="7"/>
        <w:rPr>
          <w:rStyle w:val="af9"/>
        </w:rPr>
      </w:pPr>
      <w:r>
        <w:rPr>
          <w:rStyle w:val="af9"/>
          <w:rFonts w:hint="eastAsia"/>
        </w:rPr>
        <w:t>业务流程</w:t>
      </w:r>
    </w:p>
    <w:p w14:paraId="1B3EB38C" w14:textId="77777777" w:rsidR="00DA7F72" w:rsidRDefault="00DA7F72" w:rsidP="00EC2FC6">
      <w:pPr>
        <w:pStyle w:val="a2"/>
      </w:pPr>
    </w:p>
    <w:p w14:paraId="4F7ABCD4" w14:textId="77777777" w:rsidR="00D50000" w:rsidRPr="00D50000" w:rsidRDefault="00D50000" w:rsidP="00D50000">
      <w:pPr>
        <w:pStyle w:val="7"/>
        <w:rPr>
          <w:rStyle w:val="af9"/>
        </w:rPr>
      </w:pPr>
      <w:r w:rsidRPr="00D50000">
        <w:rPr>
          <w:rStyle w:val="af9"/>
          <w:rFonts w:hint="eastAsia"/>
        </w:rPr>
        <w:t>逻辑模型</w:t>
      </w:r>
    </w:p>
    <w:p w14:paraId="32AAE8FC" w14:textId="533A7E95" w:rsidR="00D50000" w:rsidRDefault="005E3C53" w:rsidP="005D5F70">
      <w:pPr>
        <w:pStyle w:val="a2"/>
      </w:pPr>
      <w:r>
        <w:rPr>
          <w:rFonts w:hint="eastAsia"/>
          <w:noProof/>
        </w:rPr>
        <w:drawing>
          <wp:inline distT="0" distB="0" distL="0" distR="0" wp14:anchorId="3C11FC81" wp14:editId="759C16F4">
            <wp:extent cx="2358390" cy="1280160"/>
            <wp:effectExtent l="0" t="0" r="381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58390" cy="1280160"/>
                    </a:xfrm>
                    <a:prstGeom prst="rect">
                      <a:avLst/>
                    </a:prstGeom>
                    <a:noFill/>
                    <a:ln>
                      <a:noFill/>
                    </a:ln>
                  </pic:spPr>
                </pic:pic>
              </a:graphicData>
            </a:graphic>
          </wp:inline>
        </w:drawing>
      </w:r>
    </w:p>
    <w:p w14:paraId="61B8C876" w14:textId="77777777" w:rsidR="005D5F70" w:rsidRDefault="005D5F70" w:rsidP="005D5F70">
      <w:pPr>
        <w:pStyle w:val="7"/>
        <w:rPr>
          <w:rStyle w:val="af9"/>
        </w:rPr>
      </w:pPr>
      <w:r>
        <w:rPr>
          <w:rStyle w:val="af9"/>
          <w:rFonts w:hint="eastAsia"/>
        </w:rPr>
        <w:lastRenderedPageBreak/>
        <w:t>功能描述</w:t>
      </w:r>
    </w:p>
    <w:p w14:paraId="08EF4A8F" w14:textId="77777777" w:rsidR="005D5F70" w:rsidRDefault="00EC009F" w:rsidP="009A236E">
      <w:pPr>
        <w:pStyle w:val="a2"/>
        <w:numPr>
          <w:ilvl w:val="0"/>
          <w:numId w:val="16"/>
        </w:numPr>
      </w:pPr>
      <w:r>
        <w:rPr>
          <w:rFonts w:hint="eastAsia"/>
        </w:rPr>
        <w:t>消息</w:t>
      </w:r>
      <w:proofErr w:type="gramStart"/>
      <w:r>
        <w:rPr>
          <w:rFonts w:hint="eastAsia"/>
        </w:rPr>
        <w:t>主数据</w:t>
      </w:r>
      <w:proofErr w:type="gramEnd"/>
      <w:r>
        <w:rPr>
          <w:rFonts w:hint="eastAsia"/>
        </w:rPr>
        <w:t>的增加、删除、修改</w:t>
      </w:r>
      <w:r w:rsidR="00567A66">
        <w:rPr>
          <w:rFonts w:hint="eastAsia"/>
        </w:rPr>
        <w:t>（只能修改某个用户的，公告或者系统消息需要群发）</w:t>
      </w:r>
    </w:p>
    <w:p w14:paraId="5F0C14CF" w14:textId="77777777" w:rsidR="00EC009F" w:rsidRDefault="00EC009F" w:rsidP="009A236E">
      <w:pPr>
        <w:pStyle w:val="a2"/>
        <w:numPr>
          <w:ilvl w:val="0"/>
          <w:numId w:val="16"/>
        </w:numPr>
      </w:pPr>
      <w:r>
        <w:rPr>
          <w:rFonts w:hint="eastAsia"/>
        </w:rPr>
        <w:t>消息</w:t>
      </w:r>
      <w:r w:rsidR="00EC2FC6">
        <w:rPr>
          <w:rFonts w:hint="eastAsia"/>
        </w:rPr>
        <w:t>阅读状态维护</w:t>
      </w:r>
      <w:r>
        <w:rPr>
          <w:rFonts w:hint="eastAsia"/>
        </w:rPr>
        <w:t>。</w:t>
      </w:r>
    </w:p>
    <w:p w14:paraId="6D872043" w14:textId="77777777" w:rsidR="005D5F70" w:rsidRDefault="005D5F70" w:rsidP="005D5F70">
      <w:pPr>
        <w:pStyle w:val="7"/>
        <w:rPr>
          <w:rStyle w:val="af9"/>
        </w:rPr>
      </w:pPr>
      <w:r>
        <w:rPr>
          <w:rStyle w:val="af9"/>
          <w:rFonts w:hint="eastAsia"/>
        </w:rPr>
        <w:t>输入</w:t>
      </w:r>
    </w:p>
    <w:p w14:paraId="73EDAD16" w14:textId="77777777" w:rsidR="005D5F70" w:rsidRDefault="00F6195C" w:rsidP="005D5F70">
      <w:pPr>
        <w:pStyle w:val="a2"/>
      </w:pPr>
      <w:r>
        <w:rPr>
          <w:rFonts w:hint="eastAsia"/>
        </w:rPr>
        <w:t>用户</w:t>
      </w:r>
      <w:r>
        <w:rPr>
          <w:rFonts w:hint="eastAsia"/>
        </w:rPr>
        <w:t>ID</w:t>
      </w:r>
      <w:r>
        <w:rPr>
          <w:rFonts w:hint="eastAsia"/>
        </w:rPr>
        <w:t>，消息</w:t>
      </w:r>
      <w:r>
        <w:rPr>
          <w:rFonts w:hint="eastAsia"/>
        </w:rPr>
        <w:t>ID</w:t>
      </w:r>
      <w:r>
        <w:rPr>
          <w:rFonts w:hint="eastAsia"/>
        </w:rPr>
        <w:t>、消息内容、</w:t>
      </w:r>
      <w:r w:rsidR="005D5F70">
        <w:rPr>
          <w:rFonts w:hint="eastAsia"/>
        </w:rPr>
        <w:t>状态</w:t>
      </w:r>
      <w:r w:rsidR="005D5F70" w:rsidRPr="00591154">
        <w:rPr>
          <w:rFonts w:hint="eastAsia"/>
        </w:rPr>
        <w:t>等</w:t>
      </w:r>
      <w:r w:rsidR="005D5F70">
        <w:rPr>
          <w:rFonts w:hint="eastAsia"/>
        </w:rPr>
        <w:t>。</w:t>
      </w:r>
    </w:p>
    <w:p w14:paraId="001623DA" w14:textId="77777777" w:rsidR="005D5F70" w:rsidRDefault="005D5F70" w:rsidP="005D5F70">
      <w:pPr>
        <w:pStyle w:val="7"/>
        <w:rPr>
          <w:rStyle w:val="af9"/>
        </w:rPr>
      </w:pPr>
      <w:r>
        <w:rPr>
          <w:rStyle w:val="af9"/>
          <w:rFonts w:hint="eastAsia"/>
        </w:rPr>
        <w:t>输出</w:t>
      </w:r>
    </w:p>
    <w:p w14:paraId="6C6A033C" w14:textId="77777777" w:rsidR="005D5F70" w:rsidRDefault="00F6195C" w:rsidP="005D5F70">
      <w:pPr>
        <w:pStyle w:val="a2"/>
      </w:pPr>
      <w:r>
        <w:rPr>
          <w:rFonts w:hint="eastAsia"/>
        </w:rPr>
        <w:t>消息列表</w:t>
      </w:r>
      <w:proofErr w:type="gramStart"/>
      <w:r w:rsidR="005D5F70">
        <w:rPr>
          <w:rFonts w:hint="eastAsia"/>
        </w:rPr>
        <w:t>列表</w:t>
      </w:r>
      <w:proofErr w:type="gramEnd"/>
    </w:p>
    <w:p w14:paraId="3A0B18F9" w14:textId="77777777" w:rsidR="005D5F70" w:rsidRDefault="005D5F70" w:rsidP="005D5F70">
      <w:pPr>
        <w:pStyle w:val="7"/>
        <w:rPr>
          <w:rStyle w:val="af9"/>
        </w:rPr>
      </w:pPr>
      <w:r>
        <w:rPr>
          <w:rStyle w:val="af9"/>
          <w:rFonts w:hint="eastAsia"/>
        </w:rPr>
        <w:t>用户界面</w:t>
      </w:r>
    </w:p>
    <w:p w14:paraId="56C9D99A" w14:textId="1FFFC653" w:rsidR="005D5F70" w:rsidRPr="007735D7" w:rsidRDefault="007735D7" w:rsidP="007735D7">
      <w:r>
        <w:rPr>
          <w:rFonts w:hint="eastAsia"/>
        </w:rPr>
        <w:t>前台</w:t>
      </w:r>
      <w:r w:rsidR="008F783E">
        <w:rPr>
          <w:rFonts w:hint="eastAsia"/>
        </w:rPr>
        <w:t>使用</w:t>
      </w:r>
    </w:p>
    <w:p w14:paraId="18ADDE49" w14:textId="77777777" w:rsidR="008D4B7C" w:rsidRPr="00FF00EE" w:rsidRDefault="008D4B7C" w:rsidP="008D4B7C">
      <w:pPr>
        <w:pStyle w:val="6"/>
      </w:pPr>
      <w:r>
        <w:rPr>
          <w:rStyle w:val="af9"/>
          <w:rFonts w:hint="eastAsia"/>
        </w:rPr>
        <w:t>系统消息管理</w:t>
      </w:r>
    </w:p>
    <w:p w14:paraId="61355B3A" w14:textId="77777777" w:rsidR="008D4B7C" w:rsidRDefault="008D4B7C" w:rsidP="008D4B7C">
      <w:pPr>
        <w:pStyle w:val="7"/>
        <w:rPr>
          <w:rStyle w:val="af9"/>
        </w:rPr>
      </w:pPr>
      <w:r>
        <w:rPr>
          <w:rStyle w:val="af9"/>
          <w:rFonts w:hint="eastAsia"/>
        </w:rPr>
        <w:t>业务定义</w:t>
      </w:r>
    </w:p>
    <w:p w14:paraId="56F9AF90" w14:textId="77777777" w:rsidR="008D4B7C" w:rsidRDefault="008D4B7C" w:rsidP="008D4B7C">
      <w:pPr>
        <w:pStyle w:val="a2"/>
      </w:pPr>
      <w:r>
        <w:rPr>
          <w:rFonts w:hint="eastAsia"/>
        </w:rPr>
        <w:t>运营可统一对所有用户或者指定范围内容的用户发送系统消息。消息分为站内消息，短信，彩信，邮件</w:t>
      </w:r>
      <w:r>
        <w:rPr>
          <w:rFonts w:hint="eastAsia"/>
        </w:rPr>
        <w:t>4</w:t>
      </w:r>
      <w:r>
        <w:rPr>
          <w:rFonts w:hint="eastAsia"/>
        </w:rPr>
        <w:t>种类型</w:t>
      </w:r>
    </w:p>
    <w:p w14:paraId="43D10BF1" w14:textId="77777777" w:rsidR="008D4B7C" w:rsidRPr="00D50000" w:rsidRDefault="008D4B7C" w:rsidP="008D4B7C">
      <w:pPr>
        <w:pStyle w:val="7"/>
        <w:rPr>
          <w:rStyle w:val="af9"/>
        </w:rPr>
      </w:pPr>
      <w:r>
        <w:rPr>
          <w:rStyle w:val="af9"/>
          <w:rFonts w:hint="eastAsia"/>
        </w:rPr>
        <w:t>业务流程</w:t>
      </w:r>
    </w:p>
    <w:p w14:paraId="45C3F438" w14:textId="77777777" w:rsidR="008D4B7C" w:rsidRDefault="008D4B7C" w:rsidP="008D4B7C">
      <w:pPr>
        <w:pStyle w:val="a2"/>
      </w:pPr>
      <w:r>
        <w:rPr>
          <w:rFonts w:hint="eastAsia"/>
        </w:rPr>
        <w:t>首先设定消息的内容，然后圈定要发送的用户。最后通过定时任务将消息发送到每个用户中。</w:t>
      </w:r>
    </w:p>
    <w:p w14:paraId="097CCFC1" w14:textId="77777777" w:rsidR="008D4B7C" w:rsidRPr="00D50000" w:rsidRDefault="008D4B7C" w:rsidP="008D4B7C">
      <w:pPr>
        <w:pStyle w:val="7"/>
        <w:rPr>
          <w:rStyle w:val="af9"/>
        </w:rPr>
      </w:pPr>
      <w:r w:rsidRPr="00D50000">
        <w:rPr>
          <w:rStyle w:val="af9"/>
          <w:rFonts w:hint="eastAsia"/>
        </w:rPr>
        <w:t>逻辑模型</w:t>
      </w:r>
    </w:p>
    <w:p w14:paraId="143AD690" w14:textId="098CCC50" w:rsidR="008D4B7C" w:rsidRDefault="004D6632" w:rsidP="008D4B7C">
      <w:pPr>
        <w:pStyle w:val="a2"/>
      </w:pPr>
      <w:r w:rsidRPr="004D6632">
        <w:rPr>
          <w:noProof/>
        </w:rPr>
        <w:drawing>
          <wp:inline distT="0" distB="0" distL="0" distR="0" wp14:anchorId="25EE8D66" wp14:editId="73150C7B">
            <wp:extent cx="3804920" cy="399415"/>
            <wp:effectExtent l="0" t="0" r="508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04920" cy="399415"/>
                    </a:xfrm>
                    <a:prstGeom prst="rect">
                      <a:avLst/>
                    </a:prstGeom>
                    <a:noFill/>
                    <a:ln>
                      <a:noFill/>
                    </a:ln>
                  </pic:spPr>
                </pic:pic>
              </a:graphicData>
            </a:graphic>
          </wp:inline>
        </w:drawing>
      </w:r>
    </w:p>
    <w:p w14:paraId="304615AD" w14:textId="77777777" w:rsidR="008D4B7C" w:rsidRDefault="008D4B7C" w:rsidP="008D4B7C">
      <w:pPr>
        <w:pStyle w:val="7"/>
        <w:rPr>
          <w:rStyle w:val="af9"/>
        </w:rPr>
      </w:pPr>
      <w:r>
        <w:rPr>
          <w:rStyle w:val="af9"/>
          <w:rFonts w:hint="eastAsia"/>
        </w:rPr>
        <w:t>功能描述</w:t>
      </w:r>
    </w:p>
    <w:p w14:paraId="0BBA4CA4" w14:textId="00DC69E7" w:rsidR="008D4B7C" w:rsidRDefault="008D4B7C" w:rsidP="009A236E">
      <w:pPr>
        <w:pStyle w:val="a2"/>
        <w:numPr>
          <w:ilvl w:val="0"/>
          <w:numId w:val="16"/>
        </w:numPr>
      </w:pPr>
      <w:r>
        <w:rPr>
          <w:rFonts w:hint="eastAsia"/>
        </w:rPr>
        <w:t>消息发送，运营增加一条新的系统消息，并且设定发送时间。同时</w:t>
      </w:r>
      <w:r w:rsidR="00CF2497">
        <w:rPr>
          <w:rFonts w:hint="eastAsia"/>
        </w:rPr>
        <w:t>管理员</w:t>
      </w:r>
      <w:r>
        <w:rPr>
          <w:rFonts w:hint="eastAsia"/>
        </w:rPr>
        <w:t>需要设定发送范围</w:t>
      </w:r>
      <w:r w:rsidR="0037067F">
        <w:rPr>
          <w:rFonts w:hint="eastAsia"/>
        </w:rPr>
        <w:t>（通过手工输入或批量导入），范围选择包括按照用户手机号码号段，注册时间</w:t>
      </w:r>
      <w:r w:rsidR="00B141DD">
        <w:rPr>
          <w:rFonts w:hint="eastAsia"/>
        </w:rPr>
        <w:t>等多种条件。选定的用户存储在系统消息－用户关系队列</w:t>
      </w:r>
      <w:r>
        <w:rPr>
          <w:rFonts w:hint="eastAsia"/>
        </w:rPr>
        <w:t>表中。</w:t>
      </w:r>
    </w:p>
    <w:p w14:paraId="051AEB4D" w14:textId="0A67F318" w:rsidR="008D4B7C" w:rsidRDefault="008D4B7C" w:rsidP="009A236E">
      <w:pPr>
        <w:pStyle w:val="a2"/>
        <w:numPr>
          <w:ilvl w:val="0"/>
          <w:numId w:val="16"/>
        </w:numPr>
      </w:pPr>
      <w:r>
        <w:rPr>
          <w:rFonts w:hint="eastAsia"/>
        </w:rPr>
        <w:t>后台定时发送任务需要定期扫描系统消息并根据</w:t>
      </w:r>
      <w:r w:rsidR="00B141DD">
        <w:rPr>
          <w:rFonts w:hint="eastAsia"/>
        </w:rPr>
        <w:t>队列</w:t>
      </w:r>
      <w:r>
        <w:rPr>
          <w:rFonts w:hint="eastAsia"/>
        </w:rPr>
        <w:t>表将所有消息发送到指定的用户消息列表中去</w:t>
      </w:r>
      <w:r w:rsidR="001E598B">
        <w:rPr>
          <w:rFonts w:hint="eastAsia"/>
        </w:rPr>
        <w:t>，并支持失败消息重发</w:t>
      </w:r>
      <w:r w:rsidR="00A71456">
        <w:rPr>
          <w:rFonts w:hint="eastAsia"/>
        </w:rPr>
        <w:t>（系统参数设置配置重发次数）</w:t>
      </w:r>
      <w:r>
        <w:rPr>
          <w:rFonts w:hint="eastAsia"/>
        </w:rPr>
        <w:t>。</w:t>
      </w:r>
    </w:p>
    <w:p w14:paraId="5059DD8B" w14:textId="3E4DCC9E" w:rsidR="00BC1A4A" w:rsidRDefault="00BC1A4A" w:rsidP="009A236E">
      <w:pPr>
        <w:pStyle w:val="a2"/>
        <w:numPr>
          <w:ilvl w:val="0"/>
          <w:numId w:val="16"/>
        </w:numPr>
      </w:pPr>
      <w:r>
        <w:rPr>
          <w:rFonts w:hint="eastAsia"/>
        </w:rPr>
        <w:t>后台支持查看批量发送结果，并对失败的记录进行重发。</w:t>
      </w:r>
    </w:p>
    <w:p w14:paraId="74C19387" w14:textId="77777777" w:rsidR="008D4B7C" w:rsidRDefault="008D4B7C" w:rsidP="008D4B7C">
      <w:pPr>
        <w:pStyle w:val="7"/>
        <w:rPr>
          <w:rStyle w:val="af9"/>
        </w:rPr>
      </w:pPr>
      <w:r>
        <w:rPr>
          <w:rStyle w:val="af9"/>
          <w:rFonts w:hint="eastAsia"/>
        </w:rPr>
        <w:t>输入</w:t>
      </w:r>
    </w:p>
    <w:p w14:paraId="4145A8D7" w14:textId="77777777" w:rsidR="008D4B7C" w:rsidRDefault="008D4B7C" w:rsidP="008D4B7C">
      <w:pPr>
        <w:pStyle w:val="a2"/>
      </w:pPr>
      <w:r>
        <w:rPr>
          <w:rFonts w:hint="eastAsia"/>
        </w:rPr>
        <w:t>用户</w:t>
      </w:r>
      <w:r>
        <w:rPr>
          <w:rFonts w:hint="eastAsia"/>
        </w:rPr>
        <w:t>ID</w:t>
      </w:r>
      <w:r>
        <w:rPr>
          <w:rFonts w:hint="eastAsia"/>
        </w:rPr>
        <w:t>，手机段号、注册时间、消息内容、状态</w:t>
      </w:r>
      <w:r w:rsidRPr="00591154">
        <w:rPr>
          <w:rFonts w:hint="eastAsia"/>
        </w:rPr>
        <w:t>等</w:t>
      </w:r>
      <w:r>
        <w:rPr>
          <w:rFonts w:hint="eastAsia"/>
        </w:rPr>
        <w:t>。</w:t>
      </w:r>
    </w:p>
    <w:p w14:paraId="286B1141" w14:textId="77777777" w:rsidR="008D4B7C" w:rsidRDefault="008D4B7C" w:rsidP="008D4B7C">
      <w:pPr>
        <w:pStyle w:val="7"/>
        <w:rPr>
          <w:rStyle w:val="af9"/>
        </w:rPr>
      </w:pPr>
      <w:r>
        <w:rPr>
          <w:rStyle w:val="af9"/>
          <w:rFonts w:hint="eastAsia"/>
        </w:rPr>
        <w:lastRenderedPageBreak/>
        <w:t>输出</w:t>
      </w:r>
    </w:p>
    <w:p w14:paraId="2E81B997" w14:textId="77777777" w:rsidR="008D4B7C" w:rsidRDefault="008D4B7C" w:rsidP="008D4B7C">
      <w:pPr>
        <w:pStyle w:val="a2"/>
      </w:pPr>
      <w:r>
        <w:rPr>
          <w:rFonts w:hint="eastAsia"/>
        </w:rPr>
        <w:t>系统消息列表</w:t>
      </w:r>
    </w:p>
    <w:p w14:paraId="41B99A91" w14:textId="77777777" w:rsidR="008D4B7C" w:rsidRDefault="008D4B7C" w:rsidP="008D4B7C">
      <w:pPr>
        <w:pStyle w:val="7"/>
        <w:rPr>
          <w:rStyle w:val="af9"/>
        </w:rPr>
      </w:pPr>
      <w:r>
        <w:rPr>
          <w:rStyle w:val="af9"/>
          <w:rFonts w:hint="eastAsia"/>
        </w:rPr>
        <w:t>用户界面</w:t>
      </w:r>
    </w:p>
    <w:p w14:paraId="1D934478" w14:textId="046A6B4E" w:rsidR="00AB7D3B" w:rsidRDefault="008F783E" w:rsidP="008F783E">
      <w:r>
        <w:rPr>
          <w:rFonts w:hint="eastAsia"/>
        </w:rPr>
        <w:t>参见后台原型</w:t>
      </w:r>
      <w:r>
        <w:rPr>
          <w:rFonts w:hint="eastAsia"/>
        </w:rPr>
        <w:t>V1.5</w:t>
      </w:r>
      <w:r>
        <w:rPr>
          <w:rFonts w:hint="eastAsia"/>
        </w:rPr>
        <w:t>运营管理</w:t>
      </w:r>
      <w:r>
        <w:rPr>
          <w:rFonts w:hint="eastAsia"/>
        </w:rPr>
        <w:t>-</w:t>
      </w:r>
      <w:r>
        <w:rPr>
          <w:rFonts w:hint="eastAsia"/>
        </w:rPr>
        <w:t>营销管理</w:t>
      </w:r>
    </w:p>
    <w:p w14:paraId="35B660E6" w14:textId="77777777" w:rsidR="006148D3" w:rsidRDefault="006148D3" w:rsidP="006148D3">
      <w:pPr>
        <w:pStyle w:val="4"/>
        <w:rPr>
          <w:rStyle w:val="af9"/>
        </w:rPr>
      </w:pPr>
      <w:r>
        <w:rPr>
          <w:rStyle w:val="af9"/>
          <w:rFonts w:hint="eastAsia"/>
        </w:rPr>
        <w:t>其它</w:t>
      </w:r>
    </w:p>
    <w:p w14:paraId="30B01EF6" w14:textId="77777777" w:rsidR="006148D3" w:rsidRPr="006148D3" w:rsidRDefault="006148D3" w:rsidP="009C2C12">
      <w:pPr>
        <w:pStyle w:val="5"/>
      </w:pPr>
      <w:r>
        <w:rPr>
          <w:rStyle w:val="af9"/>
          <w:rFonts w:hint="eastAsia"/>
        </w:rPr>
        <w:t>天气预报</w:t>
      </w:r>
    </w:p>
    <w:p w14:paraId="6FA0A12D" w14:textId="2DB7045C" w:rsidR="00236F2B" w:rsidRDefault="00487173" w:rsidP="00236F2B">
      <w:r>
        <w:rPr>
          <w:rFonts w:hint="eastAsia"/>
        </w:rPr>
        <w:t>通过联</w:t>
      </w:r>
      <w:r w:rsidR="004C51B6">
        <w:rPr>
          <w:rFonts w:hint="eastAsia"/>
        </w:rPr>
        <w:t>通</w:t>
      </w:r>
      <w:r>
        <w:rPr>
          <w:rFonts w:hint="eastAsia"/>
        </w:rPr>
        <w:t>接口获取各地天气预报详细信息，并在页头上展示。也可考虑是使用</w:t>
      </w:r>
      <w:hyperlink r:id="rId137" w:history="1">
        <w:r w:rsidRPr="00421498">
          <w:rPr>
            <w:rStyle w:val="af6"/>
          </w:rPr>
          <w:t>http://weather.xixik.com/</w:t>
        </w:r>
      </w:hyperlink>
      <w:r>
        <w:rPr>
          <w:rFonts w:hint="eastAsia"/>
        </w:rPr>
        <w:t>的等免费服务。</w:t>
      </w:r>
    </w:p>
    <w:p w14:paraId="662FEC64" w14:textId="77777777" w:rsidR="00FC104E" w:rsidRPr="00FC104E" w:rsidRDefault="00FC104E" w:rsidP="00FC104E">
      <w:pPr>
        <w:pStyle w:val="5"/>
        <w:rPr>
          <w:rStyle w:val="af9"/>
        </w:rPr>
      </w:pPr>
      <w:r>
        <w:rPr>
          <w:rStyle w:val="af9"/>
          <w:rFonts w:hint="eastAsia"/>
        </w:rPr>
        <w:t>活动</w:t>
      </w:r>
    </w:p>
    <w:p w14:paraId="5E5B0DDE" w14:textId="5F817C5C" w:rsidR="00FC104E" w:rsidRDefault="00FC104E" w:rsidP="00236F2B">
      <w:r>
        <w:rPr>
          <w:rFonts w:hint="eastAsia"/>
        </w:rPr>
        <w:t>当前活动个性化定制，由本地项目组自行开发。</w:t>
      </w:r>
    </w:p>
    <w:p w14:paraId="42C44E22" w14:textId="246D62A0" w:rsidR="00610333" w:rsidRPr="00FC104E" w:rsidRDefault="00610333" w:rsidP="00610333">
      <w:pPr>
        <w:pStyle w:val="5"/>
        <w:rPr>
          <w:rStyle w:val="af9"/>
        </w:rPr>
      </w:pPr>
      <w:r>
        <w:rPr>
          <w:rStyle w:val="af9"/>
          <w:rFonts w:hint="eastAsia"/>
        </w:rPr>
        <w:t>搜索</w:t>
      </w:r>
    </w:p>
    <w:p w14:paraId="14740A85" w14:textId="0BD69EA0" w:rsidR="00610333" w:rsidRDefault="00610333" w:rsidP="00236F2B">
      <w:r>
        <w:rPr>
          <w:rFonts w:hint="eastAsia"/>
        </w:rPr>
        <w:t>搜索有两种形式：在数据库中搜索和全文内容搜索。</w:t>
      </w:r>
    </w:p>
    <w:p w14:paraId="439021B0" w14:textId="5627AE7F" w:rsidR="00610333" w:rsidRDefault="00610333" w:rsidP="00236F2B">
      <w:r>
        <w:rPr>
          <w:rFonts w:hint="eastAsia"/>
        </w:rPr>
        <w:t>一阶段：</w:t>
      </w:r>
    </w:p>
    <w:p w14:paraId="4B5E2670" w14:textId="50BE0288" w:rsidR="00610333" w:rsidRDefault="00610333" w:rsidP="00236F2B">
      <w:r>
        <w:rPr>
          <w:rFonts w:hint="eastAsia"/>
        </w:rPr>
        <w:t>目前有相当多的业务</w:t>
      </w:r>
      <w:proofErr w:type="gramStart"/>
      <w:r>
        <w:rPr>
          <w:rFonts w:hint="eastAsia"/>
        </w:rPr>
        <w:t>主数据</w:t>
      </w:r>
      <w:proofErr w:type="gramEnd"/>
      <w:r>
        <w:rPr>
          <w:rFonts w:hint="eastAsia"/>
        </w:rPr>
        <w:t>挂在资源下，资源有标题、简介等相关字段，可使用数据库搜索完成对这些内容的检索。</w:t>
      </w:r>
    </w:p>
    <w:p w14:paraId="24740BE0" w14:textId="5D018951" w:rsidR="00610333" w:rsidRDefault="00610333" w:rsidP="00236F2B">
      <w:r>
        <w:rPr>
          <w:rFonts w:hint="eastAsia"/>
        </w:rPr>
        <w:t>二阶段</w:t>
      </w:r>
    </w:p>
    <w:p w14:paraId="1EFDDB12" w14:textId="73A8DE39" w:rsidR="00610333" w:rsidRDefault="00610333" w:rsidP="00236F2B">
      <w:r>
        <w:rPr>
          <w:rFonts w:hint="eastAsia"/>
        </w:rPr>
        <w:t>建议使用全文搜索引擎，从多种纬度对资源进行索引，后期的搜索建议都转到全文检索上去。</w:t>
      </w:r>
    </w:p>
    <w:p w14:paraId="4394B480" w14:textId="63C55268" w:rsidR="00F31FD0" w:rsidRDefault="00F31FD0" w:rsidP="00F31FD0">
      <w:pPr>
        <w:pStyle w:val="30"/>
      </w:pPr>
      <w:proofErr w:type="gramStart"/>
      <w:r>
        <w:rPr>
          <w:rFonts w:hint="eastAsia"/>
        </w:rPr>
        <w:t>微信运营</w:t>
      </w:r>
      <w:proofErr w:type="gramEnd"/>
    </w:p>
    <w:p w14:paraId="35CFF966" w14:textId="3DFC9D59" w:rsidR="005C3B77" w:rsidRDefault="00C275E1" w:rsidP="005C3B77">
      <w:pPr>
        <w:pStyle w:val="4"/>
      </w:pPr>
      <w:r>
        <w:rPr>
          <w:rFonts w:hint="eastAsia"/>
        </w:rPr>
        <w:t>企业菜单</w:t>
      </w:r>
    </w:p>
    <w:p w14:paraId="069F8278" w14:textId="0FEE2D81" w:rsidR="005C3B77" w:rsidRDefault="00C275E1" w:rsidP="005C3B77">
      <w:pPr>
        <w:pStyle w:val="5"/>
        <w:rPr>
          <w:rStyle w:val="af9"/>
        </w:rPr>
      </w:pPr>
      <w:r>
        <w:rPr>
          <w:rFonts w:hint="eastAsia"/>
        </w:rPr>
        <w:t>消息查询</w:t>
      </w:r>
    </w:p>
    <w:p w14:paraId="305CE2DA" w14:textId="61D14E83" w:rsidR="005C3B77" w:rsidRPr="00FF00EE" w:rsidRDefault="00D27E52" w:rsidP="005C3B77">
      <w:pPr>
        <w:pStyle w:val="6"/>
      </w:pPr>
      <w:r>
        <w:rPr>
          <w:rFonts w:hint="eastAsia"/>
        </w:rPr>
        <w:t>套餐使用情况</w:t>
      </w:r>
    </w:p>
    <w:p w14:paraId="767793F1" w14:textId="77777777" w:rsidR="005C3B77" w:rsidRDefault="005C3B77" w:rsidP="005C3B77">
      <w:pPr>
        <w:pStyle w:val="7"/>
        <w:rPr>
          <w:rStyle w:val="af9"/>
        </w:rPr>
      </w:pPr>
      <w:r>
        <w:rPr>
          <w:rStyle w:val="af9"/>
          <w:rFonts w:hint="eastAsia"/>
        </w:rPr>
        <w:t>业务定义</w:t>
      </w:r>
    </w:p>
    <w:p w14:paraId="330F00C5" w14:textId="625F5BE4" w:rsidR="005C3B77" w:rsidRDefault="00AE4681" w:rsidP="005C3B77">
      <w:r>
        <w:rPr>
          <w:rFonts w:hint="eastAsia"/>
        </w:rPr>
        <w:t>当用户点击“套餐使用情况”菜单查询时返回用户的套餐使用情况。根据用户绑定的手机账号。</w:t>
      </w:r>
    </w:p>
    <w:p w14:paraId="6F3DC313" w14:textId="3940704E" w:rsidR="00803D3F" w:rsidRDefault="00803D3F" w:rsidP="005C3B77">
      <w:r>
        <w:rPr>
          <w:rFonts w:hint="eastAsia"/>
        </w:rPr>
        <w:t>例如：当前你使用的套餐如下：</w:t>
      </w:r>
    </w:p>
    <w:p w14:paraId="78212F28" w14:textId="75BB7996" w:rsidR="00803D3F" w:rsidRDefault="00803D3F" w:rsidP="005C3B77">
      <w:r>
        <w:rPr>
          <w:rFonts w:hint="eastAsia"/>
        </w:rPr>
        <w:t>1  A</w:t>
      </w:r>
      <w:r>
        <w:rPr>
          <w:rFonts w:hint="eastAsia"/>
        </w:rPr>
        <w:t>套餐</w:t>
      </w:r>
    </w:p>
    <w:p w14:paraId="2E681E9A" w14:textId="382D43EE" w:rsidR="00803D3F" w:rsidRPr="00803D3F" w:rsidRDefault="00803D3F" w:rsidP="005C3B77">
      <w:r>
        <w:rPr>
          <w:rFonts w:hint="eastAsia"/>
        </w:rPr>
        <w:t xml:space="preserve">2  </w:t>
      </w:r>
      <w:r w:rsidRPr="00803D3F">
        <w:rPr>
          <w:rFonts w:hint="eastAsia"/>
        </w:rPr>
        <w:t>。。。。。</w:t>
      </w:r>
    </w:p>
    <w:p w14:paraId="4B69070E" w14:textId="77777777" w:rsidR="009333F7" w:rsidRDefault="00803D3F" w:rsidP="005C3B77">
      <w:r w:rsidRPr="00803D3F">
        <w:rPr>
          <w:rFonts w:hint="eastAsia"/>
        </w:rPr>
        <w:t>对话回复中显示数据为</w:t>
      </w:r>
      <w:r w:rsidRPr="00803D3F">
        <w:rPr>
          <w:rFonts w:hint="eastAsia"/>
        </w:rPr>
        <w:t>5</w:t>
      </w:r>
      <w:r w:rsidRPr="00803D3F">
        <w:rPr>
          <w:rFonts w:hint="eastAsia"/>
        </w:rPr>
        <w:t>条以内，后面有点击更多。当用户点击更多时跳转到详细的“</w:t>
      </w:r>
      <w:r w:rsidR="009333F7">
        <w:rPr>
          <w:rFonts w:hint="eastAsia"/>
        </w:rPr>
        <w:t>套餐列表</w:t>
      </w:r>
      <w:r w:rsidRPr="00803D3F">
        <w:rPr>
          <w:rFonts w:hint="eastAsia"/>
        </w:rPr>
        <w:t>”</w:t>
      </w:r>
      <w:r w:rsidR="009333F7">
        <w:rPr>
          <w:rFonts w:hint="eastAsia"/>
        </w:rPr>
        <w:t>页，显示具体的套餐信息。</w:t>
      </w:r>
    </w:p>
    <w:p w14:paraId="0AD3638B" w14:textId="37B375CE" w:rsidR="00803D3F" w:rsidRPr="00803D3F" w:rsidRDefault="009333F7" w:rsidP="005C3B77">
      <w:r>
        <w:rPr>
          <w:rFonts w:hint="eastAsia"/>
        </w:rPr>
        <w:t>点击具体的套餐可查看该套餐的详细信息和资费描述。</w:t>
      </w:r>
    </w:p>
    <w:p w14:paraId="619D416F" w14:textId="77777777" w:rsidR="005C3B77" w:rsidRDefault="005C3B77" w:rsidP="005C3B77">
      <w:pPr>
        <w:pStyle w:val="7"/>
        <w:rPr>
          <w:rStyle w:val="af9"/>
        </w:rPr>
      </w:pPr>
      <w:r>
        <w:rPr>
          <w:rStyle w:val="af9"/>
          <w:rFonts w:hint="eastAsia"/>
        </w:rPr>
        <w:lastRenderedPageBreak/>
        <w:t>约束条件</w:t>
      </w:r>
    </w:p>
    <w:p w14:paraId="68E41E2E" w14:textId="319C4D86" w:rsidR="005C3B77" w:rsidRPr="002876BA" w:rsidRDefault="00AE4681" w:rsidP="005C3B77">
      <w:r>
        <w:rPr>
          <w:rFonts w:hint="eastAsia"/>
        </w:rPr>
        <w:t>用户已绑定手机账号。</w:t>
      </w:r>
    </w:p>
    <w:p w14:paraId="1266C945" w14:textId="77777777" w:rsidR="005C3B77" w:rsidRDefault="005C3B77" w:rsidP="005C3B77">
      <w:pPr>
        <w:pStyle w:val="7"/>
        <w:rPr>
          <w:rStyle w:val="af9"/>
        </w:rPr>
      </w:pPr>
      <w:r>
        <w:rPr>
          <w:rStyle w:val="af9"/>
          <w:rFonts w:hint="eastAsia"/>
        </w:rPr>
        <w:t>逻辑模型</w:t>
      </w:r>
    </w:p>
    <w:p w14:paraId="28E18702" w14:textId="77777777" w:rsidR="005C3B77" w:rsidRDefault="005C3B77" w:rsidP="005C3B77">
      <w:pPr>
        <w:pStyle w:val="7"/>
        <w:rPr>
          <w:rStyle w:val="af9"/>
        </w:rPr>
      </w:pPr>
      <w:r>
        <w:rPr>
          <w:rStyle w:val="af9"/>
          <w:rFonts w:hint="eastAsia"/>
        </w:rPr>
        <w:t>功能描述</w:t>
      </w:r>
    </w:p>
    <w:p w14:paraId="5034AEDE" w14:textId="77777777" w:rsidR="00922133" w:rsidRDefault="00922133" w:rsidP="00922133">
      <w:pPr>
        <w:pStyle w:val="a2"/>
        <w:numPr>
          <w:ilvl w:val="0"/>
          <w:numId w:val="33"/>
        </w:numPr>
      </w:pPr>
      <w:r>
        <w:rPr>
          <w:rFonts w:hint="eastAsia"/>
        </w:rPr>
        <w:t>查看用户订购的套餐列表</w:t>
      </w:r>
    </w:p>
    <w:p w14:paraId="6F051DB5" w14:textId="4691E2F5" w:rsidR="005C3B77" w:rsidRDefault="00922133" w:rsidP="00922133">
      <w:pPr>
        <w:pStyle w:val="a2"/>
        <w:numPr>
          <w:ilvl w:val="0"/>
          <w:numId w:val="33"/>
        </w:numPr>
      </w:pPr>
      <w:r>
        <w:rPr>
          <w:rFonts w:hint="eastAsia"/>
        </w:rPr>
        <w:t>查看套餐的详细信息</w:t>
      </w:r>
    </w:p>
    <w:p w14:paraId="32519B9F" w14:textId="77777777" w:rsidR="005C3B77" w:rsidRDefault="005C3B77" w:rsidP="005C3B77">
      <w:pPr>
        <w:pStyle w:val="7"/>
        <w:rPr>
          <w:rStyle w:val="af9"/>
        </w:rPr>
      </w:pPr>
      <w:r>
        <w:rPr>
          <w:rStyle w:val="af9"/>
          <w:rFonts w:hint="eastAsia"/>
        </w:rPr>
        <w:t>输入</w:t>
      </w:r>
    </w:p>
    <w:p w14:paraId="7FCBE7C4" w14:textId="77777777" w:rsidR="005C3B77" w:rsidRDefault="005C3B77" w:rsidP="005C3B77">
      <w:pPr>
        <w:pStyle w:val="a2"/>
      </w:pPr>
      <w:r>
        <w:rPr>
          <w:rFonts w:hint="eastAsia"/>
        </w:rPr>
        <w:t>页面名称、路径、状态</w:t>
      </w:r>
      <w:r w:rsidRPr="00591154">
        <w:rPr>
          <w:rFonts w:hint="eastAsia"/>
        </w:rPr>
        <w:t>等</w:t>
      </w:r>
      <w:r>
        <w:rPr>
          <w:rFonts w:hint="eastAsia"/>
        </w:rPr>
        <w:t>。</w:t>
      </w:r>
    </w:p>
    <w:p w14:paraId="4C875592" w14:textId="77777777" w:rsidR="005C3B77" w:rsidRDefault="005C3B77" w:rsidP="005C3B77">
      <w:pPr>
        <w:pStyle w:val="7"/>
        <w:rPr>
          <w:rStyle w:val="af9"/>
        </w:rPr>
      </w:pPr>
      <w:r>
        <w:rPr>
          <w:rStyle w:val="af9"/>
          <w:rFonts w:hint="eastAsia"/>
        </w:rPr>
        <w:t>输出</w:t>
      </w:r>
    </w:p>
    <w:p w14:paraId="7EEA962E" w14:textId="67A6448C" w:rsidR="005C3B77" w:rsidRDefault="00803D3F" w:rsidP="005C3B77">
      <w:pPr>
        <w:pStyle w:val="a2"/>
      </w:pPr>
      <w:r>
        <w:rPr>
          <w:rFonts w:hint="eastAsia"/>
        </w:rPr>
        <w:t>用户套餐使用页面</w:t>
      </w:r>
    </w:p>
    <w:p w14:paraId="0890623E" w14:textId="77777777" w:rsidR="005C3B77" w:rsidRDefault="005C3B77" w:rsidP="005C3B77">
      <w:pPr>
        <w:pStyle w:val="7"/>
        <w:rPr>
          <w:rStyle w:val="af9"/>
        </w:rPr>
      </w:pPr>
      <w:r>
        <w:rPr>
          <w:rStyle w:val="af9"/>
          <w:rFonts w:hint="eastAsia"/>
        </w:rPr>
        <w:t>用户界面</w:t>
      </w:r>
    </w:p>
    <w:p w14:paraId="4EC05549" w14:textId="0682F0FE" w:rsidR="00F31FD0" w:rsidRDefault="00922133" w:rsidP="00236F2B">
      <w:r>
        <w:rPr>
          <w:rFonts w:hint="eastAsia"/>
        </w:rPr>
        <w:t>待</w:t>
      </w:r>
      <w:r w:rsidR="00803D3F">
        <w:rPr>
          <w:rFonts w:hint="eastAsia"/>
        </w:rPr>
        <w:t>产品提供</w:t>
      </w:r>
    </w:p>
    <w:p w14:paraId="547C64D0" w14:textId="5C080F58" w:rsidR="004A58A4" w:rsidRPr="00FF00EE" w:rsidRDefault="00A768B0" w:rsidP="004A58A4">
      <w:pPr>
        <w:pStyle w:val="6"/>
      </w:pPr>
      <w:r>
        <w:rPr>
          <w:rFonts w:hint="eastAsia"/>
        </w:rPr>
        <w:t>增值查询</w:t>
      </w:r>
    </w:p>
    <w:p w14:paraId="4334531C" w14:textId="77777777" w:rsidR="004A58A4" w:rsidRDefault="004A58A4" w:rsidP="004A58A4">
      <w:pPr>
        <w:pStyle w:val="7"/>
        <w:rPr>
          <w:rStyle w:val="af9"/>
        </w:rPr>
      </w:pPr>
      <w:r>
        <w:rPr>
          <w:rStyle w:val="af9"/>
          <w:rFonts w:hint="eastAsia"/>
        </w:rPr>
        <w:t>业务定义</w:t>
      </w:r>
    </w:p>
    <w:p w14:paraId="7E67986E" w14:textId="77777777" w:rsidR="009333F7" w:rsidRDefault="009333F7" w:rsidP="009333F7">
      <w:r>
        <w:rPr>
          <w:rFonts w:hint="eastAsia"/>
        </w:rPr>
        <w:t>当用户点击“增值查询”菜单时跳转到增值产品查询页面。</w:t>
      </w:r>
      <w:proofErr w:type="gramStart"/>
      <w:r>
        <w:rPr>
          <w:rFonts w:hint="eastAsia"/>
        </w:rPr>
        <w:t>下面宫</w:t>
      </w:r>
      <w:proofErr w:type="gramEnd"/>
      <w:r>
        <w:rPr>
          <w:rFonts w:hint="eastAsia"/>
        </w:rPr>
        <w:t>格内首先列出热门产品，可通过产品搜索</w:t>
      </w:r>
      <w:proofErr w:type="gramStart"/>
      <w:r>
        <w:rPr>
          <w:rFonts w:hint="eastAsia"/>
        </w:rPr>
        <w:t>框进行</w:t>
      </w:r>
      <w:proofErr w:type="gramEnd"/>
      <w:r>
        <w:rPr>
          <w:rFonts w:hint="eastAsia"/>
        </w:rPr>
        <w:t>模糊搜索，搜索结果列在宫格内，支持左右滑动。</w:t>
      </w:r>
    </w:p>
    <w:p w14:paraId="67842D9B" w14:textId="7A5E30BE" w:rsidR="009333F7" w:rsidRPr="00803D3F" w:rsidRDefault="009333F7" w:rsidP="009333F7">
      <w:r>
        <w:rPr>
          <w:rFonts w:hint="eastAsia"/>
        </w:rPr>
        <w:t>点击具体的产品信息时可查看该产品的详细信息和资费描述。</w:t>
      </w:r>
      <w:r w:rsidR="0025022D">
        <w:rPr>
          <w:rFonts w:hint="eastAsia"/>
        </w:rPr>
        <w:t>详情</w:t>
      </w:r>
      <w:proofErr w:type="gramStart"/>
      <w:r w:rsidR="0025022D">
        <w:rPr>
          <w:rFonts w:hint="eastAsia"/>
        </w:rPr>
        <w:t>页需要</w:t>
      </w:r>
      <w:proofErr w:type="gramEnd"/>
      <w:r w:rsidR="0025022D">
        <w:rPr>
          <w:rFonts w:hint="eastAsia"/>
        </w:rPr>
        <w:t>判断用户是否订购了此产品，并显示订购按钮。对已订购的显示已订购。</w:t>
      </w:r>
    </w:p>
    <w:p w14:paraId="47AE0AEE" w14:textId="77777777" w:rsidR="004A58A4" w:rsidRDefault="004A58A4" w:rsidP="004A58A4">
      <w:pPr>
        <w:pStyle w:val="7"/>
        <w:rPr>
          <w:rStyle w:val="af9"/>
        </w:rPr>
      </w:pPr>
      <w:r>
        <w:rPr>
          <w:rStyle w:val="af9"/>
          <w:rFonts w:hint="eastAsia"/>
        </w:rPr>
        <w:t>约束条件</w:t>
      </w:r>
    </w:p>
    <w:p w14:paraId="2392924A" w14:textId="4902DF5F" w:rsidR="0025022D" w:rsidRPr="0025022D" w:rsidRDefault="0025022D" w:rsidP="0025022D">
      <w:r>
        <w:rPr>
          <w:rFonts w:hint="eastAsia"/>
        </w:rPr>
        <w:t>用户已绑定手机账号。</w:t>
      </w:r>
    </w:p>
    <w:p w14:paraId="69A311CA" w14:textId="77777777" w:rsidR="004A58A4" w:rsidRDefault="004A58A4" w:rsidP="004A58A4">
      <w:pPr>
        <w:pStyle w:val="7"/>
        <w:rPr>
          <w:rStyle w:val="af9"/>
        </w:rPr>
      </w:pPr>
      <w:r>
        <w:rPr>
          <w:rStyle w:val="af9"/>
          <w:rFonts w:hint="eastAsia"/>
        </w:rPr>
        <w:t>逻辑模型</w:t>
      </w:r>
    </w:p>
    <w:p w14:paraId="684A4633" w14:textId="77777777" w:rsidR="004A58A4" w:rsidRDefault="004A58A4" w:rsidP="004A58A4">
      <w:pPr>
        <w:pStyle w:val="7"/>
        <w:rPr>
          <w:rStyle w:val="af9"/>
        </w:rPr>
      </w:pPr>
      <w:r>
        <w:rPr>
          <w:rStyle w:val="af9"/>
          <w:rFonts w:hint="eastAsia"/>
        </w:rPr>
        <w:t>功能描述</w:t>
      </w:r>
    </w:p>
    <w:p w14:paraId="47A2392C" w14:textId="77777777" w:rsidR="00922133" w:rsidRDefault="00922133" w:rsidP="00922133">
      <w:pPr>
        <w:pStyle w:val="a2"/>
        <w:numPr>
          <w:ilvl w:val="0"/>
          <w:numId w:val="32"/>
        </w:numPr>
      </w:pPr>
      <w:proofErr w:type="gramStart"/>
      <w:r>
        <w:rPr>
          <w:rFonts w:hint="eastAsia"/>
        </w:rPr>
        <w:t>查看增值</w:t>
      </w:r>
      <w:proofErr w:type="gramEnd"/>
      <w:r>
        <w:rPr>
          <w:rFonts w:hint="eastAsia"/>
        </w:rPr>
        <w:t>产品列表</w:t>
      </w:r>
    </w:p>
    <w:p w14:paraId="0473F836" w14:textId="29C9F714" w:rsidR="004A58A4" w:rsidRDefault="00922133" w:rsidP="00922133">
      <w:pPr>
        <w:pStyle w:val="a2"/>
        <w:numPr>
          <w:ilvl w:val="0"/>
          <w:numId w:val="32"/>
        </w:numPr>
      </w:pPr>
      <w:r>
        <w:rPr>
          <w:rFonts w:hint="eastAsia"/>
        </w:rPr>
        <w:t>查看具体增值产品的详细信息</w:t>
      </w:r>
    </w:p>
    <w:p w14:paraId="7005CF62" w14:textId="77777777" w:rsidR="004A58A4" w:rsidRDefault="004A58A4" w:rsidP="004A58A4">
      <w:pPr>
        <w:pStyle w:val="7"/>
        <w:rPr>
          <w:rStyle w:val="af9"/>
        </w:rPr>
      </w:pPr>
      <w:r>
        <w:rPr>
          <w:rStyle w:val="af9"/>
          <w:rFonts w:hint="eastAsia"/>
        </w:rPr>
        <w:t>输入</w:t>
      </w:r>
    </w:p>
    <w:p w14:paraId="29F1E368" w14:textId="65BC9D6E" w:rsidR="004A58A4" w:rsidRDefault="00922133" w:rsidP="004A58A4">
      <w:pPr>
        <w:pStyle w:val="a2"/>
      </w:pPr>
      <w:r>
        <w:rPr>
          <w:rFonts w:hint="eastAsia"/>
        </w:rPr>
        <w:t>增值</w:t>
      </w:r>
      <w:r w:rsidR="009333F7">
        <w:rPr>
          <w:rFonts w:hint="eastAsia"/>
        </w:rPr>
        <w:t>产品名称</w:t>
      </w:r>
      <w:r w:rsidR="004A58A4" w:rsidRPr="00591154">
        <w:rPr>
          <w:rFonts w:hint="eastAsia"/>
        </w:rPr>
        <w:t>等</w:t>
      </w:r>
      <w:r w:rsidR="004A58A4">
        <w:rPr>
          <w:rFonts w:hint="eastAsia"/>
        </w:rPr>
        <w:t>。</w:t>
      </w:r>
    </w:p>
    <w:p w14:paraId="3FADC98C" w14:textId="77777777" w:rsidR="004A58A4" w:rsidRDefault="004A58A4" w:rsidP="004A58A4">
      <w:pPr>
        <w:pStyle w:val="7"/>
        <w:rPr>
          <w:rStyle w:val="af9"/>
        </w:rPr>
      </w:pPr>
      <w:r>
        <w:rPr>
          <w:rStyle w:val="af9"/>
          <w:rFonts w:hint="eastAsia"/>
        </w:rPr>
        <w:t>输出</w:t>
      </w:r>
    </w:p>
    <w:p w14:paraId="0919E59E" w14:textId="52753B4F" w:rsidR="004A58A4" w:rsidRDefault="00922133" w:rsidP="004A58A4">
      <w:pPr>
        <w:pStyle w:val="a2"/>
      </w:pPr>
      <w:r>
        <w:rPr>
          <w:rFonts w:hint="eastAsia"/>
        </w:rPr>
        <w:t>增值产品列表，增值产品详细信息。</w:t>
      </w:r>
    </w:p>
    <w:p w14:paraId="418A8523" w14:textId="77777777" w:rsidR="004A58A4" w:rsidRDefault="004A58A4" w:rsidP="004A58A4">
      <w:pPr>
        <w:pStyle w:val="7"/>
        <w:rPr>
          <w:rStyle w:val="af9"/>
        </w:rPr>
      </w:pPr>
      <w:r>
        <w:rPr>
          <w:rStyle w:val="af9"/>
          <w:rFonts w:hint="eastAsia"/>
        </w:rPr>
        <w:lastRenderedPageBreak/>
        <w:t>用户界面</w:t>
      </w:r>
    </w:p>
    <w:p w14:paraId="7A226607" w14:textId="417D2FA9" w:rsidR="004A58A4" w:rsidRDefault="00922133" w:rsidP="004A58A4">
      <w:r>
        <w:rPr>
          <w:rFonts w:hint="eastAsia"/>
        </w:rPr>
        <w:t>待产品提供</w:t>
      </w:r>
    </w:p>
    <w:p w14:paraId="14B12457" w14:textId="140D5582" w:rsidR="004A58A4" w:rsidRPr="00FF00EE" w:rsidRDefault="00A768B0" w:rsidP="004A58A4">
      <w:pPr>
        <w:pStyle w:val="6"/>
      </w:pPr>
      <w:r>
        <w:rPr>
          <w:rFonts w:hint="eastAsia"/>
        </w:rPr>
        <w:t>话费查询</w:t>
      </w:r>
    </w:p>
    <w:p w14:paraId="6ACBD294" w14:textId="77777777" w:rsidR="004A58A4" w:rsidRDefault="004A58A4" w:rsidP="004A58A4">
      <w:pPr>
        <w:pStyle w:val="7"/>
        <w:rPr>
          <w:rStyle w:val="af9"/>
        </w:rPr>
      </w:pPr>
      <w:r>
        <w:rPr>
          <w:rStyle w:val="af9"/>
          <w:rFonts w:hint="eastAsia"/>
        </w:rPr>
        <w:t>业务定义</w:t>
      </w:r>
    </w:p>
    <w:p w14:paraId="4840DAFB" w14:textId="77777777" w:rsidR="00647223" w:rsidRDefault="00D661F3" w:rsidP="00D661F3">
      <w:r>
        <w:rPr>
          <w:rFonts w:hint="eastAsia"/>
        </w:rPr>
        <w:t>当用户点击“</w:t>
      </w:r>
      <w:r w:rsidR="00647223">
        <w:rPr>
          <w:rFonts w:hint="eastAsia"/>
        </w:rPr>
        <w:t>话费查询</w:t>
      </w:r>
      <w:r>
        <w:rPr>
          <w:rFonts w:hint="eastAsia"/>
        </w:rPr>
        <w:t>”菜单时</w:t>
      </w:r>
      <w:r w:rsidR="00647223">
        <w:rPr>
          <w:rFonts w:hint="eastAsia"/>
        </w:rPr>
        <w:t>在对话回复中显示</w:t>
      </w:r>
      <w:proofErr w:type="gramStart"/>
      <w:r w:rsidR="00647223">
        <w:rPr>
          <w:rFonts w:hint="eastAsia"/>
        </w:rPr>
        <w:t>话费总</w:t>
      </w:r>
      <w:proofErr w:type="gramEnd"/>
      <w:r w:rsidR="00647223">
        <w:rPr>
          <w:rFonts w:hint="eastAsia"/>
        </w:rPr>
        <w:t>信息，例如总话费、剩余话费等，并提示用户点击更多进行详细查询。</w:t>
      </w:r>
    </w:p>
    <w:p w14:paraId="285A61B7" w14:textId="0C5F1ACD" w:rsidR="004A58A4" w:rsidRPr="00921716" w:rsidRDefault="00647223" w:rsidP="00D661F3">
      <w:pPr>
        <w:rPr>
          <w:b/>
          <w:color w:val="FF0000"/>
        </w:rPr>
      </w:pPr>
      <w:r>
        <w:rPr>
          <w:rFonts w:hint="eastAsia"/>
        </w:rPr>
        <w:t>当用户点击更多时显示出话费清单供用户进行详细浏览</w:t>
      </w:r>
      <w:r w:rsidR="00D661F3">
        <w:rPr>
          <w:rFonts w:hint="eastAsia"/>
        </w:rPr>
        <w:t>。</w:t>
      </w:r>
      <w:r w:rsidR="00060702">
        <w:rPr>
          <w:rFonts w:hint="eastAsia"/>
        </w:rPr>
        <w:t>可按照月份进行过滤。</w:t>
      </w:r>
    </w:p>
    <w:p w14:paraId="2E637D2D" w14:textId="77777777" w:rsidR="004A58A4" w:rsidRDefault="004A58A4" w:rsidP="004A58A4">
      <w:pPr>
        <w:pStyle w:val="7"/>
        <w:rPr>
          <w:rStyle w:val="af9"/>
        </w:rPr>
      </w:pPr>
      <w:r>
        <w:rPr>
          <w:rStyle w:val="af9"/>
          <w:rFonts w:hint="eastAsia"/>
        </w:rPr>
        <w:t>约束条件</w:t>
      </w:r>
    </w:p>
    <w:p w14:paraId="58B5E37A" w14:textId="626CB933" w:rsidR="003A1CCC" w:rsidRPr="003A1CCC" w:rsidRDefault="003A1CCC" w:rsidP="003A1CCC">
      <w:r>
        <w:rPr>
          <w:rFonts w:hint="eastAsia"/>
        </w:rPr>
        <w:t>用户已绑定手机账号。</w:t>
      </w:r>
    </w:p>
    <w:p w14:paraId="7B8A4738" w14:textId="77777777" w:rsidR="004A58A4" w:rsidRDefault="004A58A4" w:rsidP="004A58A4">
      <w:pPr>
        <w:pStyle w:val="7"/>
        <w:rPr>
          <w:rStyle w:val="af9"/>
        </w:rPr>
      </w:pPr>
      <w:r>
        <w:rPr>
          <w:rStyle w:val="af9"/>
          <w:rFonts w:hint="eastAsia"/>
        </w:rPr>
        <w:t>逻辑模型</w:t>
      </w:r>
    </w:p>
    <w:p w14:paraId="2D238663" w14:textId="77777777" w:rsidR="004A58A4" w:rsidRDefault="004A58A4" w:rsidP="004A58A4">
      <w:pPr>
        <w:pStyle w:val="7"/>
        <w:rPr>
          <w:rStyle w:val="af9"/>
        </w:rPr>
      </w:pPr>
      <w:r>
        <w:rPr>
          <w:rStyle w:val="af9"/>
          <w:rFonts w:hint="eastAsia"/>
        </w:rPr>
        <w:t>功能描述</w:t>
      </w:r>
    </w:p>
    <w:p w14:paraId="158F6D9C" w14:textId="77777777" w:rsidR="00647223" w:rsidRDefault="00647223" w:rsidP="00647223">
      <w:pPr>
        <w:pStyle w:val="a2"/>
        <w:numPr>
          <w:ilvl w:val="0"/>
          <w:numId w:val="34"/>
        </w:numPr>
      </w:pPr>
      <w:r>
        <w:rPr>
          <w:rFonts w:hint="eastAsia"/>
        </w:rPr>
        <w:t>显示</w:t>
      </w:r>
      <w:proofErr w:type="gramStart"/>
      <w:r>
        <w:rPr>
          <w:rFonts w:hint="eastAsia"/>
        </w:rPr>
        <w:t>话费总单</w:t>
      </w:r>
      <w:proofErr w:type="gramEnd"/>
      <w:r>
        <w:rPr>
          <w:rFonts w:hint="eastAsia"/>
        </w:rPr>
        <w:t>信息</w:t>
      </w:r>
    </w:p>
    <w:p w14:paraId="46E75198" w14:textId="52D25431" w:rsidR="004A58A4" w:rsidRDefault="00647223" w:rsidP="00647223">
      <w:pPr>
        <w:pStyle w:val="a2"/>
        <w:numPr>
          <w:ilvl w:val="0"/>
          <w:numId w:val="34"/>
        </w:numPr>
      </w:pPr>
      <w:r>
        <w:rPr>
          <w:rFonts w:hint="eastAsia"/>
        </w:rPr>
        <w:t>显示话费详单</w:t>
      </w:r>
    </w:p>
    <w:p w14:paraId="33320598" w14:textId="77777777" w:rsidR="004A58A4" w:rsidRDefault="004A58A4" w:rsidP="004A58A4">
      <w:pPr>
        <w:pStyle w:val="7"/>
        <w:rPr>
          <w:rStyle w:val="af9"/>
        </w:rPr>
      </w:pPr>
      <w:r>
        <w:rPr>
          <w:rStyle w:val="af9"/>
          <w:rFonts w:hint="eastAsia"/>
        </w:rPr>
        <w:t>输入</w:t>
      </w:r>
    </w:p>
    <w:p w14:paraId="210D55BD" w14:textId="79BA7DCB" w:rsidR="004A58A4" w:rsidRDefault="00647223" w:rsidP="004A58A4">
      <w:pPr>
        <w:pStyle w:val="a2"/>
      </w:pPr>
      <w:r>
        <w:rPr>
          <w:rFonts w:hint="eastAsia"/>
        </w:rPr>
        <w:t>时间，按照月份</w:t>
      </w:r>
      <w:r w:rsidR="004A58A4">
        <w:rPr>
          <w:rFonts w:hint="eastAsia"/>
        </w:rPr>
        <w:t>。</w:t>
      </w:r>
    </w:p>
    <w:p w14:paraId="179EEC02" w14:textId="77777777" w:rsidR="004A58A4" w:rsidRDefault="004A58A4" w:rsidP="004A58A4">
      <w:pPr>
        <w:pStyle w:val="7"/>
        <w:rPr>
          <w:rStyle w:val="af9"/>
        </w:rPr>
      </w:pPr>
      <w:r>
        <w:rPr>
          <w:rStyle w:val="af9"/>
          <w:rFonts w:hint="eastAsia"/>
        </w:rPr>
        <w:t>输出</w:t>
      </w:r>
    </w:p>
    <w:p w14:paraId="46D0D2FB" w14:textId="427D6A90" w:rsidR="004A58A4" w:rsidRDefault="00647223" w:rsidP="004A58A4">
      <w:pPr>
        <w:pStyle w:val="a2"/>
      </w:pPr>
      <w:proofErr w:type="gramStart"/>
      <w:r>
        <w:rPr>
          <w:rFonts w:hint="eastAsia"/>
        </w:rPr>
        <w:t>话费总单</w:t>
      </w:r>
      <w:proofErr w:type="gramEnd"/>
      <w:r>
        <w:rPr>
          <w:rFonts w:hint="eastAsia"/>
        </w:rPr>
        <w:t>，话费详单。</w:t>
      </w:r>
    </w:p>
    <w:p w14:paraId="543AC13F" w14:textId="77777777" w:rsidR="004A58A4" w:rsidRDefault="004A58A4" w:rsidP="004A58A4">
      <w:pPr>
        <w:pStyle w:val="7"/>
        <w:rPr>
          <w:rStyle w:val="af9"/>
        </w:rPr>
      </w:pPr>
      <w:r>
        <w:rPr>
          <w:rStyle w:val="af9"/>
          <w:rFonts w:hint="eastAsia"/>
        </w:rPr>
        <w:t>用户界面</w:t>
      </w:r>
    </w:p>
    <w:p w14:paraId="1278C195" w14:textId="77777777" w:rsidR="00647223" w:rsidRDefault="00647223" w:rsidP="00647223">
      <w:r>
        <w:rPr>
          <w:rFonts w:hint="eastAsia"/>
        </w:rPr>
        <w:t>待产品提供</w:t>
      </w:r>
    </w:p>
    <w:p w14:paraId="5EC32495" w14:textId="76450ED4" w:rsidR="00C275E1" w:rsidRDefault="00C275E1" w:rsidP="00C275E1">
      <w:pPr>
        <w:pStyle w:val="5"/>
        <w:rPr>
          <w:rStyle w:val="af9"/>
        </w:rPr>
      </w:pPr>
      <w:r>
        <w:rPr>
          <w:rFonts w:hint="eastAsia"/>
        </w:rPr>
        <w:t>体验专区</w:t>
      </w:r>
    </w:p>
    <w:p w14:paraId="7F5F5871" w14:textId="2BE188E3" w:rsidR="00C275E1" w:rsidRPr="00FF00EE" w:rsidRDefault="00060702" w:rsidP="00C275E1">
      <w:pPr>
        <w:pStyle w:val="6"/>
      </w:pPr>
      <w:r>
        <w:rPr>
          <w:rFonts w:hint="eastAsia"/>
        </w:rPr>
        <w:t>体验专区</w:t>
      </w:r>
    </w:p>
    <w:p w14:paraId="07D0F1F9" w14:textId="77777777" w:rsidR="00C275E1" w:rsidRDefault="00C275E1" w:rsidP="00C275E1">
      <w:pPr>
        <w:pStyle w:val="7"/>
        <w:rPr>
          <w:rStyle w:val="af9"/>
        </w:rPr>
      </w:pPr>
      <w:r>
        <w:rPr>
          <w:rStyle w:val="af9"/>
          <w:rFonts w:hint="eastAsia"/>
        </w:rPr>
        <w:t>业务定义</w:t>
      </w:r>
    </w:p>
    <w:p w14:paraId="445CE9D0" w14:textId="13E0FEAB" w:rsidR="00060702" w:rsidRPr="00921716" w:rsidRDefault="00060702" w:rsidP="00060702">
      <w:pPr>
        <w:rPr>
          <w:b/>
          <w:color w:val="FF0000"/>
        </w:rPr>
      </w:pPr>
      <w:r>
        <w:rPr>
          <w:rFonts w:hint="eastAsia"/>
        </w:rPr>
        <w:t>当用户点击“话</w:t>
      </w:r>
      <w:r w:rsidR="00655159">
        <w:rPr>
          <w:rFonts w:hint="eastAsia"/>
        </w:rPr>
        <w:t>体验专区</w:t>
      </w:r>
      <w:r>
        <w:rPr>
          <w:rFonts w:hint="eastAsia"/>
        </w:rPr>
        <w:t>”菜单时在对话回复中显示</w:t>
      </w:r>
      <w:proofErr w:type="gramStart"/>
      <w:r w:rsidR="000B428B">
        <w:rPr>
          <w:rFonts w:hint="eastAsia"/>
        </w:rPr>
        <w:t>沃</w:t>
      </w:r>
      <w:proofErr w:type="gramEnd"/>
      <w:r w:rsidR="000B428B">
        <w:rPr>
          <w:rFonts w:hint="eastAsia"/>
        </w:rPr>
        <w:t>阅读的相关推荐，并且显示连接，当点击后跳转到</w:t>
      </w:r>
      <w:proofErr w:type="gramStart"/>
      <w:r w:rsidR="000B428B">
        <w:rPr>
          <w:rFonts w:hint="eastAsia"/>
        </w:rPr>
        <w:t>沃</w:t>
      </w:r>
      <w:proofErr w:type="gramEnd"/>
      <w:r w:rsidR="000B428B">
        <w:rPr>
          <w:rFonts w:hint="eastAsia"/>
        </w:rPr>
        <w:t>阅读相关界面</w:t>
      </w:r>
      <w:r>
        <w:rPr>
          <w:rFonts w:hint="eastAsia"/>
        </w:rPr>
        <w:t>。</w:t>
      </w:r>
      <w:r w:rsidR="000B428B">
        <w:rPr>
          <w:rFonts w:hint="eastAsia"/>
        </w:rPr>
        <w:t>完成</w:t>
      </w:r>
      <w:proofErr w:type="gramStart"/>
      <w:r w:rsidR="000B428B">
        <w:rPr>
          <w:rFonts w:hint="eastAsia"/>
        </w:rPr>
        <w:t>沃</w:t>
      </w:r>
      <w:proofErr w:type="gramEnd"/>
      <w:r w:rsidR="000B428B">
        <w:rPr>
          <w:rFonts w:hint="eastAsia"/>
        </w:rPr>
        <w:t>阅读的推荐。</w:t>
      </w:r>
    </w:p>
    <w:p w14:paraId="1B694247" w14:textId="77777777" w:rsidR="00C275E1" w:rsidRDefault="00C275E1" w:rsidP="00C275E1">
      <w:pPr>
        <w:pStyle w:val="7"/>
        <w:rPr>
          <w:rStyle w:val="af9"/>
        </w:rPr>
      </w:pPr>
      <w:r>
        <w:rPr>
          <w:rStyle w:val="af9"/>
          <w:rFonts w:hint="eastAsia"/>
        </w:rPr>
        <w:t>约束条件</w:t>
      </w:r>
    </w:p>
    <w:p w14:paraId="63648F87" w14:textId="77777777" w:rsidR="00C275E1" w:rsidRDefault="00C275E1" w:rsidP="00C275E1">
      <w:pPr>
        <w:pStyle w:val="7"/>
        <w:rPr>
          <w:rStyle w:val="af9"/>
        </w:rPr>
      </w:pPr>
      <w:r>
        <w:rPr>
          <w:rStyle w:val="af9"/>
          <w:rFonts w:hint="eastAsia"/>
        </w:rPr>
        <w:t>逻辑模型</w:t>
      </w:r>
    </w:p>
    <w:p w14:paraId="5C7AC3AE" w14:textId="77777777" w:rsidR="00C275E1" w:rsidRDefault="00C275E1" w:rsidP="00C275E1">
      <w:pPr>
        <w:pStyle w:val="7"/>
        <w:rPr>
          <w:rStyle w:val="af9"/>
        </w:rPr>
      </w:pPr>
      <w:r>
        <w:rPr>
          <w:rStyle w:val="af9"/>
          <w:rFonts w:hint="eastAsia"/>
        </w:rPr>
        <w:t>功能描述</w:t>
      </w:r>
    </w:p>
    <w:p w14:paraId="6CB1CCBD" w14:textId="03F61111" w:rsidR="00C275E1" w:rsidRDefault="000B428B" w:rsidP="000B428B">
      <w:pPr>
        <w:pStyle w:val="a2"/>
        <w:numPr>
          <w:ilvl w:val="0"/>
          <w:numId w:val="35"/>
        </w:numPr>
      </w:pPr>
      <w:r>
        <w:rPr>
          <w:rFonts w:hint="eastAsia"/>
        </w:rPr>
        <w:t>显示</w:t>
      </w:r>
      <w:proofErr w:type="gramStart"/>
      <w:r>
        <w:rPr>
          <w:rFonts w:hint="eastAsia"/>
        </w:rPr>
        <w:t>沃</w:t>
      </w:r>
      <w:proofErr w:type="gramEnd"/>
      <w:r>
        <w:rPr>
          <w:rFonts w:hint="eastAsia"/>
        </w:rPr>
        <w:t>阅读推荐信息并可跳转到</w:t>
      </w:r>
      <w:proofErr w:type="gramStart"/>
      <w:r>
        <w:rPr>
          <w:rFonts w:hint="eastAsia"/>
        </w:rPr>
        <w:t>沃</w:t>
      </w:r>
      <w:proofErr w:type="gramEnd"/>
      <w:r>
        <w:rPr>
          <w:rFonts w:hint="eastAsia"/>
        </w:rPr>
        <w:t>阅读首页。</w:t>
      </w:r>
    </w:p>
    <w:p w14:paraId="7C086964" w14:textId="77777777" w:rsidR="00C275E1" w:rsidRDefault="00C275E1" w:rsidP="00C275E1">
      <w:pPr>
        <w:pStyle w:val="7"/>
        <w:rPr>
          <w:rStyle w:val="af9"/>
        </w:rPr>
      </w:pPr>
      <w:r>
        <w:rPr>
          <w:rStyle w:val="af9"/>
          <w:rFonts w:hint="eastAsia"/>
        </w:rPr>
        <w:lastRenderedPageBreak/>
        <w:t>输入</w:t>
      </w:r>
    </w:p>
    <w:p w14:paraId="081B8F74" w14:textId="77777777" w:rsidR="00C275E1" w:rsidRDefault="00C275E1" w:rsidP="00C275E1">
      <w:pPr>
        <w:pStyle w:val="7"/>
        <w:rPr>
          <w:rStyle w:val="af9"/>
        </w:rPr>
      </w:pPr>
      <w:r>
        <w:rPr>
          <w:rStyle w:val="af9"/>
          <w:rFonts w:hint="eastAsia"/>
        </w:rPr>
        <w:t>输出</w:t>
      </w:r>
    </w:p>
    <w:p w14:paraId="245B0EFD" w14:textId="6BF77B1E" w:rsidR="00C275E1" w:rsidRDefault="000B428B" w:rsidP="00C275E1">
      <w:pPr>
        <w:pStyle w:val="a2"/>
      </w:pPr>
      <w:proofErr w:type="gramStart"/>
      <w:r>
        <w:rPr>
          <w:rFonts w:hint="eastAsia"/>
        </w:rPr>
        <w:t>沃</w:t>
      </w:r>
      <w:proofErr w:type="gramEnd"/>
      <w:r>
        <w:rPr>
          <w:rFonts w:hint="eastAsia"/>
        </w:rPr>
        <w:t>阅读推荐信息</w:t>
      </w:r>
    </w:p>
    <w:p w14:paraId="545ABC14" w14:textId="77777777" w:rsidR="00C275E1" w:rsidRDefault="00C275E1" w:rsidP="00C275E1">
      <w:pPr>
        <w:pStyle w:val="7"/>
        <w:rPr>
          <w:rStyle w:val="af9"/>
        </w:rPr>
      </w:pPr>
      <w:r>
        <w:rPr>
          <w:rStyle w:val="af9"/>
          <w:rFonts w:hint="eastAsia"/>
        </w:rPr>
        <w:t>用户界面</w:t>
      </w:r>
    </w:p>
    <w:p w14:paraId="37EE1FA3" w14:textId="0763C0E1" w:rsidR="00C275E1" w:rsidRPr="005C3B77" w:rsidRDefault="000B428B" w:rsidP="00C275E1">
      <w:r>
        <w:rPr>
          <w:rFonts w:hint="eastAsia"/>
        </w:rPr>
        <w:t>待产品</w:t>
      </w:r>
      <w:r w:rsidR="00C275E1">
        <w:rPr>
          <w:rFonts w:hint="eastAsia"/>
        </w:rPr>
        <w:t>完善。</w:t>
      </w:r>
    </w:p>
    <w:p w14:paraId="515A0927" w14:textId="303887B1" w:rsidR="00C275E1" w:rsidRDefault="00C275E1" w:rsidP="00C275E1">
      <w:pPr>
        <w:pStyle w:val="5"/>
        <w:rPr>
          <w:rStyle w:val="af9"/>
        </w:rPr>
      </w:pPr>
      <w:r>
        <w:rPr>
          <w:rFonts w:hint="eastAsia"/>
        </w:rPr>
        <w:t>活动专区</w:t>
      </w:r>
    </w:p>
    <w:p w14:paraId="061DFA28" w14:textId="29B99D03" w:rsidR="00C275E1" w:rsidRPr="00FF00EE" w:rsidRDefault="00A768B0" w:rsidP="00C275E1">
      <w:pPr>
        <w:pStyle w:val="6"/>
      </w:pPr>
      <w:r>
        <w:rPr>
          <w:rFonts w:hint="eastAsia"/>
        </w:rPr>
        <w:t>最新活动</w:t>
      </w:r>
    </w:p>
    <w:p w14:paraId="471293F7" w14:textId="77777777" w:rsidR="00C275E1" w:rsidRDefault="00C275E1" w:rsidP="00C275E1">
      <w:pPr>
        <w:pStyle w:val="7"/>
        <w:rPr>
          <w:rStyle w:val="af9"/>
        </w:rPr>
      </w:pPr>
      <w:r>
        <w:rPr>
          <w:rStyle w:val="af9"/>
          <w:rFonts w:hint="eastAsia"/>
        </w:rPr>
        <w:t>业务定义</w:t>
      </w:r>
    </w:p>
    <w:p w14:paraId="2EC356DA" w14:textId="1E357FD5" w:rsidR="00C275E1" w:rsidRDefault="00110EF5" w:rsidP="00C275E1">
      <w:r>
        <w:rPr>
          <w:rFonts w:hint="eastAsia"/>
        </w:rPr>
        <w:t>当用户点击“</w:t>
      </w:r>
      <w:r w:rsidR="007106D2">
        <w:rPr>
          <w:rFonts w:hint="eastAsia"/>
        </w:rPr>
        <w:t>最新活动</w:t>
      </w:r>
      <w:r>
        <w:rPr>
          <w:rFonts w:hint="eastAsia"/>
        </w:rPr>
        <w:t>”菜单时在对话回复</w:t>
      </w:r>
      <w:r w:rsidR="007106D2">
        <w:rPr>
          <w:rFonts w:hint="eastAsia"/>
        </w:rPr>
        <w:t>出最新的</w:t>
      </w:r>
      <w:r w:rsidR="007106D2">
        <w:rPr>
          <w:rFonts w:hint="eastAsia"/>
        </w:rPr>
        <w:t>5</w:t>
      </w:r>
      <w:r w:rsidR="007106D2">
        <w:rPr>
          <w:rFonts w:hint="eastAsia"/>
        </w:rPr>
        <w:t>个以内的活动（合并成一条消息）</w:t>
      </w:r>
      <w:r>
        <w:rPr>
          <w:rFonts w:hint="eastAsia"/>
        </w:rPr>
        <w:t>。</w:t>
      </w:r>
      <w:r w:rsidR="007106D2">
        <w:rPr>
          <w:rFonts w:hint="eastAsia"/>
        </w:rPr>
        <w:t>用户如果点击更多可跳转到活动列表页，在如果点击具体的活动可直接跳到活动详情页面。</w:t>
      </w:r>
    </w:p>
    <w:p w14:paraId="7111E64D" w14:textId="57808ED7" w:rsidR="007106D2" w:rsidRPr="00921716" w:rsidRDefault="007106D2" w:rsidP="00C275E1">
      <w:pPr>
        <w:rPr>
          <w:b/>
          <w:color w:val="FF0000"/>
        </w:rPr>
      </w:pPr>
      <w:r>
        <w:rPr>
          <w:rFonts w:hint="eastAsia"/>
        </w:rPr>
        <w:t>活动</w:t>
      </w:r>
      <w:proofErr w:type="gramStart"/>
      <w:r>
        <w:rPr>
          <w:rFonts w:hint="eastAsia"/>
        </w:rPr>
        <w:t>详情页可再</w:t>
      </w:r>
      <w:proofErr w:type="gramEnd"/>
      <w:r>
        <w:rPr>
          <w:rFonts w:hint="eastAsia"/>
        </w:rPr>
        <w:t>点击跳入到</w:t>
      </w:r>
      <w:proofErr w:type="gramStart"/>
      <w:r>
        <w:rPr>
          <w:rFonts w:hint="eastAsia"/>
        </w:rPr>
        <w:t>沃</w:t>
      </w:r>
      <w:proofErr w:type="gramEnd"/>
      <w:r>
        <w:rPr>
          <w:rFonts w:hint="eastAsia"/>
        </w:rPr>
        <w:t>玩家具体的活动页面参与活动。</w:t>
      </w:r>
    </w:p>
    <w:p w14:paraId="16E7C729" w14:textId="77777777" w:rsidR="00C275E1" w:rsidRDefault="00C275E1" w:rsidP="00C275E1">
      <w:pPr>
        <w:pStyle w:val="7"/>
        <w:rPr>
          <w:rStyle w:val="af9"/>
        </w:rPr>
      </w:pPr>
      <w:r>
        <w:rPr>
          <w:rStyle w:val="af9"/>
          <w:rFonts w:hint="eastAsia"/>
        </w:rPr>
        <w:t>约束条件</w:t>
      </w:r>
    </w:p>
    <w:p w14:paraId="0009CF8B" w14:textId="276C4E92" w:rsidR="003A1CCC" w:rsidRPr="003A1CCC" w:rsidRDefault="003A1CCC" w:rsidP="003A1CCC">
      <w:r>
        <w:rPr>
          <w:rFonts w:hint="eastAsia"/>
        </w:rPr>
        <w:t>用户已绑定手机账号。</w:t>
      </w:r>
    </w:p>
    <w:p w14:paraId="4EA213ED" w14:textId="77777777" w:rsidR="00C275E1" w:rsidRDefault="00C275E1" w:rsidP="00C275E1">
      <w:pPr>
        <w:pStyle w:val="7"/>
        <w:rPr>
          <w:rStyle w:val="af9"/>
        </w:rPr>
      </w:pPr>
      <w:r>
        <w:rPr>
          <w:rStyle w:val="af9"/>
          <w:rFonts w:hint="eastAsia"/>
        </w:rPr>
        <w:t>逻辑模型</w:t>
      </w:r>
    </w:p>
    <w:p w14:paraId="3D316D57" w14:textId="77777777" w:rsidR="00C275E1" w:rsidRDefault="00C275E1" w:rsidP="00C275E1">
      <w:pPr>
        <w:pStyle w:val="7"/>
        <w:rPr>
          <w:rStyle w:val="af9"/>
        </w:rPr>
      </w:pPr>
      <w:r>
        <w:rPr>
          <w:rStyle w:val="af9"/>
          <w:rFonts w:hint="eastAsia"/>
        </w:rPr>
        <w:t>功能描述</w:t>
      </w:r>
    </w:p>
    <w:p w14:paraId="49FFEABC" w14:textId="77777777" w:rsidR="007106D2" w:rsidRDefault="007106D2" w:rsidP="00D2033A">
      <w:pPr>
        <w:pStyle w:val="a2"/>
        <w:numPr>
          <w:ilvl w:val="0"/>
          <w:numId w:val="35"/>
        </w:numPr>
      </w:pPr>
      <w:r>
        <w:rPr>
          <w:rFonts w:hint="eastAsia"/>
        </w:rPr>
        <w:t>显示</w:t>
      </w:r>
      <w:proofErr w:type="gramStart"/>
      <w:r>
        <w:rPr>
          <w:rFonts w:hint="eastAsia"/>
        </w:rPr>
        <w:t>沃</w:t>
      </w:r>
      <w:proofErr w:type="gramEnd"/>
      <w:r>
        <w:rPr>
          <w:rFonts w:hint="eastAsia"/>
        </w:rPr>
        <w:t>玩家最新</w:t>
      </w:r>
      <w:r>
        <w:rPr>
          <w:rFonts w:hint="eastAsia"/>
        </w:rPr>
        <w:t>5</w:t>
      </w:r>
      <w:r>
        <w:rPr>
          <w:rFonts w:hint="eastAsia"/>
        </w:rPr>
        <w:t>条推荐活动</w:t>
      </w:r>
    </w:p>
    <w:p w14:paraId="2C3C8031" w14:textId="0DC8F2A9" w:rsidR="00C275E1" w:rsidRDefault="007106D2" w:rsidP="00D2033A">
      <w:pPr>
        <w:pStyle w:val="a2"/>
        <w:numPr>
          <w:ilvl w:val="0"/>
          <w:numId w:val="35"/>
        </w:numPr>
      </w:pPr>
      <w:r>
        <w:rPr>
          <w:rFonts w:hint="eastAsia"/>
        </w:rPr>
        <w:t>活动详情显示</w:t>
      </w:r>
    </w:p>
    <w:p w14:paraId="56011AEA" w14:textId="71DD5147" w:rsidR="00C275E1" w:rsidRDefault="00C275E1" w:rsidP="00C275E1">
      <w:pPr>
        <w:pStyle w:val="7"/>
      </w:pPr>
      <w:r>
        <w:rPr>
          <w:rStyle w:val="af9"/>
          <w:rFonts w:hint="eastAsia"/>
        </w:rPr>
        <w:t>输入</w:t>
      </w:r>
    </w:p>
    <w:p w14:paraId="037263F8" w14:textId="77777777" w:rsidR="00C275E1" w:rsidRDefault="00C275E1" w:rsidP="00C275E1">
      <w:pPr>
        <w:pStyle w:val="7"/>
        <w:rPr>
          <w:rStyle w:val="af9"/>
        </w:rPr>
      </w:pPr>
      <w:r>
        <w:rPr>
          <w:rStyle w:val="af9"/>
          <w:rFonts w:hint="eastAsia"/>
        </w:rPr>
        <w:t>输出</w:t>
      </w:r>
    </w:p>
    <w:p w14:paraId="5671D638" w14:textId="3C896734" w:rsidR="00C275E1" w:rsidRDefault="007106D2" w:rsidP="00C275E1">
      <w:pPr>
        <w:pStyle w:val="a2"/>
      </w:pPr>
      <w:r>
        <w:rPr>
          <w:rFonts w:hint="eastAsia"/>
        </w:rPr>
        <w:t>活动列表，活动详情</w:t>
      </w:r>
    </w:p>
    <w:p w14:paraId="6833F3DD" w14:textId="77777777" w:rsidR="00C275E1" w:rsidRDefault="00C275E1" w:rsidP="00C275E1">
      <w:pPr>
        <w:pStyle w:val="7"/>
        <w:rPr>
          <w:rStyle w:val="af9"/>
        </w:rPr>
      </w:pPr>
      <w:r>
        <w:rPr>
          <w:rStyle w:val="af9"/>
          <w:rFonts w:hint="eastAsia"/>
        </w:rPr>
        <w:t>用户界面</w:t>
      </w:r>
    </w:p>
    <w:p w14:paraId="2C1F571A" w14:textId="361DC65A" w:rsidR="00C275E1" w:rsidRPr="005C3B77" w:rsidRDefault="00C275E1" w:rsidP="00C275E1">
      <w:r>
        <w:rPr>
          <w:rFonts w:hint="eastAsia"/>
        </w:rPr>
        <w:t>待</w:t>
      </w:r>
      <w:r w:rsidR="00D2033A">
        <w:rPr>
          <w:rFonts w:hint="eastAsia"/>
        </w:rPr>
        <w:t>产品</w:t>
      </w:r>
      <w:r>
        <w:rPr>
          <w:rFonts w:hint="eastAsia"/>
        </w:rPr>
        <w:t>完善。</w:t>
      </w:r>
    </w:p>
    <w:p w14:paraId="44C4C642" w14:textId="26E303EC" w:rsidR="004A58A4" w:rsidRPr="00FF00EE" w:rsidRDefault="00A768B0" w:rsidP="004A58A4">
      <w:pPr>
        <w:pStyle w:val="6"/>
      </w:pPr>
      <w:r>
        <w:rPr>
          <w:rFonts w:hint="eastAsia"/>
        </w:rPr>
        <w:t>3G</w:t>
      </w:r>
      <w:r>
        <w:rPr>
          <w:rFonts w:hint="eastAsia"/>
        </w:rPr>
        <w:t>流量优惠</w:t>
      </w:r>
    </w:p>
    <w:p w14:paraId="4BF6A153" w14:textId="77777777" w:rsidR="004A58A4" w:rsidRDefault="004A58A4" w:rsidP="004A58A4">
      <w:pPr>
        <w:pStyle w:val="7"/>
        <w:rPr>
          <w:rStyle w:val="af9"/>
        </w:rPr>
      </w:pPr>
      <w:r>
        <w:rPr>
          <w:rStyle w:val="af9"/>
          <w:rFonts w:hint="eastAsia"/>
        </w:rPr>
        <w:t>业务定义</w:t>
      </w:r>
    </w:p>
    <w:p w14:paraId="3636D4DC" w14:textId="22A979C4" w:rsidR="0056229D" w:rsidRDefault="0056229D" w:rsidP="0056229D">
      <w:r>
        <w:rPr>
          <w:rFonts w:hint="eastAsia"/>
        </w:rPr>
        <w:t>当用户点击“</w:t>
      </w:r>
      <w:r w:rsidR="009E4E7F">
        <w:rPr>
          <w:rFonts w:hint="eastAsia"/>
        </w:rPr>
        <w:t>3g</w:t>
      </w:r>
      <w:r w:rsidR="009E4E7F">
        <w:rPr>
          <w:rFonts w:hint="eastAsia"/>
        </w:rPr>
        <w:t>流量优惠</w:t>
      </w:r>
      <w:r>
        <w:rPr>
          <w:rFonts w:hint="eastAsia"/>
        </w:rPr>
        <w:t>”菜单时在对话回复出最新的</w:t>
      </w:r>
      <w:r>
        <w:rPr>
          <w:rFonts w:hint="eastAsia"/>
        </w:rPr>
        <w:t>5</w:t>
      </w:r>
      <w:r>
        <w:rPr>
          <w:rFonts w:hint="eastAsia"/>
        </w:rPr>
        <w:t>个以内的</w:t>
      </w:r>
      <w:r w:rsidR="009E4E7F">
        <w:rPr>
          <w:rFonts w:hint="eastAsia"/>
        </w:rPr>
        <w:t>优惠套餐（用户已经订购的要去除）。同时根据用户以前的行为推荐</w:t>
      </w:r>
      <w:r w:rsidR="009E4E7F">
        <w:rPr>
          <w:rFonts w:hint="eastAsia"/>
        </w:rPr>
        <w:t>2</w:t>
      </w:r>
      <w:r w:rsidR="009E4E7F">
        <w:rPr>
          <w:rFonts w:hint="eastAsia"/>
        </w:rPr>
        <w:t>个合适该用户的优惠套餐。（在没有合适算法前先可随机，后续待精准营销机制完善后再精准推荐）</w:t>
      </w:r>
      <w:r>
        <w:rPr>
          <w:rFonts w:hint="eastAsia"/>
        </w:rPr>
        <w:t>。</w:t>
      </w:r>
    </w:p>
    <w:p w14:paraId="7090C9FF" w14:textId="0E99F768" w:rsidR="0056229D" w:rsidRPr="00921716" w:rsidRDefault="009E4E7F" w:rsidP="0056229D">
      <w:pPr>
        <w:rPr>
          <w:b/>
          <w:color w:val="FF0000"/>
        </w:rPr>
      </w:pPr>
      <w:r>
        <w:rPr>
          <w:rFonts w:hint="eastAsia"/>
        </w:rPr>
        <w:t>用户点击优惠套餐可跳转到该套餐的详情页面进行查看，并且引导用户进行订</w:t>
      </w:r>
      <w:r>
        <w:rPr>
          <w:rFonts w:hint="eastAsia"/>
        </w:rPr>
        <w:lastRenderedPageBreak/>
        <w:t>购。当用户点击订购时激活订购流程（订购流程见后续需求描述）</w:t>
      </w:r>
      <w:r w:rsidR="0056229D">
        <w:rPr>
          <w:rFonts w:hint="eastAsia"/>
        </w:rPr>
        <w:t>。</w:t>
      </w:r>
    </w:p>
    <w:p w14:paraId="0EC7D848" w14:textId="77777777" w:rsidR="004A58A4" w:rsidRDefault="004A58A4" w:rsidP="004A58A4">
      <w:pPr>
        <w:pStyle w:val="7"/>
        <w:rPr>
          <w:rStyle w:val="af9"/>
        </w:rPr>
      </w:pPr>
      <w:r>
        <w:rPr>
          <w:rStyle w:val="af9"/>
          <w:rFonts w:hint="eastAsia"/>
        </w:rPr>
        <w:t>约束条件</w:t>
      </w:r>
    </w:p>
    <w:p w14:paraId="3E81E3AB" w14:textId="77777777" w:rsidR="004A58A4" w:rsidRDefault="004A58A4" w:rsidP="004A58A4">
      <w:pPr>
        <w:pStyle w:val="7"/>
        <w:rPr>
          <w:rStyle w:val="af9"/>
        </w:rPr>
      </w:pPr>
      <w:r>
        <w:rPr>
          <w:rStyle w:val="af9"/>
          <w:rFonts w:hint="eastAsia"/>
        </w:rPr>
        <w:t>逻辑模型</w:t>
      </w:r>
    </w:p>
    <w:p w14:paraId="02BF8A09" w14:textId="77777777" w:rsidR="004A58A4" w:rsidRDefault="004A58A4" w:rsidP="004A58A4">
      <w:pPr>
        <w:pStyle w:val="7"/>
        <w:rPr>
          <w:rStyle w:val="af9"/>
        </w:rPr>
      </w:pPr>
      <w:r>
        <w:rPr>
          <w:rStyle w:val="af9"/>
          <w:rFonts w:hint="eastAsia"/>
        </w:rPr>
        <w:t>功能描述</w:t>
      </w:r>
    </w:p>
    <w:p w14:paraId="2986AC59" w14:textId="77777777" w:rsidR="00C01762" w:rsidRDefault="00C01762" w:rsidP="009E4E7F">
      <w:pPr>
        <w:pStyle w:val="a2"/>
        <w:numPr>
          <w:ilvl w:val="0"/>
          <w:numId w:val="36"/>
        </w:numPr>
      </w:pPr>
      <w:r>
        <w:rPr>
          <w:rFonts w:hint="eastAsia"/>
        </w:rPr>
        <w:t>显示优惠套餐和用户优惠推荐。</w:t>
      </w:r>
    </w:p>
    <w:p w14:paraId="4A1A1188" w14:textId="5EA670D4" w:rsidR="009E4E7F" w:rsidRDefault="00C01762" w:rsidP="009E4E7F">
      <w:pPr>
        <w:pStyle w:val="a2"/>
        <w:numPr>
          <w:ilvl w:val="0"/>
          <w:numId w:val="36"/>
        </w:numPr>
      </w:pPr>
      <w:r>
        <w:rPr>
          <w:rFonts w:hint="eastAsia"/>
        </w:rPr>
        <w:t>显示优惠套餐的详情</w:t>
      </w:r>
    </w:p>
    <w:p w14:paraId="0D007F2D" w14:textId="77777777" w:rsidR="004A58A4" w:rsidRDefault="004A58A4" w:rsidP="004A58A4">
      <w:pPr>
        <w:pStyle w:val="7"/>
        <w:rPr>
          <w:rStyle w:val="af9"/>
        </w:rPr>
      </w:pPr>
      <w:r>
        <w:rPr>
          <w:rStyle w:val="af9"/>
          <w:rFonts w:hint="eastAsia"/>
        </w:rPr>
        <w:t>输入</w:t>
      </w:r>
    </w:p>
    <w:p w14:paraId="285C9604" w14:textId="77777777" w:rsidR="004A58A4" w:rsidRDefault="004A58A4" w:rsidP="004A58A4">
      <w:pPr>
        <w:pStyle w:val="7"/>
        <w:rPr>
          <w:rStyle w:val="af9"/>
        </w:rPr>
      </w:pPr>
      <w:r>
        <w:rPr>
          <w:rStyle w:val="af9"/>
          <w:rFonts w:hint="eastAsia"/>
        </w:rPr>
        <w:t>输出</w:t>
      </w:r>
    </w:p>
    <w:p w14:paraId="02F3D25A" w14:textId="34FF1BCA" w:rsidR="004A58A4" w:rsidRDefault="00C01762" w:rsidP="004A58A4">
      <w:pPr>
        <w:pStyle w:val="a2"/>
      </w:pPr>
      <w:r>
        <w:rPr>
          <w:rFonts w:hint="eastAsia"/>
        </w:rPr>
        <w:t>优惠套餐列表，优惠套餐详情</w:t>
      </w:r>
    </w:p>
    <w:p w14:paraId="5ED97154" w14:textId="77777777" w:rsidR="004A58A4" w:rsidRDefault="004A58A4" w:rsidP="004A58A4">
      <w:pPr>
        <w:pStyle w:val="7"/>
        <w:rPr>
          <w:rStyle w:val="af9"/>
        </w:rPr>
      </w:pPr>
      <w:r>
        <w:rPr>
          <w:rStyle w:val="af9"/>
          <w:rFonts w:hint="eastAsia"/>
        </w:rPr>
        <w:t>用户界面</w:t>
      </w:r>
    </w:p>
    <w:p w14:paraId="56DD8AEB" w14:textId="77777777" w:rsidR="004A58A4" w:rsidRDefault="004A58A4" w:rsidP="004A58A4">
      <w:r>
        <w:rPr>
          <w:rFonts w:hint="eastAsia"/>
        </w:rPr>
        <w:t>待完善。</w:t>
      </w:r>
    </w:p>
    <w:p w14:paraId="0C273D54" w14:textId="7B494DB7" w:rsidR="004A58A4" w:rsidRPr="00FF00EE" w:rsidRDefault="00A768B0" w:rsidP="004A58A4">
      <w:pPr>
        <w:pStyle w:val="6"/>
      </w:pPr>
      <w:r>
        <w:rPr>
          <w:rFonts w:hint="eastAsia"/>
        </w:rPr>
        <w:t>GPRS</w:t>
      </w:r>
      <w:r>
        <w:rPr>
          <w:rFonts w:hint="eastAsia"/>
        </w:rPr>
        <w:t>流量优惠</w:t>
      </w:r>
    </w:p>
    <w:p w14:paraId="58687ED4" w14:textId="77777777" w:rsidR="004A58A4" w:rsidRDefault="004A58A4" w:rsidP="004A58A4">
      <w:pPr>
        <w:pStyle w:val="7"/>
        <w:rPr>
          <w:rStyle w:val="af9"/>
        </w:rPr>
      </w:pPr>
      <w:r>
        <w:rPr>
          <w:rStyle w:val="af9"/>
          <w:rFonts w:hint="eastAsia"/>
        </w:rPr>
        <w:t>业务定义</w:t>
      </w:r>
    </w:p>
    <w:p w14:paraId="622DA51C" w14:textId="37A84A5B" w:rsidR="00C01762" w:rsidRDefault="00C01762" w:rsidP="00C01762">
      <w:r>
        <w:rPr>
          <w:rFonts w:hint="eastAsia"/>
        </w:rPr>
        <w:t>当用户点击“</w:t>
      </w:r>
      <w:r w:rsidR="00797525">
        <w:rPr>
          <w:rFonts w:hint="eastAsia"/>
        </w:rPr>
        <w:t>GPRS</w:t>
      </w:r>
      <w:r>
        <w:rPr>
          <w:rFonts w:hint="eastAsia"/>
        </w:rPr>
        <w:t>流量优惠”菜单时在对话回复出最新的</w:t>
      </w:r>
      <w:r>
        <w:rPr>
          <w:rFonts w:hint="eastAsia"/>
        </w:rPr>
        <w:t>5</w:t>
      </w:r>
      <w:r>
        <w:rPr>
          <w:rFonts w:hint="eastAsia"/>
        </w:rPr>
        <w:t>个以内的优惠套餐（用户已经订购的要去除）。同时根据用户以前的行为推荐</w:t>
      </w:r>
      <w:r>
        <w:rPr>
          <w:rFonts w:hint="eastAsia"/>
        </w:rPr>
        <w:t>2</w:t>
      </w:r>
      <w:r>
        <w:rPr>
          <w:rFonts w:hint="eastAsia"/>
        </w:rPr>
        <w:t>个合适该用户的优惠套餐。（在没有合适算法前先可随机，后续待精准营销机制完善后再精准推荐）。</w:t>
      </w:r>
    </w:p>
    <w:p w14:paraId="3BD67783" w14:textId="0E945195" w:rsidR="004A58A4" w:rsidRPr="00921716" w:rsidRDefault="00C01762" w:rsidP="00C01762">
      <w:pPr>
        <w:rPr>
          <w:b/>
          <w:color w:val="FF0000"/>
        </w:rPr>
      </w:pPr>
      <w:r>
        <w:rPr>
          <w:rFonts w:hint="eastAsia"/>
        </w:rPr>
        <w:t>用户点击优惠套餐可跳转到该套餐的详情页面进行查看，并且引导用户进行订购。当用户点击订购时激活订购流程（订购流程见后续需求描述）。</w:t>
      </w:r>
    </w:p>
    <w:p w14:paraId="62816A99" w14:textId="79750430" w:rsidR="004A58A4" w:rsidRPr="002876BA" w:rsidRDefault="004A58A4" w:rsidP="004A58A4">
      <w:pPr>
        <w:pStyle w:val="7"/>
      </w:pPr>
      <w:r>
        <w:rPr>
          <w:rStyle w:val="af9"/>
          <w:rFonts w:hint="eastAsia"/>
        </w:rPr>
        <w:t>约束条件</w:t>
      </w:r>
    </w:p>
    <w:p w14:paraId="40423D5F" w14:textId="7D87E763" w:rsidR="004A58A4" w:rsidRDefault="004A58A4" w:rsidP="004A58A4">
      <w:pPr>
        <w:pStyle w:val="7"/>
      </w:pPr>
      <w:r>
        <w:rPr>
          <w:rStyle w:val="af9"/>
          <w:rFonts w:hint="eastAsia"/>
        </w:rPr>
        <w:t>逻辑模型</w:t>
      </w:r>
    </w:p>
    <w:p w14:paraId="48393B74" w14:textId="77777777" w:rsidR="004A58A4" w:rsidRDefault="004A58A4" w:rsidP="004A58A4">
      <w:pPr>
        <w:pStyle w:val="7"/>
        <w:rPr>
          <w:rStyle w:val="af9"/>
        </w:rPr>
      </w:pPr>
      <w:r>
        <w:rPr>
          <w:rStyle w:val="af9"/>
          <w:rFonts w:hint="eastAsia"/>
        </w:rPr>
        <w:t>功能描述</w:t>
      </w:r>
    </w:p>
    <w:p w14:paraId="7049FD1B" w14:textId="77777777" w:rsidR="00C01762" w:rsidRDefault="00C01762" w:rsidP="00C01762">
      <w:pPr>
        <w:pStyle w:val="a2"/>
        <w:numPr>
          <w:ilvl w:val="0"/>
          <w:numId w:val="36"/>
        </w:numPr>
      </w:pPr>
      <w:r>
        <w:rPr>
          <w:rFonts w:hint="eastAsia"/>
        </w:rPr>
        <w:t>显示优惠套餐和用户优惠推荐。</w:t>
      </w:r>
    </w:p>
    <w:p w14:paraId="617FEA98" w14:textId="77777777" w:rsidR="00C01762" w:rsidRDefault="00C01762" w:rsidP="00C01762">
      <w:pPr>
        <w:pStyle w:val="a2"/>
        <w:numPr>
          <w:ilvl w:val="0"/>
          <w:numId w:val="36"/>
        </w:numPr>
      </w:pPr>
      <w:r>
        <w:rPr>
          <w:rFonts w:hint="eastAsia"/>
        </w:rPr>
        <w:t>显示优惠套餐的详情</w:t>
      </w:r>
    </w:p>
    <w:p w14:paraId="6E653A39" w14:textId="77777777" w:rsidR="004A58A4" w:rsidRDefault="004A58A4" w:rsidP="004A58A4">
      <w:pPr>
        <w:pStyle w:val="7"/>
        <w:rPr>
          <w:rStyle w:val="af9"/>
        </w:rPr>
      </w:pPr>
      <w:r>
        <w:rPr>
          <w:rStyle w:val="af9"/>
          <w:rFonts w:hint="eastAsia"/>
        </w:rPr>
        <w:t>输入</w:t>
      </w:r>
    </w:p>
    <w:p w14:paraId="5730A46D" w14:textId="77777777" w:rsidR="00C01762" w:rsidRDefault="00C01762" w:rsidP="00C01762">
      <w:pPr>
        <w:pStyle w:val="a2"/>
      </w:pPr>
      <w:r>
        <w:rPr>
          <w:rFonts w:hint="eastAsia"/>
        </w:rPr>
        <w:t>优惠套餐列表，优惠套餐详情</w:t>
      </w:r>
    </w:p>
    <w:p w14:paraId="4F227DFC" w14:textId="77777777" w:rsidR="004A58A4" w:rsidRDefault="004A58A4" w:rsidP="004A58A4">
      <w:pPr>
        <w:pStyle w:val="7"/>
        <w:rPr>
          <w:rStyle w:val="af9"/>
        </w:rPr>
      </w:pPr>
      <w:r>
        <w:rPr>
          <w:rStyle w:val="af9"/>
          <w:rFonts w:hint="eastAsia"/>
        </w:rPr>
        <w:t>输出</w:t>
      </w:r>
    </w:p>
    <w:p w14:paraId="79481C30" w14:textId="00A07881" w:rsidR="004A58A4" w:rsidRDefault="00797525" w:rsidP="004A58A4">
      <w:pPr>
        <w:pStyle w:val="a2"/>
      </w:pPr>
      <w:r>
        <w:rPr>
          <w:rFonts w:hint="eastAsia"/>
        </w:rPr>
        <w:t>优惠套餐列表，优惠套餐详情</w:t>
      </w:r>
    </w:p>
    <w:p w14:paraId="5E6E5000" w14:textId="77777777" w:rsidR="004A58A4" w:rsidRDefault="004A58A4" w:rsidP="004A58A4">
      <w:pPr>
        <w:pStyle w:val="7"/>
        <w:rPr>
          <w:rStyle w:val="af9"/>
        </w:rPr>
      </w:pPr>
      <w:r>
        <w:rPr>
          <w:rStyle w:val="af9"/>
          <w:rFonts w:hint="eastAsia"/>
        </w:rPr>
        <w:lastRenderedPageBreak/>
        <w:t>用户界面</w:t>
      </w:r>
    </w:p>
    <w:p w14:paraId="490005DD" w14:textId="77777777" w:rsidR="004A58A4" w:rsidRDefault="004A58A4" w:rsidP="004A58A4">
      <w:r>
        <w:rPr>
          <w:rFonts w:hint="eastAsia"/>
        </w:rPr>
        <w:t>待完善。</w:t>
      </w:r>
    </w:p>
    <w:p w14:paraId="20EDBE69" w14:textId="4C194A61" w:rsidR="004A58A4" w:rsidRPr="00FF00EE" w:rsidRDefault="00A768B0" w:rsidP="004A58A4">
      <w:pPr>
        <w:pStyle w:val="6"/>
      </w:pPr>
      <w:proofErr w:type="gramStart"/>
      <w:r>
        <w:rPr>
          <w:rFonts w:hint="eastAsia"/>
        </w:rPr>
        <w:t>短彩信</w:t>
      </w:r>
      <w:proofErr w:type="gramEnd"/>
      <w:r>
        <w:rPr>
          <w:rFonts w:hint="eastAsia"/>
        </w:rPr>
        <w:t>优惠</w:t>
      </w:r>
    </w:p>
    <w:p w14:paraId="5BAE94CA" w14:textId="77777777" w:rsidR="004A58A4" w:rsidRDefault="004A58A4" w:rsidP="004A58A4">
      <w:pPr>
        <w:pStyle w:val="7"/>
        <w:rPr>
          <w:rStyle w:val="af9"/>
        </w:rPr>
      </w:pPr>
      <w:r>
        <w:rPr>
          <w:rStyle w:val="af9"/>
          <w:rFonts w:hint="eastAsia"/>
        </w:rPr>
        <w:t>业务定义</w:t>
      </w:r>
    </w:p>
    <w:p w14:paraId="69BD4148" w14:textId="65FDB4F2" w:rsidR="00797525" w:rsidRDefault="00797525" w:rsidP="00797525">
      <w:r>
        <w:rPr>
          <w:rFonts w:hint="eastAsia"/>
        </w:rPr>
        <w:t>当用户点击“</w:t>
      </w:r>
      <w:r w:rsidR="008F483C">
        <w:rPr>
          <w:rFonts w:hint="eastAsia"/>
        </w:rPr>
        <w:t>短彩信</w:t>
      </w:r>
      <w:r>
        <w:rPr>
          <w:rFonts w:hint="eastAsia"/>
        </w:rPr>
        <w:t>优惠”菜单时在对话回复出最新的</w:t>
      </w:r>
      <w:r>
        <w:rPr>
          <w:rFonts w:hint="eastAsia"/>
        </w:rPr>
        <w:t>5</w:t>
      </w:r>
      <w:r>
        <w:rPr>
          <w:rFonts w:hint="eastAsia"/>
        </w:rPr>
        <w:t>个以内的优惠套餐（用户已经订购的要去除）。同时根据用户以前的行为推荐</w:t>
      </w:r>
      <w:r>
        <w:rPr>
          <w:rFonts w:hint="eastAsia"/>
        </w:rPr>
        <w:t>2</w:t>
      </w:r>
      <w:r>
        <w:rPr>
          <w:rFonts w:hint="eastAsia"/>
        </w:rPr>
        <w:t>个合适该用户的优惠套餐。（在没有合适算法前先可随机，后续待精准营销机制完善后再精准推荐）。</w:t>
      </w:r>
    </w:p>
    <w:p w14:paraId="538EF0A2" w14:textId="09DA7682" w:rsidR="004A58A4" w:rsidRPr="00921716" w:rsidRDefault="00797525" w:rsidP="00797525">
      <w:pPr>
        <w:rPr>
          <w:b/>
          <w:color w:val="FF0000"/>
        </w:rPr>
      </w:pPr>
      <w:r>
        <w:rPr>
          <w:rFonts w:hint="eastAsia"/>
        </w:rPr>
        <w:t>用户点击优惠套餐可跳转到该套餐的详情页面进行查看，并且引导用户进行订购。当用户点击订购时激活订购流程（订购流程见后续需求描述）。</w:t>
      </w:r>
    </w:p>
    <w:p w14:paraId="2DB25C3B" w14:textId="77777777" w:rsidR="004A58A4" w:rsidRDefault="004A58A4" w:rsidP="004A58A4">
      <w:pPr>
        <w:pStyle w:val="7"/>
        <w:rPr>
          <w:rStyle w:val="af9"/>
        </w:rPr>
      </w:pPr>
      <w:r>
        <w:rPr>
          <w:rStyle w:val="af9"/>
          <w:rFonts w:hint="eastAsia"/>
        </w:rPr>
        <w:t>约束条件</w:t>
      </w:r>
    </w:p>
    <w:p w14:paraId="5BD34802" w14:textId="77777777" w:rsidR="004A58A4" w:rsidRDefault="004A58A4" w:rsidP="004A58A4">
      <w:pPr>
        <w:pStyle w:val="7"/>
        <w:rPr>
          <w:rStyle w:val="af9"/>
        </w:rPr>
      </w:pPr>
      <w:r>
        <w:rPr>
          <w:rStyle w:val="af9"/>
          <w:rFonts w:hint="eastAsia"/>
        </w:rPr>
        <w:t>逻辑模型</w:t>
      </w:r>
    </w:p>
    <w:p w14:paraId="30C0F507" w14:textId="77777777" w:rsidR="004A58A4" w:rsidRDefault="004A58A4" w:rsidP="004A58A4">
      <w:pPr>
        <w:pStyle w:val="7"/>
        <w:rPr>
          <w:rStyle w:val="af9"/>
        </w:rPr>
      </w:pPr>
      <w:r>
        <w:rPr>
          <w:rStyle w:val="af9"/>
          <w:rFonts w:hint="eastAsia"/>
        </w:rPr>
        <w:t>功能描述</w:t>
      </w:r>
    </w:p>
    <w:p w14:paraId="6A1CB3B1" w14:textId="77777777" w:rsidR="00797525" w:rsidRDefault="00797525" w:rsidP="00797525">
      <w:pPr>
        <w:pStyle w:val="a2"/>
        <w:numPr>
          <w:ilvl w:val="0"/>
          <w:numId w:val="36"/>
        </w:numPr>
      </w:pPr>
      <w:r>
        <w:rPr>
          <w:rFonts w:hint="eastAsia"/>
        </w:rPr>
        <w:t>显示优惠套餐和用户优惠推荐。</w:t>
      </w:r>
    </w:p>
    <w:p w14:paraId="7584E475" w14:textId="2E65B879" w:rsidR="004A58A4" w:rsidRDefault="00797525" w:rsidP="00797525">
      <w:pPr>
        <w:pStyle w:val="a2"/>
        <w:numPr>
          <w:ilvl w:val="0"/>
          <w:numId w:val="36"/>
        </w:numPr>
      </w:pPr>
      <w:r>
        <w:rPr>
          <w:rFonts w:hint="eastAsia"/>
        </w:rPr>
        <w:t>显示优惠套餐的详情</w:t>
      </w:r>
    </w:p>
    <w:p w14:paraId="063D5152" w14:textId="77777777" w:rsidR="004A58A4" w:rsidRDefault="004A58A4" w:rsidP="004A58A4">
      <w:pPr>
        <w:pStyle w:val="7"/>
        <w:rPr>
          <w:rStyle w:val="af9"/>
        </w:rPr>
      </w:pPr>
      <w:r>
        <w:rPr>
          <w:rStyle w:val="af9"/>
          <w:rFonts w:hint="eastAsia"/>
        </w:rPr>
        <w:t>输入</w:t>
      </w:r>
    </w:p>
    <w:p w14:paraId="0B3EF588" w14:textId="77777777" w:rsidR="008F483C" w:rsidRDefault="008F483C" w:rsidP="008F483C">
      <w:pPr>
        <w:pStyle w:val="a2"/>
      </w:pPr>
      <w:r>
        <w:rPr>
          <w:rFonts w:hint="eastAsia"/>
        </w:rPr>
        <w:t>优惠套餐列表，优惠套餐详情</w:t>
      </w:r>
    </w:p>
    <w:p w14:paraId="095E2732" w14:textId="77777777" w:rsidR="008F483C" w:rsidRDefault="008F483C" w:rsidP="008F483C">
      <w:pPr>
        <w:pStyle w:val="7"/>
        <w:rPr>
          <w:rStyle w:val="af9"/>
        </w:rPr>
      </w:pPr>
      <w:r>
        <w:rPr>
          <w:rStyle w:val="af9"/>
          <w:rFonts w:hint="eastAsia"/>
        </w:rPr>
        <w:t>输出</w:t>
      </w:r>
    </w:p>
    <w:p w14:paraId="7C1252E5" w14:textId="77777777" w:rsidR="008F483C" w:rsidRDefault="008F483C" w:rsidP="008F483C">
      <w:pPr>
        <w:pStyle w:val="a2"/>
      </w:pPr>
      <w:r>
        <w:rPr>
          <w:rFonts w:hint="eastAsia"/>
        </w:rPr>
        <w:t>优惠套餐列表，优惠套餐详情</w:t>
      </w:r>
    </w:p>
    <w:p w14:paraId="65A64195" w14:textId="77777777" w:rsidR="004A58A4" w:rsidRDefault="004A58A4" w:rsidP="004A58A4">
      <w:pPr>
        <w:pStyle w:val="7"/>
        <w:rPr>
          <w:rStyle w:val="af9"/>
        </w:rPr>
      </w:pPr>
      <w:r>
        <w:rPr>
          <w:rStyle w:val="af9"/>
          <w:rFonts w:hint="eastAsia"/>
        </w:rPr>
        <w:t>用户界面</w:t>
      </w:r>
    </w:p>
    <w:p w14:paraId="362ED229" w14:textId="77777777" w:rsidR="004A58A4" w:rsidRDefault="004A58A4" w:rsidP="004A58A4">
      <w:r>
        <w:rPr>
          <w:rFonts w:hint="eastAsia"/>
        </w:rPr>
        <w:t>待完善。</w:t>
      </w:r>
    </w:p>
    <w:p w14:paraId="339BA184" w14:textId="31C61C6B" w:rsidR="004A58A4" w:rsidRDefault="00D91BEC" w:rsidP="0002256A">
      <w:pPr>
        <w:pStyle w:val="4"/>
      </w:pPr>
      <w:r>
        <w:rPr>
          <w:rFonts w:hint="eastAsia"/>
        </w:rPr>
        <w:t>消息交互</w:t>
      </w:r>
    </w:p>
    <w:p w14:paraId="430FDE87" w14:textId="77777777" w:rsidR="0002256A" w:rsidRDefault="0002256A" w:rsidP="0002256A">
      <w:pPr>
        <w:pStyle w:val="5"/>
      </w:pPr>
      <w:r>
        <w:rPr>
          <w:rFonts w:hint="eastAsia"/>
        </w:rPr>
        <w:t>账号绑定</w:t>
      </w:r>
    </w:p>
    <w:p w14:paraId="74901A72" w14:textId="52D8C55F" w:rsidR="004A58A4" w:rsidRPr="00FF00EE" w:rsidRDefault="00D91BEC" w:rsidP="004A58A4">
      <w:pPr>
        <w:pStyle w:val="6"/>
      </w:pPr>
      <w:r>
        <w:rPr>
          <w:rFonts w:hint="eastAsia"/>
        </w:rPr>
        <w:t>账号绑定</w:t>
      </w:r>
    </w:p>
    <w:p w14:paraId="57536AEB" w14:textId="77777777" w:rsidR="004A58A4" w:rsidRDefault="004A58A4" w:rsidP="004A58A4">
      <w:pPr>
        <w:pStyle w:val="7"/>
        <w:rPr>
          <w:rStyle w:val="af9"/>
        </w:rPr>
      </w:pPr>
      <w:r>
        <w:rPr>
          <w:rStyle w:val="af9"/>
          <w:rFonts w:hint="eastAsia"/>
        </w:rPr>
        <w:t>业务定义</w:t>
      </w:r>
    </w:p>
    <w:p w14:paraId="1A7B7936" w14:textId="77777777" w:rsidR="00C86262" w:rsidRDefault="00843926" w:rsidP="00843926">
      <w:r>
        <w:rPr>
          <w:rFonts w:hint="eastAsia"/>
        </w:rPr>
        <w:t>当用户不以菜单操作而以消息的机制和公共账号进行交互时，系统在接收到消息时要首先对用户</w:t>
      </w:r>
      <w:proofErr w:type="gramStart"/>
      <w:r>
        <w:rPr>
          <w:rFonts w:hint="eastAsia"/>
        </w:rPr>
        <w:t>微信账号</w:t>
      </w:r>
      <w:proofErr w:type="gramEnd"/>
      <w:r>
        <w:rPr>
          <w:rFonts w:hint="eastAsia"/>
        </w:rPr>
        <w:t>进行检查，看是否有绑定</w:t>
      </w:r>
      <w:proofErr w:type="gramStart"/>
      <w:r>
        <w:rPr>
          <w:rFonts w:hint="eastAsia"/>
        </w:rPr>
        <w:t>沃</w:t>
      </w:r>
      <w:proofErr w:type="gramEnd"/>
      <w:r>
        <w:rPr>
          <w:rFonts w:hint="eastAsia"/>
        </w:rPr>
        <w:t>玩家账号。如果有则显示系统欢迎和引导提示语。</w:t>
      </w:r>
    </w:p>
    <w:p w14:paraId="6DA2F07D" w14:textId="77054F35" w:rsidR="00843926" w:rsidRPr="00921716" w:rsidRDefault="00843926" w:rsidP="00843926">
      <w:pPr>
        <w:rPr>
          <w:b/>
          <w:color w:val="FF0000"/>
        </w:rPr>
      </w:pPr>
      <w:r>
        <w:rPr>
          <w:rFonts w:hint="eastAsia"/>
        </w:rPr>
        <w:t>否则</w:t>
      </w:r>
      <w:r w:rsidR="00C86262">
        <w:rPr>
          <w:rFonts w:hint="eastAsia"/>
        </w:rPr>
        <w:t>将引导用户进行账号绑定。用户可回复手机号码进行绑定。系统根据手机号码检索是否是注册用户并且完成手机账号绑定动作（沃玩家目前都是以手机号码注册的）。完成绑定后再显示欢迎和引导提示语。</w:t>
      </w:r>
    </w:p>
    <w:p w14:paraId="5B1341CE" w14:textId="77777777" w:rsidR="004A58A4" w:rsidRDefault="004A58A4" w:rsidP="004A58A4">
      <w:pPr>
        <w:pStyle w:val="7"/>
        <w:rPr>
          <w:rStyle w:val="af9"/>
        </w:rPr>
      </w:pPr>
      <w:r>
        <w:rPr>
          <w:rStyle w:val="af9"/>
          <w:rFonts w:hint="eastAsia"/>
        </w:rPr>
        <w:lastRenderedPageBreak/>
        <w:t>约束条件</w:t>
      </w:r>
    </w:p>
    <w:p w14:paraId="2F34625E" w14:textId="77777777" w:rsidR="004A58A4" w:rsidRDefault="004A58A4" w:rsidP="004A58A4">
      <w:pPr>
        <w:pStyle w:val="7"/>
        <w:rPr>
          <w:rStyle w:val="af9"/>
        </w:rPr>
      </w:pPr>
      <w:r>
        <w:rPr>
          <w:rStyle w:val="af9"/>
          <w:rFonts w:hint="eastAsia"/>
        </w:rPr>
        <w:t>逻辑模型</w:t>
      </w:r>
    </w:p>
    <w:p w14:paraId="4A362B85" w14:textId="77777777" w:rsidR="004A58A4" w:rsidRDefault="004A58A4" w:rsidP="004A58A4">
      <w:pPr>
        <w:pStyle w:val="7"/>
        <w:rPr>
          <w:rStyle w:val="af9"/>
        </w:rPr>
      </w:pPr>
      <w:r>
        <w:rPr>
          <w:rStyle w:val="af9"/>
          <w:rFonts w:hint="eastAsia"/>
        </w:rPr>
        <w:t>功能描述</w:t>
      </w:r>
    </w:p>
    <w:p w14:paraId="21D6BA87" w14:textId="77777777" w:rsidR="0097550F" w:rsidRDefault="0097550F" w:rsidP="0097550F">
      <w:pPr>
        <w:pStyle w:val="a2"/>
        <w:numPr>
          <w:ilvl w:val="0"/>
          <w:numId w:val="37"/>
        </w:numPr>
      </w:pPr>
      <w:r>
        <w:rPr>
          <w:rFonts w:hint="eastAsia"/>
        </w:rPr>
        <w:t>根据用户</w:t>
      </w:r>
      <w:proofErr w:type="gramStart"/>
      <w:r>
        <w:rPr>
          <w:rFonts w:hint="eastAsia"/>
        </w:rPr>
        <w:t>微信账号</w:t>
      </w:r>
      <w:proofErr w:type="gramEnd"/>
      <w:r>
        <w:rPr>
          <w:rFonts w:hint="eastAsia"/>
        </w:rPr>
        <w:t>进行注册检查</w:t>
      </w:r>
    </w:p>
    <w:p w14:paraId="1B3059D2" w14:textId="21A5E05C" w:rsidR="004A58A4" w:rsidRDefault="001A569B" w:rsidP="0097550F">
      <w:pPr>
        <w:pStyle w:val="a2"/>
        <w:numPr>
          <w:ilvl w:val="0"/>
          <w:numId w:val="37"/>
        </w:numPr>
      </w:pPr>
      <w:r>
        <w:rPr>
          <w:rFonts w:hint="eastAsia"/>
        </w:rPr>
        <w:t>绑定用手机号码，如果获取不到手机号码需要用户手工录入</w:t>
      </w:r>
    </w:p>
    <w:p w14:paraId="28F2923A" w14:textId="77777777" w:rsidR="004A58A4" w:rsidRDefault="004A58A4" w:rsidP="004A58A4">
      <w:pPr>
        <w:pStyle w:val="7"/>
        <w:rPr>
          <w:rStyle w:val="af9"/>
        </w:rPr>
      </w:pPr>
      <w:r>
        <w:rPr>
          <w:rStyle w:val="af9"/>
          <w:rFonts w:hint="eastAsia"/>
        </w:rPr>
        <w:t>输入</w:t>
      </w:r>
    </w:p>
    <w:p w14:paraId="7CE072BD" w14:textId="22592DB0" w:rsidR="004A58A4" w:rsidRDefault="0097550F" w:rsidP="004A58A4">
      <w:pPr>
        <w:pStyle w:val="a2"/>
      </w:pPr>
      <w:proofErr w:type="gramStart"/>
      <w:r>
        <w:rPr>
          <w:rFonts w:hint="eastAsia"/>
        </w:rPr>
        <w:t>微信账号</w:t>
      </w:r>
      <w:proofErr w:type="gramEnd"/>
      <w:r>
        <w:rPr>
          <w:rFonts w:hint="eastAsia"/>
        </w:rPr>
        <w:t>，手机账号</w:t>
      </w:r>
      <w:r w:rsidR="004A58A4">
        <w:rPr>
          <w:rFonts w:hint="eastAsia"/>
        </w:rPr>
        <w:t>。</w:t>
      </w:r>
    </w:p>
    <w:p w14:paraId="499EBB4A" w14:textId="77777777" w:rsidR="004A58A4" w:rsidRDefault="004A58A4" w:rsidP="004A58A4">
      <w:pPr>
        <w:pStyle w:val="7"/>
        <w:rPr>
          <w:rStyle w:val="af9"/>
        </w:rPr>
      </w:pPr>
      <w:r>
        <w:rPr>
          <w:rStyle w:val="af9"/>
          <w:rFonts w:hint="eastAsia"/>
        </w:rPr>
        <w:t>输出</w:t>
      </w:r>
    </w:p>
    <w:p w14:paraId="6983DEAC" w14:textId="3E0209A3" w:rsidR="004A58A4" w:rsidRDefault="0097550F" w:rsidP="004A58A4">
      <w:pPr>
        <w:pStyle w:val="a2"/>
      </w:pPr>
      <w:r>
        <w:rPr>
          <w:rFonts w:hint="eastAsia"/>
        </w:rPr>
        <w:t>注册提示语，欢迎和引导提示语</w:t>
      </w:r>
    </w:p>
    <w:p w14:paraId="03024FB2" w14:textId="77777777" w:rsidR="004A58A4" w:rsidRDefault="004A58A4" w:rsidP="004A58A4">
      <w:pPr>
        <w:pStyle w:val="7"/>
        <w:rPr>
          <w:rStyle w:val="af9"/>
        </w:rPr>
      </w:pPr>
      <w:r>
        <w:rPr>
          <w:rStyle w:val="af9"/>
          <w:rFonts w:hint="eastAsia"/>
        </w:rPr>
        <w:t>用户界面</w:t>
      </w:r>
    </w:p>
    <w:p w14:paraId="0AB7FFA9" w14:textId="77777777" w:rsidR="004A58A4" w:rsidRDefault="004A58A4" w:rsidP="004A58A4">
      <w:r>
        <w:rPr>
          <w:rFonts w:hint="eastAsia"/>
        </w:rPr>
        <w:t>待完善。</w:t>
      </w:r>
    </w:p>
    <w:p w14:paraId="4F48AE67" w14:textId="185EB461" w:rsidR="00CA02AD" w:rsidRDefault="00CA02AD" w:rsidP="00CA02AD">
      <w:pPr>
        <w:pStyle w:val="5"/>
      </w:pPr>
      <w:r>
        <w:rPr>
          <w:rFonts w:hint="eastAsia"/>
        </w:rPr>
        <w:t>产品订购</w:t>
      </w:r>
    </w:p>
    <w:p w14:paraId="32579447" w14:textId="5D7DDFBF" w:rsidR="00CA02AD" w:rsidRPr="00FF00EE" w:rsidRDefault="00CA02AD" w:rsidP="00CA02AD">
      <w:pPr>
        <w:pStyle w:val="6"/>
      </w:pPr>
      <w:r>
        <w:rPr>
          <w:rFonts w:hint="eastAsia"/>
        </w:rPr>
        <w:t>产品订购</w:t>
      </w:r>
    </w:p>
    <w:p w14:paraId="64E02468" w14:textId="77777777" w:rsidR="00CA02AD" w:rsidRDefault="00CA02AD" w:rsidP="00CA02AD">
      <w:pPr>
        <w:pStyle w:val="7"/>
        <w:rPr>
          <w:rStyle w:val="af9"/>
        </w:rPr>
      </w:pPr>
      <w:r>
        <w:rPr>
          <w:rStyle w:val="af9"/>
          <w:rFonts w:hint="eastAsia"/>
        </w:rPr>
        <w:t>业务定义</w:t>
      </w:r>
    </w:p>
    <w:p w14:paraId="02AB6449" w14:textId="2C815D70" w:rsidR="00E932DF" w:rsidRDefault="00E932DF" w:rsidP="00E932DF">
      <w:r>
        <w:rPr>
          <w:rFonts w:hint="eastAsia"/>
        </w:rPr>
        <w:t>系统支持用户</w:t>
      </w:r>
      <w:proofErr w:type="gramStart"/>
      <w:r>
        <w:rPr>
          <w:rFonts w:hint="eastAsia"/>
        </w:rPr>
        <w:t>使用微信订购</w:t>
      </w:r>
      <w:proofErr w:type="gramEnd"/>
      <w:r>
        <w:rPr>
          <w:rFonts w:hint="eastAsia"/>
        </w:rPr>
        <w:t>产品，当用户进行其它互动时可能会跳转到产品详情页面，页面上有订购按钮。当用户点击订购按钮时完成此产品订购。</w:t>
      </w:r>
    </w:p>
    <w:p w14:paraId="05E1A7F7" w14:textId="77FAC0C1" w:rsidR="00CA02AD" w:rsidRPr="00921716" w:rsidRDefault="00E93068" w:rsidP="00E932DF">
      <w:pPr>
        <w:rPr>
          <w:b/>
          <w:color w:val="FF0000"/>
        </w:rPr>
      </w:pPr>
      <w:r>
        <w:rPr>
          <w:rFonts w:hint="eastAsia"/>
        </w:rPr>
        <w:t>完成后在页面显示出订购情况。</w:t>
      </w:r>
    </w:p>
    <w:p w14:paraId="2C18E4B0" w14:textId="6C6E8CF2" w:rsidR="00CA02AD" w:rsidRPr="002876BA" w:rsidRDefault="00CA02AD" w:rsidP="00CA02AD">
      <w:pPr>
        <w:pStyle w:val="7"/>
      </w:pPr>
      <w:r>
        <w:rPr>
          <w:rStyle w:val="af9"/>
          <w:rFonts w:hint="eastAsia"/>
        </w:rPr>
        <w:t>约束条件</w:t>
      </w:r>
    </w:p>
    <w:p w14:paraId="637DC278" w14:textId="6F80EAA1" w:rsidR="00CA02AD" w:rsidRDefault="00CA02AD" w:rsidP="00CA02AD">
      <w:pPr>
        <w:pStyle w:val="7"/>
      </w:pPr>
      <w:r>
        <w:rPr>
          <w:rStyle w:val="af9"/>
          <w:rFonts w:hint="eastAsia"/>
        </w:rPr>
        <w:t>逻辑模型</w:t>
      </w:r>
    </w:p>
    <w:p w14:paraId="6A9A54D3" w14:textId="77777777" w:rsidR="00CA02AD" w:rsidRDefault="00CA02AD" w:rsidP="00CA02AD">
      <w:pPr>
        <w:pStyle w:val="7"/>
        <w:rPr>
          <w:rStyle w:val="af9"/>
        </w:rPr>
      </w:pPr>
      <w:r>
        <w:rPr>
          <w:rStyle w:val="af9"/>
          <w:rFonts w:hint="eastAsia"/>
        </w:rPr>
        <w:t>功能描述</w:t>
      </w:r>
    </w:p>
    <w:p w14:paraId="3DB51DAF" w14:textId="2769A3E2" w:rsidR="00CA02AD" w:rsidRDefault="00E93068" w:rsidP="00E93068">
      <w:pPr>
        <w:pStyle w:val="a2"/>
        <w:numPr>
          <w:ilvl w:val="0"/>
          <w:numId w:val="38"/>
        </w:numPr>
      </w:pPr>
      <w:r>
        <w:rPr>
          <w:rFonts w:hint="eastAsia"/>
        </w:rPr>
        <w:t>在详情页点击订购时完成本产品订购功能。</w:t>
      </w:r>
    </w:p>
    <w:p w14:paraId="6840A627" w14:textId="77777777" w:rsidR="00CA02AD" w:rsidRDefault="00CA02AD" w:rsidP="00CA02AD">
      <w:pPr>
        <w:pStyle w:val="7"/>
        <w:rPr>
          <w:rStyle w:val="af9"/>
        </w:rPr>
      </w:pPr>
      <w:r>
        <w:rPr>
          <w:rStyle w:val="af9"/>
          <w:rFonts w:hint="eastAsia"/>
        </w:rPr>
        <w:t>输入</w:t>
      </w:r>
    </w:p>
    <w:p w14:paraId="13330F5F" w14:textId="76437AB5" w:rsidR="00CA02AD" w:rsidRDefault="00E93068" w:rsidP="00CA02AD">
      <w:pPr>
        <w:pStyle w:val="a2"/>
      </w:pPr>
      <w:r>
        <w:rPr>
          <w:rFonts w:hint="eastAsia"/>
        </w:rPr>
        <w:t>产品名称，产品代码</w:t>
      </w:r>
      <w:r w:rsidR="00CA02AD">
        <w:rPr>
          <w:rFonts w:hint="eastAsia"/>
        </w:rPr>
        <w:t>。</w:t>
      </w:r>
    </w:p>
    <w:p w14:paraId="28E163E3" w14:textId="77777777" w:rsidR="00CA02AD" w:rsidRDefault="00CA02AD" w:rsidP="00CA02AD">
      <w:pPr>
        <w:pStyle w:val="7"/>
        <w:rPr>
          <w:rStyle w:val="af9"/>
        </w:rPr>
      </w:pPr>
      <w:r>
        <w:rPr>
          <w:rStyle w:val="af9"/>
          <w:rFonts w:hint="eastAsia"/>
        </w:rPr>
        <w:t>输出</w:t>
      </w:r>
    </w:p>
    <w:p w14:paraId="69C1D407" w14:textId="090B4D91" w:rsidR="00CA02AD" w:rsidRDefault="00E93068" w:rsidP="00CA02AD">
      <w:pPr>
        <w:pStyle w:val="a2"/>
      </w:pPr>
      <w:r>
        <w:rPr>
          <w:rFonts w:hint="eastAsia"/>
        </w:rPr>
        <w:t>订购信息</w:t>
      </w:r>
    </w:p>
    <w:p w14:paraId="4BF00535" w14:textId="77777777" w:rsidR="00CA02AD" w:rsidRDefault="00CA02AD" w:rsidP="00CA02AD">
      <w:pPr>
        <w:pStyle w:val="7"/>
        <w:rPr>
          <w:rStyle w:val="af9"/>
        </w:rPr>
      </w:pPr>
      <w:r>
        <w:rPr>
          <w:rStyle w:val="af9"/>
          <w:rFonts w:hint="eastAsia"/>
        </w:rPr>
        <w:t>用户界面</w:t>
      </w:r>
    </w:p>
    <w:p w14:paraId="520494F9" w14:textId="77777777" w:rsidR="00CA02AD" w:rsidRPr="005C3B77" w:rsidRDefault="00CA02AD" w:rsidP="00CA02AD">
      <w:r>
        <w:rPr>
          <w:rFonts w:hint="eastAsia"/>
        </w:rPr>
        <w:t>待完善。</w:t>
      </w:r>
    </w:p>
    <w:p w14:paraId="14D402AE" w14:textId="507DB1E9" w:rsidR="00CA02AD" w:rsidRDefault="00CA02AD" w:rsidP="00CA02AD">
      <w:pPr>
        <w:pStyle w:val="5"/>
      </w:pPr>
      <w:r>
        <w:rPr>
          <w:rFonts w:hint="eastAsia"/>
        </w:rPr>
        <w:lastRenderedPageBreak/>
        <w:t>产品定退</w:t>
      </w:r>
    </w:p>
    <w:p w14:paraId="2477881B" w14:textId="70D13BC6" w:rsidR="00CA02AD" w:rsidRPr="00FF00EE" w:rsidRDefault="00CA02AD" w:rsidP="00CA02AD">
      <w:pPr>
        <w:pStyle w:val="6"/>
      </w:pPr>
      <w:r>
        <w:rPr>
          <w:rFonts w:hint="eastAsia"/>
        </w:rPr>
        <w:t>产品定退</w:t>
      </w:r>
    </w:p>
    <w:p w14:paraId="18AD44CF" w14:textId="77777777" w:rsidR="00CA02AD" w:rsidRDefault="00CA02AD" w:rsidP="00CA02AD">
      <w:pPr>
        <w:pStyle w:val="7"/>
        <w:rPr>
          <w:rStyle w:val="af9"/>
        </w:rPr>
      </w:pPr>
      <w:r>
        <w:rPr>
          <w:rStyle w:val="af9"/>
          <w:rFonts w:hint="eastAsia"/>
        </w:rPr>
        <w:t>业务定义</w:t>
      </w:r>
    </w:p>
    <w:p w14:paraId="77C23555" w14:textId="50AD9BFF" w:rsidR="008204BE" w:rsidRDefault="008204BE" w:rsidP="008204BE">
      <w:r>
        <w:rPr>
          <w:rFonts w:hint="eastAsia"/>
        </w:rPr>
        <w:t>系统支持用户使用</w:t>
      </w:r>
      <w:proofErr w:type="gramStart"/>
      <w:r>
        <w:rPr>
          <w:rFonts w:hint="eastAsia"/>
        </w:rPr>
        <w:t>微信定退</w:t>
      </w:r>
      <w:proofErr w:type="gramEnd"/>
      <w:r>
        <w:rPr>
          <w:rFonts w:hint="eastAsia"/>
        </w:rPr>
        <w:t>产品，当用户进行其它互动时可能会跳转到产品详情页面，页面上</w:t>
      </w:r>
      <w:proofErr w:type="gramStart"/>
      <w:r>
        <w:rPr>
          <w:rFonts w:hint="eastAsia"/>
        </w:rPr>
        <w:t>有订退按钮</w:t>
      </w:r>
      <w:proofErr w:type="gramEnd"/>
      <w:r>
        <w:rPr>
          <w:rFonts w:hint="eastAsia"/>
        </w:rPr>
        <w:t>。当用户点击订购按钮时完成此产品订退。</w:t>
      </w:r>
    </w:p>
    <w:p w14:paraId="4A357A3D" w14:textId="7E0B16CB" w:rsidR="00CA02AD" w:rsidRPr="00921716" w:rsidRDefault="008204BE" w:rsidP="008204BE">
      <w:pPr>
        <w:rPr>
          <w:b/>
          <w:color w:val="FF0000"/>
        </w:rPr>
      </w:pPr>
      <w:r>
        <w:rPr>
          <w:rFonts w:hint="eastAsia"/>
        </w:rPr>
        <w:t>完成后在页面显示</w:t>
      </w:r>
      <w:proofErr w:type="gramStart"/>
      <w:r>
        <w:rPr>
          <w:rFonts w:hint="eastAsia"/>
        </w:rPr>
        <w:t>出订退</w:t>
      </w:r>
      <w:proofErr w:type="gramEnd"/>
      <w:r>
        <w:rPr>
          <w:rFonts w:hint="eastAsia"/>
        </w:rPr>
        <w:t>情况。</w:t>
      </w:r>
    </w:p>
    <w:p w14:paraId="78DE77EA" w14:textId="06A4AC1C" w:rsidR="00CA02AD" w:rsidRPr="002876BA" w:rsidRDefault="00CA02AD" w:rsidP="00CA02AD">
      <w:pPr>
        <w:pStyle w:val="7"/>
      </w:pPr>
      <w:r>
        <w:rPr>
          <w:rStyle w:val="af9"/>
          <w:rFonts w:hint="eastAsia"/>
        </w:rPr>
        <w:t>约束条件</w:t>
      </w:r>
    </w:p>
    <w:p w14:paraId="0883F431" w14:textId="3B005EF2" w:rsidR="00CA02AD" w:rsidRDefault="00CA02AD" w:rsidP="00CA02AD">
      <w:pPr>
        <w:pStyle w:val="7"/>
      </w:pPr>
      <w:r>
        <w:rPr>
          <w:rStyle w:val="af9"/>
          <w:rFonts w:hint="eastAsia"/>
        </w:rPr>
        <w:t>逻辑模型</w:t>
      </w:r>
    </w:p>
    <w:p w14:paraId="493BB772" w14:textId="77777777" w:rsidR="00CA02AD" w:rsidRDefault="00CA02AD" w:rsidP="00CA02AD">
      <w:pPr>
        <w:pStyle w:val="7"/>
        <w:rPr>
          <w:rStyle w:val="af9"/>
        </w:rPr>
      </w:pPr>
      <w:r>
        <w:rPr>
          <w:rStyle w:val="af9"/>
          <w:rFonts w:hint="eastAsia"/>
        </w:rPr>
        <w:t>功能描述</w:t>
      </w:r>
    </w:p>
    <w:p w14:paraId="7EC90D78" w14:textId="39B0240D" w:rsidR="008204BE" w:rsidRDefault="008204BE" w:rsidP="008204BE">
      <w:pPr>
        <w:pStyle w:val="a2"/>
        <w:numPr>
          <w:ilvl w:val="0"/>
          <w:numId w:val="38"/>
        </w:numPr>
      </w:pPr>
      <w:r>
        <w:rPr>
          <w:rFonts w:hint="eastAsia"/>
        </w:rPr>
        <w:t>在详情页点击订购时完成本</w:t>
      </w:r>
      <w:proofErr w:type="gramStart"/>
      <w:r>
        <w:rPr>
          <w:rFonts w:hint="eastAsia"/>
        </w:rPr>
        <w:t>产品订退功能</w:t>
      </w:r>
      <w:proofErr w:type="gramEnd"/>
      <w:r>
        <w:rPr>
          <w:rFonts w:hint="eastAsia"/>
        </w:rPr>
        <w:t>。</w:t>
      </w:r>
    </w:p>
    <w:p w14:paraId="030CACB5" w14:textId="77777777" w:rsidR="00CA02AD" w:rsidRDefault="00CA02AD" w:rsidP="00CA02AD">
      <w:pPr>
        <w:pStyle w:val="7"/>
        <w:rPr>
          <w:rStyle w:val="af9"/>
        </w:rPr>
      </w:pPr>
      <w:r>
        <w:rPr>
          <w:rStyle w:val="af9"/>
          <w:rFonts w:hint="eastAsia"/>
        </w:rPr>
        <w:t>输入</w:t>
      </w:r>
    </w:p>
    <w:p w14:paraId="184A4617" w14:textId="15F3EB56" w:rsidR="00CA02AD" w:rsidRDefault="008204BE" w:rsidP="00CA02AD">
      <w:pPr>
        <w:pStyle w:val="a2"/>
      </w:pPr>
      <w:r>
        <w:rPr>
          <w:rFonts w:hint="eastAsia"/>
        </w:rPr>
        <w:t>产品</w:t>
      </w:r>
      <w:r>
        <w:rPr>
          <w:rFonts w:hint="eastAsia"/>
        </w:rPr>
        <w:t>id</w:t>
      </w:r>
      <w:r>
        <w:rPr>
          <w:rFonts w:hint="eastAsia"/>
        </w:rPr>
        <w:t>，产品名称</w:t>
      </w:r>
      <w:r w:rsidR="00CA02AD" w:rsidRPr="00591154">
        <w:rPr>
          <w:rFonts w:hint="eastAsia"/>
        </w:rPr>
        <w:t>等</w:t>
      </w:r>
      <w:r w:rsidR="00CA02AD">
        <w:rPr>
          <w:rFonts w:hint="eastAsia"/>
        </w:rPr>
        <w:t>。</w:t>
      </w:r>
    </w:p>
    <w:p w14:paraId="746FABE2" w14:textId="77777777" w:rsidR="00CA02AD" w:rsidRDefault="00CA02AD" w:rsidP="00CA02AD">
      <w:pPr>
        <w:pStyle w:val="7"/>
        <w:rPr>
          <w:rStyle w:val="af9"/>
        </w:rPr>
      </w:pPr>
      <w:r>
        <w:rPr>
          <w:rStyle w:val="af9"/>
          <w:rFonts w:hint="eastAsia"/>
        </w:rPr>
        <w:t>输出</w:t>
      </w:r>
    </w:p>
    <w:p w14:paraId="7B21F189" w14:textId="76D8AB93" w:rsidR="00CA02AD" w:rsidRDefault="008204BE" w:rsidP="00CA02AD">
      <w:pPr>
        <w:pStyle w:val="a2"/>
      </w:pPr>
      <w:proofErr w:type="gramStart"/>
      <w:r>
        <w:rPr>
          <w:rFonts w:hint="eastAsia"/>
        </w:rPr>
        <w:t>定退提示</w:t>
      </w:r>
      <w:proofErr w:type="gramEnd"/>
      <w:r>
        <w:rPr>
          <w:rFonts w:hint="eastAsia"/>
        </w:rPr>
        <w:t>页</w:t>
      </w:r>
    </w:p>
    <w:p w14:paraId="603C1F4F" w14:textId="77777777" w:rsidR="00CA02AD" w:rsidRDefault="00CA02AD" w:rsidP="00CA02AD">
      <w:pPr>
        <w:pStyle w:val="7"/>
        <w:rPr>
          <w:rStyle w:val="af9"/>
        </w:rPr>
      </w:pPr>
      <w:r>
        <w:rPr>
          <w:rStyle w:val="af9"/>
          <w:rFonts w:hint="eastAsia"/>
        </w:rPr>
        <w:t>用户界面</w:t>
      </w:r>
    </w:p>
    <w:p w14:paraId="7D8A145A" w14:textId="77777777" w:rsidR="00CA02AD" w:rsidRPr="005C3B77" w:rsidRDefault="00CA02AD" w:rsidP="00CA02AD">
      <w:r>
        <w:rPr>
          <w:rFonts w:hint="eastAsia"/>
        </w:rPr>
        <w:t>待完善。</w:t>
      </w:r>
    </w:p>
    <w:p w14:paraId="3A7EFB19" w14:textId="6BFE042F" w:rsidR="008F483C" w:rsidRDefault="008F483C" w:rsidP="008F483C">
      <w:pPr>
        <w:pStyle w:val="5"/>
      </w:pPr>
      <w:r>
        <w:rPr>
          <w:rFonts w:hint="eastAsia"/>
        </w:rPr>
        <w:t>门户</w:t>
      </w:r>
      <w:r>
        <w:rPr>
          <w:rFonts w:hint="eastAsia"/>
        </w:rPr>
        <w:t>SSO</w:t>
      </w:r>
    </w:p>
    <w:p w14:paraId="3473D196" w14:textId="513EA927" w:rsidR="008F483C" w:rsidRPr="00FF00EE" w:rsidRDefault="001A569B" w:rsidP="008F483C">
      <w:pPr>
        <w:pStyle w:val="6"/>
      </w:pPr>
      <w:r>
        <w:rPr>
          <w:rFonts w:hint="eastAsia"/>
        </w:rPr>
        <w:t>门户</w:t>
      </w:r>
      <w:r>
        <w:rPr>
          <w:rFonts w:hint="eastAsia"/>
        </w:rPr>
        <w:t>sso</w:t>
      </w:r>
    </w:p>
    <w:p w14:paraId="5A3C49B9" w14:textId="77777777" w:rsidR="008F483C" w:rsidRDefault="008F483C" w:rsidP="008F483C">
      <w:pPr>
        <w:pStyle w:val="7"/>
        <w:rPr>
          <w:rStyle w:val="af9"/>
        </w:rPr>
      </w:pPr>
      <w:r>
        <w:rPr>
          <w:rStyle w:val="af9"/>
          <w:rFonts w:hint="eastAsia"/>
        </w:rPr>
        <w:t>业务定义</w:t>
      </w:r>
    </w:p>
    <w:p w14:paraId="55E51D11" w14:textId="3EF58D19" w:rsidR="008F483C" w:rsidRPr="00921716" w:rsidRDefault="001A569B" w:rsidP="008F483C">
      <w:pPr>
        <w:rPr>
          <w:b/>
          <w:color w:val="FF0000"/>
        </w:rPr>
      </w:pPr>
      <w:r>
        <w:rPr>
          <w:rFonts w:hint="eastAsia"/>
        </w:rPr>
        <w:t>在与公共账号对话中，系统发送的消息需要包含</w:t>
      </w:r>
      <w:r>
        <w:rPr>
          <w:rFonts w:hint="eastAsia"/>
        </w:rPr>
        <w:t>sso</w:t>
      </w:r>
      <w:r>
        <w:rPr>
          <w:rFonts w:hint="eastAsia"/>
        </w:rPr>
        <w:t>相关信息，例如</w:t>
      </w:r>
      <w:r>
        <w:rPr>
          <w:rFonts w:hint="eastAsia"/>
        </w:rPr>
        <w:t>session</w:t>
      </w:r>
      <w:proofErr w:type="gramStart"/>
      <w:r>
        <w:rPr>
          <w:rFonts w:hint="eastAsia"/>
        </w:rPr>
        <w:t>和微信</w:t>
      </w:r>
      <w:proofErr w:type="gramEnd"/>
      <w:r>
        <w:rPr>
          <w:rFonts w:hint="eastAsia"/>
        </w:rPr>
        <w:t>id</w:t>
      </w:r>
      <w:r>
        <w:rPr>
          <w:rFonts w:hint="eastAsia"/>
        </w:rPr>
        <w:t>，在用户点击时完成</w:t>
      </w:r>
      <w:r>
        <w:rPr>
          <w:rFonts w:hint="eastAsia"/>
        </w:rPr>
        <w:t>sso</w:t>
      </w:r>
      <w:r>
        <w:rPr>
          <w:rFonts w:hint="eastAsia"/>
        </w:rPr>
        <w:t>跳转。因为如果绑定</w:t>
      </w:r>
      <w:proofErr w:type="gramStart"/>
      <w:r>
        <w:rPr>
          <w:rFonts w:hint="eastAsia"/>
        </w:rPr>
        <w:t>微信账号</w:t>
      </w:r>
      <w:proofErr w:type="gramEnd"/>
      <w:r>
        <w:rPr>
          <w:rFonts w:hint="eastAsia"/>
        </w:rPr>
        <w:t>后，</w:t>
      </w:r>
      <w:proofErr w:type="gramStart"/>
      <w:r>
        <w:rPr>
          <w:rFonts w:hint="eastAsia"/>
        </w:rPr>
        <w:t>微信登录</w:t>
      </w:r>
      <w:proofErr w:type="gramEnd"/>
      <w:r>
        <w:rPr>
          <w:rFonts w:hint="eastAsia"/>
        </w:rPr>
        <w:t>可视为沃玩家登录</w:t>
      </w:r>
      <w:r w:rsidR="008F483C">
        <w:rPr>
          <w:rFonts w:hint="eastAsia"/>
        </w:rPr>
        <w:t>。</w:t>
      </w:r>
    </w:p>
    <w:p w14:paraId="5198ED5E" w14:textId="77777777" w:rsidR="008F483C" w:rsidRDefault="008F483C" w:rsidP="008F483C">
      <w:pPr>
        <w:pStyle w:val="7"/>
        <w:rPr>
          <w:rStyle w:val="af9"/>
        </w:rPr>
      </w:pPr>
      <w:r>
        <w:rPr>
          <w:rStyle w:val="af9"/>
          <w:rFonts w:hint="eastAsia"/>
        </w:rPr>
        <w:t>约束条件</w:t>
      </w:r>
    </w:p>
    <w:p w14:paraId="72D700F8" w14:textId="2CA5642E" w:rsidR="008F483C" w:rsidRPr="002876BA" w:rsidRDefault="001A569B" w:rsidP="008F483C">
      <w:r>
        <w:rPr>
          <w:rFonts w:hint="eastAsia"/>
        </w:rPr>
        <w:t>绑定</w:t>
      </w:r>
      <w:proofErr w:type="gramStart"/>
      <w:r>
        <w:rPr>
          <w:rFonts w:hint="eastAsia"/>
        </w:rPr>
        <w:t>沃</w:t>
      </w:r>
      <w:proofErr w:type="gramEnd"/>
      <w:r>
        <w:rPr>
          <w:rFonts w:hint="eastAsia"/>
        </w:rPr>
        <w:t>玩家账号</w:t>
      </w:r>
    </w:p>
    <w:p w14:paraId="3D4D116C" w14:textId="77777777" w:rsidR="008F483C" w:rsidRDefault="008F483C" w:rsidP="008F483C">
      <w:pPr>
        <w:pStyle w:val="7"/>
        <w:rPr>
          <w:rStyle w:val="af9"/>
        </w:rPr>
      </w:pPr>
      <w:r>
        <w:rPr>
          <w:rStyle w:val="af9"/>
          <w:rFonts w:hint="eastAsia"/>
        </w:rPr>
        <w:t>逻辑模型</w:t>
      </w:r>
    </w:p>
    <w:p w14:paraId="770A6AB7" w14:textId="77777777" w:rsidR="008F483C" w:rsidRDefault="008F483C" w:rsidP="008F483C">
      <w:pPr>
        <w:pStyle w:val="7"/>
        <w:rPr>
          <w:rStyle w:val="af9"/>
        </w:rPr>
      </w:pPr>
      <w:r>
        <w:rPr>
          <w:rStyle w:val="af9"/>
          <w:rFonts w:hint="eastAsia"/>
        </w:rPr>
        <w:t>功能描述</w:t>
      </w:r>
    </w:p>
    <w:p w14:paraId="65ACD5A8" w14:textId="206BA85A" w:rsidR="008F483C" w:rsidRDefault="001A569B" w:rsidP="008F483C">
      <w:pPr>
        <w:pStyle w:val="a2"/>
      </w:pPr>
      <w:r>
        <w:rPr>
          <w:rFonts w:hint="eastAsia"/>
        </w:rPr>
        <w:t>无</w:t>
      </w:r>
    </w:p>
    <w:p w14:paraId="328D6C84" w14:textId="77777777" w:rsidR="008F483C" w:rsidRDefault="008F483C" w:rsidP="008F483C">
      <w:pPr>
        <w:pStyle w:val="7"/>
        <w:rPr>
          <w:rStyle w:val="af9"/>
        </w:rPr>
      </w:pPr>
      <w:r>
        <w:rPr>
          <w:rStyle w:val="af9"/>
          <w:rFonts w:hint="eastAsia"/>
        </w:rPr>
        <w:lastRenderedPageBreak/>
        <w:t>输入</w:t>
      </w:r>
    </w:p>
    <w:p w14:paraId="7688DFAA" w14:textId="1EBE7C3A" w:rsidR="008F483C" w:rsidRDefault="001A569B" w:rsidP="008F483C">
      <w:pPr>
        <w:pStyle w:val="a2"/>
      </w:pPr>
      <w:r>
        <w:rPr>
          <w:rFonts w:hint="eastAsia"/>
        </w:rPr>
        <w:t>无</w:t>
      </w:r>
      <w:r w:rsidR="008F483C">
        <w:rPr>
          <w:rFonts w:hint="eastAsia"/>
        </w:rPr>
        <w:t>。</w:t>
      </w:r>
    </w:p>
    <w:p w14:paraId="7BF9632E" w14:textId="77777777" w:rsidR="008F483C" w:rsidRDefault="008F483C" w:rsidP="008F483C">
      <w:pPr>
        <w:pStyle w:val="7"/>
        <w:rPr>
          <w:rStyle w:val="af9"/>
        </w:rPr>
      </w:pPr>
      <w:r>
        <w:rPr>
          <w:rStyle w:val="af9"/>
          <w:rFonts w:hint="eastAsia"/>
        </w:rPr>
        <w:t>输出</w:t>
      </w:r>
    </w:p>
    <w:p w14:paraId="295EE79B" w14:textId="6A97DCF9" w:rsidR="008F483C" w:rsidRDefault="001A569B" w:rsidP="008F483C">
      <w:pPr>
        <w:pStyle w:val="a2"/>
      </w:pPr>
      <w:r>
        <w:rPr>
          <w:rFonts w:hint="eastAsia"/>
        </w:rPr>
        <w:t>无</w:t>
      </w:r>
    </w:p>
    <w:p w14:paraId="38E7DD95" w14:textId="77777777" w:rsidR="008F483C" w:rsidRDefault="008F483C" w:rsidP="008F483C">
      <w:pPr>
        <w:pStyle w:val="7"/>
        <w:rPr>
          <w:rStyle w:val="af9"/>
        </w:rPr>
      </w:pPr>
      <w:r>
        <w:rPr>
          <w:rStyle w:val="af9"/>
          <w:rFonts w:hint="eastAsia"/>
        </w:rPr>
        <w:t>用户界面</w:t>
      </w:r>
    </w:p>
    <w:p w14:paraId="26A2D16B" w14:textId="4275CB08" w:rsidR="00CA02AD" w:rsidRPr="005C3B77" w:rsidRDefault="001A569B" w:rsidP="004A58A4">
      <w:r>
        <w:rPr>
          <w:rFonts w:hint="eastAsia"/>
        </w:rPr>
        <w:t>无</w:t>
      </w:r>
      <w:r w:rsidR="008F483C">
        <w:rPr>
          <w:rFonts w:hint="eastAsia"/>
        </w:rPr>
        <w:t>。</w:t>
      </w:r>
    </w:p>
    <w:p w14:paraId="00542513" w14:textId="77777777" w:rsidR="00280C5C" w:rsidRDefault="00B8700B" w:rsidP="00280C5C">
      <w:pPr>
        <w:pStyle w:val="20"/>
      </w:pPr>
      <w:r>
        <w:rPr>
          <w:rFonts w:hint="eastAsia"/>
        </w:rPr>
        <w:t>网站</w:t>
      </w:r>
      <w:r w:rsidR="00280C5C">
        <w:rPr>
          <w:rFonts w:hint="eastAsia"/>
        </w:rPr>
        <w:t>支持业务分类</w:t>
      </w:r>
    </w:p>
    <w:p w14:paraId="371F08C5" w14:textId="77777777" w:rsidR="00D20F67" w:rsidRPr="00F078F3" w:rsidRDefault="003568BC" w:rsidP="009A236E">
      <w:pPr>
        <w:numPr>
          <w:ilvl w:val="0"/>
          <w:numId w:val="7"/>
        </w:numPr>
      </w:pPr>
      <w:r>
        <w:rPr>
          <w:rFonts w:hint="eastAsia"/>
          <w:highlight w:val="yellow"/>
        </w:rPr>
        <w:t>活动</w:t>
      </w:r>
      <w:r w:rsidR="00F078F3">
        <w:rPr>
          <w:rFonts w:hint="eastAsia"/>
          <w:highlight w:val="yellow"/>
        </w:rPr>
        <w:t>：</w:t>
      </w:r>
      <w:r w:rsidR="00F078F3" w:rsidRPr="00F078F3">
        <w:rPr>
          <w:rFonts w:hint="eastAsia"/>
        </w:rPr>
        <w:t>运营团队策划运营活动，技术开发活动，可通过专题或者活动上架的形式</w:t>
      </w:r>
      <w:r w:rsidR="00F078F3">
        <w:rPr>
          <w:rFonts w:hint="eastAsia"/>
        </w:rPr>
        <w:t>将活动挂接在网站上，同时</w:t>
      </w:r>
      <w:r w:rsidR="00067ED0">
        <w:rPr>
          <w:rFonts w:hint="eastAsia"/>
        </w:rPr>
        <w:t>提供用户使用。</w:t>
      </w:r>
    </w:p>
    <w:p w14:paraId="3CA03041" w14:textId="77777777" w:rsidR="003568BC" w:rsidRDefault="003568BC" w:rsidP="009A236E">
      <w:pPr>
        <w:numPr>
          <w:ilvl w:val="0"/>
          <w:numId w:val="7"/>
        </w:numPr>
        <w:rPr>
          <w:highlight w:val="yellow"/>
        </w:rPr>
      </w:pPr>
      <w:r>
        <w:rPr>
          <w:rFonts w:hint="eastAsia"/>
          <w:highlight w:val="yellow"/>
        </w:rPr>
        <w:t>专题</w:t>
      </w:r>
      <w:r w:rsidR="00067ED0">
        <w:rPr>
          <w:rFonts w:hint="eastAsia"/>
          <w:highlight w:val="yellow"/>
        </w:rPr>
        <w:t>：</w:t>
      </w:r>
      <w:r w:rsidR="00067ED0">
        <w:rPr>
          <w:rFonts w:hint="eastAsia"/>
        </w:rPr>
        <w:t>运营人员能够通过采编系统采集或编制资讯内容，通过专题上架将专题更新到网站上。</w:t>
      </w:r>
    </w:p>
    <w:p w14:paraId="686808CD" w14:textId="77777777" w:rsidR="003568BC" w:rsidRDefault="003568BC" w:rsidP="009A236E">
      <w:pPr>
        <w:numPr>
          <w:ilvl w:val="0"/>
          <w:numId w:val="7"/>
        </w:numPr>
        <w:rPr>
          <w:highlight w:val="yellow"/>
        </w:rPr>
      </w:pPr>
      <w:r>
        <w:rPr>
          <w:rFonts w:hint="eastAsia"/>
          <w:highlight w:val="yellow"/>
        </w:rPr>
        <w:t>频道</w:t>
      </w:r>
      <w:r w:rsidR="00067ED0">
        <w:rPr>
          <w:rFonts w:hint="eastAsia"/>
          <w:highlight w:val="yellow"/>
        </w:rPr>
        <w:t>：</w:t>
      </w:r>
      <w:r w:rsidR="00067ED0">
        <w:rPr>
          <w:rFonts w:hint="eastAsia"/>
        </w:rPr>
        <w:t>网站预设了资讯、视频、音乐等多种频道，运营人员可通过展现管理后台对频道内的资源和位置做更新。同时也可增加、下线指定频道。</w:t>
      </w:r>
    </w:p>
    <w:p w14:paraId="7A267C7B" w14:textId="77777777" w:rsidR="003568BC" w:rsidRPr="00D20F67" w:rsidRDefault="003568BC" w:rsidP="009A236E">
      <w:pPr>
        <w:numPr>
          <w:ilvl w:val="0"/>
          <w:numId w:val="7"/>
        </w:numPr>
        <w:rPr>
          <w:highlight w:val="yellow"/>
        </w:rPr>
      </w:pPr>
      <w:r>
        <w:rPr>
          <w:rFonts w:hint="eastAsia"/>
          <w:highlight w:val="yellow"/>
        </w:rPr>
        <w:t>资讯</w:t>
      </w:r>
      <w:r w:rsidR="00067ED0">
        <w:rPr>
          <w:rFonts w:hint="eastAsia"/>
          <w:highlight w:val="yellow"/>
        </w:rPr>
        <w:t>：</w:t>
      </w:r>
    </w:p>
    <w:p w14:paraId="31827CFC" w14:textId="77777777" w:rsidR="00EC3C10" w:rsidRDefault="00EC3C10" w:rsidP="00EC3C10">
      <w:pPr>
        <w:pStyle w:val="20"/>
      </w:pPr>
      <w:r>
        <w:rPr>
          <w:rFonts w:hint="eastAsia"/>
        </w:rPr>
        <w:t>网站流量统计</w:t>
      </w:r>
    </w:p>
    <w:p w14:paraId="7601A496" w14:textId="77777777" w:rsidR="00EC3C10" w:rsidRDefault="00EC3C10" w:rsidP="00EC3C10">
      <w:pPr>
        <w:rPr>
          <w:rFonts w:ascii="宋体" w:eastAsia="宋体" w:hAnsi="宋体" w:cs="宋体"/>
          <w:kern w:val="0"/>
          <w:szCs w:val="24"/>
        </w:rPr>
      </w:pPr>
      <w:r>
        <w:rPr>
          <w:rFonts w:ascii="宋体" w:eastAsia="宋体" w:hAnsi="宋体" w:cs="宋体" w:hint="eastAsia"/>
          <w:kern w:val="0"/>
          <w:szCs w:val="24"/>
        </w:rPr>
        <w:t>目前整理出的产品统计口径如下：</w:t>
      </w:r>
    </w:p>
    <w:p w14:paraId="381414EA" w14:textId="77777777" w:rsidR="00EC3C10" w:rsidRPr="00A91154" w:rsidRDefault="00EC3C10" w:rsidP="00EC3C10">
      <w:pPr>
        <w:rPr>
          <w:rFonts w:ascii="宋体" w:eastAsia="宋体" w:hAnsi="宋体" w:cs="宋体"/>
          <w:kern w:val="0"/>
          <w:szCs w:val="24"/>
        </w:rPr>
      </w:pPr>
    </w:p>
    <w:p w14:paraId="757329C0" w14:textId="77777777" w:rsidR="00EC3C10" w:rsidRPr="00CD52FF" w:rsidRDefault="00EC3C10" w:rsidP="009A236E">
      <w:pPr>
        <w:pStyle w:val="afc"/>
        <w:numPr>
          <w:ilvl w:val="0"/>
          <w:numId w:val="10"/>
        </w:numPr>
        <w:ind w:firstLineChars="0"/>
        <w:rPr>
          <w:rFonts w:ascii="宋体" w:hAnsi="宋体" w:cs="宋体"/>
          <w:kern w:val="0"/>
          <w:sz w:val="24"/>
          <w:szCs w:val="24"/>
        </w:rPr>
      </w:pPr>
      <w:r w:rsidRPr="00CD52FF">
        <w:rPr>
          <w:rFonts w:ascii="宋体" w:hAnsi="宋体" w:cs="宋体" w:hint="eastAsia"/>
          <w:kern w:val="0"/>
          <w:sz w:val="24"/>
          <w:szCs w:val="24"/>
        </w:rPr>
        <w:t>每日及总的用户数、访问次数、流量</w:t>
      </w:r>
    </w:p>
    <w:p w14:paraId="5E15954C" w14:textId="3CF000F5" w:rsidR="00EC3C10" w:rsidRDefault="006668EC" w:rsidP="00EC3C10">
      <w:pPr>
        <w:rPr>
          <w:rFonts w:ascii="宋体" w:eastAsia="宋体" w:hAnsi="宋体" w:cs="宋体"/>
          <w:kern w:val="0"/>
          <w:szCs w:val="24"/>
        </w:rPr>
      </w:pPr>
      <w:r w:rsidRPr="00624B90">
        <w:rPr>
          <w:noProof/>
        </w:rPr>
        <w:lastRenderedPageBreak/>
        <w:drawing>
          <wp:inline distT="0" distB="0" distL="0" distR="0" wp14:anchorId="303C1B27" wp14:editId="173A9197">
            <wp:extent cx="4246245" cy="3937635"/>
            <wp:effectExtent l="0" t="0" r="1905" b="5715"/>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46245" cy="3937635"/>
                    </a:xfrm>
                    <a:prstGeom prst="rect">
                      <a:avLst/>
                    </a:prstGeom>
                    <a:noFill/>
                    <a:ln>
                      <a:noFill/>
                    </a:ln>
                  </pic:spPr>
                </pic:pic>
              </a:graphicData>
            </a:graphic>
          </wp:inline>
        </w:drawing>
      </w:r>
    </w:p>
    <w:p w14:paraId="7D0D69D6" w14:textId="77777777" w:rsidR="00EC3C10" w:rsidRDefault="00EC3C10" w:rsidP="00EC3C10">
      <w:pPr>
        <w:rPr>
          <w:rFonts w:ascii="宋体" w:eastAsia="宋体" w:hAnsi="宋体" w:cs="宋体"/>
          <w:kern w:val="0"/>
          <w:szCs w:val="24"/>
        </w:rPr>
      </w:pPr>
      <w:r>
        <w:rPr>
          <w:rFonts w:ascii="宋体" w:eastAsia="宋体" w:hAnsi="宋体" w:cs="宋体" w:hint="eastAsia"/>
          <w:kern w:val="0"/>
          <w:szCs w:val="24"/>
        </w:rPr>
        <w:t>UV,PV都有，</w:t>
      </w:r>
      <w:r w:rsidRPr="00CD52FF">
        <w:rPr>
          <w:rFonts w:ascii="宋体" w:eastAsia="宋体" w:hAnsi="宋体" w:cs="宋体" w:hint="eastAsia"/>
          <w:color w:val="FF0000"/>
          <w:kern w:val="0"/>
          <w:szCs w:val="24"/>
        </w:rPr>
        <w:t>流量没有</w:t>
      </w:r>
    </w:p>
    <w:p w14:paraId="06A21FCC" w14:textId="77777777" w:rsidR="00EC3C10" w:rsidRPr="00CD52FF" w:rsidRDefault="00EC3C10" w:rsidP="00EC3C10">
      <w:pPr>
        <w:rPr>
          <w:rFonts w:ascii="宋体" w:eastAsia="宋体" w:hAnsi="宋体" w:cs="宋体"/>
          <w:kern w:val="0"/>
          <w:szCs w:val="24"/>
        </w:rPr>
      </w:pPr>
    </w:p>
    <w:p w14:paraId="14AA7BB3" w14:textId="77777777" w:rsidR="00EC3C10" w:rsidRDefault="00EC3C10" w:rsidP="00EC3C10">
      <w:pPr>
        <w:rPr>
          <w:rFonts w:ascii="宋体" w:eastAsia="宋体" w:hAnsi="宋体" w:cs="宋体"/>
          <w:kern w:val="0"/>
          <w:szCs w:val="24"/>
        </w:rPr>
      </w:pPr>
      <w:r w:rsidRPr="00CD52FF">
        <w:rPr>
          <w:rFonts w:ascii="宋体" w:eastAsia="宋体" w:hAnsi="宋体" w:cs="宋体" w:hint="eastAsia"/>
          <w:kern w:val="0"/>
          <w:szCs w:val="24"/>
        </w:rPr>
        <w:t>2、24小时及总的用户</w:t>
      </w:r>
      <w:proofErr w:type="gramStart"/>
      <w:r w:rsidRPr="00CD52FF">
        <w:rPr>
          <w:rFonts w:ascii="宋体" w:eastAsia="宋体" w:hAnsi="宋体" w:cs="宋体" w:hint="eastAsia"/>
          <w:kern w:val="0"/>
          <w:szCs w:val="24"/>
        </w:rPr>
        <w:t>数访问</w:t>
      </w:r>
      <w:proofErr w:type="gramEnd"/>
      <w:r w:rsidRPr="00CD52FF">
        <w:rPr>
          <w:rFonts w:ascii="宋体" w:eastAsia="宋体" w:hAnsi="宋体" w:cs="宋体" w:hint="eastAsia"/>
          <w:kern w:val="0"/>
          <w:szCs w:val="24"/>
        </w:rPr>
        <w:t>量</w:t>
      </w:r>
    </w:p>
    <w:p w14:paraId="6B584A68" w14:textId="77777777" w:rsidR="00EC3C10" w:rsidRDefault="00EC3C10" w:rsidP="00EC3C10">
      <w:pPr>
        <w:rPr>
          <w:rFonts w:ascii="宋体" w:eastAsia="宋体" w:hAnsi="宋体" w:cs="宋体"/>
          <w:kern w:val="0"/>
          <w:szCs w:val="24"/>
        </w:rPr>
      </w:pPr>
      <w:r>
        <w:rPr>
          <w:rFonts w:ascii="宋体" w:eastAsia="宋体" w:hAnsi="宋体" w:cs="宋体" w:hint="eastAsia"/>
          <w:kern w:val="0"/>
          <w:szCs w:val="24"/>
        </w:rPr>
        <w:t>可统计，同1</w:t>
      </w:r>
    </w:p>
    <w:p w14:paraId="352B6374" w14:textId="77777777" w:rsidR="00EC3C10" w:rsidRPr="00CD52FF" w:rsidRDefault="00EC3C10" w:rsidP="00EC3C10">
      <w:pPr>
        <w:rPr>
          <w:rFonts w:ascii="宋体" w:eastAsia="宋体" w:hAnsi="宋体" w:cs="宋体"/>
          <w:kern w:val="0"/>
          <w:szCs w:val="24"/>
        </w:rPr>
      </w:pPr>
    </w:p>
    <w:p w14:paraId="5C9333BA" w14:textId="77777777" w:rsidR="00EC3C10" w:rsidRDefault="00EC3C10" w:rsidP="00EC3C10">
      <w:pPr>
        <w:rPr>
          <w:rFonts w:ascii="宋体" w:eastAsia="宋体" w:hAnsi="宋体" w:cs="宋体"/>
          <w:kern w:val="0"/>
          <w:szCs w:val="24"/>
        </w:rPr>
      </w:pPr>
      <w:r w:rsidRPr="00CD52FF">
        <w:rPr>
          <w:rFonts w:ascii="宋体" w:eastAsia="宋体" w:hAnsi="宋体" w:cs="宋体" w:hint="eastAsia"/>
          <w:kern w:val="0"/>
          <w:szCs w:val="24"/>
        </w:rPr>
        <w:t>3、2G、3G用户数、访问次数、流量统计</w:t>
      </w:r>
    </w:p>
    <w:p w14:paraId="16345791" w14:textId="77777777" w:rsidR="00EC3C10" w:rsidRDefault="00EC3C10" w:rsidP="00EC3C10">
      <w:pPr>
        <w:rPr>
          <w:rFonts w:ascii="宋体" w:eastAsia="宋体" w:hAnsi="宋体" w:cs="宋体"/>
          <w:kern w:val="0"/>
          <w:szCs w:val="24"/>
        </w:rPr>
      </w:pPr>
      <w:r>
        <w:rPr>
          <w:rFonts w:ascii="宋体" w:eastAsia="宋体" w:hAnsi="宋体" w:cs="宋体" w:hint="eastAsia"/>
          <w:kern w:val="0"/>
          <w:szCs w:val="24"/>
        </w:rPr>
        <w:t>可统计，同1，</w:t>
      </w:r>
      <w:proofErr w:type="gramStart"/>
      <w:r>
        <w:rPr>
          <w:rFonts w:ascii="宋体" w:eastAsia="宋体" w:hAnsi="宋体" w:cs="宋体" w:hint="eastAsia"/>
          <w:kern w:val="0"/>
          <w:szCs w:val="24"/>
        </w:rPr>
        <w:t>单可能</w:t>
      </w:r>
      <w:proofErr w:type="gramEnd"/>
      <w:r>
        <w:rPr>
          <w:rFonts w:ascii="宋体" w:eastAsia="宋体" w:hAnsi="宋体" w:cs="宋体" w:hint="eastAsia"/>
          <w:kern w:val="0"/>
          <w:szCs w:val="24"/>
        </w:rPr>
        <w:t>无法区分2G和3G。流量没有</w:t>
      </w:r>
    </w:p>
    <w:p w14:paraId="711005DA" w14:textId="77777777" w:rsidR="00EC3C10" w:rsidRPr="0010783D" w:rsidRDefault="00EC3C10" w:rsidP="00EC3C10">
      <w:pPr>
        <w:rPr>
          <w:rFonts w:ascii="宋体" w:eastAsia="宋体" w:hAnsi="宋体" w:cs="宋体"/>
          <w:kern w:val="0"/>
          <w:szCs w:val="24"/>
        </w:rPr>
      </w:pPr>
    </w:p>
    <w:p w14:paraId="0EBD7489" w14:textId="77777777" w:rsidR="00EC3C10" w:rsidRDefault="00EC3C10" w:rsidP="00EC3C10">
      <w:pPr>
        <w:rPr>
          <w:rFonts w:ascii="宋体" w:eastAsia="宋体" w:hAnsi="宋体" w:cs="宋体"/>
          <w:kern w:val="0"/>
          <w:szCs w:val="24"/>
        </w:rPr>
      </w:pPr>
      <w:r w:rsidRPr="00CD52FF">
        <w:rPr>
          <w:rFonts w:ascii="宋体" w:eastAsia="宋体" w:hAnsi="宋体" w:cs="宋体" w:hint="eastAsia"/>
          <w:kern w:val="0"/>
          <w:szCs w:val="24"/>
        </w:rPr>
        <w:t>4、各地市活动用户数、访问次数、流量统计</w:t>
      </w:r>
    </w:p>
    <w:p w14:paraId="152C5475" w14:textId="77777777" w:rsidR="00EC3C10" w:rsidRDefault="00EC3C10" w:rsidP="00EC3C10">
      <w:pPr>
        <w:rPr>
          <w:rFonts w:ascii="宋体" w:eastAsia="宋体" w:hAnsi="宋体" w:cs="宋体"/>
          <w:kern w:val="0"/>
          <w:szCs w:val="24"/>
        </w:rPr>
      </w:pPr>
      <w:r>
        <w:rPr>
          <w:rFonts w:ascii="宋体" w:eastAsia="宋体" w:hAnsi="宋体" w:cs="宋体" w:hint="eastAsia"/>
          <w:kern w:val="0"/>
          <w:szCs w:val="24"/>
        </w:rPr>
        <w:t>可统计，同1</w:t>
      </w:r>
    </w:p>
    <w:p w14:paraId="60B0D82E" w14:textId="77777777" w:rsidR="00EC3C10" w:rsidRDefault="00EC3C10" w:rsidP="00EC3C10">
      <w:pPr>
        <w:widowControl/>
        <w:jc w:val="left"/>
        <w:rPr>
          <w:rFonts w:ascii="宋体" w:eastAsia="宋体" w:hAnsi="宋体" w:cs="宋体"/>
          <w:kern w:val="0"/>
          <w:szCs w:val="24"/>
        </w:rPr>
      </w:pPr>
      <w:r>
        <w:rPr>
          <w:rFonts w:ascii="宋体" w:eastAsia="宋体" w:hAnsi="宋体" w:cs="宋体"/>
          <w:kern w:val="0"/>
          <w:szCs w:val="24"/>
        </w:rPr>
        <w:br w:type="page"/>
      </w:r>
    </w:p>
    <w:p w14:paraId="7B624814" w14:textId="77777777" w:rsidR="00EC3C10" w:rsidRDefault="00EC3C10" w:rsidP="00EC3C10">
      <w:pPr>
        <w:rPr>
          <w:rFonts w:ascii="宋体" w:eastAsia="宋体" w:hAnsi="宋体" w:cs="宋体"/>
          <w:kern w:val="0"/>
          <w:szCs w:val="24"/>
        </w:rPr>
      </w:pPr>
      <w:r w:rsidRPr="00CD52FF">
        <w:rPr>
          <w:rFonts w:ascii="宋体" w:eastAsia="宋体" w:hAnsi="宋体" w:cs="宋体" w:hint="eastAsia"/>
          <w:kern w:val="0"/>
          <w:szCs w:val="24"/>
        </w:rPr>
        <w:lastRenderedPageBreak/>
        <w:t>5、3个环节（4个频道）分别的用户数、访问次数、流量统计</w:t>
      </w:r>
    </w:p>
    <w:p w14:paraId="047432A3" w14:textId="77777777" w:rsidR="00EC3C10" w:rsidRDefault="00EC3C10" w:rsidP="00EC3C10">
      <w:pPr>
        <w:rPr>
          <w:rFonts w:ascii="宋体" w:eastAsia="宋体" w:hAnsi="宋体" w:cs="宋体"/>
          <w:kern w:val="0"/>
          <w:szCs w:val="24"/>
        </w:rPr>
      </w:pPr>
      <w:r>
        <w:rPr>
          <w:rFonts w:ascii="宋体" w:eastAsia="宋体" w:hAnsi="宋体" w:cs="宋体" w:hint="eastAsia"/>
          <w:kern w:val="0"/>
          <w:szCs w:val="24"/>
        </w:rPr>
        <w:t>可统计，可按照页面进行统计，指定出页面即可</w:t>
      </w:r>
    </w:p>
    <w:p w14:paraId="78C744FE" w14:textId="7016DA0E" w:rsidR="00EC3C10" w:rsidRPr="0010783D" w:rsidRDefault="006668EC" w:rsidP="00EC3C10">
      <w:pPr>
        <w:rPr>
          <w:rFonts w:ascii="宋体" w:eastAsia="宋体" w:hAnsi="宋体" w:cs="宋体"/>
          <w:kern w:val="0"/>
          <w:szCs w:val="24"/>
        </w:rPr>
      </w:pPr>
      <w:r w:rsidRPr="00624B90">
        <w:rPr>
          <w:noProof/>
        </w:rPr>
        <w:drawing>
          <wp:inline distT="0" distB="0" distL="0" distR="0" wp14:anchorId="0CEA7E17" wp14:editId="4FC91426">
            <wp:extent cx="5480685" cy="4846320"/>
            <wp:effectExtent l="0" t="0" r="5715"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0685" cy="4846320"/>
                    </a:xfrm>
                    <a:prstGeom prst="rect">
                      <a:avLst/>
                    </a:prstGeom>
                    <a:noFill/>
                    <a:ln>
                      <a:noFill/>
                    </a:ln>
                  </pic:spPr>
                </pic:pic>
              </a:graphicData>
            </a:graphic>
          </wp:inline>
        </w:drawing>
      </w:r>
    </w:p>
    <w:p w14:paraId="0FAEC3CE" w14:textId="77777777" w:rsidR="00EC3C10" w:rsidRPr="00CD52FF" w:rsidRDefault="00EC3C10" w:rsidP="00EC3C10">
      <w:pPr>
        <w:rPr>
          <w:rFonts w:ascii="宋体" w:eastAsia="宋体" w:hAnsi="宋体" w:cs="宋体"/>
          <w:kern w:val="0"/>
          <w:szCs w:val="24"/>
        </w:rPr>
      </w:pPr>
    </w:p>
    <w:p w14:paraId="3E9A6F4E" w14:textId="77777777" w:rsidR="00EC3C10" w:rsidRDefault="00EC3C10" w:rsidP="00EC3C10">
      <w:pPr>
        <w:rPr>
          <w:rFonts w:ascii="宋体" w:eastAsia="宋体" w:hAnsi="宋体" w:cs="宋体"/>
          <w:kern w:val="0"/>
          <w:szCs w:val="24"/>
        </w:rPr>
      </w:pPr>
      <w:r w:rsidRPr="00CD52FF">
        <w:rPr>
          <w:rFonts w:ascii="宋体" w:eastAsia="宋体" w:hAnsi="宋体" w:cs="宋体" w:hint="eastAsia"/>
          <w:kern w:val="0"/>
          <w:szCs w:val="24"/>
        </w:rPr>
        <w:t>6、活动期间用户进入页面用户数统计</w:t>
      </w:r>
    </w:p>
    <w:p w14:paraId="45ACE963" w14:textId="77777777" w:rsidR="00EC3C10" w:rsidRDefault="00EC3C10" w:rsidP="00EC3C10">
      <w:pPr>
        <w:rPr>
          <w:rFonts w:ascii="宋体" w:eastAsia="宋体" w:hAnsi="宋体" w:cs="宋体"/>
          <w:kern w:val="0"/>
          <w:szCs w:val="24"/>
        </w:rPr>
      </w:pPr>
      <w:r>
        <w:rPr>
          <w:rFonts w:ascii="宋体" w:eastAsia="宋体" w:hAnsi="宋体" w:cs="宋体" w:hint="eastAsia"/>
          <w:kern w:val="0"/>
          <w:szCs w:val="24"/>
        </w:rPr>
        <w:t>可以统计，同5。指定区间即可</w:t>
      </w:r>
    </w:p>
    <w:p w14:paraId="158263F1" w14:textId="77777777" w:rsidR="00EC3C10" w:rsidRPr="00CD52FF" w:rsidRDefault="00EC3C10" w:rsidP="00EC3C10">
      <w:pPr>
        <w:rPr>
          <w:rFonts w:ascii="宋体" w:eastAsia="宋体" w:hAnsi="宋体" w:cs="宋体"/>
          <w:kern w:val="0"/>
          <w:szCs w:val="24"/>
        </w:rPr>
      </w:pPr>
    </w:p>
    <w:p w14:paraId="4640DA62" w14:textId="77777777" w:rsidR="00EC3C10" w:rsidRDefault="00EC3C10" w:rsidP="00EC3C10">
      <w:pPr>
        <w:rPr>
          <w:rFonts w:ascii="宋体" w:eastAsia="宋体" w:hAnsi="宋体" w:cs="宋体"/>
          <w:kern w:val="0"/>
          <w:szCs w:val="24"/>
        </w:rPr>
      </w:pPr>
      <w:r w:rsidRPr="00CD52FF">
        <w:rPr>
          <w:rFonts w:ascii="宋体" w:eastAsia="宋体" w:hAnsi="宋体" w:cs="宋体" w:hint="eastAsia"/>
          <w:kern w:val="0"/>
          <w:szCs w:val="24"/>
        </w:rPr>
        <w:t>7、每日及总的用户数搜索使用次数</w:t>
      </w:r>
    </w:p>
    <w:p w14:paraId="4106C688" w14:textId="77777777" w:rsidR="00EC3C10" w:rsidRDefault="00EC3C10" w:rsidP="00EC3C10">
      <w:pPr>
        <w:rPr>
          <w:rFonts w:ascii="宋体" w:eastAsia="宋体" w:hAnsi="宋体" w:cs="宋体"/>
          <w:kern w:val="0"/>
          <w:szCs w:val="24"/>
        </w:rPr>
      </w:pPr>
      <w:r>
        <w:rPr>
          <w:rFonts w:ascii="宋体" w:eastAsia="宋体" w:hAnsi="宋体" w:cs="宋体" w:hint="eastAsia"/>
          <w:kern w:val="0"/>
          <w:szCs w:val="24"/>
        </w:rPr>
        <w:t>可以统计，同5，假设我们设定搜索结果页为统计页，那该页面的PV就是搜索次数，UV为使用搜索的用户数。</w:t>
      </w:r>
    </w:p>
    <w:p w14:paraId="3BFB1C95" w14:textId="77777777" w:rsidR="00EC3C10" w:rsidRPr="0010783D" w:rsidRDefault="00EC3C10" w:rsidP="00EC3C10">
      <w:pPr>
        <w:rPr>
          <w:rFonts w:ascii="宋体" w:eastAsia="宋体" w:hAnsi="宋体" w:cs="宋体"/>
          <w:kern w:val="0"/>
          <w:szCs w:val="24"/>
        </w:rPr>
      </w:pPr>
    </w:p>
    <w:p w14:paraId="2B845D6B" w14:textId="77777777" w:rsidR="00EC3C10" w:rsidRDefault="00EC3C10" w:rsidP="00EC3C10">
      <w:pPr>
        <w:rPr>
          <w:rFonts w:ascii="宋体" w:eastAsia="宋体" w:hAnsi="宋体" w:cs="宋体"/>
          <w:kern w:val="0"/>
          <w:szCs w:val="24"/>
        </w:rPr>
      </w:pPr>
      <w:r w:rsidRPr="00CD52FF">
        <w:rPr>
          <w:rFonts w:ascii="宋体" w:eastAsia="宋体" w:hAnsi="宋体" w:cs="宋体" w:hint="eastAsia"/>
          <w:kern w:val="0"/>
          <w:szCs w:val="24"/>
        </w:rPr>
        <w:t>8、用户每日及总登录、注册数</w:t>
      </w:r>
    </w:p>
    <w:p w14:paraId="10008AD2" w14:textId="77777777" w:rsidR="00EC3C10" w:rsidRDefault="00EC3C10" w:rsidP="00EC3C10">
      <w:pPr>
        <w:rPr>
          <w:rFonts w:ascii="宋体" w:eastAsia="宋体" w:hAnsi="宋体" w:cs="宋体"/>
          <w:kern w:val="0"/>
          <w:szCs w:val="24"/>
        </w:rPr>
      </w:pPr>
      <w:r>
        <w:rPr>
          <w:rFonts w:ascii="宋体" w:eastAsia="宋体" w:hAnsi="宋体" w:cs="宋体" w:hint="eastAsia"/>
          <w:kern w:val="0"/>
          <w:szCs w:val="24"/>
        </w:rPr>
        <w:t>可以统计，有两种统计口径：</w:t>
      </w:r>
    </w:p>
    <w:p w14:paraId="7FDA4F8F" w14:textId="77777777" w:rsidR="00EC3C10" w:rsidRDefault="00EC3C10" w:rsidP="00EC3C10">
      <w:pPr>
        <w:rPr>
          <w:rFonts w:ascii="宋体" w:eastAsia="宋体" w:hAnsi="宋体" w:cs="宋体"/>
          <w:kern w:val="0"/>
          <w:szCs w:val="24"/>
        </w:rPr>
      </w:pPr>
      <w:r>
        <w:rPr>
          <w:rFonts w:ascii="宋体" w:eastAsia="宋体" w:hAnsi="宋体" w:cs="宋体" w:hint="eastAsia"/>
          <w:kern w:val="0"/>
          <w:szCs w:val="24"/>
        </w:rPr>
        <w:t>1 同5，以某个登录过程中的提示页面或者请求作为统计页，</w:t>
      </w:r>
      <w:proofErr w:type="gramStart"/>
      <w:r>
        <w:rPr>
          <w:rFonts w:ascii="宋体" w:eastAsia="宋体" w:hAnsi="宋体" w:cs="宋体" w:hint="eastAsia"/>
          <w:kern w:val="0"/>
          <w:szCs w:val="24"/>
        </w:rPr>
        <w:t>统计此</w:t>
      </w:r>
      <w:proofErr w:type="gramEnd"/>
      <w:r>
        <w:rPr>
          <w:rFonts w:ascii="宋体" w:eastAsia="宋体" w:hAnsi="宋体" w:cs="宋体" w:hint="eastAsia"/>
          <w:kern w:val="0"/>
          <w:szCs w:val="24"/>
        </w:rPr>
        <w:t>页面的UV为登录数。</w:t>
      </w:r>
    </w:p>
    <w:p w14:paraId="752B26C5" w14:textId="77777777" w:rsidR="00EC3C10" w:rsidRDefault="00EC3C10" w:rsidP="00EC3C10">
      <w:pPr>
        <w:rPr>
          <w:rFonts w:ascii="宋体" w:eastAsia="宋体" w:hAnsi="宋体" w:cs="宋体"/>
          <w:kern w:val="0"/>
          <w:szCs w:val="24"/>
        </w:rPr>
      </w:pPr>
      <w:r>
        <w:rPr>
          <w:rFonts w:ascii="宋体" w:eastAsia="宋体" w:hAnsi="宋体" w:cs="宋体" w:hint="eastAsia"/>
          <w:kern w:val="0"/>
          <w:szCs w:val="24"/>
        </w:rPr>
        <w:t>2 统计系统的session记录表也可获得此记录。</w:t>
      </w:r>
    </w:p>
    <w:p w14:paraId="137B3D4B" w14:textId="77777777" w:rsidR="00EC3C10" w:rsidRPr="00CD52FF" w:rsidRDefault="00EC3C10" w:rsidP="00EC3C10">
      <w:pPr>
        <w:rPr>
          <w:rFonts w:ascii="宋体" w:eastAsia="宋体" w:hAnsi="宋体" w:cs="宋体"/>
          <w:kern w:val="0"/>
          <w:szCs w:val="24"/>
        </w:rPr>
      </w:pPr>
    </w:p>
    <w:p w14:paraId="79EB251C" w14:textId="77777777" w:rsidR="00EC3C10" w:rsidRPr="00CD52FF" w:rsidRDefault="00EC3C10" w:rsidP="00EC3C10">
      <w:pPr>
        <w:rPr>
          <w:rFonts w:ascii="宋体" w:eastAsia="宋体" w:hAnsi="宋体" w:cs="宋体"/>
          <w:kern w:val="0"/>
          <w:szCs w:val="24"/>
        </w:rPr>
      </w:pPr>
      <w:r w:rsidRPr="00CD52FF">
        <w:rPr>
          <w:rFonts w:ascii="宋体" w:eastAsia="宋体" w:hAnsi="宋体" w:cs="宋体" w:hint="eastAsia"/>
          <w:kern w:val="0"/>
          <w:szCs w:val="24"/>
        </w:rPr>
        <w:lastRenderedPageBreak/>
        <w:t>9、视频、音乐、业务超市、应用、套餐（底部链接）、门户的点击次数</w:t>
      </w:r>
    </w:p>
    <w:p w14:paraId="4CFB8C39" w14:textId="77777777" w:rsidR="00EC3C10" w:rsidRDefault="00EC3C10" w:rsidP="00EC3C10">
      <w:pPr>
        <w:rPr>
          <w:rFonts w:ascii="宋体" w:eastAsia="宋体" w:hAnsi="宋体" w:cs="宋体"/>
          <w:kern w:val="0"/>
          <w:szCs w:val="24"/>
        </w:rPr>
      </w:pPr>
      <w:r>
        <w:rPr>
          <w:rFonts w:ascii="宋体" w:eastAsia="宋体" w:hAnsi="宋体" w:cs="宋体" w:hint="eastAsia"/>
          <w:kern w:val="0"/>
          <w:szCs w:val="24"/>
        </w:rPr>
        <w:t>可以统计，同5，分类统计不同页面的PV、UV即可。</w:t>
      </w:r>
    </w:p>
    <w:p w14:paraId="693F33A8" w14:textId="77777777" w:rsidR="00EC3C10" w:rsidRDefault="00EC3C10" w:rsidP="00EC3C10">
      <w:pPr>
        <w:rPr>
          <w:rFonts w:ascii="宋体" w:eastAsia="宋体" w:hAnsi="宋体" w:cs="宋体"/>
          <w:kern w:val="0"/>
          <w:szCs w:val="24"/>
        </w:rPr>
      </w:pPr>
    </w:p>
    <w:p w14:paraId="38ADA2C7" w14:textId="77777777" w:rsidR="00EC3C10" w:rsidRDefault="00EC3C10" w:rsidP="00EC3C10">
      <w:pPr>
        <w:rPr>
          <w:rFonts w:ascii="宋体" w:eastAsia="宋体" w:hAnsi="宋体" w:cs="宋体"/>
          <w:kern w:val="0"/>
          <w:szCs w:val="24"/>
        </w:rPr>
      </w:pPr>
    </w:p>
    <w:p w14:paraId="784A7199" w14:textId="77777777" w:rsidR="00EC3C10" w:rsidRDefault="00EC3C10" w:rsidP="00EC3C10">
      <w:pPr>
        <w:rPr>
          <w:rFonts w:ascii="宋体" w:eastAsia="宋体" w:hAnsi="宋体" w:cs="宋体"/>
          <w:kern w:val="0"/>
          <w:szCs w:val="24"/>
        </w:rPr>
      </w:pPr>
      <w:r>
        <w:rPr>
          <w:rFonts w:ascii="宋体" w:eastAsia="宋体" w:hAnsi="宋体" w:cs="宋体" w:hint="eastAsia"/>
          <w:kern w:val="0"/>
          <w:szCs w:val="24"/>
        </w:rPr>
        <w:t>百度分析的要点。</w:t>
      </w:r>
    </w:p>
    <w:p w14:paraId="5AF4FB75" w14:textId="77777777" w:rsidR="00EC3C10" w:rsidRPr="001A5873" w:rsidRDefault="00EC3C10" w:rsidP="009A236E">
      <w:pPr>
        <w:pStyle w:val="afc"/>
        <w:numPr>
          <w:ilvl w:val="0"/>
          <w:numId w:val="11"/>
        </w:numPr>
        <w:ind w:firstLineChars="0"/>
        <w:rPr>
          <w:rFonts w:ascii="宋体" w:hAnsi="宋体" w:cs="宋体"/>
          <w:kern w:val="0"/>
          <w:sz w:val="24"/>
          <w:szCs w:val="24"/>
        </w:rPr>
      </w:pPr>
      <w:r w:rsidRPr="001A5873">
        <w:rPr>
          <w:rFonts w:ascii="宋体" w:hAnsi="宋体" w:cs="宋体" w:hint="eastAsia"/>
          <w:kern w:val="0"/>
          <w:sz w:val="24"/>
          <w:szCs w:val="24"/>
        </w:rPr>
        <w:t>以PV为基础，统计到PV的所有UV，要统计特定的功能点，那设计一个特定的统计页来</w:t>
      </w:r>
      <w:r>
        <w:rPr>
          <w:rFonts w:ascii="宋体" w:hAnsi="宋体" w:cs="宋体" w:hint="eastAsia"/>
          <w:kern w:val="0"/>
          <w:sz w:val="24"/>
          <w:szCs w:val="24"/>
        </w:rPr>
        <w:t>记录</w:t>
      </w:r>
      <w:r w:rsidRPr="001A5873">
        <w:rPr>
          <w:rFonts w:ascii="宋体" w:hAnsi="宋体" w:cs="宋体" w:hint="eastAsia"/>
          <w:kern w:val="0"/>
          <w:sz w:val="24"/>
          <w:szCs w:val="24"/>
        </w:rPr>
        <w:t>。</w:t>
      </w:r>
    </w:p>
    <w:p w14:paraId="035FA188" w14:textId="77777777" w:rsidR="00EC3C10" w:rsidRPr="001A5873" w:rsidRDefault="00EC3C10" w:rsidP="009A236E">
      <w:pPr>
        <w:pStyle w:val="afc"/>
        <w:numPr>
          <w:ilvl w:val="0"/>
          <w:numId w:val="11"/>
        </w:numPr>
        <w:ind w:firstLineChars="0"/>
      </w:pPr>
      <w:r w:rsidRPr="001A5873">
        <w:rPr>
          <w:rFonts w:ascii="宋体" w:hAnsi="宋体" w:cs="宋体" w:hint="eastAsia"/>
          <w:kern w:val="0"/>
          <w:sz w:val="24"/>
          <w:szCs w:val="24"/>
        </w:rPr>
        <w:t>收集到此PV上的UV后，UV中涵盖有IP、session等众多业务</w:t>
      </w:r>
      <w:r>
        <w:rPr>
          <w:rFonts w:ascii="宋体" w:hAnsi="宋体" w:cs="宋体" w:hint="eastAsia"/>
          <w:kern w:val="0"/>
          <w:sz w:val="24"/>
          <w:szCs w:val="24"/>
        </w:rPr>
        <w:t>属性</w:t>
      </w:r>
      <w:r w:rsidRPr="001A5873">
        <w:rPr>
          <w:rFonts w:ascii="宋体" w:hAnsi="宋体" w:cs="宋体" w:hint="eastAsia"/>
          <w:kern w:val="0"/>
          <w:sz w:val="24"/>
          <w:szCs w:val="24"/>
        </w:rPr>
        <w:t>，通过计算IP地域，新旧Session、cookie</w:t>
      </w:r>
      <w:r>
        <w:rPr>
          <w:rFonts w:ascii="宋体" w:hAnsi="宋体" w:cs="宋体" w:hint="eastAsia"/>
          <w:kern w:val="0"/>
          <w:sz w:val="24"/>
          <w:szCs w:val="24"/>
        </w:rPr>
        <w:t>信息等一系列对比分析获取到其他的相关报表。可按照时间、页面、地域等多种维度进行对比、例如：</w:t>
      </w:r>
      <w:r w:rsidRPr="001A5873">
        <w:rPr>
          <w:rFonts w:ascii="宋体" w:hAnsi="宋体" w:cs="宋体" w:hint="eastAsia"/>
          <w:kern w:val="0"/>
          <w:sz w:val="24"/>
          <w:szCs w:val="24"/>
        </w:rPr>
        <w:t>新旧用户对比，按照地区的用户访问对比、页面访问的对比</w:t>
      </w:r>
      <w:r>
        <w:rPr>
          <w:rFonts w:ascii="宋体" w:hAnsi="宋体" w:cs="宋体" w:hint="eastAsia"/>
          <w:kern w:val="0"/>
          <w:sz w:val="24"/>
          <w:szCs w:val="24"/>
        </w:rPr>
        <w:t>等报表。</w:t>
      </w:r>
    </w:p>
    <w:p w14:paraId="06C492B6" w14:textId="77777777" w:rsidR="00EC3C10" w:rsidRPr="001A5873" w:rsidRDefault="00EC3C10" w:rsidP="009A236E">
      <w:pPr>
        <w:pStyle w:val="afc"/>
        <w:numPr>
          <w:ilvl w:val="0"/>
          <w:numId w:val="11"/>
        </w:numPr>
        <w:ind w:firstLineChars="0"/>
      </w:pPr>
      <w:r>
        <w:rPr>
          <w:rFonts w:ascii="宋体" w:hAnsi="宋体" w:cs="宋体" w:hint="eastAsia"/>
          <w:kern w:val="0"/>
          <w:sz w:val="24"/>
          <w:szCs w:val="24"/>
        </w:rPr>
        <w:t>不同的页面访问指标相对固定：PV，访问次数、UV、新旧用户、IP数、转换量</w:t>
      </w:r>
    </w:p>
    <w:p w14:paraId="3E3CFB5A" w14:textId="77777777" w:rsidR="00EC3C10" w:rsidRPr="00C87AA2" w:rsidRDefault="00EC3C10" w:rsidP="009A236E">
      <w:pPr>
        <w:pStyle w:val="afc"/>
        <w:numPr>
          <w:ilvl w:val="0"/>
          <w:numId w:val="11"/>
        </w:numPr>
        <w:ind w:firstLineChars="0"/>
      </w:pPr>
      <w:r>
        <w:rPr>
          <w:rFonts w:ascii="宋体" w:hAnsi="宋体" w:cs="宋体" w:hint="eastAsia"/>
          <w:kern w:val="0"/>
          <w:sz w:val="24"/>
          <w:szCs w:val="24"/>
        </w:rPr>
        <w:t>优势：</w:t>
      </w:r>
    </w:p>
    <w:p w14:paraId="44837E1E" w14:textId="77777777" w:rsidR="00EC3C10" w:rsidRPr="00C87AA2" w:rsidRDefault="00EC3C10" w:rsidP="009A236E">
      <w:pPr>
        <w:pStyle w:val="afc"/>
        <w:numPr>
          <w:ilvl w:val="1"/>
          <w:numId w:val="11"/>
        </w:numPr>
        <w:ind w:firstLineChars="0"/>
      </w:pPr>
      <w:r>
        <w:rPr>
          <w:rFonts w:ascii="宋体" w:hAnsi="宋体" w:cs="宋体" w:hint="eastAsia"/>
          <w:kern w:val="0"/>
          <w:sz w:val="24"/>
          <w:szCs w:val="24"/>
        </w:rPr>
        <w:t>有完善的分析系统，可以追踪用户访问轨迹，计算比较精准。</w:t>
      </w:r>
    </w:p>
    <w:p w14:paraId="038A1740" w14:textId="77777777" w:rsidR="00EC3C10" w:rsidRDefault="00EC3C10" w:rsidP="009A236E">
      <w:pPr>
        <w:pStyle w:val="afc"/>
        <w:numPr>
          <w:ilvl w:val="1"/>
          <w:numId w:val="11"/>
        </w:numPr>
        <w:ind w:firstLineChars="0"/>
      </w:pPr>
      <w:r w:rsidRPr="00C87AA2">
        <w:rPr>
          <w:rFonts w:ascii="宋体" w:hAnsi="宋体" w:cs="宋体" w:hint="eastAsia"/>
          <w:kern w:val="0"/>
          <w:sz w:val="24"/>
          <w:szCs w:val="24"/>
        </w:rPr>
        <w:t>有数据分析和挖掘模型，目前我们不具备，即使有PV数据也很难发现数据间的联系。</w:t>
      </w:r>
    </w:p>
    <w:p w14:paraId="63AA9743" w14:textId="77777777" w:rsidR="00EC3C10" w:rsidRPr="00EC3C10" w:rsidRDefault="00EC3C10" w:rsidP="00EC3C10">
      <w:r>
        <w:rPr>
          <w:rFonts w:hint="eastAsia"/>
        </w:rPr>
        <w:t>建议使用第三方的网站流量统计分析系统。</w:t>
      </w:r>
    </w:p>
    <w:sectPr w:rsidR="00EC3C10" w:rsidRPr="00EC3C10" w:rsidSect="00DC1976">
      <w:headerReference w:type="even" r:id="rId140"/>
      <w:headerReference w:type="default" r:id="rId141"/>
      <w:footerReference w:type="even" r:id="rId142"/>
      <w:footerReference w:type="default" r:id="rId143"/>
      <w:pgSz w:w="12242" w:h="15842" w:code="1"/>
      <w:pgMar w:top="1440" w:right="1644" w:bottom="1304" w:left="1985" w:header="851" w:footer="680" w:gutter="0"/>
      <w:cols w:space="425"/>
      <w:titlePg/>
      <w:docGrid w:type="lines" w:linePitch="326"/>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3ACE2F4" w15:done="0"/>
  <w15:commentEx w15:paraId="3A8B7A84" w15:done="0"/>
  <w15:commentEx w15:paraId="13E7E58F" w15:done="0"/>
  <w15:commentEx w15:paraId="425E5CF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3E945C" w14:textId="77777777" w:rsidR="002D639D" w:rsidRDefault="002D639D">
      <w:r>
        <w:separator/>
      </w:r>
    </w:p>
  </w:endnote>
  <w:endnote w:type="continuationSeparator" w:id="0">
    <w:p w14:paraId="3F537BE4" w14:textId="77777777" w:rsidR="002D639D" w:rsidRDefault="002D63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0"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omic Sans MS">
    <w:panose1 w:val="030F0902030302020204"/>
    <w:charset w:val="00"/>
    <w:family w:val="script"/>
    <w:pitch w:val="variable"/>
    <w:sig w:usb0="00000287" w:usb1="00000000" w:usb2="00000000" w:usb3="00000000" w:csb0="0000009F" w:csb1="00000000"/>
  </w:font>
  <w:font w:name="隶书">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1" w:usb1="4000207B" w:usb2="00000000" w:usb3="00000000" w:csb0="0000019F" w:csb1="00000000"/>
  </w:font>
  <w:font w:name="楷体_GB2312">
    <w:altName w:val="楷体"/>
    <w:charset w:val="86"/>
    <w:family w:val="modern"/>
    <w:pitch w:val="fixed"/>
    <w:sig w:usb0="00000000"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41C2C" w14:textId="77777777" w:rsidR="00E932DF" w:rsidRDefault="00E932DF" w:rsidP="00D23A99">
    <w:pPr>
      <w:pStyle w:val="aa"/>
      <w:ind w:firstLine="0"/>
    </w:pPr>
    <w:r w:rsidRPr="008B2692">
      <w:rPr>
        <w:rFonts w:ascii="楷体_GB2312" w:eastAsia="楷体_GB2312" w:hint="eastAsia"/>
        <w:kern w:val="0"/>
        <w:szCs w:val="18"/>
      </w:rPr>
      <w:t xml:space="preserve">青岛市皓都信息科技有限公司                               </w:t>
    </w:r>
    <w:r>
      <w:rPr>
        <w:rFonts w:ascii="楷体_GB2312" w:eastAsia="楷体_GB2312" w:hint="eastAsia"/>
        <w:kern w:val="0"/>
        <w:szCs w:val="18"/>
      </w:rPr>
      <w:t xml:space="preserve">           </w:t>
    </w:r>
    <w:r w:rsidRPr="008B2692">
      <w:rPr>
        <w:rFonts w:ascii="楷体_GB2312" w:eastAsia="楷体_GB2312" w:hint="eastAsia"/>
        <w:kern w:val="0"/>
        <w:szCs w:val="18"/>
      </w:rPr>
      <w:t xml:space="preserve">              第 </w:t>
    </w:r>
    <w:r w:rsidRPr="008B2692">
      <w:rPr>
        <w:rStyle w:val="ad"/>
        <w:rFonts w:ascii="楷体_GB2312" w:eastAsia="楷体_GB2312" w:hint="eastAsia"/>
        <w:szCs w:val="18"/>
      </w:rPr>
      <w:fldChar w:fldCharType="begin"/>
    </w:r>
    <w:r w:rsidRPr="008B2692">
      <w:rPr>
        <w:rStyle w:val="ad"/>
        <w:rFonts w:ascii="楷体_GB2312" w:eastAsia="楷体_GB2312" w:hint="eastAsia"/>
        <w:szCs w:val="18"/>
      </w:rPr>
      <w:instrText xml:space="preserve"> PAGE </w:instrText>
    </w:r>
    <w:r w:rsidRPr="008B2692">
      <w:rPr>
        <w:rStyle w:val="ad"/>
        <w:rFonts w:ascii="楷体_GB2312" w:eastAsia="楷体_GB2312" w:hint="eastAsia"/>
        <w:szCs w:val="18"/>
      </w:rPr>
      <w:fldChar w:fldCharType="separate"/>
    </w:r>
    <w:r>
      <w:rPr>
        <w:rStyle w:val="ad"/>
        <w:rFonts w:ascii="楷体_GB2312" w:eastAsia="楷体_GB2312"/>
        <w:noProof/>
        <w:szCs w:val="18"/>
      </w:rPr>
      <w:t>2</w:t>
    </w:r>
    <w:r w:rsidRPr="008B2692">
      <w:rPr>
        <w:rStyle w:val="ad"/>
        <w:rFonts w:ascii="楷体_GB2312" w:eastAsia="楷体_GB2312" w:hint="eastAsia"/>
        <w:szCs w:val="18"/>
      </w:rPr>
      <w:fldChar w:fldCharType="end"/>
    </w:r>
    <w:r w:rsidRPr="008B2692">
      <w:rPr>
        <w:rFonts w:ascii="楷体_GB2312" w:eastAsia="楷体_GB2312" w:hint="eastAsia"/>
        <w:kern w:val="0"/>
        <w:szCs w:val="18"/>
      </w:rPr>
      <w:t xml:space="preserve"> 页  </w:t>
    </w:r>
    <w:r w:rsidRPr="008B2692">
      <w:rPr>
        <w:rFonts w:hint="eastAsia"/>
        <w:kern w:val="0"/>
        <w:szCs w:val="18"/>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99785" w14:textId="77777777" w:rsidR="00E932DF" w:rsidRPr="008B2692" w:rsidRDefault="00E932DF" w:rsidP="00674F81">
    <w:pPr>
      <w:pStyle w:val="aa"/>
      <w:ind w:firstLine="0"/>
      <w:rPr>
        <w:szCs w:val="18"/>
      </w:rPr>
    </w:pPr>
    <w:proofErr w:type="gramStart"/>
    <w:r w:rsidRPr="008B2692">
      <w:rPr>
        <w:rFonts w:ascii="楷体_GB2312" w:eastAsia="楷体_GB2312" w:hint="eastAsia"/>
        <w:kern w:val="0"/>
        <w:szCs w:val="18"/>
      </w:rPr>
      <w:t>皓都信息</w:t>
    </w:r>
    <w:proofErr w:type="gramEnd"/>
    <w:r>
      <w:rPr>
        <w:rFonts w:ascii="楷体_GB2312" w:eastAsia="楷体_GB2312" w:hint="eastAsia"/>
        <w:kern w:val="0"/>
        <w:szCs w:val="18"/>
      </w:rPr>
      <w:t xml:space="preserve">                                                                             </w:t>
    </w:r>
    <w:r w:rsidRPr="008B2692">
      <w:rPr>
        <w:rFonts w:ascii="楷体_GB2312" w:eastAsia="楷体_GB2312" w:hint="eastAsia"/>
        <w:kern w:val="0"/>
        <w:szCs w:val="18"/>
      </w:rPr>
      <w:t xml:space="preserve">第 </w:t>
    </w:r>
    <w:bookmarkStart w:id="4" w:name="_Toc536096370"/>
    <w:r w:rsidRPr="008B2692">
      <w:rPr>
        <w:rStyle w:val="ad"/>
        <w:rFonts w:ascii="楷体_GB2312" w:eastAsia="楷体_GB2312" w:hint="eastAsia"/>
        <w:szCs w:val="18"/>
      </w:rPr>
      <w:fldChar w:fldCharType="begin"/>
    </w:r>
    <w:r w:rsidRPr="008B2692">
      <w:rPr>
        <w:rStyle w:val="ad"/>
        <w:rFonts w:ascii="楷体_GB2312" w:eastAsia="楷体_GB2312" w:hint="eastAsia"/>
        <w:szCs w:val="18"/>
      </w:rPr>
      <w:instrText xml:space="preserve"> PAGE </w:instrText>
    </w:r>
    <w:r w:rsidRPr="008B2692">
      <w:rPr>
        <w:rStyle w:val="ad"/>
        <w:rFonts w:ascii="楷体_GB2312" w:eastAsia="楷体_GB2312" w:hint="eastAsia"/>
        <w:szCs w:val="18"/>
      </w:rPr>
      <w:fldChar w:fldCharType="separate"/>
    </w:r>
    <w:r w:rsidR="00B43071">
      <w:rPr>
        <w:rStyle w:val="ad"/>
        <w:rFonts w:ascii="楷体_GB2312" w:eastAsia="楷体_GB2312"/>
        <w:noProof/>
        <w:szCs w:val="18"/>
      </w:rPr>
      <w:t>127</w:t>
    </w:r>
    <w:r w:rsidRPr="008B2692">
      <w:rPr>
        <w:rStyle w:val="ad"/>
        <w:rFonts w:ascii="楷体_GB2312" w:eastAsia="楷体_GB2312" w:hint="eastAsia"/>
        <w:szCs w:val="18"/>
      </w:rPr>
      <w:fldChar w:fldCharType="end"/>
    </w:r>
    <w:r w:rsidRPr="008B2692">
      <w:rPr>
        <w:rFonts w:ascii="楷体_GB2312" w:eastAsia="楷体_GB2312" w:hint="eastAsia"/>
        <w:kern w:val="0"/>
        <w:szCs w:val="18"/>
      </w:rPr>
      <w:t xml:space="preserve"> 页</w:t>
    </w:r>
    <w:bookmarkEnd w:id="4"/>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E60FD2" w14:textId="77777777" w:rsidR="002D639D" w:rsidRDefault="002D639D">
      <w:r>
        <w:separator/>
      </w:r>
    </w:p>
  </w:footnote>
  <w:footnote w:type="continuationSeparator" w:id="0">
    <w:p w14:paraId="0D5405EC" w14:textId="77777777" w:rsidR="002D639D" w:rsidRDefault="002D639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F7028B" w14:textId="1B50B701" w:rsidR="00E932DF" w:rsidRPr="00D23A99" w:rsidRDefault="00E932DF" w:rsidP="00D23A99">
    <w:pPr>
      <w:pStyle w:val="a8"/>
      <w:ind w:firstLine="0"/>
      <w:jc w:val="right"/>
      <w:rPr>
        <w:rFonts w:ascii="楷体_GB2312" w:eastAsia="楷体_GB2312"/>
      </w:rPr>
    </w:pPr>
    <w:r w:rsidRPr="00325608">
      <w:rPr>
        <w:rFonts w:ascii="楷体_GB2312" w:eastAsia="楷体_GB2312" w:hint="eastAsia"/>
        <w:noProof/>
      </w:rPr>
      <w:drawing>
        <wp:anchor distT="0" distB="0" distL="114300" distR="114300" simplePos="0" relativeHeight="251658240" behindDoc="0" locked="0" layoutInCell="1" allowOverlap="1" wp14:anchorId="7CA6C7D6" wp14:editId="5C9355D5">
          <wp:simplePos x="0" y="0"/>
          <wp:positionH relativeFrom="column">
            <wp:posOffset>-12700</wp:posOffset>
          </wp:positionH>
          <wp:positionV relativeFrom="paragraph">
            <wp:posOffset>-247015</wp:posOffset>
          </wp:positionV>
          <wp:extent cx="1079500" cy="355600"/>
          <wp:effectExtent l="0" t="0" r="6350" b="6350"/>
          <wp:wrapNone/>
          <wp:docPr id="5" name="图片 5" descr="企业Logo南京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企业Logo南京版"/>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9500" cy="355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5608">
      <w:rPr>
        <w:rFonts w:ascii="楷体_GB2312" w:eastAsia="楷体_GB2312" w:hint="eastAsia"/>
      </w:rPr>
      <w:t>文章标题</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F63884" w14:textId="0A0745DE" w:rsidR="00E932DF" w:rsidRPr="00325608" w:rsidRDefault="00E932DF" w:rsidP="00DC1976">
    <w:pPr>
      <w:pStyle w:val="a8"/>
      <w:ind w:firstLine="0"/>
      <w:jc w:val="right"/>
      <w:rPr>
        <w:rFonts w:ascii="楷体_GB2312" w:eastAsia="楷体_GB2312"/>
      </w:rPr>
    </w:pPr>
    <w:proofErr w:type="gramStart"/>
    <w:r>
      <w:rPr>
        <w:rFonts w:hint="eastAsia"/>
      </w:rPr>
      <w:t>沃</w:t>
    </w:r>
    <w:proofErr w:type="gramEnd"/>
    <w:r>
      <w:rPr>
        <w:rFonts w:hint="eastAsia"/>
      </w:rPr>
      <w:t>玩家门户系统方案</w:t>
    </w:r>
    <w:r w:rsidRPr="00325608">
      <w:rPr>
        <w:rFonts w:ascii="楷体_GB2312" w:eastAsia="楷体_GB2312" w:hint="eastAsia"/>
        <w:noProof/>
      </w:rPr>
      <w:drawing>
        <wp:anchor distT="0" distB="0" distL="114300" distR="114300" simplePos="0" relativeHeight="251657216" behindDoc="0" locked="0" layoutInCell="1" allowOverlap="1" wp14:anchorId="254D5634" wp14:editId="791732DD">
          <wp:simplePos x="0" y="0"/>
          <wp:positionH relativeFrom="column">
            <wp:posOffset>-88900</wp:posOffset>
          </wp:positionH>
          <wp:positionV relativeFrom="paragraph">
            <wp:posOffset>-247015</wp:posOffset>
          </wp:positionV>
          <wp:extent cx="1079500" cy="355600"/>
          <wp:effectExtent l="0" t="0" r="6350" b="6350"/>
          <wp:wrapNone/>
          <wp:docPr id="4" name="图片 4" descr="企业Logo南京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企业Logo南京版"/>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9500" cy="3556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1728C154"/>
    <w:lvl w:ilvl="0">
      <w:start w:val="1"/>
      <w:numFmt w:val="bullet"/>
      <w:pStyle w:val="3"/>
      <w:lvlText w:val=""/>
      <w:lvlJc w:val="left"/>
      <w:pPr>
        <w:tabs>
          <w:tab w:val="num" w:pos="1200"/>
        </w:tabs>
        <w:ind w:left="1200" w:hanging="360"/>
      </w:pPr>
      <w:rPr>
        <w:rFonts w:ascii="Wingdings" w:hAnsi="Wingdings" w:hint="default"/>
      </w:rPr>
    </w:lvl>
  </w:abstractNum>
  <w:abstractNum w:abstractNumId="1">
    <w:nsid w:val="FFFFFF83"/>
    <w:multiLevelType w:val="singleLevel"/>
    <w:tmpl w:val="3C669F6E"/>
    <w:lvl w:ilvl="0">
      <w:start w:val="1"/>
      <w:numFmt w:val="bullet"/>
      <w:pStyle w:val="2"/>
      <w:lvlText w:val=""/>
      <w:lvlJc w:val="left"/>
      <w:pPr>
        <w:tabs>
          <w:tab w:val="num" w:pos="780"/>
        </w:tabs>
        <w:ind w:left="780" w:hanging="360"/>
      </w:pPr>
      <w:rPr>
        <w:rFonts w:ascii="Wingdings" w:hAnsi="Wingdings" w:hint="default"/>
      </w:rPr>
    </w:lvl>
  </w:abstractNum>
  <w:abstractNum w:abstractNumId="2">
    <w:nsid w:val="FFFFFF89"/>
    <w:multiLevelType w:val="singleLevel"/>
    <w:tmpl w:val="9F88C6DC"/>
    <w:lvl w:ilvl="0">
      <w:start w:val="1"/>
      <w:numFmt w:val="bullet"/>
      <w:pStyle w:val="a"/>
      <w:lvlText w:val=""/>
      <w:lvlJc w:val="left"/>
      <w:pPr>
        <w:tabs>
          <w:tab w:val="num" w:pos="425"/>
        </w:tabs>
        <w:ind w:left="425" w:hanging="425"/>
      </w:pPr>
      <w:rPr>
        <w:rFonts w:ascii="Wingdings" w:hAnsi="Wingdings" w:hint="default"/>
      </w:rPr>
    </w:lvl>
  </w:abstractNum>
  <w:abstractNum w:abstractNumId="3">
    <w:nsid w:val="07643928"/>
    <w:multiLevelType w:val="hybridMultilevel"/>
    <w:tmpl w:val="B150FD1A"/>
    <w:lvl w:ilvl="0" w:tplc="E7FE9064">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nsid w:val="07700B01"/>
    <w:multiLevelType w:val="multilevel"/>
    <w:tmpl w:val="E4785308"/>
    <w:name w:val="€€€"/>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360"/>
        </w:tabs>
        <w:ind w:left="0" w:firstLine="0"/>
      </w:pPr>
      <w:rPr>
        <w:rFonts w:hint="eastAsia"/>
      </w:rPr>
    </w:lvl>
    <w:lvl w:ilvl="2">
      <w:start w:val="1"/>
      <w:numFmt w:val="decimal"/>
      <w:lvlText w:val="%1.%2.%3"/>
      <w:lvlJc w:val="left"/>
      <w:pPr>
        <w:tabs>
          <w:tab w:val="num" w:pos="1571"/>
        </w:tabs>
        <w:ind w:left="1418" w:hanging="567"/>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5">
    <w:nsid w:val="089C676D"/>
    <w:multiLevelType w:val="hybridMultilevel"/>
    <w:tmpl w:val="7144CA46"/>
    <w:lvl w:ilvl="0" w:tplc="7DE8AAB4">
      <w:start w:val="1"/>
      <w:numFmt w:val="lowerLetter"/>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6">
    <w:nsid w:val="11DC5A5E"/>
    <w:multiLevelType w:val="hybridMultilevel"/>
    <w:tmpl w:val="7C764C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17CB0AFD"/>
    <w:multiLevelType w:val="hybridMultilevel"/>
    <w:tmpl w:val="68421D84"/>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8">
    <w:nsid w:val="1EA96B81"/>
    <w:multiLevelType w:val="hybridMultilevel"/>
    <w:tmpl w:val="C98A4870"/>
    <w:lvl w:ilvl="0" w:tplc="9230C972">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nsid w:val="23873D5C"/>
    <w:multiLevelType w:val="hybridMultilevel"/>
    <w:tmpl w:val="1C7C09D0"/>
    <w:lvl w:ilvl="0" w:tplc="2B0E3F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6472F09"/>
    <w:multiLevelType w:val="hybridMultilevel"/>
    <w:tmpl w:val="B2E0E0D8"/>
    <w:lvl w:ilvl="0" w:tplc="04090001">
      <w:start w:val="1"/>
      <w:numFmt w:val="bullet"/>
      <w:lvlText w:val=""/>
      <w:lvlJc w:val="left"/>
      <w:pPr>
        <w:ind w:left="902" w:hanging="420"/>
      </w:pPr>
      <w:rPr>
        <w:rFonts w:ascii="Wingdings" w:hAnsi="Wingdings" w:hint="default"/>
      </w:rPr>
    </w:lvl>
    <w:lvl w:ilvl="1" w:tplc="0409000F">
      <w:start w:val="1"/>
      <w:numFmt w:val="decimal"/>
      <w:lvlText w:val="%2."/>
      <w:lvlJc w:val="left"/>
      <w:pPr>
        <w:ind w:left="1322" w:hanging="420"/>
      </w:pPr>
      <w:rPr>
        <w:rFont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1">
    <w:nsid w:val="267E5720"/>
    <w:multiLevelType w:val="hybridMultilevel"/>
    <w:tmpl w:val="F8184F4C"/>
    <w:lvl w:ilvl="0" w:tplc="BC940346">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nsid w:val="285D42DC"/>
    <w:multiLevelType w:val="hybridMultilevel"/>
    <w:tmpl w:val="5972F0E6"/>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3">
    <w:nsid w:val="2ED30C67"/>
    <w:multiLevelType w:val="hybridMultilevel"/>
    <w:tmpl w:val="EC865E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2F1B6B46"/>
    <w:multiLevelType w:val="hybridMultilevel"/>
    <w:tmpl w:val="B598FC86"/>
    <w:lvl w:ilvl="0" w:tplc="3DC29B82">
      <w:start w:val="1"/>
      <w:numFmt w:val="decimal"/>
      <w:lvlText w:val="%1、"/>
      <w:lvlJc w:val="left"/>
      <w:pPr>
        <w:ind w:left="360" w:hanging="360"/>
      </w:pPr>
      <w:rPr>
        <w:rFonts w:hint="default"/>
        <w:lang w:eastAsia="zh-C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4211EBC"/>
    <w:multiLevelType w:val="hybridMultilevel"/>
    <w:tmpl w:val="A4E2E1C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379C177E"/>
    <w:multiLevelType w:val="hybridMultilevel"/>
    <w:tmpl w:val="96744A9A"/>
    <w:lvl w:ilvl="0" w:tplc="4EF6C60A">
      <w:start w:val="1"/>
      <w:numFmt w:val="bullet"/>
      <w:pStyle w:val="a0"/>
      <w:lvlText w:val=""/>
      <w:lvlJc w:val="left"/>
      <w:pPr>
        <w:tabs>
          <w:tab w:val="num" w:pos="902"/>
        </w:tabs>
        <w:ind w:left="902" w:hanging="420"/>
      </w:pPr>
      <w:rPr>
        <w:rFonts w:ascii="Wingdings" w:hAnsi="Wingdings" w:hint="default"/>
      </w:rPr>
    </w:lvl>
    <w:lvl w:ilvl="1" w:tplc="6764DDEE">
      <w:start w:val="1"/>
      <w:numFmt w:val="bullet"/>
      <w:lvlText w:val=""/>
      <w:lvlJc w:val="left"/>
      <w:pPr>
        <w:tabs>
          <w:tab w:val="num" w:pos="840"/>
        </w:tabs>
        <w:ind w:left="840" w:hanging="420"/>
      </w:pPr>
      <w:rPr>
        <w:rFonts w:ascii="Wingdings" w:hAnsi="Wingdings" w:hint="default"/>
      </w:rPr>
    </w:lvl>
    <w:lvl w:ilvl="2" w:tplc="FFFFFFFF">
      <w:start w:val="1"/>
      <w:numFmt w:val="bullet"/>
      <w:lvlText w:val=""/>
      <w:lvlJc w:val="left"/>
      <w:pPr>
        <w:tabs>
          <w:tab w:val="num" w:pos="1260"/>
        </w:tabs>
        <w:ind w:left="1260" w:hanging="420"/>
      </w:pPr>
      <w:rPr>
        <w:rFonts w:ascii="Wingdings" w:hAnsi="Wingdings" w:hint="default"/>
      </w:rPr>
    </w:lvl>
    <w:lvl w:ilvl="3" w:tplc="FFFFFFFF">
      <w:start w:val="1"/>
      <w:numFmt w:val="bullet"/>
      <w:lvlText w:val=""/>
      <w:lvlJc w:val="left"/>
      <w:pPr>
        <w:tabs>
          <w:tab w:val="num" w:pos="1680"/>
        </w:tabs>
        <w:ind w:left="1680" w:hanging="420"/>
      </w:pPr>
      <w:rPr>
        <w:rFonts w:ascii="Wingdings" w:hAnsi="Wingdings" w:hint="default"/>
      </w:rPr>
    </w:lvl>
    <w:lvl w:ilvl="4" w:tplc="FFFFFFFF">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7">
    <w:nsid w:val="39966518"/>
    <w:multiLevelType w:val="hybridMultilevel"/>
    <w:tmpl w:val="1248C84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3E1E5736"/>
    <w:multiLevelType w:val="hybridMultilevel"/>
    <w:tmpl w:val="E140CE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3FB5468B"/>
    <w:multiLevelType w:val="hybridMultilevel"/>
    <w:tmpl w:val="14ECFA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402E551E"/>
    <w:multiLevelType w:val="hybridMultilevel"/>
    <w:tmpl w:val="515A4928"/>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1">
    <w:nsid w:val="41175941"/>
    <w:multiLevelType w:val="hybridMultilevel"/>
    <w:tmpl w:val="C298BE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42395508"/>
    <w:multiLevelType w:val="hybridMultilevel"/>
    <w:tmpl w:val="10387EE8"/>
    <w:lvl w:ilvl="0" w:tplc="B36CB63E">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3">
    <w:nsid w:val="43B41288"/>
    <w:multiLevelType w:val="hybridMultilevel"/>
    <w:tmpl w:val="BFFC9A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44177935"/>
    <w:multiLevelType w:val="hybridMultilevel"/>
    <w:tmpl w:val="868883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3605B11"/>
    <w:multiLevelType w:val="multilevel"/>
    <w:tmpl w:val="5530AA52"/>
    <w:lvl w:ilvl="0">
      <w:start w:val="1"/>
      <w:numFmt w:val="decimal"/>
      <w:pStyle w:val="1"/>
      <w:lvlText w:val="%1"/>
      <w:lvlJc w:val="left"/>
      <w:pPr>
        <w:tabs>
          <w:tab w:val="num" w:pos="432"/>
        </w:tabs>
        <w:ind w:left="432" w:hanging="432"/>
      </w:pPr>
      <w:rPr>
        <w:rFonts w:hint="eastAsia"/>
      </w:rPr>
    </w:lvl>
    <w:lvl w:ilvl="1">
      <w:start w:val="1"/>
      <w:numFmt w:val="decimal"/>
      <w:pStyle w:val="20"/>
      <w:lvlText w:val="%1.%2"/>
      <w:lvlJc w:val="left"/>
      <w:pPr>
        <w:tabs>
          <w:tab w:val="num" w:pos="576"/>
        </w:tabs>
        <w:ind w:left="576" w:hanging="576"/>
      </w:pPr>
      <w:rPr>
        <w:rFonts w:hint="eastAsia"/>
      </w:rPr>
    </w:lvl>
    <w:lvl w:ilvl="2">
      <w:start w:val="1"/>
      <w:numFmt w:val="decimal"/>
      <w:pStyle w:val="30"/>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6">
    <w:nsid w:val="57E41510"/>
    <w:multiLevelType w:val="hybridMultilevel"/>
    <w:tmpl w:val="C574B0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5EE2422D"/>
    <w:multiLevelType w:val="hybridMultilevel"/>
    <w:tmpl w:val="1428A8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606B2169"/>
    <w:multiLevelType w:val="hybridMultilevel"/>
    <w:tmpl w:val="54826196"/>
    <w:lvl w:ilvl="0" w:tplc="675EF4F0">
      <w:start w:val="1"/>
      <w:numFmt w:val="lowerLetter"/>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9">
    <w:nsid w:val="65540D7B"/>
    <w:multiLevelType w:val="hybridMultilevel"/>
    <w:tmpl w:val="1F7C3BC0"/>
    <w:lvl w:ilvl="0" w:tplc="675EF4F0">
      <w:start w:val="1"/>
      <w:numFmt w:val="lowerLetter"/>
      <w:lvlText w:val="%1."/>
      <w:lvlJc w:val="left"/>
      <w:pPr>
        <w:ind w:left="570" w:hanging="360"/>
      </w:pPr>
      <w:rPr>
        <w:rFonts w:hint="default"/>
      </w:rPr>
    </w:lvl>
    <w:lvl w:ilvl="1" w:tplc="04090019">
      <w:start w:val="1"/>
      <w:numFmt w:val="lowerLetter"/>
      <w:lvlText w:val="%2)"/>
      <w:lvlJc w:val="left"/>
      <w:pPr>
        <w:ind w:left="1050" w:hanging="420"/>
      </w:pPr>
    </w:lvl>
    <w:lvl w:ilvl="2" w:tplc="8E4A3D94">
      <w:start w:val="1"/>
      <w:numFmt w:val="decimal"/>
      <w:lvlText w:val="%3、"/>
      <w:lvlJc w:val="left"/>
      <w:pPr>
        <w:ind w:left="1410" w:hanging="360"/>
      </w:pPr>
      <w:rPr>
        <w:rFonts w:hint="default"/>
      </w:r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0">
    <w:nsid w:val="69F36B58"/>
    <w:multiLevelType w:val="hybridMultilevel"/>
    <w:tmpl w:val="C156AE4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6E3A72C8"/>
    <w:multiLevelType w:val="hybridMultilevel"/>
    <w:tmpl w:val="0E705374"/>
    <w:lvl w:ilvl="0" w:tplc="FFFFFFFF">
      <w:start w:val="1"/>
      <w:numFmt w:val="bullet"/>
      <w:pStyle w:val="10"/>
      <w:lvlText w:val=""/>
      <w:lvlJc w:val="left"/>
      <w:pPr>
        <w:tabs>
          <w:tab w:val="num" w:pos="1327"/>
        </w:tabs>
        <w:ind w:left="1327" w:hanging="420"/>
      </w:pPr>
      <w:rPr>
        <w:rFonts w:ascii="Wingdings" w:hAnsi="Wingdings" w:hint="default"/>
      </w:rPr>
    </w:lvl>
    <w:lvl w:ilvl="1" w:tplc="FFFFFFFF">
      <w:start w:val="1"/>
      <w:numFmt w:val="bullet"/>
      <w:lvlText w:val=""/>
      <w:lvlJc w:val="left"/>
      <w:pPr>
        <w:tabs>
          <w:tab w:val="num" w:pos="840"/>
        </w:tabs>
        <w:ind w:left="840" w:hanging="420"/>
      </w:pPr>
      <w:rPr>
        <w:rFonts w:ascii="Wingdings" w:hAnsi="Wingdings" w:hint="default"/>
      </w:rPr>
    </w:lvl>
    <w:lvl w:ilvl="2" w:tplc="FFFFFFFF">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32">
    <w:nsid w:val="71F63EAD"/>
    <w:multiLevelType w:val="hybridMultilevel"/>
    <w:tmpl w:val="47BEB6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72C37CE8"/>
    <w:multiLevelType w:val="hybridMultilevel"/>
    <w:tmpl w:val="EF24CCCE"/>
    <w:lvl w:ilvl="0" w:tplc="D682B798">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4">
    <w:nsid w:val="73502389"/>
    <w:multiLevelType w:val="hybridMultilevel"/>
    <w:tmpl w:val="E598B126"/>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35">
    <w:nsid w:val="760E4C65"/>
    <w:multiLevelType w:val="hybridMultilevel"/>
    <w:tmpl w:val="4CDC1D14"/>
    <w:lvl w:ilvl="0" w:tplc="35AC7588">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6">
    <w:nsid w:val="789000F4"/>
    <w:multiLevelType w:val="hybridMultilevel"/>
    <w:tmpl w:val="D0BA1680"/>
    <w:lvl w:ilvl="0" w:tplc="99AE2572">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2"/>
  </w:num>
  <w:num w:numId="2">
    <w:abstractNumId w:val="1"/>
  </w:num>
  <w:num w:numId="3">
    <w:abstractNumId w:val="0"/>
  </w:num>
  <w:num w:numId="4">
    <w:abstractNumId w:val="31"/>
  </w:num>
  <w:num w:numId="5">
    <w:abstractNumId w:val="16"/>
  </w:num>
  <w:num w:numId="6">
    <w:abstractNumId w:val="25"/>
  </w:num>
  <w:num w:numId="7">
    <w:abstractNumId w:val="12"/>
  </w:num>
  <w:num w:numId="8">
    <w:abstractNumId w:val="20"/>
  </w:num>
  <w:num w:numId="9">
    <w:abstractNumId w:val="10"/>
  </w:num>
  <w:num w:numId="10">
    <w:abstractNumId w:val="14"/>
  </w:num>
  <w:num w:numId="11">
    <w:abstractNumId w:val="9"/>
  </w:num>
  <w:num w:numId="12">
    <w:abstractNumId w:val="29"/>
  </w:num>
  <w:num w:numId="13">
    <w:abstractNumId w:val="28"/>
  </w:num>
  <w:num w:numId="14">
    <w:abstractNumId w:val="5"/>
  </w:num>
  <w:num w:numId="15">
    <w:abstractNumId w:val="32"/>
  </w:num>
  <w:num w:numId="16">
    <w:abstractNumId w:val="6"/>
  </w:num>
  <w:num w:numId="17">
    <w:abstractNumId w:val="13"/>
  </w:num>
  <w:num w:numId="18">
    <w:abstractNumId w:val="27"/>
  </w:num>
  <w:num w:numId="19">
    <w:abstractNumId w:val="18"/>
  </w:num>
  <w:num w:numId="20">
    <w:abstractNumId w:val="26"/>
  </w:num>
  <w:num w:numId="21">
    <w:abstractNumId w:val="7"/>
  </w:num>
  <w:num w:numId="22">
    <w:abstractNumId w:val="34"/>
  </w:num>
  <w:num w:numId="23">
    <w:abstractNumId w:val="11"/>
  </w:num>
  <w:num w:numId="24">
    <w:abstractNumId w:val="33"/>
  </w:num>
  <w:num w:numId="25">
    <w:abstractNumId w:val="36"/>
  </w:num>
  <w:num w:numId="26">
    <w:abstractNumId w:val="22"/>
  </w:num>
  <w:num w:numId="27">
    <w:abstractNumId w:val="3"/>
  </w:num>
  <w:num w:numId="28">
    <w:abstractNumId w:val="8"/>
  </w:num>
  <w:num w:numId="29">
    <w:abstractNumId w:val="35"/>
  </w:num>
  <w:num w:numId="30">
    <w:abstractNumId w:val="25"/>
  </w:num>
  <w:num w:numId="31">
    <w:abstractNumId w:val="25"/>
  </w:num>
  <w:num w:numId="32">
    <w:abstractNumId w:val="24"/>
  </w:num>
  <w:num w:numId="33">
    <w:abstractNumId w:val="21"/>
  </w:num>
  <w:num w:numId="34">
    <w:abstractNumId w:val="30"/>
  </w:num>
  <w:num w:numId="35">
    <w:abstractNumId w:val="17"/>
  </w:num>
  <w:num w:numId="36">
    <w:abstractNumId w:val="23"/>
  </w:num>
  <w:num w:numId="37">
    <w:abstractNumId w:val="15"/>
  </w:num>
  <w:num w:numId="38">
    <w:abstractNumId w:val="1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doNotDisplayPageBoundaries/>
  <w:bordersDoNotSurroundHeader/>
  <w:bordersDoNotSurroundFooter/>
  <w:hideSpellingErrors/>
  <w:activeWritingStyle w:appName="MSWord" w:lang="zh-CN" w:vendorID="64" w:dllVersion="131077" w:nlCheck="1" w:checkStyle="1"/>
  <w:activeWritingStyle w:appName="MSWord" w:lang="en-US" w:vendorID="64" w:dllVersion="131077" w:nlCheck="1" w:checkStyle="1"/>
  <w:activeWritingStyle w:appName="MSWord" w:lang="en-US" w:vendorID="64" w:dllVersion="131078" w:nlCheck="1" w:checkStyle="1"/>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3cf,#eeaae4,#ddd,#cfeeaa,#d4ffa1,#9cf,#39f,#6cf"/>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5608"/>
    <w:rsid w:val="000102AA"/>
    <w:rsid w:val="00010913"/>
    <w:rsid w:val="00010A8F"/>
    <w:rsid w:val="00012B8A"/>
    <w:rsid w:val="000131E4"/>
    <w:rsid w:val="00014957"/>
    <w:rsid w:val="000149E2"/>
    <w:rsid w:val="00015B29"/>
    <w:rsid w:val="00017AEF"/>
    <w:rsid w:val="00017F5C"/>
    <w:rsid w:val="0002256A"/>
    <w:rsid w:val="00022BFB"/>
    <w:rsid w:val="00030F7A"/>
    <w:rsid w:val="000314C4"/>
    <w:rsid w:val="00031EC3"/>
    <w:rsid w:val="0003412B"/>
    <w:rsid w:val="000345FE"/>
    <w:rsid w:val="00034DE2"/>
    <w:rsid w:val="000357EB"/>
    <w:rsid w:val="000415CE"/>
    <w:rsid w:val="00041ABA"/>
    <w:rsid w:val="00043656"/>
    <w:rsid w:val="0005075A"/>
    <w:rsid w:val="000527C3"/>
    <w:rsid w:val="000534F0"/>
    <w:rsid w:val="00053D4F"/>
    <w:rsid w:val="000555FA"/>
    <w:rsid w:val="0005630C"/>
    <w:rsid w:val="00060702"/>
    <w:rsid w:val="000607B4"/>
    <w:rsid w:val="00060AD1"/>
    <w:rsid w:val="00062E90"/>
    <w:rsid w:val="00062F0D"/>
    <w:rsid w:val="00067ED0"/>
    <w:rsid w:val="00070E17"/>
    <w:rsid w:val="00070EDA"/>
    <w:rsid w:val="00077206"/>
    <w:rsid w:val="0007770D"/>
    <w:rsid w:val="00081A05"/>
    <w:rsid w:val="000855E5"/>
    <w:rsid w:val="00092E08"/>
    <w:rsid w:val="000968D1"/>
    <w:rsid w:val="000A06F2"/>
    <w:rsid w:val="000A5265"/>
    <w:rsid w:val="000A753D"/>
    <w:rsid w:val="000A7AA9"/>
    <w:rsid w:val="000B428B"/>
    <w:rsid w:val="000B5EC1"/>
    <w:rsid w:val="000B7BB4"/>
    <w:rsid w:val="000C23F4"/>
    <w:rsid w:val="000C3CD4"/>
    <w:rsid w:val="000C4D76"/>
    <w:rsid w:val="000D0C48"/>
    <w:rsid w:val="000D2181"/>
    <w:rsid w:val="000D459B"/>
    <w:rsid w:val="000D4C09"/>
    <w:rsid w:val="000D6776"/>
    <w:rsid w:val="000E0119"/>
    <w:rsid w:val="000E1818"/>
    <w:rsid w:val="000E363D"/>
    <w:rsid w:val="000E48C2"/>
    <w:rsid w:val="000E724F"/>
    <w:rsid w:val="000F1B4E"/>
    <w:rsid w:val="000F7E7D"/>
    <w:rsid w:val="00101380"/>
    <w:rsid w:val="001079B9"/>
    <w:rsid w:val="00110EF5"/>
    <w:rsid w:val="00112B79"/>
    <w:rsid w:val="00112BA3"/>
    <w:rsid w:val="00115207"/>
    <w:rsid w:val="00115A87"/>
    <w:rsid w:val="00116FF4"/>
    <w:rsid w:val="00120BEE"/>
    <w:rsid w:val="0012427B"/>
    <w:rsid w:val="001259A2"/>
    <w:rsid w:val="001304C6"/>
    <w:rsid w:val="00135F35"/>
    <w:rsid w:val="0013763B"/>
    <w:rsid w:val="00141A44"/>
    <w:rsid w:val="001442B9"/>
    <w:rsid w:val="0014434C"/>
    <w:rsid w:val="00145001"/>
    <w:rsid w:val="00154868"/>
    <w:rsid w:val="00157473"/>
    <w:rsid w:val="001607CB"/>
    <w:rsid w:val="001609A2"/>
    <w:rsid w:val="00161359"/>
    <w:rsid w:val="00170EC1"/>
    <w:rsid w:val="00172575"/>
    <w:rsid w:val="00175872"/>
    <w:rsid w:val="001801B7"/>
    <w:rsid w:val="00184C6E"/>
    <w:rsid w:val="00185EBE"/>
    <w:rsid w:val="00186AE6"/>
    <w:rsid w:val="001879F7"/>
    <w:rsid w:val="00190AA7"/>
    <w:rsid w:val="00192360"/>
    <w:rsid w:val="001962E7"/>
    <w:rsid w:val="00196F2A"/>
    <w:rsid w:val="001977DF"/>
    <w:rsid w:val="001A2274"/>
    <w:rsid w:val="001A569B"/>
    <w:rsid w:val="001B0FAE"/>
    <w:rsid w:val="001B7D7D"/>
    <w:rsid w:val="001C66A8"/>
    <w:rsid w:val="001D5623"/>
    <w:rsid w:val="001D7D89"/>
    <w:rsid w:val="001E598B"/>
    <w:rsid w:val="001E6932"/>
    <w:rsid w:val="001F1966"/>
    <w:rsid w:val="0020277C"/>
    <w:rsid w:val="002068D9"/>
    <w:rsid w:val="00206A9E"/>
    <w:rsid w:val="00210D7F"/>
    <w:rsid w:val="00223A71"/>
    <w:rsid w:val="002275ED"/>
    <w:rsid w:val="002317DD"/>
    <w:rsid w:val="00236F2B"/>
    <w:rsid w:val="00241114"/>
    <w:rsid w:val="002460BA"/>
    <w:rsid w:val="00246786"/>
    <w:rsid w:val="002473DE"/>
    <w:rsid w:val="0025022D"/>
    <w:rsid w:val="00254B00"/>
    <w:rsid w:val="002624BA"/>
    <w:rsid w:val="00266874"/>
    <w:rsid w:val="00267A03"/>
    <w:rsid w:val="002708F5"/>
    <w:rsid w:val="00272F66"/>
    <w:rsid w:val="002754A3"/>
    <w:rsid w:val="0027770C"/>
    <w:rsid w:val="00280AA2"/>
    <w:rsid w:val="00280C5C"/>
    <w:rsid w:val="00281F06"/>
    <w:rsid w:val="002834A5"/>
    <w:rsid w:val="00284AC5"/>
    <w:rsid w:val="00286304"/>
    <w:rsid w:val="002865F2"/>
    <w:rsid w:val="002872A1"/>
    <w:rsid w:val="00295E0F"/>
    <w:rsid w:val="00295FC6"/>
    <w:rsid w:val="00297211"/>
    <w:rsid w:val="002A006E"/>
    <w:rsid w:val="002A20DD"/>
    <w:rsid w:val="002A20E3"/>
    <w:rsid w:val="002A48AF"/>
    <w:rsid w:val="002A70F7"/>
    <w:rsid w:val="002A7E64"/>
    <w:rsid w:val="002B0C00"/>
    <w:rsid w:val="002B2219"/>
    <w:rsid w:val="002C394D"/>
    <w:rsid w:val="002C6A94"/>
    <w:rsid w:val="002D0294"/>
    <w:rsid w:val="002D3EB3"/>
    <w:rsid w:val="002D508E"/>
    <w:rsid w:val="002D55F6"/>
    <w:rsid w:val="002D5803"/>
    <w:rsid w:val="002D639D"/>
    <w:rsid w:val="002D71B4"/>
    <w:rsid w:val="002E3CBA"/>
    <w:rsid w:val="002E4B08"/>
    <w:rsid w:val="00304A55"/>
    <w:rsid w:val="003054A6"/>
    <w:rsid w:val="00310653"/>
    <w:rsid w:val="00314DAD"/>
    <w:rsid w:val="003234D9"/>
    <w:rsid w:val="00323601"/>
    <w:rsid w:val="00325608"/>
    <w:rsid w:val="00330753"/>
    <w:rsid w:val="00330F97"/>
    <w:rsid w:val="0033208B"/>
    <w:rsid w:val="00340475"/>
    <w:rsid w:val="00345F34"/>
    <w:rsid w:val="00346E54"/>
    <w:rsid w:val="00354111"/>
    <w:rsid w:val="0035447A"/>
    <w:rsid w:val="003545DD"/>
    <w:rsid w:val="0035674A"/>
    <w:rsid w:val="003568BC"/>
    <w:rsid w:val="00370657"/>
    <w:rsid w:val="0037067F"/>
    <w:rsid w:val="003728A1"/>
    <w:rsid w:val="0037618F"/>
    <w:rsid w:val="00384D08"/>
    <w:rsid w:val="003869B8"/>
    <w:rsid w:val="00386CA4"/>
    <w:rsid w:val="003870B0"/>
    <w:rsid w:val="003872B0"/>
    <w:rsid w:val="003911D0"/>
    <w:rsid w:val="00392FCA"/>
    <w:rsid w:val="00395276"/>
    <w:rsid w:val="003A0357"/>
    <w:rsid w:val="003A121F"/>
    <w:rsid w:val="003A1CCC"/>
    <w:rsid w:val="003B507F"/>
    <w:rsid w:val="003B5157"/>
    <w:rsid w:val="003C0AE5"/>
    <w:rsid w:val="003C30C6"/>
    <w:rsid w:val="003D0F1D"/>
    <w:rsid w:val="003D13C0"/>
    <w:rsid w:val="003D19AD"/>
    <w:rsid w:val="003D531F"/>
    <w:rsid w:val="003E4A22"/>
    <w:rsid w:val="003E4E48"/>
    <w:rsid w:val="003F5CBC"/>
    <w:rsid w:val="00400442"/>
    <w:rsid w:val="004027E6"/>
    <w:rsid w:val="00402EA4"/>
    <w:rsid w:val="00406612"/>
    <w:rsid w:val="004068AD"/>
    <w:rsid w:val="00412DB9"/>
    <w:rsid w:val="00415698"/>
    <w:rsid w:val="004207F6"/>
    <w:rsid w:val="00423C8F"/>
    <w:rsid w:val="0042672A"/>
    <w:rsid w:val="0043102E"/>
    <w:rsid w:val="00431580"/>
    <w:rsid w:val="004349A1"/>
    <w:rsid w:val="00434D18"/>
    <w:rsid w:val="004364B8"/>
    <w:rsid w:val="004411E2"/>
    <w:rsid w:val="00446116"/>
    <w:rsid w:val="00451473"/>
    <w:rsid w:val="00461479"/>
    <w:rsid w:val="004623DD"/>
    <w:rsid w:val="00464740"/>
    <w:rsid w:val="004709D5"/>
    <w:rsid w:val="004771C0"/>
    <w:rsid w:val="00487173"/>
    <w:rsid w:val="00495EBC"/>
    <w:rsid w:val="004A2588"/>
    <w:rsid w:val="004A28DD"/>
    <w:rsid w:val="004A58A4"/>
    <w:rsid w:val="004B3415"/>
    <w:rsid w:val="004B740E"/>
    <w:rsid w:val="004B767D"/>
    <w:rsid w:val="004C0905"/>
    <w:rsid w:val="004C51B6"/>
    <w:rsid w:val="004C6775"/>
    <w:rsid w:val="004D0F79"/>
    <w:rsid w:val="004D1411"/>
    <w:rsid w:val="004D33BC"/>
    <w:rsid w:val="004D6113"/>
    <w:rsid w:val="004D6632"/>
    <w:rsid w:val="004D6648"/>
    <w:rsid w:val="004E2E29"/>
    <w:rsid w:val="004E7A18"/>
    <w:rsid w:val="004F03FF"/>
    <w:rsid w:val="00500A54"/>
    <w:rsid w:val="00503B97"/>
    <w:rsid w:val="00503F39"/>
    <w:rsid w:val="00507F83"/>
    <w:rsid w:val="00513309"/>
    <w:rsid w:val="005141C0"/>
    <w:rsid w:val="005168A1"/>
    <w:rsid w:val="00516C1A"/>
    <w:rsid w:val="0052276F"/>
    <w:rsid w:val="00527DD9"/>
    <w:rsid w:val="0054021A"/>
    <w:rsid w:val="00541313"/>
    <w:rsid w:val="00541484"/>
    <w:rsid w:val="00551512"/>
    <w:rsid w:val="005515A1"/>
    <w:rsid w:val="005563D5"/>
    <w:rsid w:val="00556DAA"/>
    <w:rsid w:val="0056229D"/>
    <w:rsid w:val="00567A66"/>
    <w:rsid w:val="00576BBC"/>
    <w:rsid w:val="00577570"/>
    <w:rsid w:val="00594114"/>
    <w:rsid w:val="005966A9"/>
    <w:rsid w:val="005A0C10"/>
    <w:rsid w:val="005A2867"/>
    <w:rsid w:val="005A454E"/>
    <w:rsid w:val="005B2987"/>
    <w:rsid w:val="005B41C8"/>
    <w:rsid w:val="005B458A"/>
    <w:rsid w:val="005B56D8"/>
    <w:rsid w:val="005B678F"/>
    <w:rsid w:val="005C33BE"/>
    <w:rsid w:val="005C3A85"/>
    <w:rsid w:val="005C3B77"/>
    <w:rsid w:val="005C642F"/>
    <w:rsid w:val="005D120E"/>
    <w:rsid w:val="005D16C7"/>
    <w:rsid w:val="005D4691"/>
    <w:rsid w:val="005D5DFE"/>
    <w:rsid w:val="005D5F70"/>
    <w:rsid w:val="005D6C4E"/>
    <w:rsid w:val="005E32BD"/>
    <w:rsid w:val="005E3C53"/>
    <w:rsid w:val="005E5980"/>
    <w:rsid w:val="005E769C"/>
    <w:rsid w:val="005E7FE1"/>
    <w:rsid w:val="005F128C"/>
    <w:rsid w:val="005F5221"/>
    <w:rsid w:val="00610333"/>
    <w:rsid w:val="00610456"/>
    <w:rsid w:val="006104CE"/>
    <w:rsid w:val="0061054F"/>
    <w:rsid w:val="00614726"/>
    <w:rsid w:val="006148D3"/>
    <w:rsid w:val="006176F7"/>
    <w:rsid w:val="00621836"/>
    <w:rsid w:val="00626462"/>
    <w:rsid w:val="00627177"/>
    <w:rsid w:val="006303BF"/>
    <w:rsid w:val="00630574"/>
    <w:rsid w:val="0063096E"/>
    <w:rsid w:val="00631F80"/>
    <w:rsid w:val="00635866"/>
    <w:rsid w:val="0064109C"/>
    <w:rsid w:val="00641396"/>
    <w:rsid w:val="00641A2E"/>
    <w:rsid w:val="00643478"/>
    <w:rsid w:val="0064634A"/>
    <w:rsid w:val="00647223"/>
    <w:rsid w:val="00647B02"/>
    <w:rsid w:val="00653233"/>
    <w:rsid w:val="00654646"/>
    <w:rsid w:val="00655159"/>
    <w:rsid w:val="00656593"/>
    <w:rsid w:val="00662FD1"/>
    <w:rsid w:val="006633AF"/>
    <w:rsid w:val="00663E10"/>
    <w:rsid w:val="006668EC"/>
    <w:rsid w:val="0067142F"/>
    <w:rsid w:val="00673983"/>
    <w:rsid w:val="00674451"/>
    <w:rsid w:val="00674F81"/>
    <w:rsid w:val="00675AAB"/>
    <w:rsid w:val="0069099D"/>
    <w:rsid w:val="00691B60"/>
    <w:rsid w:val="006953FF"/>
    <w:rsid w:val="006A19D3"/>
    <w:rsid w:val="006A263B"/>
    <w:rsid w:val="006A50FC"/>
    <w:rsid w:val="006A6CA6"/>
    <w:rsid w:val="006A78C4"/>
    <w:rsid w:val="006A7F11"/>
    <w:rsid w:val="006B01F7"/>
    <w:rsid w:val="006B15BD"/>
    <w:rsid w:val="006B6F61"/>
    <w:rsid w:val="006C22B8"/>
    <w:rsid w:val="006C47B4"/>
    <w:rsid w:val="006C5F54"/>
    <w:rsid w:val="006D1077"/>
    <w:rsid w:val="006D2E8C"/>
    <w:rsid w:val="006D3D12"/>
    <w:rsid w:val="006D57CF"/>
    <w:rsid w:val="006E44B3"/>
    <w:rsid w:val="006E562A"/>
    <w:rsid w:val="006E7A7F"/>
    <w:rsid w:val="006F26FE"/>
    <w:rsid w:val="006F44B6"/>
    <w:rsid w:val="006F4709"/>
    <w:rsid w:val="0070349E"/>
    <w:rsid w:val="007043A3"/>
    <w:rsid w:val="00705FE6"/>
    <w:rsid w:val="00707190"/>
    <w:rsid w:val="007106D2"/>
    <w:rsid w:val="00715F33"/>
    <w:rsid w:val="00716F7A"/>
    <w:rsid w:val="0072389D"/>
    <w:rsid w:val="00732B52"/>
    <w:rsid w:val="00732C97"/>
    <w:rsid w:val="00733E57"/>
    <w:rsid w:val="007516C9"/>
    <w:rsid w:val="00751A1D"/>
    <w:rsid w:val="007623E4"/>
    <w:rsid w:val="0077200E"/>
    <w:rsid w:val="007723D5"/>
    <w:rsid w:val="007735D7"/>
    <w:rsid w:val="00774C8F"/>
    <w:rsid w:val="0078307A"/>
    <w:rsid w:val="007901D3"/>
    <w:rsid w:val="00790AED"/>
    <w:rsid w:val="00797525"/>
    <w:rsid w:val="007A0E11"/>
    <w:rsid w:val="007A1085"/>
    <w:rsid w:val="007A4FB9"/>
    <w:rsid w:val="007A5AC2"/>
    <w:rsid w:val="007B0CC4"/>
    <w:rsid w:val="007B4334"/>
    <w:rsid w:val="007B5144"/>
    <w:rsid w:val="007B778D"/>
    <w:rsid w:val="007C100A"/>
    <w:rsid w:val="007C112A"/>
    <w:rsid w:val="007C54CF"/>
    <w:rsid w:val="007D2CBA"/>
    <w:rsid w:val="007D43E2"/>
    <w:rsid w:val="007E39E6"/>
    <w:rsid w:val="007F0BA7"/>
    <w:rsid w:val="007F1BF5"/>
    <w:rsid w:val="007F3B3C"/>
    <w:rsid w:val="00803098"/>
    <w:rsid w:val="00803D3F"/>
    <w:rsid w:val="00807AF4"/>
    <w:rsid w:val="008107B3"/>
    <w:rsid w:val="00812CBF"/>
    <w:rsid w:val="008164AA"/>
    <w:rsid w:val="008204BE"/>
    <w:rsid w:val="008225BC"/>
    <w:rsid w:val="00826DF0"/>
    <w:rsid w:val="008272DF"/>
    <w:rsid w:val="008278C2"/>
    <w:rsid w:val="008308B0"/>
    <w:rsid w:val="0083137A"/>
    <w:rsid w:val="008320C3"/>
    <w:rsid w:val="00832FE1"/>
    <w:rsid w:val="008352AB"/>
    <w:rsid w:val="0084005D"/>
    <w:rsid w:val="008418C1"/>
    <w:rsid w:val="008422E0"/>
    <w:rsid w:val="00843926"/>
    <w:rsid w:val="008445E9"/>
    <w:rsid w:val="008448C9"/>
    <w:rsid w:val="0084513F"/>
    <w:rsid w:val="008517FD"/>
    <w:rsid w:val="0086026B"/>
    <w:rsid w:val="00860A43"/>
    <w:rsid w:val="00873C50"/>
    <w:rsid w:val="00874567"/>
    <w:rsid w:val="008750DA"/>
    <w:rsid w:val="00875EC6"/>
    <w:rsid w:val="008761CB"/>
    <w:rsid w:val="00880C9D"/>
    <w:rsid w:val="008819F5"/>
    <w:rsid w:val="0088215A"/>
    <w:rsid w:val="00884C8E"/>
    <w:rsid w:val="008850C8"/>
    <w:rsid w:val="00886BB6"/>
    <w:rsid w:val="00893E85"/>
    <w:rsid w:val="00894D03"/>
    <w:rsid w:val="0089634C"/>
    <w:rsid w:val="008A060A"/>
    <w:rsid w:val="008A3220"/>
    <w:rsid w:val="008A3BC4"/>
    <w:rsid w:val="008A4870"/>
    <w:rsid w:val="008A666C"/>
    <w:rsid w:val="008B0ABB"/>
    <w:rsid w:val="008B1493"/>
    <w:rsid w:val="008B2692"/>
    <w:rsid w:val="008C16BA"/>
    <w:rsid w:val="008C4020"/>
    <w:rsid w:val="008C4C85"/>
    <w:rsid w:val="008C527B"/>
    <w:rsid w:val="008C71F9"/>
    <w:rsid w:val="008D1A3A"/>
    <w:rsid w:val="008D317D"/>
    <w:rsid w:val="008D4B7C"/>
    <w:rsid w:val="008E4B27"/>
    <w:rsid w:val="008E5205"/>
    <w:rsid w:val="008E55C3"/>
    <w:rsid w:val="008E7BB8"/>
    <w:rsid w:val="008F483C"/>
    <w:rsid w:val="008F783E"/>
    <w:rsid w:val="0090232A"/>
    <w:rsid w:val="009048A5"/>
    <w:rsid w:val="00904BDD"/>
    <w:rsid w:val="00906665"/>
    <w:rsid w:val="00910930"/>
    <w:rsid w:val="00911CA9"/>
    <w:rsid w:val="00917C67"/>
    <w:rsid w:val="00921716"/>
    <w:rsid w:val="00922133"/>
    <w:rsid w:val="0092514D"/>
    <w:rsid w:val="0092617E"/>
    <w:rsid w:val="00926763"/>
    <w:rsid w:val="00927737"/>
    <w:rsid w:val="00927D14"/>
    <w:rsid w:val="00932D90"/>
    <w:rsid w:val="009333F7"/>
    <w:rsid w:val="00933BC3"/>
    <w:rsid w:val="00935497"/>
    <w:rsid w:val="00936519"/>
    <w:rsid w:val="0094006E"/>
    <w:rsid w:val="00942863"/>
    <w:rsid w:val="00947C0F"/>
    <w:rsid w:val="0095301D"/>
    <w:rsid w:val="0095432B"/>
    <w:rsid w:val="009556C8"/>
    <w:rsid w:val="00960E8D"/>
    <w:rsid w:val="00961CC5"/>
    <w:rsid w:val="00967AF1"/>
    <w:rsid w:val="0097345F"/>
    <w:rsid w:val="0097550F"/>
    <w:rsid w:val="009779AB"/>
    <w:rsid w:val="00985683"/>
    <w:rsid w:val="00991AE6"/>
    <w:rsid w:val="009947E8"/>
    <w:rsid w:val="00995CC6"/>
    <w:rsid w:val="00996E39"/>
    <w:rsid w:val="009A0158"/>
    <w:rsid w:val="009A2288"/>
    <w:rsid w:val="009A236E"/>
    <w:rsid w:val="009A35DB"/>
    <w:rsid w:val="009A478A"/>
    <w:rsid w:val="009A4FE6"/>
    <w:rsid w:val="009A5727"/>
    <w:rsid w:val="009B43CA"/>
    <w:rsid w:val="009C2C12"/>
    <w:rsid w:val="009C33D4"/>
    <w:rsid w:val="009D17AD"/>
    <w:rsid w:val="009D7748"/>
    <w:rsid w:val="009E4E7F"/>
    <w:rsid w:val="009E6BDE"/>
    <w:rsid w:val="009E71ED"/>
    <w:rsid w:val="009E7F72"/>
    <w:rsid w:val="009F3B16"/>
    <w:rsid w:val="009F456D"/>
    <w:rsid w:val="009F45DF"/>
    <w:rsid w:val="009F7CAB"/>
    <w:rsid w:val="009F7D27"/>
    <w:rsid w:val="00A01DA9"/>
    <w:rsid w:val="00A03318"/>
    <w:rsid w:val="00A03A9F"/>
    <w:rsid w:val="00A05A12"/>
    <w:rsid w:val="00A13898"/>
    <w:rsid w:val="00A143D8"/>
    <w:rsid w:val="00A20965"/>
    <w:rsid w:val="00A21115"/>
    <w:rsid w:val="00A261BF"/>
    <w:rsid w:val="00A26A09"/>
    <w:rsid w:val="00A319DA"/>
    <w:rsid w:val="00A34053"/>
    <w:rsid w:val="00A37E18"/>
    <w:rsid w:val="00A453CF"/>
    <w:rsid w:val="00A47549"/>
    <w:rsid w:val="00A51F5F"/>
    <w:rsid w:val="00A54544"/>
    <w:rsid w:val="00A55F91"/>
    <w:rsid w:val="00A56EDD"/>
    <w:rsid w:val="00A578AA"/>
    <w:rsid w:val="00A65725"/>
    <w:rsid w:val="00A659F5"/>
    <w:rsid w:val="00A71456"/>
    <w:rsid w:val="00A74173"/>
    <w:rsid w:val="00A753E7"/>
    <w:rsid w:val="00A75D40"/>
    <w:rsid w:val="00A768B0"/>
    <w:rsid w:val="00A77138"/>
    <w:rsid w:val="00A81A3C"/>
    <w:rsid w:val="00A85746"/>
    <w:rsid w:val="00A9001D"/>
    <w:rsid w:val="00A90200"/>
    <w:rsid w:val="00A96C7B"/>
    <w:rsid w:val="00A9712A"/>
    <w:rsid w:val="00AA2941"/>
    <w:rsid w:val="00AA7C0B"/>
    <w:rsid w:val="00AA7E36"/>
    <w:rsid w:val="00AB2F5C"/>
    <w:rsid w:val="00AB2FCB"/>
    <w:rsid w:val="00AB7D3B"/>
    <w:rsid w:val="00AC1E04"/>
    <w:rsid w:val="00AC376C"/>
    <w:rsid w:val="00AD366F"/>
    <w:rsid w:val="00AD72A5"/>
    <w:rsid w:val="00AE10CA"/>
    <w:rsid w:val="00AE1E63"/>
    <w:rsid w:val="00AE4681"/>
    <w:rsid w:val="00AE5A74"/>
    <w:rsid w:val="00AF078E"/>
    <w:rsid w:val="00B00FF2"/>
    <w:rsid w:val="00B045CC"/>
    <w:rsid w:val="00B05DB5"/>
    <w:rsid w:val="00B07DC9"/>
    <w:rsid w:val="00B07E42"/>
    <w:rsid w:val="00B141DD"/>
    <w:rsid w:val="00B14C24"/>
    <w:rsid w:val="00B22767"/>
    <w:rsid w:val="00B31F32"/>
    <w:rsid w:val="00B32BBC"/>
    <w:rsid w:val="00B339F6"/>
    <w:rsid w:val="00B355B7"/>
    <w:rsid w:val="00B35AFC"/>
    <w:rsid w:val="00B3794E"/>
    <w:rsid w:val="00B37D42"/>
    <w:rsid w:val="00B40C06"/>
    <w:rsid w:val="00B40DB6"/>
    <w:rsid w:val="00B43071"/>
    <w:rsid w:val="00B43ACF"/>
    <w:rsid w:val="00B43EE3"/>
    <w:rsid w:val="00B44594"/>
    <w:rsid w:val="00B45815"/>
    <w:rsid w:val="00B46B11"/>
    <w:rsid w:val="00B47DD3"/>
    <w:rsid w:val="00B52344"/>
    <w:rsid w:val="00B53AD9"/>
    <w:rsid w:val="00B55DCB"/>
    <w:rsid w:val="00B61BFF"/>
    <w:rsid w:val="00B70F24"/>
    <w:rsid w:val="00B71242"/>
    <w:rsid w:val="00B71936"/>
    <w:rsid w:val="00B76F6C"/>
    <w:rsid w:val="00B774E6"/>
    <w:rsid w:val="00B827BE"/>
    <w:rsid w:val="00B8316C"/>
    <w:rsid w:val="00B83B59"/>
    <w:rsid w:val="00B84980"/>
    <w:rsid w:val="00B8700B"/>
    <w:rsid w:val="00B87999"/>
    <w:rsid w:val="00B92828"/>
    <w:rsid w:val="00B975F3"/>
    <w:rsid w:val="00B9781C"/>
    <w:rsid w:val="00B97DD2"/>
    <w:rsid w:val="00BA5A22"/>
    <w:rsid w:val="00BA73EA"/>
    <w:rsid w:val="00BB1F91"/>
    <w:rsid w:val="00BC00DF"/>
    <w:rsid w:val="00BC1A4A"/>
    <w:rsid w:val="00BC1EF3"/>
    <w:rsid w:val="00BC2046"/>
    <w:rsid w:val="00BD17E5"/>
    <w:rsid w:val="00BD1FA7"/>
    <w:rsid w:val="00BD4E7C"/>
    <w:rsid w:val="00BD5615"/>
    <w:rsid w:val="00BE18CD"/>
    <w:rsid w:val="00BE1923"/>
    <w:rsid w:val="00BE259C"/>
    <w:rsid w:val="00BE293F"/>
    <w:rsid w:val="00BE4B52"/>
    <w:rsid w:val="00BE7A8C"/>
    <w:rsid w:val="00BF360E"/>
    <w:rsid w:val="00BF371F"/>
    <w:rsid w:val="00BF53B6"/>
    <w:rsid w:val="00BF5756"/>
    <w:rsid w:val="00BF599D"/>
    <w:rsid w:val="00C01762"/>
    <w:rsid w:val="00C05034"/>
    <w:rsid w:val="00C06819"/>
    <w:rsid w:val="00C1153F"/>
    <w:rsid w:val="00C1371D"/>
    <w:rsid w:val="00C22279"/>
    <w:rsid w:val="00C24CAB"/>
    <w:rsid w:val="00C27301"/>
    <w:rsid w:val="00C275E1"/>
    <w:rsid w:val="00C31A55"/>
    <w:rsid w:val="00C3529B"/>
    <w:rsid w:val="00C35CCE"/>
    <w:rsid w:val="00C37B85"/>
    <w:rsid w:val="00C40C85"/>
    <w:rsid w:val="00C419BA"/>
    <w:rsid w:val="00C41A81"/>
    <w:rsid w:val="00C50930"/>
    <w:rsid w:val="00C55E61"/>
    <w:rsid w:val="00C6211B"/>
    <w:rsid w:val="00C624FA"/>
    <w:rsid w:val="00C6258C"/>
    <w:rsid w:val="00C62DF5"/>
    <w:rsid w:val="00C63225"/>
    <w:rsid w:val="00C70351"/>
    <w:rsid w:val="00C71026"/>
    <w:rsid w:val="00C732A0"/>
    <w:rsid w:val="00C74148"/>
    <w:rsid w:val="00C76B93"/>
    <w:rsid w:val="00C86262"/>
    <w:rsid w:val="00C8763C"/>
    <w:rsid w:val="00C91365"/>
    <w:rsid w:val="00C93551"/>
    <w:rsid w:val="00C955E3"/>
    <w:rsid w:val="00C970C3"/>
    <w:rsid w:val="00CA02AD"/>
    <w:rsid w:val="00CA3CE6"/>
    <w:rsid w:val="00CA5232"/>
    <w:rsid w:val="00CB153B"/>
    <w:rsid w:val="00CB3A35"/>
    <w:rsid w:val="00CB50B5"/>
    <w:rsid w:val="00CB5B8F"/>
    <w:rsid w:val="00CB650B"/>
    <w:rsid w:val="00CB7282"/>
    <w:rsid w:val="00CB750E"/>
    <w:rsid w:val="00CC1E3C"/>
    <w:rsid w:val="00CC1F8F"/>
    <w:rsid w:val="00CC6A7F"/>
    <w:rsid w:val="00CD2FEA"/>
    <w:rsid w:val="00CE1A8D"/>
    <w:rsid w:val="00CE204F"/>
    <w:rsid w:val="00CF2497"/>
    <w:rsid w:val="00CF3D62"/>
    <w:rsid w:val="00D00AF8"/>
    <w:rsid w:val="00D01F80"/>
    <w:rsid w:val="00D03245"/>
    <w:rsid w:val="00D06566"/>
    <w:rsid w:val="00D06E89"/>
    <w:rsid w:val="00D0766C"/>
    <w:rsid w:val="00D07AC2"/>
    <w:rsid w:val="00D1148F"/>
    <w:rsid w:val="00D13964"/>
    <w:rsid w:val="00D14333"/>
    <w:rsid w:val="00D17BAF"/>
    <w:rsid w:val="00D2033A"/>
    <w:rsid w:val="00D20359"/>
    <w:rsid w:val="00D20F67"/>
    <w:rsid w:val="00D21C81"/>
    <w:rsid w:val="00D23A99"/>
    <w:rsid w:val="00D24326"/>
    <w:rsid w:val="00D24B9F"/>
    <w:rsid w:val="00D26294"/>
    <w:rsid w:val="00D27E52"/>
    <w:rsid w:val="00D32AC3"/>
    <w:rsid w:val="00D35F02"/>
    <w:rsid w:val="00D37004"/>
    <w:rsid w:val="00D4242C"/>
    <w:rsid w:val="00D42AEB"/>
    <w:rsid w:val="00D440B8"/>
    <w:rsid w:val="00D46516"/>
    <w:rsid w:val="00D468BE"/>
    <w:rsid w:val="00D50000"/>
    <w:rsid w:val="00D501D2"/>
    <w:rsid w:val="00D5034E"/>
    <w:rsid w:val="00D509FE"/>
    <w:rsid w:val="00D51AC4"/>
    <w:rsid w:val="00D53CBD"/>
    <w:rsid w:val="00D573F7"/>
    <w:rsid w:val="00D661F3"/>
    <w:rsid w:val="00D71946"/>
    <w:rsid w:val="00D76473"/>
    <w:rsid w:val="00D84689"/>
    <w:rsid w:val="00D85932"/>
    <w:rsid w:val="00D91BEC"/>
    <w:rsid w:val="00DA05E1"/>
    <w:rsid w:val="00DA7F72"/>
    <w:rsid w:val="00DB05FF"/>
    <w:rsid w:val="00DB1275"/>
    <w:rsid w:val="00DB30F0"/>
    <w:rsid w:val="00DB325A"/>
    <w:rsid w:val="00DB3CE3"/>
    <w:rsid w:val="00DB4AE6"/>
    <w:rsid w:val="00DB722D"/>
    <w:rsid w:val="00DC1976"/>
    <w:rsid w:val="00DC2DAC"/>
    <w:rsid w:val="00DC6007"/>
    <w:rsid w:val="00DD04DE"/>
    <w:rsid w:val="00DD3066"/>
    <w:rsid w:val="00DD4C62"/>
    <w:rsid w:val="00DD565D"/>
    <w:rsid w:val="00DD6CEE"/>
    <w:rsid w:val="00DE5C2E"/>
    <w:rsid w:val="00DF1D36"/>
    <w:rsid w:val="00DF2D69"/>
    <w:rsid w:val="00DF2DEF"/>
    <w:rsid w:val="00E000AB"/>
    <w:rsid w:val="00E01E55"/>
    <w:rsid w:val="00E02701"/>
    <w:rsid w:val="00E03EDE"/>
    <w:rsid w:val="00E0693D"/>
    <w:rsid w:val="00E107B8"/>
    <w:rsid w:val="00E16962"/>
    <w:rsid w:val="00E2047A"/>
    <w:rsid w:val="00E22451"/>
    <w:rsid w:val="00E27FBA"/>
    <w:rsid w:val="00E302ED"/>
    <w:rsid w:val="00E30EE6"/>
    <w:rsid w:val="00E34A35"/>
    <w:rsid w:val="00E363F5"/>
    <w:rsid w:val="00E42127"/>
    <w:rsid w:val="00E43963"/>
    <w:rsid w:val="00E450A6"/>
    <w:rsid w:val="00E45835"/>
    <w:rsid w:val="00E51AFA"/>
    <w:rsid w:val="00E56D3D"/>
    <w:rsid w:val="00E6171B"/>
    <w:rsid w:val="00E6185A"/>
    <w:rsid w:val="00E659A1"/>
    <w:rsid w:val="00E71F34"/>
    <w:rsid w:val="00E7251D"/>
    <w:rsid w:val="00E740F2"/>
    <w:rsid w:val="00E75BDA"/>
    <w:rsid w:val="00E77353"/>
    <w:rsid w:val="00E7769D"/>
    <w:rsid w:val="00E80EBE"/>
    <w:rsid w:val="00E830DE"/>
    <w:rsid w:val="00E84D7D"/>
    <w:rsid w:val="00E86500"/>
    <w:rsid w:val="00E875F3"/>
    <w:rsid w:val="00E92CE4"/>
    <w:rsid w:val="00E93068"/>
    <w:rsid w:val="00E932DF"/>
    <w:rsid w:val="00E9388C"/>
    <w:rsid w:val="00E94D9A"/>
    <w:rsid w:val="00E95C70"/>
    <w:rsid w:val="00EA5167"/>
    <w:rsid w:val="00EB0209"/>
    <w:rsid w:val="00EB0BF4"/>
    <w:rsid w:val="00EB13EE"/>
    <w:rsid w:val="00EB302C"/>
    <w:rsid w:val="00EB41D6"/>
    <w:rsid w:val="00EB4D29"/>
    <w:rsid w:val="00EC007F"/>
    <w:rsid w:val="00EC009F"/>
    <w:rsid w:val="00EC2FC6"/>
    <w:rsid w:val="00EC3C10"/>
    <w:rsid w:val="00EC5688"/>
    <w:rsid w:val="00ED005F"/>
    <w:rsid w:val="00ED3CDF"/>
    <w:rsid w:val="00ED4615"/>
    <w:rsid w:val="00EE0BC2"/>
    <w:rsid w:val="00EE4E8E"/>
    <w:rsid w:val="00EE67E4"/>
    <w:rsid w:val="00EE7029"/>
    <w:rsid w:val="00EF046B"/>
    <w:rsid w:val="00EF1E56"/>
    <w:rsid w:val="00EF3014"/>
    <w:rsid w:val="00EF4C41"/>
    <w:rsid w:val="00F01786"/>
    <w:rsid w:val="00F03626"/>
    <w:rsid w:val="00F03723"/>
    <w:rsid w:val="00F05701"/>
    <w:rsid w:val="00F05CF7"/>
    <w:rsid w:val="00F077B8"/>
    <w:rsid w:val="00F0785C"/>
    <w:rsid w:val="00F078F3"/>
    <w:rsid w:val="00F110C5"/>
    <w:rsid w:val="00F14A72"/>
    <w:rsid w:val="00F15726"/>
    <w:rsid w:val="00F1628B"/>
    <w:rsid w:val="00F20448"/>
    <w:rsid w:val="00F31E13"/>
    <w:rsid w:val="00F31FD0"/>
    <w:rsid w:val="00F420E6"/>
    <w:rsid w:val="00F45BEA"/>
    <w:rsid w:val="00F471D2"/>
    <w:rsid w:val="00F47433"/>
    <w:rsid w:val="00F47F4B"/>
    <w:rsid w:val="00F50045"/>
    <w:rsid w:val="00F570E7"/>
    <w:rsid w:val="00F570F2"/>
    <w:rsid w:val="00F610BB"/>
    <w:rsid w:val="00F61186"/>
    <w:rsid w:val="00F6195C"/>
    <w:rsid w:val="00F63826"/>
    <w:rsid w:val="00F65E61"/>
    <w:rsid w:val="00F6759C"/>
    <w:rsid w:val="00F67AA6"/>
    <w:rsid w:val="00F73265"/>
    <w:rsid w:val="00F73F28"/>
    <w:rsid w:val="00F75489"/>
    <w:rsid w:val="00F7687C"/>
    <w:rsid w:val="00F77BB0"/>
    <w:rsid w:val="00F80BBC"/>
    <w:rsid w:val="00F80FE4"/>
    <w:rsid w:val="00F8141C"/>
    <w:rsid w:val="00F87980"/>
    <w:rsid w:val="00F9109D"/>
    <w:rsid w:val="00F91151"/>
    <w:rsid w:val="00F914E1"/>
    <w:rsid w:val="00F95DF6"/>
    <w:rsid w:val="00F9626B"/>
    <w:rsid w:val="00FA0803"/>
    <w:rsid w:val="00FA34E9"/>
    <w:rsid w:val="00FA5B65"/>
    <w:rsid w:val="00FA6A54"/>
    <w:rsid w:val="00FA7620"/>
    <w:rsid w:val="00FB038D"/>
    <w:rsid w:val="00FB0770"/>
    <w:rsid w:val="00FB3E11"/>
    <w:rsid w:val="00FB4C0C"/>
    <w:rsid w:val="00FC0FB7"/>
    <w:rsid w:val="00FC104E"/>
    <w:rsid w:val="00FC73BA"/>
    <w:rsid w:val="00FD2AEF"/>
    <w:rsid w:val="00FD3261"/>
    <w:rsid w:val="00FD43B0"/>
    <w:rsid w:val="00FD647A"/>
    <w:rsid w:val="00FD79F6"/>
    <w:rsid w:val="00FE0038"/>
    <w:rsid w:val="00FE54F9"/>
    <w:rsid w:val="00FE6F91"/>
    <w:rsid w:val="00FE7C18"/>
    <w:rsid w:val="00FF00EE"/>
    <w:rsid w:val="00FF18F1"/>
    <w:rsid w:val="00FF31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3cf,#eeaae4,#ddd,#cfeeaa,#d4ffa1,#9cf,#39f,#6cf"/>
    </o:shapedefaults>
    <o:shapelayout v:ext="edit">
      <o:idmap v:ext="edit" data="1"/>
    </o:shapelayout>
  </w:shapeDefaults>
  <w:decimalSymbol w:val="."/>
  <w:listSeparator w:val=","/>
  <w14:docId w14:val="6F224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pPr>
      <w:widowControl w:val="0"/>
      <w:ind w:firstLine="482"/>
      <w:jc w:val="both"/>
    </w:pPr>
    <w:rPr>
      <w:rFonts w:eastAsia="仿宋_GB2312"/>
      <w:kern w:val="2"/>
      <w:sz w:val="24"/>
    </w:rPr>
  </w:style>
  <w:style w:type="paragraph" w:styleId="1">
    <w:name w:val="heading 1"/>
    <w:basedOn w:val="a1"/>
    <w:next w:val="a1"/>
    <w:qFormat/>
    <w:rsid w:val="00F8141C"/>
    <w:pPr>
      <w:keepNext/>
      <w:keepLines/>
      <w:numPr>
        <w:numId w:val="6"/>
      </w:numPr>
      <w:spacing w:before="240" w:after="240"/>
      <w:outlineLvl w:val="0"/>
    </w:pPr>
    <w:rPr>
      <w:b/>
      <w:kern w:val="44"/>
      <w:sz w:val="32"/>
    </w:rPr>
  </w:style>
  <w:style w:type="paragraph" w:styleId="20">
    <w:name w:val="heading 2"/>
    <w:basedOn w:val="a1"/>
    <w:next w:val="a1"/>
    <w:qFormat/>
    <w:rsid w:val="00F8141C"/>
    <w:pPr>
      <w:keepNext/>
      <w:keepLines/>
      <w:numPr>
        <w:ilvl w:val="1"/>
        <w:numId w:val="6"/>
      </w:numPr>
      <w:spacing w:before="260" w:after="260" w:line="416" w:lineRule="auto"/>
      <w:outlineLvl w:val="1"/>
    </w:pPr>
    <w:rPr>
      <w:b/>
      <w:sz w:val="30"/>
    </w:rPr>
  </w:style>
  <w:style w:type="paragraph" w:styleId="30">
    <w:name w:val="heading 3"/>
    <w:basedOn w:val="a1"/>
    <w:next w:val="a1"/>
    <w:link w:val="3Char"/>
    <w:qFormat/>
    <w:rsid w:val="00F8141C"/>
    <w:pPr>
      <w:keepNext/>
      <w:keepLines/>
      <w:numPr>
        <w:ilvl w:val="2"/>
        <w:numId w:val="6"/>
      </w:numPr>
      <w:spacing w:before="260" w:after="260" w:line="416" w:lineRule="auto"/>
      <w:outlineLvl w:val="2"/>
    </w:pPr>
    <w:rPr>
      <w:b/>
      <w:sz w:val="28"/>
    </w:rPr>
  </w:style>
  <w:style w:type="paragraph" w:styleId="4">
    <w:name w:val="heading 4"/>
    <w:basedOn w:val="a1"/>
    <w:next w:val="a1"/>
    <w:qFormat/>
    <w:rsid w:val="00F8141C"/>
    <w:pPr>
      <w:keepNext/>
      <w:keepLines/>
      <w:numPr>
        <w:ilvl w:val="3"/>
        <w:numId w:val="6"/>
      </w:numPr>
      <w:spacing w:before="120" w:after="120"/>
      <w:outlineLvl w:val="3"/>
    </w:pPr>
    <w:rPr>
      <w:b/>
    </w:rPr>
  </w:style>
  <w:style w:type="paragraph" w:styleId="5">
    <w:name w:val="heading 5"/>
    <w:basedOn w:val="a1"/>
    <w:next w:val="a2"/>
    <w:link w:val="5Char"/>
    <w:qFormat/>
    <w:rsid w:val="00F8141C"/>
    <w:pPr>
      <w:keepNext/>
      <w:keepLines/>
      <w:numPr>
        <w:ilvl w:val="4"/>
        <w:numId w:val="6"/>
      </w:numPr>
      <w:spacing w:before="120" w:after="120"/>
      <w:outlineLvl w:val="4"/>
    </w:pPr>
    <w:rPr>
      <w:b/>
    </w:rPr>
  </w:style>
  <w:style w:type="paragraph" w:styleId="6">
    <w:name w:val="heading 6"/>
    <w:basedOn w:val="a1"/>
    <w:next w:val="a1"/>
    <w:link w:val="6Char"/>
    <w:qFormat/>
    <w:rsid w:val="00F8141C"/>
    <w:pPr>
      <w:keepNext/>
      <w:keepLines/>
      <w:numPr>
        <w:ilvl w:val="5"/>
        <w:numId w:val="6"/>
      </w:numPr>
      <w:adjustRightInd w:val="0"/>
      <w:spacing w:before="240" w:after="64" w:line="320" w:lineRule="atLeast"/>
      <w:jc w:val="left"/>
      <w:textAlignment w:val="baseline"/>
      <w:outlineLvl w:val="5"/>
    </w:pPr>
    <w:rPr>
      <w:rFonts w:eastAsia="黑体"/>
      <w:b/>
      <w:kern w:val="0"/>
    </w:rPr>
  </w:style>
  <w:style w:type="paragraph" w:styleId="7">
    <w:name w:val="heading 7"/>
    <w:basedOn w:val="a1"/>
    <w:next w:val="a1"/>
    <w:qFormat/>
    <w:rsid w:val="00F8141C"/>
    <w:pPr>
      <w:keepNext/>
      <w:keepLines/>
      <w:numPr>
        <w:ilvl w:val="6"/>
        <w:numId w:val="6"/>
      </w:numPr>
      <w:adjustRightInd w:val="0"/>
      <w:spacing w:before="240" w:after="64" w:line="320" w:lineRule="atLeast"/>
      <w:jc w:val="left"/>
      <w:textAlignment w:val="baseline"/>
      <w:outlineLvl w:val="6"/>
    </w:pPr>
    <w:rPr>
      <w:b/>
      <w:kern w:val="0"/>
    </w:rPr>
  </w:style>
  <w:style w:type="paragraph" w:styleId="8">
    <w:name w:val="heading 8"/>
    <w:basedOn w:val="a1"/>
    <w:next w:val="a1"/>
    <w:qFormat/>
    <w:rsid w:val="00F8141C"/>
    <w:pPr>
      <w:keepNext/>
      <w:keepLines/>
      <w:numPr>
        <w:ilvl w:val="7"/>
        <w:numId w:val="6"/>
      </w:numPr>
      <w:adjustRightInd w:val="0"/>
      <w:spacing w:before="240" w:after="64" w:line="320" w:lineRule="atLeast"/>
      <w:jc w:val="left"/>
      <w:textAlignment w:val="baseline"/>
      <w:outlineLvl w:val="7"/>
    </w:pPr>
    <w:rPr>
      <w:rFonts w:eastAsia="黑体"/>
      <w:kern w:val="0"/>
    </w:rPr>
  </w:style>
  <w:style w:type="paragraph" w:styleId="9">
    <w:name w:val="heading 9"/>
    <w:basedOn w:val="a1"/>
    <w:next w:val="a1"/>
    <w:qFormat/>
    <w:rsid w:val="00F8141C"/>
    <w:pPr>
      <w:keepNext/>
      <w:keepLines/>
      <w:numPr>
        <w:ilvl w:val="8"/>
        <w:numId w:val="6"/>
      </w:numPr>
      <w:adjustRightInd w:val="0"/>
      <w:spacing w:before="240" w:after="64" w:line="320" w:lineRule="atLeast"/>
      <w:jc w:val="left"/>
      <w:textAlignment w:val="baseline"/>
      <w:outlineLvl w:val="8"/>
    </w:pPr>
    <w:rPr>
      <w:rFonts w:eastAsia="黑体"/>
      <w:kern w:val="0"/>
      <w:sz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Normal Indent"/>
    <w:basedOn w:val="a1"/>
    <w:pPr>
      <w:ind w:firstLine="420"/>
    </w:pPr>
  </w:style>
  <w:style w:type="paragraph" w:styleId="a6">
    <w:name w:val="Plain Text"/>
    <w:basedOn w:val="a1"/>
    <w:pPr>
      <w:ind w:firstLine="0"/>
    </w:pPr>
    <w:rPr>
      <w:rFonts w:ascii="宋体" w:eastAsia="宋体" w:hAnsi="Courier New"/>
      <w:sz w:val="21"/>
    </w:rPr>
  </w:style>
  <w:style w:type="paragraph" w:styleId="a7">
    <w:name w:val="Title"/>
    <w:basedOn w:val="a1"/>
    <w:qFormat/>
    <w:pPr>
      <w:spacing w:before="240" w:after="60"/>
      <w:ind w:firstLine="0"/>
      <w:jc w:val="center"/>
      <w:outlineLvl w:val="0"/>
    </w:pPr>
    <w:rPr>
      <w:rFonts w:ascii="Comic Sans MS" w:eastAsia="隶书" w:hAnsi="Comic Sans MS"/>
      <w:b/>
      <w:sz w:val="44"/>
    </w:rPr>
  </w:style>
  <w:style w:type="paragraph" w:styleId="a8">
    <w:name w:val="header"/>
    <w:basedOn w:val="a1"/>
    <w:link w:val="Char"/>
    <w:uiPriority w:val="99"/>
    <w:rsid w:val="00B40DB6"/>
    <w:pPr>
      <w:pBdr>
        <w:bottom w:val="thickThinSmallGap" w:sz="18" w:space="1" w:color="auto"/>
      </w:pBdr>
      <w:tabs>
        <w:tab w:val="center" w:pos="4153"/>
        <w:tab w:val="right" w:pos="8306"/>
      </w:tabs>
      <w:snapToGrid w:val="0"/>
      <w:jc w:val="center"/>
    </w:pPr>
    <w:rPr>
      <w:sz w:val="18"/>
    </w:rPr>
  </w:style>
  <w:style w:type="paragraph" w:customStyle="1" w:styleId="a9">
    <w:name w:val="源程序"/>
    <w:pPr>
      <w:widowControl w:val="0"/>
      <w:kinsoku w:val="0"/>
      <w:wordWrap w:val="0"/>
      <w:overflowPunct w:val="0"/>
      <w:autoSpaceDE w:val="0"/>
      <w:autoSpaceDN w:val="0"/>
      <w:adjustRightInd w:val="0"/>
      <w:ind w:left="482"/>
    </w:pPr>
    <w:rPr>
      <w:rFonts w:ascii="Courier New" w:eastAsia="仿宋_GB2312" w:hAnsi="Courier New"/>
      <w:noProof/>
      <w:snapToGrid w:val="0"/>
      <w:sz w:val="24"/>
    </w:rPr>
  </w:style>
  <w:style w:type="paragraph" w:styleId="aa">
    <w:name w:val="footer"/>
    <w:basedOn w:val="a1"/>
    <w:pPr>
      <w:tabs>
        <w:tab w:val="center" w:pos="4153"/>
        <w:tab w:val="right" w:pos="8306"/>
      </w:tabs>
      <w:snapToGrid w:val="0"/>
      <w:jc w:val="left"/>
    </w:pPr>
    <w:rPr>
      <w:sz w:val="18"/>
    </w:rPr>
  </w:style>
  <w:style w:type="paragraph" w:styleId="ab">
    <w:name w:val="Signature"/>
    <w:aliases w:val="隐含表格"/>
    <w:basedOn w:val="a1"/>
    <w:pPr>
      <w:ind w:firstLine="0"/>
    </w:pPr>
    <w:rPr>
      <w:rFonts w:eastAsia="宋体"/>
      <w:vanish/>
      <w:color w:val="000000"/>
      <w:sz w:val="18"/>
    </w:rPr>
  </w:style>
  <w:style w:type="paragraph" w:styleId="ac">
    <w:name w:val="Document Map"/>
    <w:basedOn w:val="a1"/>
    <w:semiHidden/>
    <w:pPr>
      <w:shd w:val="clear" w:color="auto" w:fill="000080"/>
    </w:pPr>
  </w:style>
  <w:style w:type="character" w:styleId="ad">
    <w:name w:val="page number"/>
    <w:basedOn w:val="a3"/>
  </w:style>
  <w:style w:type="paragraph" w:styleId="ae">
    <w:name w:val="caption"/>
    <w:basedOn w:val="a1"/>
    <w:next w:val="a1"/>
    <w:qFormat/>
    <w:pPr>
      <w:spacing w:before="152" w:after="160"/>
    </w:pPr>
    <w:rPr>
      <w:rFonts w:eastAsia="黑体"/>
    </w:rPr>
  </w:style>
  <w:style w:type="paragraph" w:styleId="af">
    <w:name w:val="footnote text"/>
    <w:basedOn w:val="a1"/>
    <w:semiHidden/>
    <w:pPr>
      <w:snapToGrid w:val="0"/>
      <w:jc w:val="left"/>
    </w:pPr>
    <w:rPr>
      <w:sz w:val="18"/>
    </w:rPr>
  </w:style>
  <w:style w:type="character" w:styleId="af0">
    <w:name w:val="footnote reference"/>
    <w:semiHidden/>
    <w:rPr>
      <w:vertAlign w:val="superscript"/>
    </w:rPr>
  </w:style>
  <w:style w:type="paragraph" w:styleId="af1">
    <w:name w:val="List"/>
    <w:basedOn w:val="a1"/>
    <w:pPr>
      <w:ind w:left="420" w:hanging="420"/>
    </w:pPr>
  </w:style>
  <w:style w:type="paragraph" w:styleId="21">
    <w:name w:val="List 2"/>
    <w:basedOn w:val="a1"/>
    <w:pPr>
      <w:ind w:left="840" w:hanging="420"/>
    </w:pPr>
  </w:style>
  <w:style w:type="paragraph" w:styleId="31">
    <w:name w:val="List 3"/>
    <w:basedOn w:val="a1"/>
    <w:pPr>
      <w:ind w:left="1260" w:hanging="420"/>
    </w:pPr>
  </w:style>
  <w:style w:type="paragraph" w:styleId="40">
    <w:name w:val="List 4"/>
    <w:basedOn w:val="a1"/>
    <w:pPr>
      <w:ind w:left="1680" w:hanging="420"/>
    </w:pPr>
  </w:style>
  <w:style w:type="paragraph" w:styleId="a">
    <w:name w:val="List Bullet"/>
    <w:basedOn w:val="a1"/>
    <w:autoRedefine/>
    <w:pPr>
      <w:numPr>
        <w:numId w:val="1"/>
      </w:numPr>
      <w:tabs>
        <w:tab w:val="clear" w:pos="425"/>
        <w:tab w:val="num" w:pos="665"/>
      </w:tabs>
      <w:ind w:leftChars="100" w:left="525" w:rightChars="100" w:right="100"/>
    </w:pPr>
  </w:style>
  <w:style w:type="paragraph" w:styleId="2">
    <w:name w:val="List Bullet 2"/>
    <w:basedOn w:val="a1"/>
    <w:autoRedefine/>
    <w:pPr>
      <w:numPr>
        <w:numId w:val="2"/>
      </w:numPr>
    </w:pPr>
  </w:style>
  <w:style w:type="paragraph" w:styleId="3">
    <w:name w:val="List Bullet 3"/>
    <w:basedOn w:val="a1"/>
    <w:autoRedefine/>
    <w:pPr>
      <w:numPr>
        <w:numId w:val="3"/>
      </w:numPr>
    </w:pPr>
  </w:style>
  <w:style w:type="paragraph" w:styleId="22">
    <w:name w:val="List Continue 2"/>
    <w:basedOn w:val="a1"/>
    <w:pPr>
      <w:spacing w:after="120"/>
      <w:ind w:left="840"/>
    </w:pPr>
  </w:style>
  <w:style w:type="paragraph" w:styleId="32">
    <w:name w:val="List Continue 3"/>
    <w:basedOn w:val="a1"/>
    <w:pPr>
      <w:spacing w:after="120"/>
      <w:ind w:left="1260"/>
    </w:pPr>
  </w:style>
  <w:style w:type="paragraph" w:styleId="af2">
    <w:name w:val="Body Text Indent"/>
    <w:basedOn w:val="a1"/>
    <w:pPr>
      <w:spacing w:after="120"/>
      <w:ind w:left="420"/>
    </w:pPr>
  </w:style>
  <w:style w:type="paragraph" w:styleId="af3">
    <w:name w:val="Body Text"/>
    <w:basedOn w:val="a1"/>
    <w:pPr>
      <w:spacing w:after="120"/>
    </w:pPr>
  </w:style>
  <w:style w:type="paragraph" w:styleId="af4">
    <w:name w:val="Body Text First Indent"/>
    <w:basedOn w:val="af3"/>
    <w:pPr>
      <w:ind w:firstLine="420"/>
    </w:pPr>
  </w:style>
  <w:style w:type="paragraph" w:styleId="11">
    <w:name w:val="toc 1"/>
    <w:basedOn w:val="a1"/>
    <w:next w:val="a1"/>
    <w:autoRedefine/>
    <w:semiHidden/>
    <w:pPr>
      <w:tabs>
        <w:tab w:val="right" w:leader="middleDot" w:pos="8640"/>
      </w:tabs>
      <w:ind w:left="397" w:hanging="397"/>
      <w:jc w:val="left"/>
    </w:pPr>
    <w:rPr>
      <w:noProof/>
      <w:sz w:val="20"/>
    </w:rPr>
  </w:style>
  <w:style w:type="paragraph" w:styleId="23">
    <w:name w:val="toc 2"/>
    <w:basedOn w:val="a1"/>
    <w:next w:val="a1"/>
    <w:autoRedefine/>
    <w:semiHidden/>
    <w:pPr>
      <w:tabs>
        <w:tab w:val="left" w:pos="960"/>
        <w:tab w:val="right" w:leader="dot" w:pos="8635"/>
      </w:tabs>
      <w:jc w:val="left"/>
    </w:pPr>
    <w:rPr>
      <w:smallCaps/>
      <w:noProof/>
      <w:color w:val="000000"/>
      <w:sz w:val="20"/>
      <w:szCs w:val="30"/>
    </w:rPr>
  </w:style>
  <w:style w:type="paragraph" w:styleId="33">
    <w:name w:val="toc 3"/>
    <w:basedOn w:val="a1"/>
    <w:next w:val="a1"/>
    <w:autoRedefine/>
    <w:semiHidden/>
    <w:pPr>
      <w:tabs>
        <w:tab w:val="left" w:pos="1680"/>
        <w:tab w:val="right" w:leader="middleDot" w:pos="8640"/>
      </w:tabs>
      <w:ind w:left="480"/>
      <w:jc w:val="left"/>
    </w:pPr>
    <w:rPr>
      <w:i/>
      <w:noProof/>
      <w:sz w:val="20"/>
    </w:rPr>
  </w:style>
  <w:style w:type="paragraph" w:styleId="41">
    <w:name w:val="toc 4"/>
    <w:basedOn w:val="a1"/>
    <w:next w:val="a1"/>
    <w:autoRedefine/>
    <w:semiHidden/>
    <w:pPr>
      <w:ind w:left="720"/>
      <w:jc w:val="left"/>
    </w:pPr>
    <w:rPr>
      <w:sz w:val="18"/>
    </w:rPr>
  </w:style>
  <w:style w:type="paragraph" w:styleId="50">
    <w:name w:val="toc 5"/>
    <w:basedOn w:val="a1"/>
    <w:next w:val="a1"/>
    <w:autoRedefine/>
    <w:semiHidden/>
    <w:pPr>
      <w:ind w:left="960"/>
      <w:jc w:val="left"/>
    </w:pPr>
    <w:rPr>
      <w:sz w:val="18"/>
    </w:rPr>
  </w:style>
  <w:style w:type="paragraph" w:styleId="60">
    <w:name w:val="toc 6"/>
    <w:basedOn w:val="a1"/>
    <w:next w:val="a1"/>
    <w:autoRedefine/>
    <w:semiHidden/>
    <w:pPr>
      <w:ind w:left="1200"/>
      <w:jc w:val="left"/>
    </w:pPr>
    <w:rPr>
      <w:sz w:val="18"/>
    </w:rPr>
  </w:style>
  <w:style w:type="paragraph" w:styleId="70">
    <w:name w:val="toc 7"/>
    <w:basedOn w:val="a1"/>
    <w:next w:val="a1"/>
    <w:autoRedefine/>
    <w:semiHidden/>
    <w:pPr>
      <w:ind w:left="1440"/>
      <w:jc w:val="left"/>
    </w:pPr>
    <w:rPr>
      <w:sz w:val="18"/>
    </w:rPr>
  </w:style>
  <w:style w:type="paragraph" w:styleId="80">
    <w:name w:val="toc 8"/>
    <w:basedOn w:val="a1"/>
    <w:next w:val="a1"/>
    <w:autoRedefine/>
    <w:semiHidden/>
    <w:pPr>
      <w:ind w:left="1680"/>
      <w:jc w:val="left"/>
    </w:pPr>
    <w:rPr>
      <w:sz w:val="18"/>
    </w:rPr>
  </w:style>
  <w:style w:type="paragraph" w:styleId="90">
    <w:name w:val="toc 9"/>
    <w:basedOn w:val="a1"/>
    <w:next w:val="a1"/>
    <w:autoRedefine/>
    <w:semiHidden/>
    <w:pPr>
      <w:ind w:left="1920"/>
      <w:jc w:val="left"/>
    </w:pPr>
    <w:rPr>
      <w:sz w:val="18"/>
    </w:rPr>
  </w:style>
  <w:style w:type="paragraph" w:styleId="24">
    <w:name w:val="Body Text Indent 2"/>
    <w:basedOn w:val="a1"/>
  </w:style>
  <w:style w:type="paragraph" w:styleId="af5">
    <w:name w:val="Date"/>
    <w:basedOn w:val="a1"/>
    <w:next w:val="a1"/>
    <w:rPr>
      <w:rFonts w:eastAsia="黑体"/>
    </w:rPr>
  </w:style>
  <w:style w:type="character" w:styleId="af6">
    <w:name w:val="Hyperlink"/>
    <w:rPr>
      <w:color w:val="0000FF"/>
      <w:u w:val="single"/>
    </w:rPr>
  </w:style>
  <w:style w:type="paragraph" w:styleId="34">
    <w:name w:val="Body Text Indent 3"/>
    <w:basedOn w:val="a1"/>
    <w:pPr>
      <w:ind w:leftChars="200" w:left="480" w:firstLine="0"/>
    </w:pPr>
  </w:style>
  <w:style w:type="paragraph" w:styleId="af7">
    <w:name w:val="Normal (Web)"/>
    <w:basedOn w:val="a1"/>
    <w:pPr>
      <w:widowControl/>
      <w:spacing w:before="100" w:beforeAutospacing="1" w:after="100" w:afterAutospacing="1"/>
      <w:ind w:firstLine="0"/>
      <w:jc w:val="left"/>
    </w:pPr>
    <w:rPr>
      <w:rFonts w:ascii="宋体" w:eastAsia="宋体" w:hAnsi="宋体"/>
      <w:kern w:val="0"/>
      <w:szCs w:val="24"/>
    </w:rPr>
  </w:style>
  <w:style w:type="character" w:styleId="af8">
    <w:name w:val="Emphasis"/>
    <w:qFormat/>
    <w:rPr>
      <w:i/>
      <w:iCs/>
    </w:rPr>
  </w:style>
  <w:style w:type="character" w:styleId="HTML">
    <w:name w:val="HTML Code"/>
    <w:rPr>
      <w:rFonts w:ascii="黑体" w:eastAsia="黑体" w:hAnsi="Courier New" w:cs="仿宋_GB2312"/>
      <w:sz w:val="20"/>
      <w:szCs w:val="20"/>
    </w:rPr>
  </w:style>
  <w:style w:type="character" w:styleId="af9">
    <w:name w:val="Strong"/>
    <w:qFormat/>
    <w:rsid w:val="00236F2B"/>
    <w:rPr>
      <w:bCs/>
    </w:rPr>
  </w:style>
  <w:style w:type="character" w:styleId="afa">
    <w:name w:val="FollowedHyperlink"/>
    <w:aliases w:val="已访问的超链接"/>
    <w:rPr>
      <w:color w:val="800080"/>
      <w:u w:val="single"/>
    </w:rPr>
  </w:style>
  <w:style w:type="character" w:customStyle="1" w:styleId="unnamed11">
    <w:name w:val="unnamed11"/>
    <w:rPr>
      <w:strike w:val="0"/>
      <w:dstrike w:val="0"/>
      <w:u w:val="none"/>
      <w:effect w:val="none"/>
    </w:rPr>
  </w:style>
  <w:style w:type="paragraph" w:customStyle="1" w:styleId="a0">
    <w:name w:val="项目段落"/>
    <w:basedOn w:val="a1"/>
    <w:pPr>
      <w:numPr>
        <w:numId w:val="5"/>
      </w:numPr>
      <w:tabs>
        <w:tab w:val="clear" w:pos="902"/>
        <w:tab w:val="num" w:pos="360"/>
      </w:tabs>
      <w:spacing w:before="60"/>
      <w:ind w:left="0" w:firstLine="482"/>
    </w:pPr>
    <w:rPr>
      <w:rFonts w:ascii="Arial" w:hAnsi="Arial"/>
    </w:rPr>
  </w:style>
  <w:style w:type="paragraph" w:customStyle="1" w:styleId="10">
    <w:name w:val="项目段落1"/>
    <w:basedOn w:val="a0"/>
    <w:pPr>
      <w:numPr>
        <w:numId w:val="4"/>
      </w:numPr>
    </w:pPr>
  </w:style>
  <w:style w:type="table" w:styleId="12">
    <w:name w:val="Table Simple 1"/>
    <w:basedOn w:val="a4"/>
    <w:rsid w:val="00F420E6"/>
    <w:pPr>
      <w:widowControl w:val="0"/>
      <w:ind w:firstLine="482"/>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13">
    <w:name w:val="1"/>
    <w:basedOn w:val="a1"/>
    <w:rsid w:val="00112B79"/>
  </w:style>
  <w:style w:type="paragraph" w:customStyle="1" w:styleId="WordPro">
    <w:name w:val="正文首行缩进(WordPro)"/>
    <w:basedOn w:val="a1"/>
    <w:link w:val="WordProChar"/>
    <w:rsid w:val="00F31E13"/>
    <w:pPr>
      <w:autoSpaceDE w:val="0"/>
      <w:autoSpaceDN w:val="0"/>
      <w:adjustRightInd w:val="0"/>
      <w:spacing w:before="105"/>
      <w:ind w:left="1134" w:firstLine="0"/>
    </w:pPr>
    <w:rPr>
      <w:rFonts w:eastAsia="宋体"/>
      <w:kern w:val="0"/>
      <w:sz w:val="21"/>
      <w:lang w:val="x-none" w:eastAsia="x-none"/>
    </w:rPr>
  </w:style>
  <w:style w:type="table" w:styleId="afb">
    <w:name w:val="Table Grid"/>
    <w:aliases w:val="Gridding"/>
    <w:basedOn w:val="a4"/>
    <w:rsid w:val="00F31E13"/>
    <w:pPr>
      <w:widowControl w:val="0"/>
      <w:autoSpaceDE w:val="0"/>
      <w:autoSpaceDN w:val="0"/>
      <w:adjustRightInd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WordProChar">
    <w:name w:val="正文首行缩进(WordPro) Char"/>
    <w:link w:val="WordPro"/>
    <w:rsid w:val="00F31E13"/>
    <w:rPr>
      <w:sz w:val="21"/>
    </w:rPr>
  </w:style>
  <w:style w:type="paragraph" w:styleId="afc">
    <w:name w:val="List Paragraph"/>
    <w:basedOn w:val="a1"/>
    <w:uiPriority w:val="34"/>
    <w:qFormat/>
    <w:rsid w:val="00EC3C10"/>
    <w:pPr>
      <w:ind w:firstLineChars="200" w:firstLine="420"/>
    </w:pPr>
    <w:rPr>
      <w:rFonts w:ascii="Calibri" w:eastAsia="宋体" w:hAnsi="Calibri"/>
      <w:sz w:val="21"/>
      <w:szCs w:val="22"/>
    </w:rPr>
  </w:style>
  <w:style w:type="table" w:customStyle="1" w:styleId="-31">
    <w:name w:val="浅色网格 - 强调文字颜色 31"/>
    <w:basedOn w:val="a4"/>
    <w:uiPriority w:val="62"/>
    <w:rsid w:val="00626462"/>
    <w:rPr>
      <w:rFonts w:ascii="Calibri" w:hAnsi="Calibri"/>
      <w:kern w:val="2"/>
      <w:sz w:val="21"/>
      <w:szCs w:val="22"/>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ascii="Calibri Light" w:eastAsia="宋体" w:hAnsi="Calibri Light"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Light" w:eastAsia="宋体" w:hAnsi="Calibri Light"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Light" w:eastAsia="宋体" w:hAnsi="Calibri Light" w:cs="Times New Roman"/>
        <w:b/>
        <w:bCs/>
      </w:rPr>
    </w:tblStylePr>
    <w:tblStylePr w:type="lastCol">
      <w:rPr>
        <w:rFonts w:ascii="Calibri Light" w:eastAsia="宋体" w:hAnsi="Calibri Light"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21">
    <w:name w:val="浅色网格 - 强调文字颜色 21"/>
    <w:basedOn w:val="a4"/>
    <w:uiPriority w:val="62"/>
    <w:rsid w:val="00626462"/>
    <w:rPr>
      <w:rFonts w:ascii="Calibri" w:hAnsi="Calibri"/>
      <w:kern w:val="2"/>
      <w:sz w:val="21"/>
      <w:szCs w:val="22"/>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libri Light" w:eastAsia="宋体" w:hAnsi="Calibri Light"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Light" w:eastAsia="宋体" w:hAnsi="Calibri Light"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Light" w:eastAsia="宋体" w:hAnsi="Calibri Light" w:cs="Times New Roman"/>
        <w:b/>
        <w:bCs/>
      </w:rPr>
    </w:tblStylePr>
    <w:tblStylePr w:type="lastCol">
      <w:rPr>
        <w:rFonts w:ascii="Calibri Light" w:eastAsia="宋体" w:hAnsi="Calibri Light"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character" w:customStyle="1" w:styleId="Char">
    <w:name w:val="页眉 Char"/>
    <w:link w:val="a8"/>
    <w:uiPriority w:val="99"/>
    <w:rsid w:val="002D5803"/>
    <w:rPr>
      <w:rFonts w:eastAsia="仿宋_GB2312"/>
      <w:kern w:val="2"/>
      <w:sz w:val="18"/>
    </w:rPr>
  </w:style>
  <w:style w:type="character" w:customStyle="1" w:styleId="3Char">
    <w:name w:val="标题 3 Char"/>
    <w:link w:val="30"/>
    <w:rsid w:val="00B55DCB"/>
    <w:rPr>
      <w:rFonts w:eastAsia="仿宋_GB2312"/>
      <w:b/>
      <w:kern w:val="2"/>
      <w:sz w:val="28"/>
    </w:rPr>
  </w:style>
  <w:style w:type="paragraph" w:customStyle="1" w:styleId="--">
    <w:name w:val="正文--自定义"/>
    <w:basedOn w:val="a1"/>
    <w:link w:val="--Char"/>
    <w:qFormat/>
    <w:rsid w:val="00B55DCB"/>
    <w:pPr>
      <w:spacing w:line="360" w:lineRule="auto"/>
      <w:ind w:firstLine="420"/>
    </w:pPr>
    <w:rPr>
      <w:rFonts w:ascii="宋体" w:eastAsia="宋体" w:hAnsi="宋体"/>
      <w:noProof/>
      <w:kern w:val="0"/>
      <w:sz w:val="21"/>
      <w:lang w:val="x-none" w:eastAsia="x-none"/>
    </w:rPr>
  </w:style>
  <w:style w:type="character" w:customStyle="1" w:styleId="--Char">
    <w:name w:val="正文--自定义 Char"/>
    <w:link w:val="--"/>
    <w:rsid w:val="00B55DCB"/>
    <w:rPr>
      <w:rFonts w:ascii="宋体" w:hAnsi="宋体"/>
      <w:noProof/>
      <w:sz w:val="21"/>
      <w:lang w:val="x-none" w:eastAsia="x-none"/>
    </w:rPr>
  </w:style>
  <w:style w:type="paragraph" w:customStyle="1" w:styleId="--self">
    <w:name w:val="正文--self"/>
    <w:basedOn w:val="a1"/>
    <w:link w:val="--selfChar"/>
    <w:qFormat/>
    <w:rsid w:val="00B55DCB"/>
    <w:pPr>
      <w:autoSpaceDE w:val="0"/>
      <w:autoSpaceDN w:val="0"/>
      <w:adjustRightInd w:val="0"/>
      <w:spacing w:line="360" w:lineRule="auto"/>
      <w:ind w:firstLine="420"/>
      <w:jc w:val="left"/>
    </w:pPr>
    <w:rPr>
      <w:rFonts w:ascii="宋体" w:eastAsia="宋体" w:hAnsi="宋体"/>
      <w:snapToGrid w:val="0"/>
      <w:kern w:val="0"/>
      <w:sz w:val="21"/>
      <w:szCs w:val="21"/>
      <w:lang w:val="x-none" w:eastAsia="x-none"/>
    </w:rPr>
  </w:style>
  <w:style w:type="character" w:customStyle="1" w:styleId="--selfChar">
    <w:name w:val="正文--self Char"/>
    <w:link w:val="--self"/>
    <w:rsid w:val="00B55DCB"/>
    <w:rPr>
      <w:rFonts w:ascii="宋体" w:hAnsi="宋体"/>
      <w:snapToGrid w:val="0"/>
      <w:sz w:val="21"/>
      <w:szCs w:val="21"/>
      <w:lang w:val="x-none" w:eastAsia="x-none"/>
    </w:rPr>
  </w:style>
  <w:style w:type="character" w:styleId="afd">
    <w:name w:val="annotation reference"/>
    <w:uiPriority w:val="99"/>
    <w:semiHidden/>
    <w:unhideWhenUsed/>
    <w:rsid w:val="00F110C5"/>
    <w:rPr>
      <w:sz w:val="21"/>
      <w:szCs w:val="21"/>
    </w:rPr>
  </w:style>
  <w:style w:type="paragraph" w:styleId="afe">
    <w:name w:val="annotation text"/>
    <w:basedOn w:val="a1"/>
    <w:link w:val="Char0"/>
    <w:uiPriority w:val="99"/>
    <w:semiHidden/>
    <w:unhideWhenUsed/>
    <w:rsid w:val="00F110C5"/>
    <w:pPr>
      <w:jc w:val="left"/>
    </w:pPr>
  </w:style>
  <w:style w:type="character" w:customStyle="1" w:styleId="Char0">
    <w:name w:val="批注文字 Char"/>
    <w:link w:val="afe"/>
    <w:uiPriority w:val="99"/>
    <w:semiHidden/>
    <w:rsid w:val="00F110C5"/>
    <w:rPr>
      <w:rFonts w:eastAsia="仿宋_GB2312"/>
      <w:kern w:val="2"/>
      <w:sz w:val="24"/>
    </w:rPr>
  </w:style>
  <w:style w:type="paragraph" w:styleId="aff">
    <w:name w:val="annotation subject"/>
    <w:basedOn w:val="afe"/>
    <w:next w:val="afe"/>
    <w:link w:val="Char1"/>
    <w:uiPriority w:val="99"/>
    <w:semiHidden/>
    <w:unhideWhenUsed/>
    <w:rsid w:val="00F110C5"/>
    <w:rPr>
      <w:b/>
      <w:bCs/>
    </w:rPr>
  </w:style>
  <w:style w:type="character" w:customStyle="1" w:styleId="Char1">
    <w:name w:val="批注主题 Char"/>
    <w:link w:val="aff"/>
    <w:uiPriority w:val="99"/>
    <w:semiHidden/>
    <w:rsid w:val="00F110C5"/>
    <w:rPr>
      <w:rFonts w:eastAsia="仿宋_GB2312"/>
      <w:b/>
      <w:bCs/>
      <w:kern w:val="2"/>
      <w:sz w:val="24"/>
    </w:rPr>
  </w:style>
  <w:style w:type="paragraph" w:styleId="aff0">
    <w:name w:val="Balloon Text"/>
    <w:basedOn w:val="a1"/>
    <w:link w:val="Char2"/>
    <w:uiPriority w:val="99"/>
    <w:semiHidden/>
    <w:unhideWhenUsed/>
    <w:rsid w:val="00F110C5"/>
    <w:rPr>
      <w:sz w:val="18"/>
      <w:szCs w:val="18"/>
    </w:rPr>
  </w:style>
  <w:style w:type="character" w:customStyle="1" w:styleId="Char2">
    <w:name w:val="批注框文本 Char"/>
    <w:link w:val="aff0"/>
    <w:uiPriority w:val="99"/>
    <w:semiHidden/>
    <w:rsid w:val="00F110C5"/>
    <w:rPr>
      <w:rFonts w:eastAsia="仿宋_GB2312"/>
      <w:kern w:val="2"/>
      <w:sz w:val="18"/>
      <w:szCs w:val="18"/>
    </w:rPr>
  </w:style>
  <w:style w:type="character" w:customStyle="1" w:styleId="5Char">
    <w:name w:val="标题 5 Char"/>
    <w:link w:val="5"/>
    <w:rsid w:val="00FC0FB7"/>
    <w:rPr>
      <w:rFonts w:eastAsia="仿宋_GB2312"/>
      <w:b/>
      <w:kern w:val="2"/>
      <w:sz w:val="24"/>
    </w:rPr>
  </w:style>
  <w:style w:type="character" w:customStyle="1" w:styleId="6Char">
    <w:name w:val="标题 6 Char"/>
    <w:link w:val="6"/>
    <w:rsid w:val="00FC0FB7"/>
    <w:rPr>
      <w:rFonts w:eastAsia="黑体"/>
      <w:b/>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pPr>
      <w:widowControl w:val="0"/>
      <w:ind w:firstLine="482"/>
      <w:jc w:val="both"/>
    </w:pPr>
    <w:rPr>
      <w:rFonts w:eastAsia="仿宋_GB2312"/>
      <w:kern w:val="2"/>
      <w:sz w:val="24"/>
    </w:rPr>
  </w:style>
  <w:style w:type="paragraph" w:styleId="1">
    <w:name w:val="heading 1"/>
    <w:basedOn w:val="a1"/>
    <w:next w:val="a1"/>
    <w:qFormat/>
    <w:rsid w:val="00F8141C"/>
    <w:pPr>
      <w:keepNext/>
      <w:keepLines/>
      <w:numPr>
        <w:numId w:val="6"/>
      </w:numPr>
      <w:spacing w:before="240" w:after="240"/>
      <w:outlineLvl w:val="0"/>
    </w:pPr>
    <w:rPr>
      <w:b/>
      <w:kern w:val="44"/>
      <w:sz w:val="32"/>
    </w:rPr>
  </w:style>
  <w:style w:type="paragraph" w:styleId="20">
    <w:name w:val="heading 2"/>
    <w:basedOn w:val="a1"/>
    <w:next w:val="a1"/>
    <w:qFormat/>
    <w:rsid w:val="00F8141C"/>
    <w:pPr>
      <w:keepNext/>
      <w:keepLines/>
      <w:numPr>
        <w:ilvl w:val="1"/>
        <w:numId w:val="6"/>
      </w:numPr>
      <w:spacing w:before="260" w:after="260" w:line="416" w:lineRule="auto"/>
      <w:outlineLvl w:val="1"/>
    </w:pPr>
    <w:rPr>
      <w:b/>
      <w:sz w:val="30"/>
    </w:rPr>
  </w:style>
  <w:style w:type="paragraph" w:styleId="30">
    <w:name w:val="heading 3"/>
    <w:basedOn w:val="a1"/>
    <w:next w:val="a1"/>
    <w:link w:val="3Char"/>
    <w:qFormat/>
    <w:rsid w:val="00F8141C"/>
    <w:pPr>
      <w:keepNext/>
      <w:keepLines/>
      <w:numPr>
        <w:ilvl w:val="2"/>
        <w:numId w:val="6"/>
      </w:numPr>
      <w:spacing w:before="260" w:after="260" w:line="416" w:lineRule="auto"/>
      <w:outlineLvl w:val="2"/>
    </w:pPr>
    <w:rPr>
      <w:b/>
      <w:sz w:val="28"/>
    </w:rPr>
  </w:style>
  <w:style w:type="paragraph" w:styleId="4">
    <w:name w:val="heading 4"/>
    <w:basedOn w:val="a1"/>
    <w:next w:val="a1"/>
    <w:qFormat/>
    <w:rsid w:val="00F8141C"/>
    <w:pPr>
      <w:keepNext/>
      <w:keepLines/>
      <w:numPr>
        <w:ilvl w:val="3"/>
        <w:numId w:val="6"/>
      </w:numPr>
      <w:spacing w:before="120" w:after="120"/>
      <w:outlineLvl w:val="3"/>
    </w:pPr>
    <w:rPr>
      <w:b/>
    </w:rPr>
  </w:style>
  <w:style w:type="paragraph" w:styleId="5">
    <w:name w:val="heading 5"/>
    <w:basedOn w:val="a1"/>
    <w:next w:val="a2"/>
    <w:link w:val="5Char"/>
    <w:qFormat/>
    <w:rsid w:val="00F8141C"/>
    <w:pPr>
      <w:keepNext/>
      <w:keepLines/>
      <w:numPr>
        <w:ilvl w:val="4"/>
        <w:numId w:val="6"/>
      </w:numPr>
      <w:spacing w:before="120" w:after="120"/>
      <w:outlineLvl w:val="4"/>
    </w:pPr>
    <w:rPr>
      <w:b/>
    </w:rPr>
  </w:style>
  <w:style w:type="paragraph" w:styleId="6">
    <w:name w:val="heading 6"/>
    <w:basedOn w:val="a1"/>
    <w:next w:val="a1"/>
    <w:link w:val="6Char"/>
    <w:qFormat/>
    <w:rsid w:val="00F8141C"/>
    <w:pPr>
      <w:keepNext/>
      <w:keepLines/>
      <w:numPr>
        <w:ilvl w:val="5"/>
        <w:numId w:val="6"/>
      </w:numPr>
      <w:adjustRightInd w:val="0"/>
      <w:spacing w:before="240" w:after="64" w:line="320" w:lineRule="atLeast"/>
      <w:jc w:val="left"/>
      <w:textAlignment w:val="baseline"/>
      <w:outlineLvl w:val="5"/>
    </w:pPr>
    <w:rPr>
      <w:rFonts w:eastAsia="黑体"/>
      <w:b/>
      <w:kern w:val="0"/>
    </w:rPr>
  </w:style>
  <w:style w:type="paragraph" w:styleId="7">
    <w:name w:val="heading 7"/>
    <w:basedOn w:val="a1"/>
    <w:next w:val="a1"/>
    <w:qFormat/>
    <w:rsid w:val="00F8141C"/>
    <w:pPr>
      <w:keepNext/>
      <w:keepLines/>
      <w:numPr>
        <w:ilvl w:val="6"/>
        <w:numId w:val="6"/>
      </w:numPr>
      <w:adjustRightInd w:val="0"/>
      <w:spacing w:before="240" w:after="64" w:line="320" w:lineRule="atLeast"/>
      <w:jc w:val="left"/>
      <w:textAlignment w:val="baseline"/>
      <w:outlineLvl w:val="6"/>
    </w:pPr>
    <w:rPr>
      <w:b/>
      <w:kern w:val="0"/>
    </w:rPr>
  </w:style>
  <w:style w:type="paragraph" w:styleId="8">
    <w:name w:val="heading 8"/>
    <w:basedOn w:val="a1"/>
    <w:next w:val="a1"/>
    <w:qFormat/>
    <w:rsid w:val="00F8141C"/>
    <w:pPr>
      <w:keepNext/>
      <w:keepLines/>
      <w:numPr>
        <w:ilvl w:val="7"/>
        <w:numId w:val="6"/>
      </w:numPr>
      <w:adjustRightInd w:val="0"/>
      <w:spacing w:before="240" w:after="64" w:line="320" w:lineRule="atLeast"/>
      <w:jc w:val="left"/>
      <w:textAlignment w:val="baseline"/>
      <w:outlineLvl w:val="7"/>
    </w:pPr>
    <w:rPr>
      <w:rFonts w:eastAsia="黑体"/>
      <w:kern w:val="0"/>
    </w:rPr>
  </w:style>
  <w:style w:type="paragraph" w:styleId="9">
    <w:name w:val="heading 9"/>
    <w:basedOn w:val="a1"/>
    <w:next w:val="a1"/>
    <w:qFormat/>
    <w:rsid w:val="00F8141C"/>
    <w:pPr>
      <w:keepNext/>
      <w:keepLines/>
      <w:numPr>
        <w:ilvl w:val="8"/>
        <w:numId w:val="6"/>
      </w:numPr>
      <w:adjustRightInd w:val="0"/>
      <w:spacing w:before="240" w:after="64" w:line="320" w:lineRule="atLeast"/>
      <w:jc w:val="left"/>
      <w:textAlignment w:val="baseline"/>
      <w:outlineLvl w:val="8"/>
    </w:pPr>
    <w:rPr>
      <w:rFonts w:eastAsia="黑体"/>
      <w:kern w:val="0"/>
      <w:sz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Normal Indent"/>
    <w:basedOn w:val="a1"/>
    <w:pPr>
      <w:ind w:firstLine="420"/>
    </w:pPr>
  </w:style>
  <w:style w:type="paragraph" w:styleId="a6">
    <w:name w:val="Plain Text"/>
    <w:basedOn w:val="a1"/>
    <w:pPr>
      <w:ind w:firstLine="0"/>
    </w:pPr>
    <w:rPr>
      <w:rFonts w:ascii="宋体" w:eastAsia="宋体" w:hAnsi="Courier New"/>
      <w:sz w:val="21"/>
    </w:rPr>
  </w:style>
  <w:style w:type="paragraph" w:styleId="a7">
    <w:name w:val="Title"/>
    <w:basedOn w:val="a1"/>
    <w:qFormat/>
    <w:pPr>
      <w:spacing w:before="240" w:after="60"/>
      <w:ind w:firstLine="0"/>
      <w:jc w:val="center"/>
      <w:outlineLvl w:val="0"/>
    </w:pPr>
    <w:rPr>
      <w:rFonts w:ascii="Comic Sans MS" w:eastAsia="隶书" w:hAnsi="Comic Sans MS"/>
      <w:b/>
      <w:sz w:val="44"/>
    </w:rPr>
  </w:style>
  <w:style w:type="paragraph" w:styleId="a8">
    <w:name w:val="header"/>
    <w:basedOn w:val="a1"/>
    <w:link w:val="Char"/>
    <w:uiPriority w:val="99"/>
    <w:rsid w:val="00B40DB6"/>
    <w:pPr>
      <w:pBdr>
        <w:bottom w:val="thickThinSmallGap" w:sz="18" w:space="1" w:color="auto"/>
      </w:pBdr>
      <w:tabs>
        <w:tab w:val="center" w:pos="4153"/>
        <w:tab w:val="right" w:pos="8306"/>
      </w:tabs>
      <w:snapToGrid w:val="0"/>
      <w:jc w:val="center"/>
    </w:pPr>
    <w:rPr>
      <w:sz w:val="18"/>
    </w:rPr>
  </w:style>
  <w:style w:type="paragraph" w:customStyle="1" w:styleId="a9">
    <w:name w:val="源程序"/>
    <w:pPr>
      <w:widowControl w:val="0"/>
      <w:kinsoku w:val="0"/>
      <w:wordWrap w:val="0"/>
      <w:overflowPunct w:val="0"/>
      <w:autoSpaceDE w:val="0"/>
      <w:autoSpaceDN w:val="0"/>
      <w:adjustRightInd w:val="0"/>
      <w:ind w:left="482"/>
    </w:pPr>
    <w:rPr>
      <w:rFonts w:ascii="Courier New" w:eastAsia="仿宋_GB2312" w:hAnsi="Courier New"/>
      <w:noProof/>
      <w:snapToGrid w:val="0"/>
      <w:sz w:val="24"/>
    </w:rPr>
  </w:style>
  <w:style w:type="paragraph" w:styleId="aa">
    <w:name w:val="footer"/>
    <w:basedOn w:val="a1"/>
    <w:pPr>
      <w:tabs>
        <w:tab w:val="center" w:pos="4153"/>
        <w:tab w:val="right" w:pos="8306"/>
      </w:tabs>
      <w:snapToGrid w:val="0"/>
      <w:jc w:val="left"/>
    </w:pPr>
    <w:rPr>
      <w:sz w:val="18"/>
    </w:rPr>
  </w:style>
  <w:style w:type="paragraph" w:styleId="ab">
    <w:name w:val="Signature"/>
    <w:aliases w:val="隐含表格"/>
    <w:basedOn w:val="a1"/>
    <w:pPr>
      <w:ind w:firstLine="0"/>
    </w:pPr>
    <w:rPr>
      <w:rFonts w:eastAsia="宋体"/>
      <w:vanish/>
      <w:color w:val="000000"/>
      <w:sz w:val="18"/>
    </w:rPr>
  </w:style>
  <w:style w:type="paragraph" w:styleId="ac">
    <w:name w:val="Document Map"/>
    <w:basedOn w:val="a1"/>
    <w:semiHidden/>
    <w:pPr>
      <w:shd w:val="clear" w:color="auto" w:fill="000080"/>
    </w:pPr>
  </w:style>
  <w:style w:type="character" w:styleId="ad">
    <w:name w:val="page number"/>
    <w:basedOn w:val="a3"/>
  </w:style>
  <w:style w:type="paragraph" w:styleId="ae">
    <w:name w:val="caption"/>
    <w:basedOn w:val="a1"/>
    <w:next w:val="a1"/>
    <w:qFormat/>
    <w:pPr>
      <w:spacing w:before="152" w:after="160"/>
    </w:pPr>
    <w:rPr>
      <w:rFonts w:eastAsia="黑体"/>
    </w:rPr>
  </w:style>
  <w:style w:type="paragraph" w:styleId="af">
    <w:name w:val="footnote text"/>
    <w:basedOn w:val="a1"/>
    <w:semiHidden/>
    <w:pPr>
      <w:snapToGrid w:val="0"/>
      <w:jc w:val="left"/>
    </w:pPr>
    <w:rPr>
      <w:sz w:val="18"/>
    </w:rPr>
  </w:style>
  <w:style w:type="character" w:styleId="af0">
    <w:name w:val="footnote reference"/>
    <w:semiHidden/>
    <w:rPr>
      <w:vertAlign w:val="superscript"/>
    </w:rPr>
  </w:style>
  <w:style w:type="paragraph" w:styleId="af1">
    <w:name w:val="List"/>
    <w:basedOn w:val="a1"/>
    <w:pPr>
      <w:ind w:left="420" w:hanging="420"/>
    </w:pPr>
  </w:style>
  <w:style w:type="paragraph" w:styleId="21">
    <w:name w:val="List 2"/>
    <w:basedOn w:val="a1"/>
    <w:pPr>
      <w:ind w:left="840" w:hanging="420"/>
    </w:pPr>
  </w:style>
  <w:style w:type="paragraph" w:styleId="31">
    <w:name w:val="List 3"/>
    <w:basedOn w:val="a1"/>
    <w:pPr>
      <w:ind w:left="1260" w:hanging="420"/>
    </w:pPr>
  </w:style>
  <w:style w:type="paragraph" w:styleId="40">
    <w:name w:val="List 4"/>
    <w:basedOn w:val="a1"/>
    <w:pPr>
      <w:ind w:left="1680" w:hanging="420"/>
    </w:pPr>
  </w:style>
  <w:style w:type="paragraph" w:styleId="a">
    <w:name w:val="List Bullet"/>
    <w:basedOn w:val="a1"/>
    <w:autoRedefine/>
    <w:pPr>
      <w:numPr>
        <w:numId w:val="1"/>
      </w:numPr>
      <w:tabs>
        <w:tab w:val="clear" w:pos="425"/>
        <w:tab w:val="num" w:pos="665"/>
      </w:tabs>
      <w:ind w:leftChars="100" w:left="525" w:rightChars="100" w:right="100"/>
    </w:pPr>
  </w:style>
  <w:style w:type="paragraph" w:styleId="2">
    <w:name w:val="List Bullet 2"/>
    <w:basedOn w:val="a1"/>
    <w:autoRedefine/>
    <w:pPr>
      <w:numPr>
        <w:numId w:val="2"/>
      </w:numPr>
    </w:pPr>
  </w:style>
  <w:style w:type="paragraph" w:styleId="3">
    <w:name w:val="List Bullet 3"/>
    <w:basedOn w:val="a1"/>
    <w:autoRedefine/>
    <w:pPr>
      <w:numPr>
        <w:numId w:val="3"/>
      </w:numPr>
    </w:pPr>
  </w:style>
  <w:style w:type="paragraph" w:styleId="22">
    <w:name w:val="List Continue 2"/>
    <w:basedOn w:val="a1"/>
    <w:pPr>
      <w:spacing w:after="120"/>
      <w:ind w:left="840"/>
    </w:pPr>
  </w:style>
  <w:style w:type="paragraph" w:styleId="32">
    <w:name w:val="List Continue 3"/>
    <w:basedOn w:val="a1"/>
    <w:pPr>
      <w:spacing w:after="120"/>
      <w:ind w:left="1260"/>
    </w:pPr>
  </w:style>
  <w:style w:type="paragraph" w:styleId="af2">
    <w:name w:val="Body Text Indent"/>
    <w:basedOn w:val="a1"/>
    <w:pPr>
      <w:spacing w:after="120"/>
      <w:ind w:left="420"/>
    </w:pPr>
  </w:style>
  <w:style w:type="paragraph" w:styleId="af3">
    <w:name w:val="Body Text"/>
    <w:basedOn w:val="a1"/>
    <w:pPr>
      <w:spacing w:after="120"/>
    </w:pPr>
  </w:style>
  <w:style w:type="paragraph" w:styleId="af4">
    <w:name w:val="Body Text First Indent"/>
    <w:basedOn w:val="af3"/>
    <w:pPr>
      <w:ind w:firstLine="420"/>
    </w:pPr>
  </w:style>
  <w:style w:type="paragraph" w:styleId="11">
    <w:name w:val="toc 1"/>
    <w:basedOn w:val="a1"/>
    <w:next w:val="a1"/>
    <w:autoRedefine/>
    <w:semiHidden/>
    <w:pPr>
      <w:tabs>
        <w:tab w:val="right" w:leader="middleDot" w:pos="8640"/>
      </w:tabs>
      <w:ind w:left="397" w:hanging="397"/>
      <w:jc w:val="left"/>
    </w:pPr>
    <w:rPr>
      <w:noProof/>
      <w:sz w:val="20"/>
    </w:rPr>
  </w:style>
  <w:style w:type="paragraph" w:styleId="23">
    <w:name w:val="toc 2"/>
    <w:basedOn w:val="a1"/>
    <w:next w:val="a1"/>
    <w:autoRedefine/>
    <w:semiHidden/>
    <w:pPr>
      <w:tabs>
        <w:tab w:val="left" w:pos="960"/>
        <w:tab w:val="right" w:leader="dot" w:pos="8635"/>
      </w:tabs>
      <w:jc w:val="left"/>
    </w:pPr>
    <w:rPr>
      <w:smallCaps/>
      <w:noProof/>
      <w:color w:val="000000"/>
      <w:sz w:val="20"/>
      <w:szCs w:val="30"/>
    </w:rPr>
  </w:style>
  <w:style w:type="paragraph" w:styleId="33">
    <w:name w:val="toc 3"/>
    <w:basedOn w:val="a1"/>
    <w:next w:val="a1"/>
    <w:autoRedefine/>
    <w:semiHidden/>
    <w:pPr>
      <w:tabs>
        <w:tab w:val="left" w:pos="1680"/>
        <w:tab w:val="right" w:leader="middleDot" w:pos="8640"/>
      </w:tabs>
      <w:ind w:left="480"/>
      <w:jc w:val="left"/>
    </w:pPr>
    <w:rPr>
      <w:i/>
      <w:noProof/>
      <w:sz w:val="20"/>
    </w:rPr>
  </w:style>
  <w:style w:type="paragraph" w:styleId="41">
    <w:name w:val="toc 4"/>
    <w:basedOn w:val="a1"/>
    <w:next w:val="a1"/>
    <w:autoRedefine/>
    <w:semiHidden/>
    <w:pPr>
      <w:ind w:left="720"/>
      <w:jc w:val="left"/>
    </w:pPr>
    <w:rPr>
      <w:sz w:val="18"/>
    </w:rPr>
  </w:style>
  <w:style w:type="paragraph" w:styleId="50">
    <w:name w:val="toc 5"/>
    <w:basedOn w:val="a1"/>
    <w:next w:val="a1"/>
    <w:autoRedefine/>
    <w:semiHidden/>
    <w:pPr>
      <w:ind w:left="960"/>
      <w:jc w:val="left"/>
    </w:pPr>
    <w:rPr>
      <w:sz w:val="18"/>
    </w:rPr>
  </w:style>
  <w:style w:type="paragraph" w:styleId="60">
    <w:name w:val="toc 6"/>
    <w:basedOn w:val="a1"/>
    <w:next w:val="a1"/>
    <w:autoRedefine/>
    <w:semiHidden/>
    <w:pPr>
      <w:ind w:left="1200"/>
      <w:jc w:val="left"/>
    </w:pPr>
    <w:rPr>
      <w:sz w:val="18"/>
    </w:rPr>
  </w:style>
  <w:style w:type="paragraph" w:styleId="70">
    <w:name w:val="toc 7"/>
    <w:basedOn w:val="a1"/>
    <w:next w:val="a1"/>
    <w:autoRedefine/>
    <w:semiHidden/>
    <w:pPr>
      <w:ind w:left="1440"/>
      <w:jc w:val="left"/>
    </w:pPr>
    <w:rPr>
      <w:sz w:val="18"/>
    </w:rPr>
  </w:style>
  <w:style w:type="paragraph" w:styleId="80">
    <w:name w:val="toc 8"/>
    <w:basedOn w:val="a1"/>
    <w:next w:val="a1"/>
    <w:autoRedefine/>
    <w:semiHidden/>
    <w:pPr>
      <w:ind w:left="1680"/>
      <w:jc w:val="left"/>
    </w:pPr>
    <w:rPr>
      <w:sz w:val="18"/>
    </w:rPr>
  </w:style>
  <w:style w:type="paragraph" w:styleId="90">
    <w:name w:val="toc 9"/>
    <w:basedOn w:val="a1"/>
    <w:next w:val="a1"/>
    <w:autoRedefine/>
    <w:semiHidden/>
    <w:pPr>
      <w:ind w:left="1920"/>
      <w:jc w:val="left"/>
    </w:pPr>
    <w:rPr>
      <w:sz w:val="18"/>
    </w:rPr>
  </w:style>
  <w:style w:type="paragraph" w:styleId="24">
    <w:name w:val="Body Text Indent 2"/>
    <w:basedOn w:val="a1"/>
  </w:style>
  <w:style w:type="paragraph" w:styleId="af5">
    <w:name w:val="Date"/>
    <w:basedOn w:val="a1"/>
    <w:next w:val="a1"/>
    <w:rPr>
      <w:rFonts w:eastAsia="黑体"/>
    </w:rPr>
  </w:style>
  <w:style w:type="character" w:styleId="af6">
    <w:name w:val="Hyperlink"/>
    <w:rPr>
      <w:color w:val="0000FF"/>
      <w:u w:val="single"/>
    </w:rPr>
  </w:style>
  <w:style w:type="paragraph" w:styleId="34">
    <w:name w:val="Body Text Indent 3"/>
    <w:basedOn w:val="a1"/>
    <w:pPr>
      <w:ind w:leftChars="200" w:left="480" w:firstLine="0"/>
    </w:pPr>
  </w:style>
  <w:style w:type="paragraph" w:styleId="af7">
    <w:name w:val="Normal (Web)"/>
    <w:basedOn w:val="a1"/>
    <w:pPr>
      <w:widowControl/>
      <w:spacing w:before="100" w:beforeAutospacing="1" w:after="100" w:afterAutospacing="1"/>
      <w:ind w:firstLine="0"/>
      <w:jc w:val="left"/>
    </w:pPr>
    <w:rPr>
      <w:rFonts w:ascii="宋体" w:eastAsia="宋体" w:hAnsi="宋体"/>
      <w:kern w:val="0"/>
      <w:szCs w:val="24"/>
    </w:rPr>
  </w:style>
  <w:style w:type="character" w:styleId="af8">
    <w:name w:val="Emphasis"/>
    <w:qFormat/>
    <w:rPr>
      <w:i/>
      <w:iCs/>
    </w:rPr>
  </w:style>
  <w:style w:type="character" w:styleId="HTML">
    <w:name w:val="HTML Code"/>
    <w:rPr>
      <w:rFonts w:ascii="黑体" w:eastAsia="黑体" w:hAnsi="Courier New" w:cs="仿宋_GB2312"/>
      <w:sz w:val="20"/>
      <w:szCs w:val="20"/>
    </w:rPr>
  </w:style>
  <w:style w:type="character" w:styleId="af9">
    <w:name w:val="Strong"/>
    <w:qFormat/>
    <w:rsid w:val="00236F2B"/>
    <w:rPr>
      <w:bCs/>
    </w:rPr>
  </w:style>
  <w:style w:type="character" w:styleId="afa">
    <w:name w:val="FollowedHyperlink"/>
    <w:aliases w:val="已访问的超链接"/>
    <w:rPr>
      <w:color w:val="800080"/>
      <w:u w:val="single"/>
    </w:rPr>
  </w:style>
  <w:style w:type="character" w:customStyle="1" w:styleId="unnamed11">
    <w:name w:val="unnamed11"/>
    <w:rPr>
      <w:strike w:val="0"/>
      <w:dstrike w:val="0"/>
      <w:u w:val="none"/>
      <w:effect w:val="none"/>
    </w:rPr>
  </w:style>
  <w:style w:type="paragraph" w:customStyle="1" w:styleId="a0">
    <w:name w:val="项目段落"/>
    <w:basedOn w:val="a1"/>
    <w:pPr>
      <w:numPr>
        <w:numId w:val="5"/>
      </w:numPr>
      <w:tabs>
        <w:tab w:val="clear" w:pos="902"/>
        <w:tab w:val="num" w:pos="360"/>
      </w:tabs>
      <w:spacing w:before="60"/>
      <w:ind w:left="0" w:firstLine="482"/>
    </w:pPr>
    <w:rPr>
      <w:rFonts w:ascii="Arial" w:hAnsi="Arial"/>
    </w:rPr>
  </w:style>
  <w:style w:type="paragraph" w:customStyle="1" w:styleId="10">
    <w:name w:val="项目段落1"/>
    <w:basedOn w:val="a0"/>
    <w:pPr>
      <w:numPr>
        <w:numId w:val="4"/>
      </w:numPr>
    </w:pPr>
  </w:style>
  <w:style w:type="table" w:styleId="12">
    <w:name w:val="Table Simple 1"/>
    <w:basedOn w:val="a4"/>
    <w:rsid w:val="00F420E6"/>
    <w:pPr>
      <w:widowControl w:val="0"/>
      <w:ind w:firstLine="482"/>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13">
    <w:name w:val="1"/>
    <w:basedOn w:val="a1"/>
    <w:rsid w:val="00112B79"/>
  </w:style>
  <w:style w:type="paragraph" w:customStyle="1" w:styleId="WordPro">
    <w:name w:val="正文首行缩进(WordPro)"/>
    <w:basedOn w:val="a1"/>
    <w:link w:val="WordProChar"/>
    <w:rsid w:val="00F31E13"/>
    <w:pPr>
      <w:autoSpaceDE w:val="0"/>
      <w:autoSpaceDN w:val="0"/>
      <w:adjustRightInd w:val="0"/>
      <w:spacing w:before="105"/>
      <w:ind w:left="1134" w:firstLine="0"/>
    </w:pPr>
    <w:rPr>
      <w:rFonts w:eastAsia="宋体"/>
      <w:kern w:val="0"/>
      <w:sz w:val="21"/>
      <w:lang w:val="x-none" w:eastAsia="x-none"/>
    </w:rPr>
  </w:style>
  <w:style w:type="table" w:styleId="afb">
    <w:name w:val="Table Grid"/>
    <w:aliases w:val="Gridding"/>
    <w:basedOn w:val="a4"/>
    <w:rsid w:val="00F31E13"/>
    <w:pPr>
      <w:widowControl w:val="0"/>
      <w:autoSpaceDE w:val="0"/>
      <w:autoSpaceDN w:val="0"/>
      <w:adjustRightInd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WordProChar">
    <w:name w:val="正文首行缩进(WordPro) Char"/>
    <w:link w:val="WordPro"/>
    <w:rsid w:val="00F31E13"/>
    <w:rPr>
      <w:sz w:val="21"/>
    </w:rPr>
  </w:style>
  <w:style w:type="paragraph" w:styleId="afc">
    <w:name w:val="List Paragraph"/>
    <w:basedOn w:val="a1"/>
    <w:uiPriority w:val="34"/>
    <w:qFormat/>
    <w:rsid w:val="00EC3C10"/>
    <w:pPr>
      <w:ind w:firstLineChars="200" w:firstLine="420"/>
    </w:pPr>
    <w:rPr>
      <w:rFonts w:ascii="Calibri" w:eastAsia="宋体" w:hAnsi="Calibri"/>
      <w:sz w:val="21"/>
      <w:szCs w:val="22"/>
    </w:rPr>
  </w:style>
  <w:style w:type="table" w:customStyle="1" w:styleId="-31">
    <w:name w:val="浅色网格 - 强调文字颜色 31"/>
    <w:basedOn w:val="a4"/>
    <w:uiPriority w:val="62"/>
    <w:rsid w:val="00626462"/>
    <w:rPr>
      <w:rFonts w:ascii="Calibri" w:hAnsi="Calibri"/>
      <w:kern w:val="2"/>
      <w:sz w:val="21"/>
      <w:szCs w:val="22"/>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ascii="Calibri Light" w:eastAsia="宋体" w:hAnsi="Calibri Light"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Light" w:eastAsia="宋体" w:hAnsi="Calibri Light"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Light" w:eastAsia="宋体" w:hAnsi="Calibri Light" w:cs="Times New Roman"/>
        <w:b/>
        <w:bCs/>
      </w:rPr>
    </w:tblStylePr>
    <w:tblStylePr w:type="lastCol">
      <w:rPr>
        <w:rFonts w:ascii="Calibri Light" w:eastAsia="宋体" w:hAnsi="Calibri Light"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21">
    <w:name w:val="浅色网格 - 强调文字颜色 21"/>
    <w:basedOn w:val="a4"/>
    <w:uiPriority w:val="62"/>
    <w:rsid w:val="00626462"/>
    <w:rPr>
      <w:rFonts w:ascii="Calibri" w:hAnsi="Calibri"/>
      <w:kern w:val="2"/>
      <w:sz w:val="21"/>
      <w:szCs w:val="22"/>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libri Light" w:eastAsia="宋体" w:hAnsi="Calibri Light"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Light" w:eastAsia="宋体" w:hAnsi="Calibri Light"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Light" w:eastAsia="宋体" w:hAnsi="Calibri Light" w:cs="Times New Roman"/>
        <w:b/>
        <w:bCs/>
      </w:rPr>
    </w:tblStylePr>
    <w:tblStylePr w:type="lastCol">
      <w:rPr>
        <w:rFonts w:ascii="Calibri Light" w:eastAsia="宋体" w:hAnsi="Calibri Light"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character" w:customStyle="1" w:styleId="Char">
    <w:name w:val="页眉 Char"/>
    <w:link w:val="a8"/>
    <w:uiPriority w:val="99"/>
    <w:rsid w:val="002D5803"/>
    <w:rPr>
      <w:rFonts w:eastAsia="仿宋_GB2312"/>
      <w:kern w:val="2"/>
      <w:sz w:val="18"/>
    </w:rPr>
  </w:style>
  <w:style w:type="character" w:customStyle="1" w:styleId="3Char">
    <w:name w:val="标题 3 Char"/>
    <w:link w:val="30"/>
    <w:rsid w:val="00B55DCB"/>
    <w:rPr>
      <w:rFonts w:eastAsia="仿宋_GB2312"/>
      <w:b/>
      <w:kern w:val="2"/>
      <w:sz w:val="28"/>
    </w:rPr>
  </w:style>
  <w:style w:type="paragraph" w:customStyle="1" w:styleId="--">
    <w:name w:val="正文--自定义"/>
    <w:basedOn w:val="a1"/>
    <w:link w:val="--Char"/>
    <w:qFormat/>
    <w:rsid w:val="00B55DCB"/>
    <w:pPr>
      <w:spacing w:line="360" w:lineRule="auto"/>
      <w:ind w:firstLine="420"/>
    </w:pPr>
    <w:rPr>
      <w:rFonts w:ascii="宋体" w:eastAsia="宋体" w:hAnsi="宋体"/>
      <w:noProof/>
      <w:kern w:val="0"/>
      <w:sz w:val="21"/>
      <w:lang w:val="x-none" w:eastAsia="x-none"/>
    </w:rPr>
  </w:style>
  <w:style w:type="character" w:customStyle="1" w:styleId="--Char">
    <w:name w:val="正文--自定义 Char"/>
    <w:link w:val="--"/>
    <w:rsid w:val="00B55DCB"/>
    <w:rPr>
      <w:rFonts w:ascii="宋体" w:hAnsi="宋体"/>
      <w:noProof/>
      <w:sz w:val="21"/>
      <w:lang w:val="x-none" w:eastAsia="x-none"/>
    </w:rPr>
  </w:style>
  <w:style w:type="paragraph" w:customStyle="1" w:styleId="--self">
    <w:name w:val="正文--self"/>
    <w:basedOn w:val="a1"/>
    <w:link w:val="--selfChar"/>
    <w:qFormat/>
    <w:rsid w:val="00B55DCB"/>
    <w:pPr>
      <w:autoSpaceDE w:val="0"/>
      <w:autoSpaceDN w:val="0"/>
      <w:adjustRightInd w:val="0"/>
      <w:spacing w:line="360" w:lineRule="auto"/>
      <w:ind w:firstLine="420"/>
      <w:jc w:val="left"/>
    </w:pPr>
    <w:rPr>
      <w:rFonts w:ascii="宋体" w:eastAsia="宋体" w:hAnsi="宋体"/>
      <w:snapToGrid w:val="0"/>
      <w:kern w:val="0"/>
      <w:sz w:val="21"/>
      <w:szCs w:val="21"/>
      <w:lang w:val="x-none" w:eastAsia="x-none"/>
    </w:rPr>
  </w:style>
  <w:style w:type="character" w:customStyle="1" w:styleId="--selfChar">
    <w:name w:val="正文--self Char"/>
    <w:link w:val="--self"/>
    <w:rsid w:val="00B55DCB"/>
    <w:rPr>
      <w:rFonts w:ascii="宋体" w:hAnsi="宋体"/>
      <w:snapToGrid w:val="0"/>
      <w:sz w:val="21"/>
      <w:szCs w:val="21"/>
      <w:lang w:val="x-none" w:eastAsia="x-none"/>
    </w:rPr>
  </w:style>
  <w:style w:type="character" w:styleId="afd">
    <w:name w:val="annotation reference"/>
    <w:uiPriority w:val="99"/>
    <w:semiHidden/>
    <w:unhideWhenUsed/>
    <w:rsid w:val="00F110C5"/>
    <w:rPr>
      <w:sz w:val="21"/>
      <w:szCs w:val="21"/>
    </w:rPr>
  </w:style>
  <w:style w:type="paragraph" w:styleId="afe">
    <w:name w:val="annotation text"/>
    <w:basedOn w:val="a1"/>
    <w:link w:val="Char0"/>
    <w:uiPriority w:val="99"/>
    <w:semiHidden/>
    <w:unhideWhenUsed/>
    <w:rsid w:val="00F110C5"/>
    <w:pPr>
      <w:jc w:val="left"/>
    </w:pPr>
  </w:style>
  <w:style w:type="character" w:customStyle="1" w:styleId="Char0">
    <w:name w:val="批注文字 Char"/>
    <w:link w:val="afe"/>
    <w:uiPriority w:val="99"/>
    <w:semiHidden/>
    <w:rsid w:val="00F110C5"/>
    <w:rPr>
      <w:rFonts w:eastAsia="仿宋_GB2312"/>
      <w:kern w:val="2"/>
      <w:sz w:val="24"/>
    </w:rPr>
  </w:style>
  <w:style w:type="paragraph" w:styleId="aff">
    <w:name w:val="annotation subject"/>
    <w:basedOn w:val="afe"/>
    <w:next w:val="afe"/>
    <w:link w:val="Char1"/>
    <w:uiPriority w:val="99"/>
    <w:semiHidden/>
    <w:unhideWhenUsed/>
    <w:rsid w:val="00F110C5"/>
    <w:rPr>
      <w:b/>
      <w:bCs/>
    </w:rPr>
  </w:style>
  <w:style w:type="character" w:customStyle="1" w:styleId="Char1">
    <w:name w:val="批注主题 Char"/>
    <w:link w:val="aff"/>
    <w:uiPriority w:val="99"/>
    <w:semiHidden/>
    <w:rsid w:val="00F110C5"/>
    <w:rPr>
      <w:rFonts w:eastAsia="仿宋_GB2312"/>
      <w:b/>
      <w:bCs/>
      <w:kern w:val="2"/>
      <w:sz w:val="24"/>
    </w:rPr>
  </w:style>
  <w:style w:type="paragraph" w:styleId="aff0">
    <w:name w:val="Balloon Text"/>
    <w:basedOn w:val="a1"/>
    <w:link w:val="Char2"/>
    <w:uiPriority w:val="99"/>
    <w:semiHidden/>
    <w:unhideWhenUsed/>
    <w:rsid w:val="00F110C5"/>
    <w:rPr>
      <w:sz w:val="18"/>
      <w:szCs w:val="18"/>
    </w:rPr>
  </w:style>
  <w:style w:type="character" w:customStyle="1" w:styleId="Char2">
    <w:name w:val="批注框文本 Char"/>
    <w:link w:val="aff0"/>
    <w:uiPriority w:val="99"/>
    <w:semiHidden/>
    <w:rsid w:val="00F110C5"/>
    <w:rPr>
      <w:rFonts w:eastAsia="仿宋_GB2312"/>
      <w:kern w:val="2"/>
      <w:sz w:val="18"/>
      <w:szCs w:val="18"/>
    </w:rPr>
  </w:style>
  <w:style w:type="character" w:customStyle="1" w:styleId="5Char">
    <w:name w:val="标题 5 Char"/>
    <w:link w:val="5"/>
    <w:rsid w:val="00FC0FB7"/>
    <w:rPr>
      <w:rFonts w:eastAsia="仿宋_GB2312"/>
      <w:b/>
      <w:kern w:val="2"/>
      <w:sz w:val="24"/>
    </w:rPr>
  </w:style>
  <w:style w:type="character" w:customStyle="1" w:styleId="6Char">
    <w:name w:val="标题 6 Char"/>
    <w:link w:val="6"/>
    <w:rsid w:val="00FC0FB7"/>
    <w:rPr>
      <w:rFonts w:eastAsia="黑体"/>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6699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89.emf"/><Relationship Id="rId21" Type="http://schemas.openxmlformats.org/officeDocument/2006/relationships/oleObject" Target="embeddings/oleObject5.bin"/><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emf"/><Relationship Id="rId89" Type="http://schemas.openxmlformats.org/officeDocument/2006/relationships/image" Target="media/image64.png"/><Relationship Id="rId112" Type="http://schemas.openxmlformats.org/officeDocument/2006/relationships/oleObject" Target="embeddings/oleObject17.bin"/><Relationship Id="rId133" Type="http://schemas.openxmlformats.org/officeDocument/2006/relationships/image" Target="media/image105.emf"/><Relationship Id="rId138" Type="http://schemas.openxmlformats.org/officeDocument/2006/relationships/image" Target="media/image109.png"/><Relationship Id="rId16" Type="http://schemas.openxmlformats.org/officeDocument/2006/relationships/image" Target="media/image5.emf"/><Relationship Id="rId107" Type="http://schemas.openxmlformats.org/officeDocument/2006/relationships/image" Target="media/image80.emf"/><Relationship Id="rId11" Type="http://schemas.openxmlformats.org/officeDocument/2006/relationships/hyperlink" Target="mailto:&#24191;&#24030;&#24066;&#20339;&#37117;&#20449;&#24687;&#31995;&#32479;&#38598;&#25104;&#26377;&#38480;&#20844;&#21496;@2003" TargetMode="External"/><Relationship Id="rId32" Type="http://schemas.openxmlformats.org/officeDocument/2006/relationships/image" Target="media/image13.emf"/><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image" Target="media/image95.emf"/><Relationship Id="rId128" Type="http://schemas.openxmlformats.org/officeDocument/2006/relationships/image" Target="media/image100.emf"/><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5.emf"/><Relationship Id="rId95" Type="http://schemas.openxmlformats.org/officeDocument/2006/relationships/image" Target="media/image69.png"/><Relationship Id="rId22" Type="http://schemas.openxmlformats.org/officeDocument/2006/relationships/image" Target="media/image8.emf"/><Relationship Id="rId27" Type="http://schemas.openxmlformats.org/officeDocument/2006/relationships/oleObject" Target="embeddings/oleObject8.bin"/><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5.emf"/><Relationship Id="rId118" Type="http://schemas.openxmlformats.org/officeDocument/2006/relationships/image" Target="media/image90.emf"/><Relationship Id="rId134" Type="http://schemas.openxmlformats.org/officeDocument/2006/relationships/image" Target="media/image106.emf"/><Relationship Id="rId139" Type="http://schemas.openxmlformats.org/officeDocument/2006/relationships/image" Target="media/image110.png"/><Relationship Id="rId80" Type="http://schemas.openxmlformats.org/officeDocument/2006/relationships/image" Target="media/image57.png"/><Relationship Id="rId85" Type="http://schemas.openxmlformats.org/officeDocument/2006/relationships/oleObject" Target="embeddings/oleObject14.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77.png"/><Relationship Id="rId108" Type="http://schemas.openxmlformats.org/officeDocument/2006/relationships/image" Target="media/image81.emf"/><Relationship Id="rId116" Type="http://schemas.openxmlformats.org/officeDocument/2006/relationships/image" Target="media/image88.emf"/><Relationship Id="rId124" Type="http://schemas.openxmlformats.org/officeDocument/2006/relationships/image" Target="media/image96.emf"/><Relationship Id="rId129" Type="http://schemas.openxmlformats.org/officeDocument/2006/relationships/image" Target="media/image101.emf"/><Relationship Id="rId137" Type="http://schemas.openxmlformats.org/officeDocument/2006/relationships/hyperlink" Target="http://weather.xixik.com/" TargetMode="External"/><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oleObject" Target="embeddings/oleObject15.bin"/><Relationship Id="rId91" Type="http://schemas.openxmlformats.org/officeDocument/2006/relationships/oleObject" Target="embeddings/oleObject16.bin"/><Relationship Id="rId96" Type="http://schemas.openxmlformats.org/officeDocument/2006/relationships/image" Target="media/image70.png"/><Relationship Id="rId111" Type="http://schemas.openxmlformats.org/officeDocument/2006/relationships/image" Target="media/image84.emf"/><Relationship Id="rId132" Type="http://schemas.openxmlformats.org/officeDocument/2006/relationships/image" Target="media/image104.emf"/><Relationship Id="rId140" Type="http://schemas.openxmlformats.org/officeDocument/2006/relationships/header" Target="header1.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1.emf"/><Relationship Id="rId36" Type="http://schemas.openxmlformats.org/officeDocument/2006/relationships/oleObject" Target="embeddings/oleObject12.bin"/><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79.png"/><Relationship Id="rId114" Type="http://schemas.openxmlformats.org/officeDocument/2006/relationships/image" Target="media/image86.emf"/><Relationship Id="rId119" Type="http://schemas.openxmlformats.org/officeDocument/2006/relationships/image" Target="media/image91.emf"/><Relationship Id="rId127" Type="http://schemas.openxmlformats.org/officeDocument/2006/relationships/image" Target="media/image99.emf"/><Relationship Id="rId10" Type="http://schemas.openxmlformats.org/officeDocument/2006/relationships/image" Target="media/image2.png"/><Relationship Id="rId31" Type="http://schemas.openxmlformats.org/officeDocument/2006/relationships/oleObject" Target="embeddings/oleObject10.bin"/><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4.emf"/><Relationship Id="rId130" Type="http://schemas.openxmlformats.org/officeDocument/2006/relationships/image" Target="media/image102.emf"/><Relationship Id="rId135" Type="http://schemas.openxmlformats.org/officeDocument/2006/relationships/image" Target="media/image107.emf"/><Relationship Id="rId143"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6.emf"/><Relationship Id="rId39" Type="http://schemas.openxmlformats.org/officeDocument/2006/relationships/image" Target="media/image18.emf"/><Relationship Id="rId109" Type="http://schemas.openxmlformats.org/officeDocument/2006/relationships/image" Target="media/image82.emf"/><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1.png"/><Relationship Id="rId104" Type="http://schemas.openxmlformats.org/officeDocument/2006/relationships/hyperlink" Target="http://www.17186.cn/portal/login.do?yp=fcb862461a1195fc" TargetMode="External"/><Relationship Id="rId120" Type="http://schemas.openxmlformats.org/officeDocument/2006/relationships/image" Target="media/image92.png"/><Relationship Id="rId125" Type="http://schemas.openxmlformats.org/officeDocument/2006/relationships/image" Target="media/image97.emf"/><Relationship Id="rId141" Type="http://schemas.openxmlformats.org/officeDocument/2006/relationships/header" Target="header2.xml"/><Relationship Id="rId146" Type="http://schemas.microsoft.com/office/2011/relationships/commentsExtended" Target="commentsExtended.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emf"/><Relationship Id="rId40" Type="http://schemas.openxmlformats.org/officeDocument/2006/relationships/oleObject" Target="embeddings/oleObject13.bin"/><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3.emf"/><Relationship Id="rId110" Type="http://schemas.openxmlformats.org/officeDocument/2006/relationships/image" Target="media/image83.emf"/><Relationship Id="rId115" Type="http://schemas.openxmlformats.org/officeDocument/2006/relationships/image" Target="media/image87.emf"/><Relationship Id="rId131" Type="http://schemas.openxmlformats.org/officeDocument/2006/relationships/image" Target="media/image103.emf"/><Relationship Id="rId136" Type="http://schemas.openxmlformats.org/officeDocument/2006/relationships/image" Target="media/image108.emf"/><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oleObject" Target="embeddings/oleObject4.bin"/><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image" Target="media/image15.emf"/><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image" Target="media/image98.emf"/><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hyperlink" Target="http://www.17186.cn/portal/login.do?yp=fcb862461a1195fc" TargetMode="External"/><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3.emf"/><Relationship Id="rId14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william\Application%20Data\Microsoft\Templates\&#38738;&#23707;&#30355;&#37117;&#25991;&#26723;&#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03627E-FEE0-47D9-8791-9384E0405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青岛皓都文档模板.dot</Template>
  <TotalTime>2176</TotalTime>
  <Pages>127</Pages>
  <Words>5274</Words>
  <Characters>30063</Characters>
  <Application>Microsoft Office Word</Application>
  <DocSecurity>0</DocSecurity>
  <Lines>250</Lines>
  <Paragraphs>70</Paragraphs>
  <ScaleCrop>false</ScaleCrop>
  <Company>皓都信息科技有限公司</Company>
  <LinksUpToDate>false</LinksUpToDate>
  <CharactersWithSpaces>35267</CharactersWithSpaces>
  <SharedDoc>false</SharedDoc>
  <HLinks>
    <vt:vector size="24" baseType="variant">
      <vt:variant>
        <vt:i4>4325394</vt:i4>
      </vt:variant>
      <vt:variant>
        <vt:i4>114</vt:i4>
      </vt:variant>
      <vt:variant>
        <vt:i4>0</vt:i4>
      </vt:variant>
      <vt:variant>
        <vt:i4>5</vt:i4>
      </vt:variant>
      <vt:variant>
        <vt:lpwstr>http://weather.xixik.com/</vt:lpwstr>
      </vt:variant>
      <vt:variant>
        <vt:lpwstr/>
      </vt:variant>
      <vt:variant>
        <vt:i4>3211370</vt:i4>
      </vt:variant>
      <vt:variant>
        <vt:i4>81</vt:i4>
      </vt:variant>
      <vt:variant>
        <vt:i4>0</vt:i4>
      </vt:variant>
      <vt:variant>
        <vt:i4>5</vt:i4>
      </vt:variant>
      <vt:variant>
        <vt:lpwstr>http://www.17186.cn/portal/login.do?yp=fcb862461a1195fc</vt:lpwstr>
      </vt:variant>
      <vt:variant>
        <vt:lpwstr/>
      </vt:variant>
      <vt:variant>
        <vt:i4>3211370</vt:i4>
      </vt:variant>
      <vt:variant>
        <vt:i4>69</vt:i4>
      </vt:variant>
      <vt:variant>
        <vt:i4>0</vt:i4>
      </vt:variant>
      <vt:variant>
        <vt:i4>5</vt:i4>
      </vt:variant>
      <vt:variant>
        <vt:lpwstr>http://www.17186.cn/portal/login.do?yp=fcb862461a1195fc</vt:lpwstr>
      </vt:variant>
      <vt:variant>
        <vt:lpwstr/>
      </vt:variant>
      <vt:variant>
        <vt:i4>703103278</vt:i4>
      </vt:variant>
      <vt:variant>
        <vt:i4>18</vt:i4>
      </vt:variant>
      <vt:variant>
        <vt:i4>0</vt:i4>
      </vt:variant>
      <vt:variant>
        <vt:i4>5</vt:i4>
      </vt:variant>
      <vt:variant>
        <vt:lpwstr>mailto:广州市佳都信息系统集成有限公司@2003</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吴鹏</dc:creator>
  <cp:keywords/>
  <cp:lastModifiedBy>Windows 用户</cp:lastModifiedBy>
  <cp:revision>101</cp:revision>
  <cp:lastPrinted>1999-12-30T12:17:00Z</cp:lastPrinted>
  <dcterms:created xsi:type="dcterms:W3CDTF">2013-05-23T02:55:00Z</dcterms:created>
  <dcterms:modified xsi:type="dcterms:W3CDTF">2013-08-02T08:52:00Z</dcterms:modified>
</cp:coreProperties>
</file>